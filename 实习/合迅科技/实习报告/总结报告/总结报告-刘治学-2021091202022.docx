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215962" w14:textId="6303AD4B" w:rsidR="007B343D" w:rsidRDefault="00BC4620">
      <w:pPr>
        <w:jc w:val="center"/>
        <w:rPr>
          <w:b/>
          <w:sz w:val="32"/>
          <w:szCs w:val="32"/>
        </w:rPr>
        <w:sectPr w:rsidR="007B343D">
          <w:footerReference w:type="default" r:id="rId8"/>
          <w:pgSz w:w="11906" w:h="16838"/>
          <w:pgMar w:top="1701" w:right="1701" w:bottom="1701" w:left="1701" w:header="1134" w:footer="1134" w:gutter="0"/>
          <w:cols w:space="720"/>
          <w:docGrid w:type="lines" w:linePitch="314"/>
        </w:sectPr>
      </w:pPr>
      <w:r>
        <w:rPr>
          <w:szCs w:val="21"/>
        </w:rPr>
        <w:t xml:space="preserve"> </w:t>
      </w:r>
      <w:r w:rsidR="00E55F42">
        <w:rPr>
          <w:noProof/>
        </w:rPr>
        <mc:AlternateContent>
          <mc:Choice Requires="wps">
            <w:drawing>
              <wp:anchor distT="0" distB="0" distL="114300" distR="114300" simplePos="0" relativeHeight="251656192" behindDoc="1" locked="0" layoutInCell="1" allowOverlap="1" wp14:anchorId="35647970" wp14:editId="1279BAE5">
                <wp:simplePos x="0" y="0"/>
                <wp:positionH relativeFrom="column">
                  <wp:posOffset>10160</wp:posOffset>
                </wp:positionH>
                <wp:positionV relativeFrom="paragraph">
                  <wp:posOffset>40640</wp:posOffset>
                </wp:positionV>
                <wp:extent cx="5248275" cy="8552815"/>
                <wp:effectExtent l="23495" t="15875" r="24130" b="22860"/>
                <wp:wrapNone/>
                <wp:docPr id="10129717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552815"/>
                        </a:xfrm>
                        <a:prstGeom prst="rect">
                          <a:avLst/>
                        </a:prstGeom>
                        <a:noFill/>
                        <a:ln w="31750">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E4894F9" id="Rectangle 2" o:spid="_x0000_s1026" style="position:absolute;margin-left:.8pt;margin-top:3.2pt;width:413.25pt;height:67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" filled="f" strokecolor="#3471b0" strokeweight="2.5pt"/>
            </w:pict>
          </mc:Fallback>
        </mc:AlternateContent>
      </w:r>
      <w:r w:rsidR="00E55F42">
        <w:rPr>
          <w:noProof/>
        </w:rPr>
        <mc:AlternateContent>
          <mc:Choice Requires="wps">
            <w:drawing>
              <wp:anchor distT="0" distB="0" distL="114300" distR="114300" simplePos="0" relativeHeight="251657216" behindDoc="0" locked="0" layoutInCell="1" allowOverlap="1" wp14:anchorId="6A939FEB" wp14:editId="64438C6B">
                <wp:simplePos x="0" y="0"/>
                <wp:positionH relativeFrom="column">
                  <wp:posOffset>957580</wp:posOffset>
                </wp:positionH>
                <wp:positionV relativeFrom="paragraph">
                  <wp:posOffset>1577340</wp:posOffset>
                </wp:positionV>
                <wp:extent cx="3438525" cy="714375"/>
                <wp:effectExtent l="8890" t="9525" r="10160" b="9525"/>
                <wp:wrapNone/>
                <wp:docPr id="14994897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714375"/>
                        </a:xfrm>
                        <a:prstGeom prst="rect">
                          <a:avLst/>
                        </a:prstGeom>
                        <a:solidFill>
                          <a:srgbClr val="FFFFFF"/>
                        </a:solidFill>
                        <a:ln w="9525">
                          <a:solidFill>
                            <a:srgbClr val="808080"/>
                          </a:solidFill>
                          <a:prstDash val="dash"/>
                          <a:miter lim="800000"/>
                          <a:headEnd/>
                          <a:tailEnd/>
                        </a:ln>
                      </wps:spPr>
                      <wps:txbx>
                        <w:txbxContent>
                          <w:p w14:paraId="3C0CD6F7" w14:textId="77777777" w:rsidR="007B343D" w:rsidRDefault="00BC4620">
                            <w:pPr>
                              <w:jc w:val="center"/>
                              <w:rPr>
                                <w:b/>
                                <w:bCs/>
                                <w:sz w:val="52"/>
                              </w:rPr>
                            </w:pPr>
                            <w:r>
                              <w:rPr>
                                <w:rFonts w:hint="eastAsia"/>
                                <w:b/>
                                <w:bCs/>
                                <w:sz w:val="52"/>
                              </w:rPr>
                              <w:t>信息与软件工程学院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39FEB" id="_x0000_t202" coordsize="21600,21600" o:spt="202" path="m,l,21600r21600,l21600,xe">
                <v:stroke joinstyle="miter"/>
                <v:path gradientshapeok="t" o:connecttype="rect"/>
              </v:shapetype>
              <v:shape id="Text Box 5" o:spid="_x0000_s1026" type="#_x0000_t202" style="position:absolute;left:0;text-align:left;margin-left:75.4pt;margin-top:124.2pt;width:270.75pt;height:5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" strokecolor="gray">
                <v:stroke dashstyle="dash"/>
                <v:textbox>
                  <w:txbxContent>
                    <w:p w14:paraId="3C0CD6F7" w14:textId="77777777" w:rsidR="007B343D" w:rsidRDefault="00BC4620">
                      <w:pPr>
                        <w:jc w:val="center"/>
                        <w:rPr>
                          <w:b/>
                          <w:bCs/>
                          <w:sz w:val="52"/>
                        </w:rPr>
                      </w:pPr>
                      <w:r>
                        <w:rPr>
                          <w:rFonts w:hint="eastAsia"/>
                          <w:b/>
                          <w:bCs/>
                          <w:sz w:val="52"/>
                        </w:rPr>
                        <w:t>信息与软件工程学院</w:t>
                      </w:r>
                    </w:p>
                  </w:txbxContent>
                </v:textbox>
              </v:shape>
            </w:pict>
          </mc:Fallback>
        </mc:AlternateContent>
      </w:r>
      <w:r w:rsidR="00E55F42">
        <w:rPr>
          <w:noProof/>
        </w:rPr>
        <w:drawing>
          <wp:inline distT="0" distB="0" distL="0" distR="0" wp14:anchorId="3ED4522F" wp14:editId="4E35CED4">
            <wp:extent cx="1809750" cy="1339850"/>
            <wp:effectExtent l="0" t="0" r="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9750" cy="1339850"/>
                    </a:xfrm>
                    <a:prstGeom prst="rect">
                      <a:avLst/>
                    </a:prstGeom>
                    <a:noFill/>
                    <a:ln>
                      <a:noFill/>
                    </a:ln>
                  </pic:spPr>
                </pic:pic>
              </a:graphicData>
            </a:graphic>
          </wp:inline>
        </w:drawing>
      </w:r>
    </w:p>
    <w:p w14:paraId="5B6EE5C8" w14:textId="23ABF200" w:rsidR="007B343D" w:rsidRDefault="00E55F42">
      <w:pPr>
        <w:pStyle w:val="TOC1"/>
        <w:tabs>
          <w:tab w:val="right" w:leader="dot" w:pos="8296"/>
        </w:tabs>
        <w:spacing w:before="156" w:after="156"/>
        <w:sectPr w:rsidR="007B343D">
          <w:headerReference w:type="default" r:id="rId10"/>
          <w:footerReference w:type="default" r:id="rId11"/>
          <w:type w:val="continuous"/>
          <w:pgSz w:w="11906" w:h="16838"/>
          <w:pgMar w:top="1701" w:right="1701" w:bottom="1701" w:left="1701" w:header="1134" w:footer="1134" w:gutter="0"/>
          <w:pgNumType w:start="1"/>
          <w:cols w:space="720"/>
          <w:docGrid w:type="lines" w:linePitch="314"/>
        </w:sectPr>
      </w:pPr>
      <w:r>
        <w:rPr>
          <w:noProof/>
        </w:rPr>
        <mc:AlternateContent>
          <mc:Choice Requires="wps">
            <w:drawing>
              <wp:anchor distT="0" distB="0" distL="114300" distR="114300" simplePos="0" relativeHeight="251659264" behindDoc="0" locked="0" layoutInCell="1" allowOverlap="1" wp14:anchorId="3C6AD93B" wp14:editId="62C466E3">
                <wp:simplePos x="0" y="0"/>
                <wp:positionH relativeFrom="column">
                  <wp:posOffset>356870</wp:posOffset>
                </wp:positionH>
                <wp:positionV relativeFrom="paragraph">
                  <wp:posOffset>990600</wp:posOffset>
                </wp:positionV>
                <wp:extent cx="4651375" cy="544830"/>
                <wp:effectExtent l="0" t="0" r="0" b="0"/>
                <wp:wrapNone/>
                <wp:docPr id="7121566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1375" cy="54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A481F" w14:textId="77777777" w:rsidR="007B343D" w:rsidRDefault="00BC4620">
                            <w:pPr>
                              <w:jc w:val="center"/>
                              <w:rPr>
                                <w:sz w:val="56"/>
                                <w:szCs w:val="72"/>
                              </w:rPr>
                            </w:pPr>
                            <w:r>
                              <w:rPr>
                                <w:rFonts w:eastAsia="黑体" w:hint="eastAsia"/>
                                <w:b/>
                                <w:sz w:val="56"/>
                                <w:szCs w:val="72"/>
                              </w:rPr>
                              <w:t>企业实习总结报告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AD93B" id="Text Box 4" o:spid="_x0000_s1027" type="#_x0000_t202" style="position:absolute;left:0;text-align:left;margin-left:28.1pt;margin-top:78pt;width:366.25pt;height:4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" filled="f" stroked="f">
                <v:textbox>
                  <w:txbxContent>
                    <w:p w14:paraId="29CA481F" w14:textId="77777777" w:rsidR="007B343D" w:rsidRDefault="00BC4620">
                      <w:pPr>
                        <w:jc w:val="center"/>
                        <w:rPr>
                          <w:sz w:val="56"/>
                          <w:szCs w:val="72"/>
                        </w:rPr>
                      </w:pPr>
                      <w:r>
                        <w:rPr>
                          <w:rFonts w:eastAsia="黑体" w:hint="eastAsia"/>
                          <w:b/>
                          <w:sz w:val="56"/>
                          <w:szCs w:val="72"/>
                        </w:rPr>
                        <w:t>企业实习总结报告</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A1C849F" wp14:editId="01415679">
                <wp:simplePos x="0" y="0"/>
                <wp:positionH relativeFrom="column">
                  <wp:posOffset>405765</wp:posOffset>
                </wp:positionH>
                <wp:positionV relativeFrom="paragraph">
                  <wp:posOffset>1718310</wp:posOffset>
                </wp:positionV>
                <wp:extent cx="4644390" cy="5414010"/>
                <wp:effectExtent l="0" t="3175" r="3810" b="2540"/>
                <wp:wrapNone/>
                <wp:docPr id="8828928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4390" cy="541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A2493A" w14:textId="77777777" w:rsidR="007B343D" w:rsidRDefault="00BC4620">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rFonts w:hint="eastAsia"/>
                                <w:sz w:val="32"/>
                                <w:u w:val="single"/>
                              </w:rPr>
                              <w:t xml:space="preserve">  </w:t>
                            </w:r>
                            <w:r>
                              <w:rPr>
                                <w:sz w:val="32"/>
                                <w:u w:val="single"/>
                              </w:rPr>
                              <w:t xml:space="preserve">   2021091202022</w:t>
                            </w:r>
                            <w:r>
                              <w:rPr>
                                <w:rFonts w:hint="eastAsia"/>
                                <w:sz w:val="32"/>
                                <w:u w:val="single"/>
                              </w:rPr>
                              <w:t xml:space="preserve"> </w:t>
                            </w:r>
                            <w:r>
                              <w:rPr>
                                <w:sz w:val="32"/>
                                <w:u w:val="single"/>
                              </w:rPr>
                              <w:t xml:space="preserve">   </w:t>
                            </w:r>
                            <w:r>
                              <w:rPr>
                                <w:sz w:val="32"/>
                                <w:u w:val="single"/>
                              </w:rPr>
                              <w:tab/>
                              <w:t xml:space="preserve">  </w:t>
                            </w:r>
                          </w:p>
                          <w:p w14:paraId="57E0324D" w14:textId="77777777" w:rsidR="007B343D" w:rsidRDefault="00BC4620">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rFonts w:hint="eastAsia"/>
                                <w:sz w:val="32"/>
                                <w:u w:val="single"/>
                              </w:rPr>
                              <w:t xml:space="preserve">  </w:t>
                            </w:r>
                            <w:r>
                              <w:rPr>
                                <w:sz w:val="32"/>
                                <w:u w:val="single"/>
                              </w:rPr>
                              <w:t xml:space="preserve">    </w:t>
                            </w:r>
                            <w:r>
                              <w:rPr>
                                <w:rFonts w:hint="eastAsia"/>
                                <w:sz w:val="32"/>
                                <w:u w:val="single"/>
                              </w:rPr>
                              <w:t>刘治学</w:t>
                            </w:r>
                            <w:r>
                              <w:rPr>
                                <w:sz w:val="32"/>
                                <w:u w:val="single"/>
                              </w:rPr>
                              <w:t xml:space="preserve">   </w:t>
                            </w:r>
                            <w:r>
                              <w:rPr>
                                <w:sz w:val="32"/>
                                <w:u w:val="single"/>
                              </w:rPr>
                              <w:tab/>
                            </w:r>
                            <w:r>
                              <w:rPr>
                                <w:sz w:val="32"/>
                                <w:u w:val="single"/>
                              </w:rPr>
                              <w:tab/>
                            </w:r>
                            <w:r>
                              <w:rPr>
                                <w:sz w:val="32"/>
                                <w:u w:val="single"/>
                              </w:rPr>
                              <w:tab/>
                            </w:r>
                          </w:p>
                          <w:p w14:paraId="4EF693F5" w14:textId="77777777" w:rsidR="007B343D" w:rsidRDefault="00BC4620">
                            <w:pPr>
                              <w:spacing w:line="1000" w:lineRule="exact"/>
                              <w:ind w:firstLineChars="147" w:firstLine="470"/>
                              <w:rPr>
                                <w:sz w:val="32"/>
                              </w:rPr>
                            </w:pPr>
                            <w:r>
                              <w:rPr>
                                <w:rFonts w:hint="eastAsia"/>
                                <w:sz w:val="32"/>
                              </w:rPr>
                              <w:t>专业方向：</w:t>
                            </w:r>
                            <w:r>
                              <w:rPr>
                                <w:sz w:val="32"/>
                                <w:u w:val="single"/>
                              </w:rPr>
                              <w:tab/>
                            </w:r>
                            <w:r>
                              <w:rPr>
                                <w:sz w:val="32"/>
                                <w:u w:val="single"/>
                              </w:rPr>
                              <w:tab/>
                            </w:r>
                            <w:r>
                              <w:rPr>
                                <w:rFonts w:hint="eastAsia"/>
                                <w:sz w:val="32"/>
                                <w:u w:val="single"/>
                              </w:rPr>
                              <w:t>软件工程（互联网</w:t>
                            </w:r>
                            <w:r>
                              <w:rPr>
                                <w:rFonts w:hint="eastAsia"/>
                                <w:sz w:val="32"/>
                                <w:u w:val="single"/>
                              </w:rPr>
                              <w:t>+</w:t>
                            </w:r>
                            <w:r>
                              <w:rPr>
                                <w:rFonts w:hint="eastAsia"/>
                                <w:sz w:val="32"/>
                                <w:u w:val="single"/>
                              </w:rPr>
                              <w:t>）</w:t>
                            </w:r>
                            <w:r>
                              <w:rPr>
                                <w:rFonts w:hint="eastAsia"/>
                                <w:sz w:val="32"/>
                                <w:u w:val="single"/>
                              </w:rPr>
                              <w:t xml:space="preserve"> </w:t>
                            </w:r>
                            <w:r>
                              <w:rPr>
                                <w:sz w:val="32"/>
                                <w:u w:val="single"/>
                              </w:rPr>
                              <w:tab/>
                            </w:r>
                          </w:p>
                          <w:p w14:paraId="6496EBA1" w14:textId="77777777" w:rsidR="007B343D" w:rsidRDefault="00BC4620">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成都中科合迅科技有限公司</w:t>
                            </w:r>
                            <w:r>
                              <w:rPr>
                                <w:rFonts w:hint="eastAsia"/>
                                <w:sz w:val="32"/>
                                <w:u w:val="single"/>
                              </w:rPr>
                              <w:t xml:space="preserve"> </w:t>
                            </w:r>
                            <w:r>
                              <w:rPr>
                                <w:sz w:val="32"/>
                                <w:u w:val="single"/>
                              </w:rPr>
                              <w:t xml:space="preserve">  </w:t>
                            </w:r>
                          </w:p>
                          <w:p w14:paraId="0CDA6039" w14:textId="77777777" w:rsidR="007B343D" w:rsidRDefault="00BC4620">
                            <w:pPr>
                              <w:spacing w:line="1000" w:lineRule="exact"/>
                              <w:ind w:firstLineChars="147" w:firstLine="470"/>
                              <w:rPr>
                                <w:sz w:val="32"/>
                                <w:u w:val="single"/>
                              </w:rPr>
                            </w:pPr>
                            <w:r>
                              <w:rPr>
                                <w:rFonts w:hint="eastAsia"/>
                                <w:sz w:val="32"/>
                              </w:rPr>
                              <w:t>实习岗位名称：</w:t>
                            </w:r>
                            <w:r>
                              <w:rPr>
                                <w:sz w:val="32"/>
                                <w:u w:val="single"/>
                              </w:rPr>
                              <w:tab/>
                              <w:t xml:space="preserve">     </w:t>
                            </w:r>
                            <w:r>
                              <w:rPr>
                                <w:rFonts w:hint="eastAsia"/>
                                <w:sz w:val="32"/>
                                <w:u w:val="single"/>
                              </w:rPr>
                              <w:t>实习生</w:t>
                            </w:r>
                            <w:r>
                              <w:rPr>
                                <w:sz w:val="32"/>
                                <w:u w:val="single"/>
                              </w:rPr>
                              <w:t xml:space="preserve">       </w:t>
                            </w:r>
                            <w:r>
                              <w:rPr>
                                <w:sz w:val="32"/>
                                <w:u w:val="single"/>
                              </w:rPr>
                              <w:tab/>
                            </w:r>
                          </w:p>
                          <w:p w14:paraId="30AA314A" w14:textId="77777777" w:rsidR="007B343D" w:rsidRDefault="00BC4620">
                            <w:pPr>
                              <w:spacing w:line="1000" w:lineRule="exact"/>
                              <w:ind w:firstLineChars="147" w:firstLine="470"/>
                              <w:rPr>
                                <w:sz w:val="32"/>
                                <w:u w:val="single"/>
                              </w:rPr>
                            </w:pPr>
                            <w:r>
                              <w:rPr>
                                <w:rFonts w:hint="eastAsia"/>
                                <w:sz w:val="32"/>
                              </w:rPr>
                              <w:t>企业指导教师：</w:t>
                            </w:r>
                            <w:r>
                              <w:rPr>
                                <w:sz w:val="32"/>
                                <w:u w:val="single"/>
                              </w:rPr>
                              <w:tab/>
                            </w:r>
                            <w:r>
                              <w:rPr>
                                <w:rFonts w:hint="eastAsia"/>
                                <w:sz w:val="32"/>
                                <w:u w:val="single"/>
                              </w:rPr>
                              <w:t xml:space="preserve"> </w:t>
                            </w:r>
                            <w:r>
                              <w:rPr>
                                <w:sz w:val="32"/>
                                <w:u w:val="single"/>
                              </w:rPr>
                              <w:tab/>
                              <w:t xml:space="preserve">  </w:t>
                            </w:r>
                            <w:r>
                              <w:rPr>
                                <w:rFonts w:hint="eastAsia"/>
                                <w:sz w:val="32"/>
                                <w:u w:val="single"/>
                              </w:rPr>
                              <w:t>刘鹏江</w:t>
                            </w:r>
                            <w:r>
                              <w:rPr>
                                <w:sz w:val="32"/>
                                <w:u w:val="single"/>
                              </w:rPr>
                              <w:t xml:space="preserve"> </w:t>
                            </w:r>
                            <w:r>
                              <w:rPr>
                                <w:sz w:val="32"/>
                                <w:u w:val="single"/>
                              </w:rPr>
                              <w:tab/>
                            </w:r>
                            <w:r>
                              <w:rPr>
                                <w:sz w:val="32"/>
                                <w:u w:val="single"/>
                              </w:rPr>
                              <w:tab/>
                            </w:r>
                            <w:r>
                              <w:rPr>
                                <w:sz w:val="32"/>
                                <w:u w:val="single"/>
                              </w:rPr>
                              <w:tab/>
                            </w:r>
                          </w:p>
                          <w:p w14:paraId="0C31C1C5" w14:textId="77777777" w:rsidR="007B343D" w:rsidRDefault="00BC4620">
                            <w:pPr>
                              <w:spacing w:line="1000" w:lineRule="exact"/>
                              <w:ind w:firstLineChars="147" w:firstLine="470"/>
                              <w:rPr>
                                <w:sz w:val="32"/>
                                <w:u w:val="single"/>
                              </w:rPr>
                            </w:pPr>
                            <w:r>
                              <w:rPr>
                                <w:rFonts w:hint="eastAsia"/>
                                <w:sz w:val="32"/>
                              </w:rPr>
                              <w:t>院内指导教师：</w:t>
                            </w:r>
                            <w:r>
                              <w:rPr>
                                <w:sz w:val="32"/>
                                <w:u w:val="single"/>
                              </w:rPr>
                              <w:tab/>
                            </w:r>
                            <w:r>
                              <w:rPr>
                                <w:rFonts w:hint="eastAsia"/>
                                <w:sz w:val="32"/>
                                <w:u w:val="single"/>
                              </w:rPr>
                              <w:t xml:space="preserve"> </w:t>
                            </w:r>
                            <w:r>
                              <w:rPr>
                                <w:sz w:val="32"/>
                                <w:u w:val="single"/>
                              </w:rPr>
                              <w:t xml:space="preserve">    </w:t>
                            </w:r>
                            <w:r>
                              <w:rPr>
                                <w:rFonts w:hint="eastAsia"/>
                                <w:sz w:val="32"/>
                                <w:u w:val="single"/>
                              </w:rPr>
                              <w:t>王伟东</w:t>
                            </w:r>
                            <w:r>
                              <w:rPr>
                                <w:sz w:val="32"/>
                                <w:u w:val="single"/>
                              </w:rPr>
                              <w:tab/>
                            </w:r>
                            <w:r>
                              <w:rPr>
                                <w:sz w:val="32"/>
                                <w:u w:val="single"/>
                              </w:rPr>
                              <w:tab/>
                            </w:r>
                            <w:r>
                              <w:rPr>
                                <w:sz w:val="32"/>
                                <w:u w:val="single"/>
                              </w:rPr>
                              <w:tab/>
                            </w:r>
                          </w:p>
                          <w:p w14:paraId="6BE36CE5" w14:textId="77777777" w:rsidR="007B343D" w:rsidRDefault="007B343D">
                            <w:pPr>
                              <w:spacing w:line="1000" w:lineRule="exact"/>
                              <w:ind w:firstLineChars="147" w:firstLine="470"/>
                              <w:rPr>
                                <w:sz w:val="32"/>
                                <w:u w:val="single"/>
                              </w:rPr>
                            </w:pPr>
                          </w:p>
                          <w:p w14:paraId="0ED56E3A" w14:textId="77777777" w:rsidR="007B343D" w:rsidRDefault="007B343D">
                            <w:pPr>
                              <w:spacing w:line="1000" w:lineRule="exact"/>
                              <w:ind w:firstLineChars="131" w:firstLine="27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C849F" id="Text Box 3" o:spid="_x0000_s1028" type="#_x0000_t202" style="position:absolute;left:0;text-align:left;margin-left:31.95pt;margin-top:135.3pt;width:365.7pt;height:42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" filled="f" stroked="f">
                <v:textbox>
                  <w:txbxContent>
                    <w:p w14:paraId="67A2493A" w14:textId="77777777" w:rsidR="007B343D" w:rsidRDefault="00BC4620">
                      <w:pPr>
                        <w:spacing w:line="1000" w:lineRule="exact"/>
                        <w:ind w:firstLineChars="146" w:firstLine="467"/>
                        <w:rPr>
                          <w:sz w:val="32"/>
                          <w:u w:val="single"/>
                        </w:rPr>
                      </w:pPr>
                      <w:r>
                        <w:rPr>
                          <w:rFonts w:hint="eastAsia"/>
                          <w:sz w:val="32"/>
                        </w:rPr>
                        <w:t>学</w:t>
                      </w:r>
                      <w:r>
                        <w:rPr>
                          <w:sz w:val="32"/>
                        </w:rPr>
                        <w:t xml:space="preserve">    </w:t>
                      </w:r>
                      <w:r>
                        <w:rPr>
                          <w:rFonts w:hint="eastAsia"/>
                          <w:sz w:val="32"/>
                        </w:rPr>
                        <w:t>号：</w:t>
                      </w:r>
                      <w:r>
                        <w:rPr>
                          <w:sz w:val="32"/>
                          <w:u w:val="single"/>
                        </w:rPr>
                        <w:tab/>
                      </w:r>
                      <w:r>
                        <w:rPr>
                          <w:rFonts w:hint="eastAsia"/>
                          <w:sz w:val="32"/>
                          <w:u w:val="single"/>
                        </w:rPr>
                        <w:t xml:space="preserve">  </w:t>
                      </w:r>
                      <w:r>
                        <w:rPr>
                          <w:sz w:val="32"/>
                          <w:u w:val="single"/>
                        </w:rPr>
                        <w:t xml:space="preserve">   2021091202022</w:t>
                      </w:r>
                      <w:r>
                        <w:rPr>
                          <w:rFonts w:hint="eastAsia"/>
                          <w:sz w:val="32"/>
                          <w:u w:val="single"/>
                        </w:rPr>
                        <w:t xml:space="preserve"> </w:t>
                      </w:r>
                      <w:r>
                        <w:rPr>
                          <w:sz w:val="32"/>
                          <w:u w:val="single"/>
                        </w:rPr>
                        <w:t xml:space="preserve">   </w:t>
                      </w:r>
                      <w:r>
                        <w:rPr>
                          <w:sz w:val="32"/>
                          <w:u w:val="single"/>
                        </w:rPr>
                        <w:tab/>
                        <w:t xml:space="preserve">  </w:t>
                      </w:r>
                    </w:p>
                    <w:p w14:paraId="57E0324D" w14:textId="77777777" w:rsidR="007B343D" w:rsidRDefault="00BC4620">
                      <w:pPr>
                        <w:spacing w:line="1000" w:lineRule="exact"/>
                        <w:ind w:firstLineChars="147" w:firstLine="470"/>
                        <w:rPr>
                          <w:sz w:val="32"/>
                          <w:u w:val="single"/>
                        </w:rPr>
                      </w:pPr>
                      <w:r>
                        <w:rPr>
                          <w:rFonts w:hint="eastAsia"/>
                          <w:sz w:val="32"/>
                        </w:rPr>
                        <w:t>姓</w:t>
                      </w:r>
                      <w:r>
                        <w:rPr>
                          <w:sz w:val="32"/>
                        </w:rPr>
                        <w:t xml:space="preserve">    </w:t>
                      </w:r>
                      <w:r>
                        <w:rPr>
                          <w:rFonts w:hint="eastAsia"/>
                          <w:sz w:val="32"/>
                        </w:rPr>
                        <w:t>名：</w:t>
                      </w:r>
                      <w:r>
                        <w:rPr>
                          <w:sz w:val="32"/>
                          <w:u w:val="single"/>
                        </w:rPr>
                        <w:tab/>
                      </w:r>
                      <w:r>
                        <w:rPr>
                          <w:sz w:val="32"/>
                          <w:u w:val="single"/>
                        </w:rPr>
                        <w:tab/>
                      </w:r>
                      <w:r>
                        <w:rPr>
                          <w:rFonts w:hint="eastAsia"/>
                          <w:sz w:val="32"/>
                          <w:u w:val="single"/>
                        </w:rPr>
                        <w:t xml:space="preserve">  </w:t>
                      </w:r>
                      <w:r>
                        <w:rPr>
                          <w:sz w:val="32"/>
                          <w:u w:val="single"/>
                        </w:rPr>
                        <w:t xml:space="preserve">    </w:t>
                      </w:r>
                      <w:r>
                        <w:rPr>
                          <w:rFonts w:hint="eastAsia"/>
                          <w:sz w:val="32"/>
                          <w:u w:val="single"/>
                        </w:rPr>
                        <w:t>刘治学</w:t>
                      </w:r>
                      <w:r>
                        <w:rPr>
                          <w:sz w:val="32"/>
                          <w:u w:val="single"/>
                        </w:rPr>
                        <w:t xml:space="preserve">   </w:t>
                      </w:r>
                      <w:r>
                        <w:rPr>
                          <w:sz w:val="32"/>
                          <w:u w:val="single"/>
                        </w:rPr>
                        <w:tab/>
                      </w:r>
                      <w:r>
                        <w:rPr>
                          <w:sz w:val="32"/>
                          <w:u w:val="single"/>
                        </w:rPr>
                        <w:tab/>
                      </w:r>
                      <w:r>
                        <w:rPr>
                          <w:sz w:val="32"/>
                          <w:u w:val="single"/>
                        </w:rPr>
                        <w:tab/>
                      </w:r>
                    </w:p>
                    <w:p w14:paraId="4EF693F5" w14:textId="77777777" w:rsidR="007B343D" w:rsidRDefault="00BC4620">
                      <w:pPr>
                        <w:spacing w:line="1000" w:lineRule="exact"/>
                        <w:ind w:firstLineChars="147" w:firstLine="470"/>
                        <w:rPr>
                          <w:sz w:val="32"/>
                        </w:rPr>
                      </w:pPr>
                      <w:r>
                        <w:rPr>
                          <w:rFonts w:hint="eastAsia"/>
                          <w:sz w:val="32"/>
                        </w:rPr>
                        <w:t>专业方向：</w:t>
                      </w:r>
                      <w:r>
                        <w:rPr>
                          <w:sz w:val="32"/>
                          <w:u w:val="single"/>
                        </w:rPr>
                        <w:tab/>
                      </w:r>
                      <w:r>
                        <w:rPr>
                          <w:sz w:val="32"/>
                          <w:u w:val="single"/>
                        </w:rPr>
                        <w:tab/>
                      </w:r>
                      <w:r>
                        <w:rPr>
                          <w:rFonts w:hint="eastAsia"/>
                          <w:sz w:val="32"/>
                          <w:u w:val="single"/>
                        </w:rPr>
                        <w:t>软件工程（互联网</w:t>
                      </w:r>
                      <w:r>
                        <w:rPr>
                          <w:rFonts w:hint="eastAsia"/>
                          <w:sz w:val="32"/>
                          <w:u w:val="single"/>
                        </w:rPr>
                        <w:t>+</w:t>
                      </w:r>
                      <w:r>
                        <w:rPr>
                          <w:rFonts w:hint="eastAsia"/>
                          <w:sz w:val="32"/>
                          <w:u w:val="single"/>
                        </w:rPr>
                        <w:t>）</w:t>
                      </w:r>
                      <w:r>
                        <w:rPr>
                          <w:rFonts w:hint="eastAsia"/>
                          <w:sz w:val="32"/>
                          <w:u w:val="single"/>
                        </w:rPr>
                        <w:t xml:space="preserve"> </w:t>
                      </w:r>
                      <w:r>
                        <w:rPr>
                          <w:sz w:val="32"/>
                          <w:u w:val="single"/>
                        </w:rPr>
                        <w:tab/>
                      </w:r>
                    </w:p>
                    <w:p w14:paraId="6496EBA1" w14:textId="77777777" w:rsidR="007B343D" w:rsidRDefault="00BC4620">
                      <w:pPr>
                        <w:spacing w:line="1000" w:lineRule="exact"/>
                        <w:ind w:firstLineChars="147" w:firstLine="470"/>
                        <w:rPr>
                          <w:sz w:val="32"/>
                          <w:u w:val="single"/>
                        </w:rPr>
                      </w:pPr>
                      <w:r>
                        <w:rPr>
                          <w:rFonts w:hint="eastAsia"/>
                          <w:sz w:val="32"/>
                        </w:rPr>
                        <w:t>企业名称：</w:t>
                      </w:r>
                      <w:r>
                        <w:rPr>
                          <w:sz w:val="32"/>
                          <w:u w:val="single"/>
                        </w:rPr>
                        <w:tab/>
                      </w:r>
                      <w:r>
                        <w:rPr>
                          <w:rFonts w:hint="eastAsia"/>
                          <w:sz w:val="32"/>
                          <w:u w:val="single"/>
                        </w:rPr>
                        <w:t>成都中科合迅科技有限公司</w:t>
                      </w:r>
                      <w:r>
                        <w:rPr>
                          <w:rFonts w:hint="eastAsia"/>
                          <w:sz w:val="32"/>
                          <w:u w:val="single"/>
                        </w:rPr>
                        <w:t xml:space="preserve"> </w:t>
                      </w:r>
                      <w:r>
                        <w:rPr>
                          <w:sz w:val="32"/>
                          <w:u w:val="single"/>
                        </w:rPr>
                        <w:t xml:space="preserve">  </w:t>
                      </w:r>
                    </w:p>
                    <w:p w14:paraId="0CDA6039" w14:textId="77777777" w:rsidR="007B343D" w:rsidRDefault="00BC4620">
                      <w:pPr>
                        <w:spacing w:line="1000" w:lineRule="exact"/>
                        <w:ind w:firstLineChars="147" w:firstLine="470"/>
                        <w:rPr>
                          <w:sz w:val="32"/>
                          <w:u w:val="single"/>
                        </w:rPr>
                      </w:pPr>
                      <w:r>
                        <w:rPr>
                          <w:rFonts w:hint="eastAsia"/>
                          <w:sz w:val="32"/>
                        </w:rPr>
                        <w:t>实习岗位名称：</w:t>
                      </w:r>
                      <w:r>
                        <w:rPr>
                          <w:sz w:val="32"/>
                          <w:u w:val="single"/>
                        </w:rPr>
                        <w:tab/>
                        <w:t xml:space="preserve">     </w:t>
                      </w:r>
                      <w:r>
                        <w:rPr>
                          <w:rFonts w:hint="eastAsia"/>
                          <w:sz w:val="32"/>
                          <w:u w:val="single"/>
                        </w:rPr>
                        <w:t>实习生</w:t>
                      </w:r>
                      <w:r>
                        <w:rPr>
                          <w:sz w:val="32"/>
                          <w:u w:val="single"/>
                        </w:rPr>
                        <w:t xml:space="preserve">       </w:t>
                      </w:r>
                      <w:r>
                        <w:rPr>
                          <w:sz w:val="32"/>
                          <w:u w:val="single"/>
                        </w:rPr>
                        <w:tab/>
                      </w:r>
                    </w:p>
                    <w:p w14:paraId="30AA314A" w14:textId="77777777" w:rsidR="007B343D" w:rsidRDefault="00BC4620">
                      <w:pPr>
                        <w:spacing w:line="1000" w:lineRule="exact"/>
                        <w:ind w:firstLineChars="147" w:firstLine="470"/>
                        <w:rPr>
                          <w:sz w:val="32"/>
                          <w:u w:val="single"/>
                        </w:rPr>
                      </w:pPr>
                      <w:r>
                        <w:rPr>
                          <w:rFonts w:hint="eastAsia"/>
                          <w:sz w:val="32"/>
                        </w:rPr>
                        <w:t>企业指导教师：</w:t>
                      </w:r>
                      <w:r>
                        <w:rPr>
                          <w:sz w:val="32"/>
                          <w:u w:val="single"/>
                        </w:rPr>
                        <w:tab/>
                      </w:r>
                      <w:r>
                        <w:rPr>
                          <w:rFonts w:hint="eastAsia"/>
                          <w:sz w:val="32"/>
                          <w:u w:val="single"/>
                        </w:rPr>
                        <w:t xml:space="preserve"> </w:t>
                      </w:r>
                      <w:r>
                        <w:rPr>
                          <w:sz w:val="32"/>
                          <w:u w:val="single"/>
                        </w:rPr>
                        <w:tab/>
                        <w:t xml:space="preserve">  </w:t>
                      </w:r>
                      <w:r>
                        <w:rPr>
                          <w:rFonts w:hint="eastAsia"/>
                          <w:sz w:val="32"/>
                          <w:u w:val="single"/>
                        </w:rPr>
                        <w:t>刘鹏江</w:t>
                      </w:r>
                      <w:r>
                        <w:rPr>
                          <w:sz w:val="32"/>
                          <w:u w:val="single"/>
                        </w:rPr>
                        <w:t xml:space="preserve"> </w:t>
                      </w:r>
                      <w:r>
                        <w:rPr>
                          <w:sz w:val="32"/>
                          <w:u w:val="single"/>
                        </w:rPr>
                        <w:tab/>
                      </w:r>
                      <w:r>
                        <w:rPr>
                          <w:sz w:val="32"/>
                          <w:u w:val="single"/>
                        </w:rPr>
                        <w:tab/>
                      </w:r>
                      <w:r>
                        <w:rPr>
                          <w:sz w:val="32"/>
                          <w:u w:val="single"/>
                        </w:rPr>
                        <w:tab/>
                      </w:r>
                    </w:p>
                    <w:p w14:paraId="0C31C1C5" w14:textId="77777777" w:rsidR="007B343D" w:rsidRDefault="00BC4620">
                      <w:pPr>
                        <w:spacing w:line="1000" w:lineRule="exact"/>
                        <w:ind w:firstLineChars="147" w:firstLine="470"/>
                        <w:rPr>
                          <w:sz w:val="32"/>
                          <w:u w:val="single"/>
                        </w:rPr>
                      </w:pPr>
                      <w:r>
                        <w:rPr>
                          <w:rFonts w:hint="eastAsia"/>
                          <w:sz w:val="32"/>
                        </w:rPr>
                        <w:t>院内指导教师：</w:t>
                      </w:r>
                      <w:r>
                        <w:rPr>
                          <w:sz w:val="32"/>
                          <w:u w:val="single"/>
                        </w:rPr>
                        <w:tab/>
                      </w:r>
                      <w:r>
                        <w:rPr>
                          <w:rFonts w:hint="eastAsia"/>
                          <w:sz w:val="32"/>
                          <w:u w:val="single"/>
                        </w:rPr>
                        <w:t xml:space="preserve"> </w:t>
                      </w:r>
                      <w:r>
                        <w:rPr>
                          <w:sz w:val="32"/>
                          <w:u w:val="single"/>
                        </w:rPr>
                        <w:t xml:space="preserve">    </w:t>
                      </w:r>
                      <w:r>
                        <w:rPr>
                          <w:rFonts w:hint="eastAsia"/>
                          <w:sz w:val="32"/>
                          <w:u w:val="single"/>
                        </w:rPr>
                        <w:t>王伟东</w:t>
                      </w:r>
                      <w:r>
                        <w:rPr>
                          <w:sz w:val="32"/>
                          <w:u w:val="single"/>
                        </w:rPr>
                        <w:tab/>
                      </w:r>
                      <w:r>
                        <w:rPr>
                          <w:sz w:val="32"/>
                          <w:u w:val="single"/>
                        </w:rPr>
                        <w:tab/>
                      </w:r>
                      <w:r>
                        <w:rPr>
                          <w:sz w:val="32"/>
                          <w:u w:val="single"/>
                        </w:rPr>
                        <w:tab/>
                      </w:r>
                    </w:p>
                    <w:p w14:paraId="6BE36CE5" w14:textId="77777777" w:rsidR="007B343D" w:rsidRDefault="007B343D">
                      <w:pPr>
                        <w:spacing w:line="1000" w:lineRule="exact"/>
                        <w:ind w:firstLineChars="147" w:firstLine="470"/>
                        <w:rPr>
                          <w:sz w:val="32"/>
                          <w:u w:val="single"/>
                        </w:rPr>
                      </w:pPr>
                    </w:p>
                    <w:p w14:paraId="0ED56E3A" w14:textId="77777777" w:rsidR="007B343D" w:rsidRDefault="007B343D">
                      <w:pPr>
                        <w:spacing w:line="1000" w:lineRule="exact"/>
                        <w:ind w:firstLineChars="131" w:firstLine="275"/>
                      </w:pPr>
                    </w:p>
                  </w:txbxContent>
                </v:textbox>
              </v:shape>
            </w:pict>
          </mc:Fallback>
        </mc:AlternateContent>
      </w:r>
    </w:p>
    <w:p w14:paraId="48721A0C" w14:textId="77777777" w:rsidR="007B343D" w:rsidRDefault="00BC4620">
      <w:pPr>
        <w:tabs>
          <w:tab w:val="left" w:pos="567"/>
        </w:tabs>
        <w:spacing w:before="480" w:after="360" w:line="400" w:lineRule="exact"/>
        <w:jc w:val="center"/>
        <w:rPr>
          <w:rFonts w:ascii="黑体" w:eastAsia="黑体" w:hAnsi="黑体" w:cs="黑体"/>
          <w:sz w:val="30"/>
          <w:szCs w:val="30"/>
        </w:rPr>
      </w:pPr>
      <w:bookmarkStart w:id="0" w:name="_Toc24941"/>
      <w:r>
        <w:rPr>
          <w:rFonts w:ascii="黑体" w:eastAsia="黑体" w:hAnsi="黑体" w:cs="黑体" w:hint="eastAsia"/>
          <w:sz w:val="30"/>
          <w:szCs w:val="30"/>
        </w:rPr>
        <w:lastRenderedPageBreak/>
        <w:t>摘要</w:t>
      </w:r>
      <w:bookmarkEnd w:id="0"/>
    </w:p>
    <w:p w14:paraId="5C5E29E1" w14:textId="77777777" w:rsidR="007B343D" w:rsidRDefault="00BC4620">
      <w:pPr>
        <w:tabs>
          <w:tab w:val="left" w:pos="567"/>
        </w:tabs>
        <w:spacing w:line="400" w:lineRule="exact"/>
        <w:ind w:firstLineChars="200" w:firstLine="480"/>
        <w:rPr>
          <w:sz w:val="24"/>
        </w:rPr>
      </w:pPr>
      <w:r>
        <w:rPr>
          <w:sz w:val="24"/>
        </w:rPr>
        <w:t>本报告详细记录了</w:t>
      </w:r>
      <w:r>
        <w:rPr>
          <w:rFonts w:hint="eastAsia"/>
          <w:sz w:val="24"/>
        </w:rPr>
        <w:t>本人</w:t>
      </w:r>
      <w:r>
        <w:rPr>
          <w:sz w:val="24"/>
        </w:rPr>
        <w:t>在成都中科合迅科技有限公司的实习经历</w:t>
      </w:r>
      <w:r>
        <w:rPr>
          <w:rFonts w:hint="eastAsia"/>
          <w:sz w:val="24"/>
        </w:rPr>
        <w:t>。本</w:t>
      </w:r>
      <w:r>
        <w:rPr>
          <w:sz w:val="24"/>
        </w:rPr>
        <w:t>公司是一家专业从事自主安全可控军用软件研发和网络空间军事装备研制的高科技企业。</w:t>
      </w:r>
      <w:r>
        <w:rPr>
          <w:rFonts w:hint="eastAsia"/>
          <w:sz w:val="24"/>
        </w:rPr>
        <w:t>本人</w:t>
      </w:r>
      <w:r>
        <w:rPr>
          <w:sz w:val="24"/>
        </w:rPr>
        <w:t>实习岗位为软件开发实习生，主要职责是参与公司核心产品</w:t>
      </w:r>
      <w:proofErr w:type="spellStart"/>
      <w:r>
        <w:rPr>
          <w:sz w:val="24"/>
        </w:rPr>
        <w:t>LarkSDK</w:t>
      </w:r>
      <w:proofErr w:type="spellEnd"/>
      <w:r>
        <w:rPr>
          <w:sz w:val="24"/>
        </w:rPr>
        <w:t>的研发。</w:t>
      </w:r>
      <w:proofErr w:type="spellStart"/>
      <w:r>
        <w:rPr>
          <w:sz w:val="24"/>
        </w:rPr>
        <w:t>LarkSDK</w:t>
      </w:r>
      <w:proofErr w:type="spellEnd"/>
      <w:r>
        <w:rPr>
          <w:sz w:val="24"/>
        </w:rPr>
        <w:t>作为一款国产化的跨平台</w:t>
      </w:r>
      <w:r>
        <w:rPr>
          <w:sz w:val="24"/>
        </w:rPr>
        <w:t>C++</w:t>
      </w:r>
      <w:r>
        <w:rPr>
          <w:sz w:val="24"/>
        </w:rPr>
        <w:t>开发框架，旨在填补国内软件开发平台的空白，增强自主可控能力，</w:t>
      </w:r>
      <w:r>
        <w:rPr>
          <w:rFonts w:hint="eastAsia"/>
          <w:sz w:val="24"/>
        </w:rPr>
        <w:t>希望</w:t>
      </w:r>
      <w:r>
        <w:rPr>
          <w:sz w:val="24"/>
        </w:rPr>
        <w:t>对标业界领先的</w:t>
      </w:r>
      <w:r>
        <w:rPr>
          <w:sz w:val="24"/>
        </w:rPr>
        <w:t>Qt</w:t>
      </w:r>
      <w:r>
        <w:rPr>
          <w:sz w:val="24"/>
        </w:rPr>
        <w:t>框架。</w:t>
      </w:r>
      <w:r>
        <w:rPr>
          <w:rFonts w:hint="eastAsia"/>
          <w:sz w:val="24"/>
        </w:rPr>
        <w:t>本报告</w:t>
      </w:r>
      <w:r>
        <w:rPr>
          <w:sz w:val="24"/>
        </w:rPr>
        <w:t>深入讨论了实习目标、具体任务分配、工程问题解决方案以及个人在实习过程中的技术成长和职业素养提升。通过亲身参与项目实践，我深刻体会到软件开发的</w:t>
      </w:r>
      <w:r>
        <w:rPr>
          <w:rFonts w:hint="eastAsia"/>
          <w:sz w:val="24"/>
        </w:rPr>
        <w:t>整个流程</w:t>
      </w:r>
      <w:r>
        <w:rPr>
          <w:sz w:val="24"/>
        </w:rPr>
        <w:t>，对产品设计</w:t>
      </w:r>
      <w:r>
        <w:rPr>
          <w:rFonts w:hint="eastAsia"/>
          <w:sz w:val="24"/>
        </w:rPr>
        <w:t>有了</w:t>
      </w:r>
      <w:r>
        <w:rPr>
          <w:sz w:val="24"/>
        </w:rPr>
        <w:t>深层思考，</w:t>
      </w:r>
      <w:r>
        <w:rPr>
          <w:rFonts w:hint="eastAsia"/>
          <w:sz w:val="24"/>
        </w:rPr>
        <w:t>同时见识到了</w:t>
      </w:r>
      <w:r>
        <w:rPr>
          <w:sz w:val="24"/>
        </w:rPr>
        <w:t>跨平台技术的复杂性，以及团队合作的力量。</w:t>
      </w:r>
    </w:p>
    <w:p w14:paraId="23798FAE" w14:textId="77777777" w:rsidR="007B343D" w:rsidRDefault="007B343D">
      <w:pPr>
        <w:tabs>
          <w:tab w:val="left" w:pos="567"/>
        </w:tabs>
        <w:spacing w:line="400" w:lineRule="exact"/>
        <w:rPr>
          <w:b/>
          <w:sz w:val="24"/>
          <w:szCs w:val="24"/>
        </w:rPr>
      </w:pPr>
    </w:p>
    <w:p w14:paraId="0989D21E" w14:textId="77777777" w:rsidR="007B343D" w:rsidRDefault="00BC4620">
      <w:pPr>
        <w:tabs>
          <w:tab w:val="left" w:pos="567"/>
        </w:tabs>
        <w:spacing w:line="400" w:lineRule="exact"/>
        <w:rPr>
          <w:sz w:val="24"/>
          <w:szCs w:val="24"/>
        </w:rPr>
        <w:sectPr w:rsidR="007B343D">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 w:linePitch="314"/>
        </w:sectPr>
      </w:pPr>
      <w:r>
        <w:rPr>
          <w:rFonts w:hint="eastAsia"/>
          <w:b/>
          <w:sz w:val="24"/>
          <w:szCs w:val="24"/>
        </w:rPr>
        <w:t>关键词：</w:t>
      </w:r>
      <w:proofErr w:type="gramStart"/>
      <w:r>
        <w:rPr>
          <w:rFonts w:hint="eastAsia"/>
          <w:bCs/>
          <w:sz w:val="24"/>
          <w:szCs w:val="24"/>
        </w:rPr>
        <w:t>合迅科技</w:t>
      </w:r>
      <w:proofErr w:type="gramEnd"/>
      <w:r>
        <w:rPr>
          <w:rFonts w:hint="eastAsia"/>
          <w:bCs/>
          <w:sz w:val="24"/>
          <w:szCs w:val="24"/>
        </w:rPr>
        <w:t>，跨平台框架，</w:t>
      </w:r>
      <w:proofErr w:type="spellStart"/>
      <w:r>
        <w:rPr>
          <w:rFonts w:hint="eastAsia"/>
          <w:bCs/>
          <w:sz w:val="24"/>
          <w:szCs w:val="24"/>
        </w:rPr>
        <w:t>LarkSDK</w:t>
      </w:r>
      <w:proofErr w:type="spellEnd"/>
      <w:r>
        <w:rPr>
          <w:rFonts w:hint="eastAsia"/>
          <w:bCs/>
          <w:sz w:val="24"/>
          <w:szCs w:val="24"/>
        </w:rPr>
        <w:t>，国产软件，技术自主可控</w:t>
      </w:r>
    </w:p>
    <w:p w14:paraId="074E7C74" w14:textId="77777777" w:rsidR="007B343D" w:rsidRDefault="00BC4620">
      <w:pPr>
        <w:tabs>
          <w:tab w:val="left" w:pos="567"/>
        </w:tabs>
        <w:spacing w:before="480" w:after="360" w:line="400" w:lineRule="exact"/>
        <w:jc w:val="center"/>
        <w:rPr>
          <w:rFonts w:eastAsia="黑体"/>
          <w:sz w:val="30"/>
          <w:szCs w:val="30"/>
        </w:rPr>
      </w:pPr>
      <w:bookmarkStart w:id="1" w:name="_Toc9895"/>
      <w:r>
        <w:rPr>
          <w:rFonts w:eastAsia="黑体"/>
          <w:sz w:val="30"/>
          <w:szCs w:val="30"/>
        </w:rPr>
        <w:lastRenderedPageBreak/>
        <w:t>ABSTRACT</w:t>
      </w:r>
      <w:bookmarkEnd w:id="1"/>
    </w:p>
    <w:p w14:paraId="6909206A" w14:textId="77777777" w:rsidR="007B343D" w:rsidRDefault="00BC4620">
      <w:pPr>
        <w:tabs>
          <w:tab w:val="left" w:pos="567"/>
        </w:tabs>
        <w:spacing w:line="400" w:lineRule="exact"/>
        <w:ind w:firstLineChars="200" w:firstLine="480"/>
        <w:rPr>
          <w:rFonts w:ascii="-apple-system" w:eastAsia="-apple-system" w:hAnsi="-apple-system" w:cs="-apple-system"/>
          <w:color w:val="060607"/>
          <w:spacing w:val="3"/>
          <w:sz w:val="16"/>
          <w:szCs w:val="16"/>
          <w:shd w:val="clear" w:color="auto" w:fill="FFFFFF"/>
        </w:rPr>
      </w:pPr>
      <w:r>
        <w:rPr>
          <w:sz w:val="24"/>
        </w:rPr>
        <w:t xml:space="preserve">This report comprehensively documents my internship experience at Chengdu </w:t>
      </w:r>
      <w:proofErr w:type="spellStart"/>
      <w:r>
        <w:rPr>
          <w:sz w:val="24"/>
        </w:rPr>
        <w:t>Zhongke</w:t>
      </w:r>
      <w:proofErr w:type="spellEnd"/>
      <w:r>
        <w:rPr>
          <w:sz w:val="24"/>
        </w:rPr>
        <w:t xml:space="preserve"> </w:t>
      </w:r>
      <w:proofErr w:type="spellStart"/>
      <w:r>
        <w:rPr>
          <w:sz w:val="24"/>
        </w:rPr>
        <w:t>HeXun</w:t>
      </w:r>
      <w:proofErr w:type="spellEnd"/>
      <w:r>
        <w:rPr>
          <w:sz w:val="24"/>
        </w:rPr>
        <w:t xml:space="preserve"> Technology Co., Ltd., a high-tech enterprise specializing in the development of autonomous and secure military software and the research and development of cyberspace military equipment. As a software development intern, my main responsibility was to participate in the development of the company's core product, </w:t>
      </w:r>
      <w:proofErr w:type="spellStart"/>
      <w:r>
        <w:rPr>
          <w:sz w:val="24"/>
        </w:rPr>
        <w:t>LarkSDK</w:t>
      </w:r>
      <w:proofErr w:type="spellEnd"/>
      <w:r>
        <w:rPr>
          <w:sz w:val="24"/>
        </w:rPr>
        <w:t xml:space="preserve">. </w:t>
      </w:r>
      <w:proofErr w:type="spellStart"/>
      <w:r>
        <w:rPr>
          <w:sz w:val="24"/>
        </w:rPr>
        <w:t>LarkSDK</w:t>
      </w:r>
      <w:proofErr w:type="spellEnd"/>
      <w:r>
        <w:rPr>
          <w:sz w:val="24"/>
        </w:rPr>
        <w:t>, as a domesticated cross-platform C++ development framework, aims to fill the gap in domestic software development platforms and enhance the capability for independent control, aspiring to benchmark against the industry-leading Qt framework. This report delves into the internship objectives, specific task assignments, solutions to engineering problems, and personal technical growth and professional development during the internship process. Through hands-on project involvement, I have gained a profound understanding of the entire software development process, deep contemplation on product design, appreciation of the complexities in cross-platform technology, and the power of teamwork.</w:t>
      </w:r>
    </w:p>
    <w:p w14:paraId="1E2D7E24" w14:textId="77777777" w:rsidR="007B343D" w:rsidRDefault="007B343D">
      <w:pPr>
        <w:rPr>
          <w:sz w:val="24"/>
          <w:szCs w:val="24"/>
        </w:rPr>
      </w:pPr>
    </w:p>
    <w:p w14:paraId="524CF9AD" w14:textId="77777777" w:rsidR="007B343D" w:rsidRDefault="00BC4620">
      <w:pPr>
        <w:spacing w:line="400" w:lineRule="exact"/>
        <w:ind w:left="1181" w:hangingChars="490" w:hanging="1181"/>
        <w:rPr>
          <w:rFonts w:eastAsia="黑体"/>
          <w:kern w:val="0"/>
          <w:sz w:val="30"/>
          <w:szCs w:val="30"/>
        </w:rPr>
        <w:sectPr w:rsidR="007B343D">
          <w:headerReference w:type="even" r:id="rId15"/>
          <w:headerReference w:type="default" r:id="rId16"/>
          <w:footerReference w:type="even" r:id="rId17"/>
          <w:footerReference w:type="default" r:id="rId18"/>
          <w:pgSz w:w="11906" w:h="16838"/>
          <w:pgMar w:top="1701" w:right="1701" w:bottom="1701" w:left="1701" w:header="1134" w:footer="1134" w:gutter="0"/>
          <w:cols w:space="720"/>
          <w:docGrid w:type="lines" w:linePitch="314"/>
        </w:sectPr>
      </w:pPr>
      <w:r>
        <w:rPr>
          <w:b/>
          <w:bCs/>
          <w:sz w:val="24"/>
          <w:szCs w:val="24"/>
        </w:rPr>
        <w:t>Keywords:</w:t>
      </w:r>
      <w:bookmarkStart w:id="2" w:name="_Toc21503"/>
      <w:r>
        <w:rPr>
          <w:sz w:val="24"/>
          <w:szCs w:val="24"/>
        </w:rPr>
        <w:t xml:space="preserve"> </w:t>
      </w:r>
      <w:proofErr w:type="spellStart"/>
      <w:r>
        <w:rPr>
          <w:sz w:val="24"/>
          <w:szCs w:val="24"/>
        </w:rPr>
        <w:t>Sinux</w:t>
      </w:r>
      <w:proofErr w:type="spellEnd"/>
      <w:r>
        <w:rPr>
          <w:sz w:val="24"/>
          <w:szCs w:val="24"/>
        </w:rPr>
        <w:t xml:space="preserve"> Tech, Cross-Platform Framework, </w:t>
      </w:r>
      <w:proofErr w:type="spellStart"/>
      <w:r>
        <w:rPr>
          <w:sz w:val="24"/>
          <w:szCs w:val="24"/>
        </w:rPr>
        <w:t>LarkSDK</w:t>
      </w:r>
      <w:proofErr w:type="spellEnd"/>
      <w:r>
        <w:rPr>
          <w:sz w:val="24"/>
          <w:szCs w:val="24"/>
        </w:rPr>
        <w:t>, Domestic Software, Technological Autonomy</w:t>
      </w:r>
      <w:bookmarkStart w:id="3" w:name="_Toc163218586"/>
      <w:bookmarkStart w:id="4" w:name="_Toc163218260"/>
      <w:bookmarkStart w:id="5" w:name="_Toc163219189"/>
      <w:bookmarkStart w:id="6" w:name="_Toc149117036"/>
      <w:bookmarkEnd w:id="2"/>
    </w:p>
    <w:p w14:paraId="6E135070" w14:textId="77777777" w:rsidR="007B343D" w:rsidRDefault="00BC4620">
      <w:pPr>
        <w:tabs>
          <w:tab w:val="left" w:pos="567"/>
        </w:tabs>
        <w:spacing w:before="480" w:after="360" w:line="400" w:lineRule="exact"/>
        <w:jc w:val="center"/>
        <w:rPr>
          <w:rFonts w:ascii="黑体" w:eastAsia="黑体" w:hAnsi="黑体" w:cs="黑体"/>
          <w:sz w:val="30"/>
          <w:szCs w:val="30"/>
        </w:rPr>
      </w:pPr>
      <w:bookmarkStart w:id="7" w:name="_Toc9507"/>
      <w:bookmarkStart w:id="8" w:name="_Toc163219197"/>
      <w:bookmarkStart w:id="9" w:name="_Toc163218596"/>
      <w:bookmarkStart w:id="10" w:name="_Toc163218270"/>
      <w:bookmarkEnd w:id="3"/>
      <w:bookmarkEnd w:id="4"/>
      <w:bookmarkEnd w:id="5"/>
      <w:bookmarkEnd w:id="6"/>
      <w:r>
        <w:rPr>
          <w:rFonts w:ascii="黑体" w:eastAsia="黑体" w:hAnsi="黑体" w:cs="黑体" w:hint="eastAsia"/>
          <w:sz w:val="30"/>
          <w:szCs w:val="30"/>
        </w:rPr>
        <w:lastRenderedPageBreak/>
        <w:t>目 录</w:t>
      </w:r>
    </w:p>
    <w:p w14:paraId="7601DCC8" w14:textId="756C284B" w:rsidR="007B343D" w:rsidRDefault="00BC4620">
      <w:pPr>
        <w:pStyle w:val="TOC1"/>
        <w:tabs>
          <w:tab w:val="right" w:leader="dot" w:pos="8504"/>
        </w:tabs>
        <w:spacing w:line="400" w:lineRule="exact"/>
        <w:rPr>
          <w:sz w:val="24"/>
          <w:szCs w:val="24"/>
        </w:rPr>
      </w:pPr>
      <w:r>
        <w:rPr>
          <w:szCs w:val="21"/>
        </w:rPr>
        <w:fldChar w:fldCharType="begin"/>
      </w:r>
      <w:r>
        <w:rPr>
          <w:szCs w:val="21"/>
        </w:rPr>
        <w:instrText xml:space="preserve">TOC \o "1-3" \t "" \h \z \u </w:instrText>
      </w:r>
      <w:r>
        <w:rPr>
          <w:szCs w:val="21"/>
        </w:rPr>
        <w:fldChar w:fldCharType="separate"/>
      </w:r>
      <w:hyperlink w:anchor="_Toc22386" w:history="1">
        <w:r>
          <w:rPr>
            <w:rFonts w:eastAsia="黑体"/>
            <w:sz w:val="24"/>
            <w:szCs w:val="24"/>
          </w:rPr>
          <w:t>第一章</w:t>
        </w:r>
        <w:r>
          <w:rPr>
            <w:rFonts w:eastAsia="黑体"/>
            <w:sz w:val="24"/>
            <w:szCs w:val="24"/>
          </w:rPr>
          <w:t xml:space="preserve"> </w:t>
        </w:r>
        <w:r>
          <w:rPr>
            <w:rFonts w:eastAsia="黑体"/>
            <w:sz w:val="24"/>
            <w:szCs w:val="24"/>
          </w:rPr>
          <w:t>企业实习概况</w:t>
        </w:r>
        <w:r>
          <w:rPr>
            <w:rFonts w:eastAsia="黑体"/>
            <w:sz w:val="24"/>
            <w:szCs w:val="24"/>
          </w:rPr>
          <w:tab/>
        </w:r>
        <w:r>
          <w:rPr>
            <w:rFonts w:eastAsia="黑体"/>
            <w:sz w:val="24"/>
            <w:szCs w:val="24"/>
          </w:rPr>
          <w:fldChar w:fldCharType="begin"/>
        </w:r>
        <w:r>
          <w:rPr>
            <w:rFonts w:eastAsia="黑体"/>
            <w:sz w:val="24"/>
            <w:szCs w:val="24"/>
          </w:rPr>
          <w:instrText xml:space="preserve"> PAGEREF _Toc22386 </w:instrText>
        </w:r>
        <w:r>
          <w:rPr>
            <w:rFonts w:eastAsia="黑体"/>
            <w:sz w:val="24"/>
            <w:szCs w:val="24"/>
          </w:rPr>
          <w:fldChar w:fldCharType="separate"/>
        </w:r>
        <w:r w:rsidR="00F31BCA">
          <w:rPr>
            <w:rFonts w:eastAsia="黑体"/>
            <w:noProof/>
            <w:sz w:val="24"/>
            <w:szCs w:val="24"/>
          </w:rPr>
          <w:t>1</w:t>
        </w:r>
        <w:r>
          <w:rPr>
            <w:rFonts w:eastAsia="黑体"/>
            <w:sz w:val="24"/>
            <w:szCs w:val="24"/>
          </w:rPr>
          <w:fldChar w:fldCharType="end"/>
        </w:r>
      </w:hyperlink>
    </w:p>
    <w:p w14:paraId="407FEDDA" w14:textId="0DA2B38F" w:rsidR="007B343D" w:rsidRDefault="001F6992">
      <w:pPr>
        <w:pStyle w:val="TOC1"/>
        <w:tabs>
          <w:tab w:val="right" w:leader="dot" w:pos="8504"/>
        </w:tabs>
        <w:spacing w:line="400" w:lineRule="exact"/>
        <w:ind w:leftChars="200" w:left="420"/>
        <w:rPr>
          <w:sz w:val="24"/>
          <w:szCs w:val="24"/>
        </w:rPr>
      </w:pPr>
      <w:hyperlink w:anchor="_Toc20150" w:history="1">
        <w:r w:rsidR="00BC4620">
          <w:rPr>
            <w:sz w:val="24"/>
            <w:szCs w:val="24"/>
          </w:rPr>
          <w:t xml:space="preserve">1.1 </w:t>
        </w:r>
        <w:r w:rsidR="00BC4620">
          <w:rPr>
            <w:rFonts w:hint="eastAsia"/>
            <w:sz w:val="24"/>
            <w:szCs w:val="24"/>
          </w:rPr>
          <w:t>实习公司情况和岗位职责</w:t>
        </w:r>
        <w:r w:rsidR="00BC4620">
          <w:rPr>
            <w:sz w:val="24"/>
            <w:szCs w:val="24"/>
          </w:rPr>
          <w:tab/>
        </w:r>
        <w:r w:rsidR="00BC4620">
          <w:rPr>
            <w:sz w:val="24"/>
            <w:szCs w:val="24"/>
          </w:rPr>
          <w:fldChar w:fldCharType="begin"/>
        </w:r>
        <w:r w:rsidR="00BC4620">
          <w:rPr>
            <w:sz w:val="24"/>
            <w:szCs w:val="24"/>
          </w:rPr>
          <w:instrText xml:space="preserve"> PAGEREF _Toc20150 </w:instrText>
        </w:r>
        <w:r w:rsidR="00BC4620">
          <w:rPr>
            <w:sz w:val="24"/>
            <w:szCs w:val="24"/>
          </w:rPr>
          <w:fldChar w:fldCharType="separate"/>
        </w:r>
        <w:r w:rsidR="00F31BCA">
          <w:rPr>
            <w:noProof/>
            <w:sz w:val="24"/>
            <w:szCs w:val="24"/>
          </w:rPr>
          <w:t>1</w:t>
        </w:r>
        <w:r w:rsidR="00BC4620">
          <w:rPr>
            <w:sz w:val="24"/>
            <w:szCs w:val="24"/>
          </w:rPr>
          <w:fldChar w:fldCharType="end"/>
        </w:r>
      </w:hyperlink>
    </w:p>
    <w:p w14:paraId="06D48E27" w14:textId="6911FAF7" w:rsidR="007B343D" w:rsidRDefault="001F6992">
      <w:pPr>
        <w:pStyle w:val="TOC1"/>
        <w:tabs>
          <w:tab w:val="right" w:leader="dot" w:pos="8504"/>
        </w:tabs>
        <w:spacing w:line="400" w:lineRule="exact"/>
        <w:ind w:leftChars="400" w:left="840"/>
        <w:rPr>
          <w:sz w:val="24"/>
          <w:szCs w:val="24"/>
        </w:rPr>
      </w:pPr>
      <w:hyperlink w:anchor="_Toc26797" w:history="1">
        <w:r w:rsidR="00BC4620">
          <w:rPr>
            <w:sz w:val="24"/>
            <w:szCs w:val="24"/>
          </w:rPr>
          <w:t xml:space="preserve">1.1.1 </w:t>
        </w:r>
        <w:r w:rsidR="00BC4620">
          <w:rPr>
            <w:rFonts w:hint="eastAsia"/>
            <w:sz w:val="24"/>
            <w:szCs w:val="24"/>
          </w:rPr>
          <w:t>实习公司概况</w:t>
        </w:r>
        <w:r w:rsidR="00BC4620">
          <w:rPr>
            <w:sz w:val="24"/>
            <w:szCs w:val="24"/>
          </w:rPr>
          <w:tab/>
        </w:r>
        <w:r w:rsidR="00BC4620">
          <w:rPr>
            <w:sz w:val="24"/>
            <w:szCs w:val="24"/>
          </w:rPr>
          <w:fldChar w:fldCharType="begin"/>
        </w:r>
        <w:r w:rsidR="00BC4620">
          <w:rPr>
            <w:sz w:val="24"/>
            <w:szCs w:val="24"/>
          </w:rPr>
          <w:instrText xml:space="preserve"> PAGEREF _Toc26797 </w:instrText>
        </w:r>
        <w:r w:rsidR="00BC4620">
          <w:rPr>
            <w:sz w:val="24"/>
            <w:szCs w:val="24"/>
          </w:rPr>
          <w:fldChar w:fldCharType="separate"/>
        </w:r>
        <w:r w:rsidR="00F31BCA">
          <w:rPr>
            <w:noProof/>
            <w:sz w:val="24"/>
            <w:szCs w:val="24"/>
          </w:rPr>
          <w:t>1</w:t>
        </w:r>
        <w:r w:rsidR="00BC4620">
          <w:rPr>
            <w:sz w:val="24"/>
            <w:szCs w:val="24"/>
          </w:rPr>
          <w:fldChar w:fldCharType="end"/>
        </w:r>
      </w:hyperlink>
    </w:p>
    <w:p w14:paraId="235E2C5C" w14:textId="2E725D91" w:rsidR="007B343D" w:rsidRDefault="001F6992">
      <w:pPr>
        <w:pStyle w:val="TOC1"/>
        <w:tabs>
          <w:tab w:val="right" w:leader="dot" w:pos="8504"/>
        </w:tabs>
        <w:spacing w:line="400" w:lineRule="exact"/>
        <w:ind w:leftChars="400" w:left="840"/>
        <w:rPr>
          <w:sz w:val="24"/>
          <w:szCs w:val="24"/>
        </w:rPr>
      </w:pPr>
      <w:hyperlink w:anchor="_Toc29168" w:history="1">
        <w:r w:rsidR="00BC4620">
          <w:rPr>
            <w:sz w:val="24"/>
            <w:szCs w:val="24"/>
          </w:rPr>
          <w:t xml:space="preserve">1.1.2 </w:t>
        </w:r>
        <w:r w:rsidR="00BC4620">
          <w:rPr>
            <w:rFonts w:hint="eastAsia"/>
            <w:sz w:val="24"/>
            <w:szCs w:val="24"/>
          </w:rPr>
          <w:t>岗位职责</w:t>
        </w:r>
        <w:r w:rsidR="00BC4620">
          <w:rPr>
            <w:sz w:val="24"/>
            <w:szCs w:val="24"/>
          </w:rPr>
          <w:tab/>
        </w:r>
        <w:r w:rsidR="00BC4620">
          <w:rPr>
            <w:sz w:val="24"/>
            <w:szCs w:val="24"/>
          </w:rPr>
          <w:fldChar w:fldCharType="begin"/>
        </w:r>
        <w:r w:rsidR="00BC4620">
          <w:rPr>
            <w:sz w:val="24"/>
            <w:szCs w:val="24"/>
          </w:rPr>
          <w:instrText xml:space="preserve"> PAGEREF _Toc29168 </w:instrText>
        </w:r>
        <w:r w:rsidR="00BC4620">
          <w:rPr>
            <w:sz w:val="24"/>
            <w:szCs w:val="24"/>
          </w:rPr>
          <w:fldChar w:fldCharType="separate"/>
        </w:r>
        <w:r w:rsidR="00F31BCA">
          <w:rPr>
            <w:noProof/>
            <w:sz w:val="24"/>
            <w:szCs w:val="24"/>
          </w:rPr>
          <w:t>2</w:t>
        </w:r>
        <w:r w:rsidR="00BC4620">
          <w:rPr>
            <w:sz w:val="24"/>
            <w:szCs w:val="24"/>
          </w:rPr>
          <w:fldChar w:fldCharType="end"/>
        </w:r>
      </w:hyperlink>
    </w:p>
    <w:p w14:paraId="6ED8961E" w14:textId="5DA45618" w:rsidR="007B343D" w:rsidRDefault="001F6992">
      <w:pPr>
        <w:pStyle w:val="TOC1"/>
        <w:tabs>
          <w:tab w:val="right" w:leader="dot" w:pos="8504"/>
        </w:tabs>
        <w:spacing w:line="400" w:lineRule="exact"/>
        <w:ind w:leftChars="200" w:left="420"/>
        <w:rPr>
          <w:sz w:val="24"/>
          <w:szCs w:val="24"/>
        </w:rPr>
      </w:pPr>
      <w:hyperlink w:anchor="_Toc3426" w:history="1">
        <w:r w:rsidR="00BC4620">
          <w:rPr>
            <w:sz w:val="24"/>
            <w:szCs w:val="24"/>
          </w:rPr>
          <w:t xml:space="preserve">1.2 </w:t>
        </w:r>
        <w:r w:rsidR="00BC4620">
          <w:rPr>
            <w:rFonts w:hint="eastAsia"/>
            <w:sz w:val="24"/>
            <w:szCs w:val="24"/>
          </w:rPr>
          <w:t>项目的背景、意义以及国内外研究现状</w:t>
        </w:r>
        <w:r w:rsidR="00BC4620">
          <w:rPr>
            <w:sz w:val="24"/>
            <w:szCs w:val="24"/>
          </w:rPr>
          <w:tab/>
        </w:r>
        <w:r w:rsidR="00BC4620">
          <w:rPr>
            <w:sz w:val="24"/>
            <w:szCs w:val="24"/>
          </w:rPr>
          <w:fldChar w:fldCharType="begin"/>
        </w:r>
        <w:r w:rsidR="00BC4620">
          <w:rPr>
            <w:sz w:val="24"/>
            <w:szCs w:val="24"/>
          </w:rPr>
          <w:instrText xml:space="preserve"> PAGEREF _Toc3426 </w:instrText>
        </w:r>
        <w:r w:rsidR="00BC4620">
          <w:rPr>
            <w:sz w:val="24"/>
            <w:szCs w:val="24"/>
          </w:rPr>
          <w:fldChar w:fldCharType="separate"/>
        </w:r>
        <w:r w:rsidR="00F31BCA">
          <w:rPr>
            <w:noProof/>
            <w:sz w:val="24"/>
            <w:szCs w:val="24"/>
          </w:rPr>
          <w:t>3</w:t>
        </w:r>
        <w:r w:rsidR="00BC4620">
          <w:rPr>
            <w:sz w:val="24"/>
            <w:szCs w:val="24"/>
          </w:rPr>
          <w:fldChar w:fldCharType="end"/>
        </w:r>
      </w:hyperlink>
    </w:p>
    <w:p w14:paraId="0603EECB" w14:textId="68D17E7A" w:rsidR="007B343D" w:rsidRDefault="001F6992">
      <w:pPr>
        <w:pStyle w:val="TOC1"/>
        <w:tabs>
          <w:tab w:val="right" w:leader="dot" w:pos="8504"/>
        </w:tabs>
        <w:spacing w:line="400" w:lineRule="exact"/>
        <w:ind w:leftChars="200" w:left="420"/>
        <w:rPr>
          <w:sz w:val="24"/>
          <w:szCs w:val="24"/>
        </w:rPr>
      </w:pPr>
      <w:hyperlink w:anchor="_Toc8015" w:history="1">
        <w:r w:rsidR="00BC4620">
          <w:rPr>
            <w:sz w:val="24"/>
            <w:szCs w:val="24"/>
          </w:rPr>
          <w:t xml:space="preserve">1.3 </w:t>
        </w:r>
        <w:r w:rsidR="00BC4620">
          <w:rPr>
            <w:rFonts w:hint="eastAsia"/>
            <w:sz w:val="24"/>
            <w:szCs w:val="24"/>
          </w:rPr>
          <w:t>实习目标和具体任务</w:t>
        </w:r>
        <w:r w:rsidR="00BC4620">
          <w:rPr>
            <w:sz w:val="24"/>
            <w:szCs w:val="24"/>
          </w:rPr>
          <w:tab/>
        </w:r>
        <w:r w:rsidR="00BC4620">
          <w:rPr>
            <w:sz w:val="24"/>
            <w:szCs w:val="24"/>
          </w:rPr>
          <w:fldChar w:fldCharType="begin"/>
        </w:r>
        <w:r w:rsidR="00BC4620">
          <w:rPr>
            <w:sz w:val="24"/>
            <w:szCs w:val="24"/>
          </w:rPr>
          <w:instrText xml:space="preserve"> PAGEREF _Toc8015 </w:instrText>
        </w:r>
        <w:r w:rsidR="00BC4620">
          <w:rPr>
            <w:sz w:val="24"/>
            <w:szCs w:val="24"/>
          </w:rPr>
          <w:fldChar w:fldCharType="separate"/>
        </w:r>
        <w:r w:rsidR="00F31BCA">
          <w:rPr>
            <w:noProof/>
            <w:sz w:val="24"/>
            <w:szCs w:val="24"/>
          </w:rPr>
          <w:t>6</w:t>
        </w:r>
        <w:r w:rsidR="00BC4620">
          <w:rPr>
            <w:sz w:val="24"/>
            <w:szCs w:val="24"/>
          </w:rPr>
          <w:fldChar w:fldCharType="end"/>
        </w:r>
      </w:hyperlink>
    </w:p>
    <w:p w14:paraId="5FEC98D1" w14:textId="0DE77373" w:rsidR="007B343D" w:rsidRDefault="001F6992">
      <w:pPr>
        <w:pStyle w:val="TOC1"/>
        <w:tabs>
          <w:tab w:val="right" w:leader="dot" w:pos="8504"/>
        </w:tabs>
        <w:spacing w:line="400" w:lineRule="exact"/>
        <w:ind w:leftChars="400" w:left="840"/>
        <w:rPr>
          <w:sz w:val="24"/>
          <w:szCs w:val="24"/>
        </w:rPr>
      </w:pPr>
      <w:hyperlink w:anchor="_Toc24302" w:history="1">
        <w:r w:rsidR="00BC4620">
          <w:rPr>
            <w:sz w:val="24"/>
            <w:szCs w:val="24"/>
          </w:rPr>
          <w:t xml:space="preserve">1.3.1 </w:t>
        </w:r>
        <w:r w:rsidR="00BC4620">
          <w:rPr>
            <w:sz w:val="24"/>
            <w:szCs w:val="24"/>
          </w:rPr>
          <w:t>实习目标</w:t>
        </w:r>
        <w:r w:rsidR="00BC4620">
          <w:rPr>
            <w:sz w:val="24"/>
            <w:szCs w:val="24"/>
          </w:rPr>
          <w:tab/>
        </w:r>
        <w:r w:rsidR="00BC4620">
          <w:rPr>
            <w:sz w:val="24"/>
            <w:szCs w:val="24"/>
          </w:rPr>
          <w:fldChar w:fldCharType="begin"/>
        </w:r>
        <w:r w:rsidR="00BC4620">
          <w:rPr>
            <w:sz w:val="24"/>
            <w:szCs w:val="24"/>
          </w:rPr>
          <w:instrText xml:space="preserve"> PAGEREF _Toc24302 </w:instrText>
        </w:r>
        <w:r w:rsidR="00BC4620">
          <w:rPr>
            <w:sz w:val="24"/>
            <w:szCs w:val="24"/>
          </w:rPr>
          <w:fldChar w:fldCharType="separate"/>
        </w:r>
        <w:r w:rsidR="00F31BCA">
          <w:rPr>
            <w:noProof/>
            <w:sz w:val="24"/>
            <w:szCs w:val="24"/>
          </w:rPr>
          <w:t>6</w:t>
        </w:r>
        <w:r w:rsidR="00BC4620">
          <w:rPr>
            <w:sz w:val="24"/>
            <w:szCs w:val="24"/>
          </w:rPr>
          <w:fldChar w:fldCharType="end"/>
        </w:r>
      </w:hyperlink>
    </w:p>
    <w:p w14:paraId="12AF772D" w14:textId="7CA0BDD6" w:rsidR="007B343D" w:rsidRDefault="001F6992">
      <w:pPr>
        <w:pStyle w:val="TOC1"/>
        <w:tabs>
          <w:tab w:val="right" w:leader="dot" w:pos="8504"/>
        </w:tabs>
        <w:spacing w:line="400" w:lineRule="exact"/>
        <w:ind w:leftChars="400" w:left="840"/>
        <w:rPr>
          <w:sz w:val="24"/>
          <w:szCs w:val="24"/>
        </w:rPr>
      </w:pPr>
      <w:hyperlink w:anchor="_Toc6475" w:history="1">
        <w:r w:rsidR="00BC4620">
          <w:rPr>
            <w:sz w:val="24"/>
            <w:szCs w:val="24"/>
          </w:rPr>
          <w:t xml:space="preserve">1.3.2 </w:t>
        </w:r>
        <w:r w:rsidR="00BC4620">
          <w:rPr>
            <w:rFonts w:hint="eastAsia"/>
            <w:sz w:val="24"/>
            <w:szCs w:val="24"/>
          </w:rPr>
          <w:t>具体任务</w:t>
        </w:r>
        <w:r w:rsidR="00BC4620">
          <w:rPr>
            <w:sz w:val="24"/>
            <w:szCs w:val="24"/>
          </w:rPr>
          <w:tab/>
        </w:r>
        <w:r w:rsidR="00BC4620">
          <w:rPr>
            <w:sz w:val="24"/>
            <w:szCs w:val="24"/>
          </w:rPr>
          <w:fldChar w:fldCharType="begin"/>
        </w:r>
        <w:r w:rsidR="00BC4620">
          <w:rPr>
            <w:sz w:val="24"/>
            <w:szCs w:val="24"/>
          </w:rPr>
          <w:instrText xml:space="preserve"> PAGEREF _Toc6475 </w:instrText>
        </w:r>
        <w:r w:rsidR="00BC4620">
          <w:rPr>
            <w:sz w:val="24"/>
            <w:szCs w:val="24"/>
          </w:rPr>
          <w:fldChar w:fldCharType="separate"/>
        </w:r>
        <w:r w:rsidR="00F31BCA">
          <w:rPr>
            <w:noProof/>
            <w:sz w:val="24"/>
            <w:szCs w:val="24"/>
          </w:rPr>
          <w:t>6</w:t>
        </w:r>
        <w:r w:rsidR="00BC4620">
          <w:rPr>
            <w:sz w:val="24"/>
            <w:szCs w:val="24"/>
          </w:rPr>
          <w:fldChar w:fldCharType="end"/>
        </w:r>
      </w:hyperlink>
    </w:p>
    <w:p w14:paraId="707BA660" w14:textId="32528FEB" w:rsidR="007B343D" w:rsidRDefault="001F6992">
      <w:pPr>
        <w:pStyle w:val="TOC1"/>
        <w:tabs>
          <w:tab w:val="right" w:leader="dot" w:pos="8504"/>
        </w:tabs>
        <w:spacing w:line="400" w:lineRule="exact"/>
        <w:rPr>
          <w:sz w:val="24"/>
          <w:szCs w:val="24"/>
        </w:rPr>
      </w:pPr>
      <w:hyperlink w:anchor="_Toc12857" w:history="1">
        <w:r w:rsidR="00BC4620">
          <w:rPr>
            <w:rFonts w:eastAsia="黑体"/>
            <w:sz w:val="24"/>
            <w:szCs w:val="24"/>
          </w:rPr>
          <w:t>第二章</w:t>
        </w:r>
        <w:r w:rsidR="00BC4620">
          <w:rPr>
            <w:rFonts w:eastAsia="黑体"/>
            <w:sz w:val="24"/>
            <w:szCs w:val="24"/>
          </w:rPr>
          <w:t xml:space="preserve"> </w:t>
        </w:r>
        <w:r w:rsidR="00BC4620">
          <w:rPr>
            <w:rFonts w:eastAsia="黑体"/>
            <w:sz w:val="24"/>
            <w:szCs w:val="24"/>
          </w:rPr>
          <w:t>复杂工程问题和解决方案</w:t>
        </w:r>
        <w:r w:rsidR="00BC4620">
          <w:rPr>
            <w:rFonts w:eastAsia="黑体"/>
            <w:sz w:val="24"/>
            <w:szCs w:val="24"/>
          </w:rPr>
          <w:tab/>
        </w:r>
        <w:r w:rsidR="00BC4620">
          <w:rPr>
            <w:rFonts w:eastAsia="黑体"/>
            <w:sz w:val="24"/>
            <w:szCs w:val="24"/>
          </w:rPr>
          <w:fldChar w:fldCharType="begin"/>
        </w:r>
        <w:r w:rsidR="00BC4620">
          <w:rPr>
            <w:rFonts w:eastAsia="黑体"/>
            <w:sz w:val="24"/>
            <w:szCs w:val="24"/>
          </w:rPr>
          <w:instrText xml:space="preserve"> PAGEREF _Toc12857 </w:instrText>
        </w:r>
        <w:r w:rsidR="00BC4620">
          <w:rPr>
            <w:rFonts w:eastAsia="黑体"/>
            <w:sz w:val="24"/>
            <w:szCs w:val="24"/>
          </w:rPr>
          <w:fldChar w:fldCharType="separate"/>
        </w:r>
        <w:r w:rsidR="00F31BCA">
          <w:rPr>
            <w:rFonts w:eastAsia="黑体"/>
            <w:noProof/>
            <w:sz w:val="24"/>
            <w:szCs w:val="24"/>
          </w:rPr>
          <w:t>9</w:t>
        </w:r>
        <w:r w:rsidR="00BC4620">
          <w:rPr>
            <w:rFonts w:eastAsia="黑体"/>
            <w:sz w:val="24"/>
            <w:szCs w:val="24"/>
          </w:rPr>
          <w:fldChar w:fldCharType="end"/>
        </w:r>
      </w:hyperlink>
    </w:p>
    <w:p w14:paraId="52AAB772" w14:textId="464DF397" w:rsidR="007B343D" w:rsidRDefault="001F6992">
      <w:pPr>
        <w:pStyle w:val="TOC1"/>
        <w:tabs>
          <w:tab w:val="right" w:leader="dot" w:pos="8504"/>
        </w:tabs>
        <w:spacing w:line="400" w:lineRule="exact"/>
        <w:ind w:leftChars="200" w:left="420"/>
        <w:rPr>
          <w:sz w:val="24"/>
          <w:szCs w:val="24"/>
        </w:rPr>
      </w:pPr>
      <w:hyperlink w:anchor="_Toc13394" w:history="1">
        <w:r w:rsidR="00BC4620">
          <w:rPr>
            <w:sz w:val="24"/>
            <w:szCs w:val="24"/>
          </w:rPr>
          <w:t xml:space="preserve">2.1 Qt Graphics View Framework </w:t>
        </w:r>
        <w:r w:rsidR="00BC4620">
          <w:rPr>
            <w:sz w:val="24"/>
            <w:szCs w:val="24"/>
          </w:rPr>
          <w:t>预研</w:t>
        </w:r>
        <w:r w:rsidR="00BC4620">
          <w:rPr>
            <w:sz w:val="24"/>
            <w:szCs w:val="24"/>
          </w:rPr>
          <w:tab/>
        </w:r>
        <w:r w:rsidR="00BC4620">
          <w:rPr>
            <w:sz w:val="24"/>
            <w:szCs w:val="24"/>
          </w:rPr>
          <w:fldChar w:fldCharType="begin"/>
        </w:r>
        <w:r w:rsidR="00BC4620">
          <w:rPr>
            <w:sz w:val="24"/>
            <w:szCs w:val="24"/>
          </w:rPr>
          <w:instrText xml:space="preserve"> PAGEREF _Toc13394 </w:instrText>
        </w:r>
        <w:r w:rsidR="00BC4620">
          <w:rPr>
            <w:sz w:val="24"/>
            <w:szCs w:val="24"/>
          </w:rPr>
          <w:fldChar w:fldCharType="separate"/>
        </w:r>
        <w:r w:rsidR="00F31BCA">
          <w:rPr>
            <w:noProof/>
            <w:sz w:val="24"/>
            <w:szCs w:val="24"/>
          </w:rPr>
          <w:t>9</w:t>
        </w:r>
        <w:r w:rsidR="00BC4620">
          <w:rPr>
            <w:sz w:val="24"/>
            <w:szCs w:val="24"/>
          </w:rPr>
          <w:fldChar w:fldCharType="end"/>
        </w:r>
      </w:hyperlink>
    </w:p>
    <w:p w14:paraId="7A4C72F1" w14:textId="475CFFDD" w:rsidR="007B343D" w:rsidRDefault="001F6992">
      <w:pPr>
        <w:pStyle w:val="TOC1"/>
        <w:tabs>
          <w:tab w:val="right" w:leader="dot" w:pos="8504"/>
        </w:tabs>
        <w:spacing w:line="400" w:lineRule="exact"/>
        <w:ind w:leftChars="400" w:left="840"/>
        <w:rPr>
          <w:sz w:val="24"/>
          <w:szCs w:val="24"/>
        </w:rPr>
      </w:pPr>
      <w:hyperlink w:anchor="_Toc6287" w:history="1">
        <w:r w:rsidR="00BC4620">
          <w:rPr>
            <w:sz w:val="24"/>
            <w:szCs w:val="24"/>
          </w:rPr>
          <w:t xml:space="preserve">2.1.1 </w:t>
        </w:r>
        <w:r w:rsidR="00BC4620">
          <w:rPr>
            <w:rFonts w:hint="eastAsia"/>
            <w:sz w:val="24"/>
            <w:szCs w:val="24"/>
          </w:rPr>
          <w:t>整体流程</w:t>
        </w:r>
        <w:r w:rsidR="00BC4620">
          <w:rPr>
            <w:sz w:val="24"/>
            <w:szCs w:val="24"/>
          </w:rPr>
          <w:tab/>
        </w:r>
        <w:r w:rsidR="00BC4620">
          <w:rPr>
            <w:sz w:val="24"/>
            <w:szCs w:val="24"/>
          </w:rPr>
          <w:fldChar w:fldCharType="begin"/>
        </w:r>
        <w:r w:rsidR="00BC4620">
          <w:rPr>
            <w:sz w:val="24"/>
            <w:szCs w:val="24"/>
          </w:rPr>
          <w:instrText xml:space="preserve"> PAGEREF _Toc6287 </w:instrText>
        </w:r>
        <w:r w:rsidR="00BC4620">
          <w:rPr>
            <w:sz w:val="24"/>
            <w:szCs w:val="24"/>
          </w:rPr>
          <w:fldChar w:fldCharType="separate"/>
        </w:r>
        <w:r w:rsidR="00F31BCA">
          <w:rPr>
            <w:noProof/>
            <w:sz w:val="24"/>
            <w:szCs w:val="24"/>
          </w:rPr>
          <w:t>9</w:t>
        </w:r>
        <w:r w:rsidR="00BC4620">
          <w:rPr>
            <w:sz w:val="24"/>
            <w:szCs w:val="24"/>
          </w:rPr>
          <w:fldChar w:fldCharType="end"/>
        </w:r>
      </w:hyperlink>
    </w:p>
    <w:p w14:paraId="61E28248" w14:textId="3D691CFB" w:rsidR="007B343D" w:rsidRDefault="001F6992">
      <w:pPr>
        <w:pStyle w:val="TOC1"/>
        <w:tabs>
          <w:tab w:val="right" w:leader="dot" w:pos="8504"/>
        </w:tabs>
        <w:spacing w:line="400" w:lineRule="exact"/>
        <w:ind w:leftChars="400" w:left="840"/>
        <w:rPr>
          <w:sz w:val="24"/>
          <w:szCs w:val="24"/>
        </w:rPr>
      </w:pPr>
      <w:hyperlink w:anchor="_Toc30893" w:history="1">
        <w:r w:rsidR="00BC4620">
          <w:rPr>
            <w:sz w:val="24"/>
            <w:szCs w:val="24"/>
          </w:rPr>
          <w:t xml:space="preserve">2.1.2 </w:t>
        </w:r>
        <w:r w:rsidR="00BC4620">
          <w:rPr>
            <w:rFonts w:hint="eastAsia"/>
            <w:sz w:val="24"/>
            <w:szCs w:val="24"/>
          </w:rPr>
          <w:t>重要功能总结</w:t>
        </w:r>
        <w:r w:rsidR="00BC4620">
          <w:rPr>
            <w:sz w:val="24"/>
            <w:szCs w:val="24"/>
          </w:rPr>
          <w:tab/>
        </w:r>
        <w:r w:rsidR="00BC4620">
          <w:rPr>
            <w:sz w:val="24"/>
            <w:szCs w:val="24"/>
          </w:rPr>
          <w:fldChar w:fldCharType="begin"/>
        </w:r>
        <w:r w:rsidR="00BC4620">
          <w:rPr>
            <w:sz w:val="24"/>
            <w:szCs w:val="24"/>
          </w:rPr>
          <w:instrText xml:space="preserve"> PAGEREF _Toc30893 </w:instrText>
        </w:r>
        <w:r w:rsidR="00BC4620">
          <w:rPr>
            <w:sz w:val="24"/>
            <w:szCs w:val="24"/>
          </w:rPr>
          <w:fldChar w:fldCharType="separate"/>
        </w:r>
        <w:r w:rsidR="00F31BCA">
          <w:rPr>
            <w:noProof/>
            <w:sz w:val="24"/>
            <w:szCs w:val="24"/>
          </w:rPr>
          <w:t>10</w:t>
        </w:r>
        <w:r w:rsidR="00BC4620">
          <w:rPr>
            <w:sz w:val="24"/>
            <w:szCs w:val="24"/>
          </w:rPr>
          <w:fldChar w:fldCharType="end"/>
        </w:r>
      </w:hyperlink>
    </w:p>
    <w:p w14:paraId="49ACF260" w14:textId="2E5CD912" w:rsidR="007B343D" w:rsidRDefault="001F6992">
      <w:pPr>
        <w:pStyle w:val="TOC1"/>
        <w:tabs>
          <w:tab w:val="right" w:leader="dot" w:pos="8504"/>
        </w:tabs>
        <w:spacing w:line="400" w:lineRule="exact"/>
        <w:ind w:leftChars="400" w:left="840"/>
        <w:rPr>
          <w:sz w:val="24"/>
          <w:szCs w:val="24"/>
        </w:rPr>
      </w:pPr>
      <w:hyperlink w:anchor="_Toc3198" w:history="1">
        <w:r w:rsidR="00BC4620">
          <w:rPr>
            <w:sz w:val="24"/>
            <w:szCs w:val="24"/>
          </w:rPr>
          <w:t xml:space="preserve">2.1.3 2D BSP </w:t>
        </w:r>
        <w:r w:rsidR="00BC4620">
          <w:rPr>
            <w:rFonts w:hint="eastAsia"/>
            <w:sz w:val="24"/>
            <w:szCs w:val="24"/>
          </w:rPr>
          <w:t>树在</w:t>
        </w:r>
        <w:r w:rsidR="00BC4620">
          <w:rPr>
            <w:rFonts w:hint="eastAsia"/>
            <w:sz w:val="24"/>
            <w:szCs w:val="24"/>
          </w:rPr>
          <w:t xml:space="preserve"> QGraphicsScene </w:t>
        </w:r>
        <w:r w:rsidR="00BC4620">
          <w:rPr>
            <w:rFonts w:hint="eastAsia"/>
            <w:sz w:val="24"/>
            <w:szCs w:val="24"/>
          </w:rPr>
          <w:t>中的应用</w:t>
        </w:r>
        <w:r w:rsidR="00BC4620">
          <w:rPr>
            <w:sz w:val="24"/>
            <w:szCs w:val="24"/>
          </w:rPr>
          <w:tab/>
        </w:r>
        <w:r w:rsidR="00BC4620">
          <w:rPr>
            <w:sz w:val="24"/>
            <w:szCs w:val="24"/>
          </w:rPr>
          <w:fldChar w:fldCharType="begin"/>
        </w:r>
        <w:r w:rsidR="00BC4620">
          <w:rPr>
            <w:sz w:val="24"/>
            <w:szCs w:val="24"/>
          </w:rPr>
          <w:instrText xml:space="preserve"> PAGEREF _Toc3198 </w:instrText>
        </w:r>
        <w:r w:rsidR="00BC4620">
          <w:rPr>
            <w:sz w:val="24"/>
            <w:szCs w:val="24"/>
          </w:rPr>
          <w:fldChar w:fldCharType="separate"/>
        </w:r>
        <w:r w:rsidR="00F31BCA">
          <w:rPr>
            <w:noProof/>
            <w:sz w:val="24"/>
            <w:szCs w:val="24"/>
          </w:rPr>
          <w:t>16</w:t>
        </w:r>
        <w:r w:rsidR="00BC4620">
          <w:rPr>
            <w:sz w:val="24"/>
            <w:szCs w:val="24"/>
          </w:rPr>
          <w:fldChar w:fldCharType="end"/>
        </w:r>
      </w:hyperlink>
    </w:p>
    <w:p w14:paraId="0ADB2E23" w14:textId="159F5AB4" w:rsidR="007B343D" w:rsidRDefault="001F6992">
      <w:pPr>
        <w:pStyle w:val="TOC1"/>
        <w:tabs>
          <w:tab w:val="right" w:leader="dot" w:pos="8504"/>
        </w:tabs>
        <w:spacing w:line="400" w:lineRule="exact"/>
        <w:ind w:leftChars="200" w:left="420"/>
        <w:rPr>
          <w:sz w:val="24"/>
          <w:szCs w:val="24"/>
        </w:rPr>
      </w:pPr>
      <w:hyperlink w:anchor="_Toc25723" w:history="1">
        <w:r w:rsidR="00BC4620">
          <w:rPr>
            <w:sz w:val="24"/>
            <w:szCs w:val="24"/>
          </w:rPr>
          <w:t xml:space="preserve">2.2 </w:t>
        </w:r>
        <w:r w:rsidR="00BC4620">
          <w:rPr>
            <w:sz w:val="24"/>
            <w:szCs w:val="24"/>
          </w:rPr>
          <w:t>一些关于空间数据结构的简单研究与实现</w:t>
        </w:r>
        <w:r w:rsidR="00BC4620">
          <w:rPr>
            <w:sz w:val="24"/>
            <w:szCs w:val="24"/>
          </w:rPr>
          <w:tab/>
        </w:r>
        <w:r w:rsidR="00BC4620">
          <w:rPr>
            <w:sz w:val="24"/>
            <w:szCs w:val="24"/>
          </w:rPr>
          <w:fldChar w:fldCharType="begin"/>
        </w:r>
        <w:r w:rsidR="00BC4620">
          <w:rPr>
            <w:sz w:val="24"/>
            <w:szCs w:val="24"/>
          </w:rPr>
          <w:instrText xml:space="preserve"> PAGEREF _Toc25723 </w:instrText>
        </w:r>
        <w:r w:rsidR="00BC4620">
          <w:rPr>
            <w:sz w:val="24"/>
            <w:szCs w:val="24"/>
          </w:rPr>
          <w:fldChar w:fldCharType="separate"/>
        </w:r>
        <w:r w:rsidR="00F31BCA">
          <w:rPr>
            <w:noProof/>
            <w:sz w:val="24"/>
            <w:szCs w:val="24"/>
          </w:rPr>
          <w:t>18</w:t>
        </w:r>
        <w:r w:rsidR="00BC4620">
          <w:rPr>
            <w:sz w:val="24"/>
            <w:szCs w:val="24"/>
          </w:rPr>
          <w:fldChar w:fldCharType="end"/>
        </w:r>
      </w:hyperlink>
    </w:p>
    <w:p w14:paraId="15859F5A" w14:textId="2105A3F4" w:rsidR="007B343D" w:rsidRDefault="001F6992">
      <w:pPr>
        <w:pStyle w:val="TOC1"/>
        <w:tabs>
          <w:tab w:val="right" w:leader="dot" w:pos="8504"/>
        </w:tabs>
        <w:spacing w:line="400" w:lineRule="exact"/>
        <w:ind w:leftChars="400" w:left="840"/>
        <w:rPr>
          <w:sz w:val="24"/>
          <w:szCs w:val="24"/>
        </w:rPr>
      </w:pPr>
      <w:hyperlink w:anchor="_Toc21098" w:history="1">
        <w:r w:rsidR="00BC4620">
          <w:rPr>
            <w:sz w:val="24"/>
            <w:szCs w:val="24"/>
          </w:rPr>
          <w:t xml:space="preserve">2.2.1 </w:t>
        </w:r>
        <w:r w:rsidR="00BC4620">
          <w:rPr>
            <w:rFonts w:hint="eastAsia"/>
            <w:sz w:val="24"/>
            <w:szCs w:val="24"/>
          </w:rPr>
          <w:t>前言</w:t>
        </w:r>
        <w:r w:rsidR="00BC4620">
          <w:rPr>
            <w:sz w:val="24"/>
            <w:szCs w:val="24"/>
          </w:rPr>
          <w:tab/>
        </w:r>
        <w:r w:rsidR="00BC4620">
          <w:rPr>
            <w:sz w:val="24"/>
            <w:szCs w:val="24"/>
          </w:rPr>
          <w:fldChar w:fldCharType="begin"/>
        </w:r>
        <w:r w:rsidR="00BC4620">
          <w:rPr>
            <w:sz w:val="24"/>
            <w:szCs w:val="24"/>
          </w:rPr>
          <w:instrText xml:space="preserve"> PAGEREF _Toc21098 </w:instrText>
        </w:r>
        <w:r w:rsidR="00BC4620">
          <w:rPr>
            <w:sz w:val="24"/>
            <w:szCs w:val="24"/>
          </w:rPr>
          <w:fldChar w:fldCharType="separate"/>
        </w:r>
        <w:r w:rsidR="00F31BCA">
          <w:rPr>
            <w:noProof/>
            <w:sz w:val="24"/>
            <w:szCs w:val="24"/>
          </w:rPr>
          <w:t>18</w:t>
        </w:r>
        <w:r w:rsidR="00BC4620">
          <w:rPr>
            <w:sz w:val="24"/>
            <w:szCs w:val="24"/>
          </w:rPr>
          <w:fldChar w:fldCharType="end"/>
        </w:r>
      </w:hyperlink>
    </w:p>
    <w:p w14:paraId="423F00BC" w14:textId="01B309FA" w:rsidR="007B343D" w:rsidRDefault="001F6992">
      <w:pPr>
        <w:pStyle w:val="TOC1"/>
        <w:tabs>
          <w:tab w:val="right" w:leader="dot" w:pos="8504"/>
        </w:tabs>
        <w:spacing w:line="400" w:lineRule="exact"/>
        <w:ind w:leftChars="400" w:left="840"/>
        <w:rPr>
          <w:sz w:val="24"/>
          <w:szCs w:val="24"/>
        </w:rPr>
      </w:pPr>
      <w:hyperlink w:anchor="_Toc22109" w:history="1">
        <w:r w:rsidR="00BC4620">
          <w:rPr>
            <w:sz w:val="24"/>
            <w:szCs w:val="24"/>
          </w:rPr>
          <w:t xml:space="preserve">2.2.2 </w:t>
        </w:r>
        <w:r w:rsidR="00BC4620">
          <w:rPr>
            <w:rFonts w:hint="eastAsia"/>
            <w:sz w:val="24"/>
            <w:szCs w:val="24"/>
          </w:rPr>
          <w:t>均匀网格的概念</w:t>
        </w:r>
        <w:r w:rsidR="00BC4620">
          <w:rPr>
            <w:sz w:val="24"/>
            <w:szCs w:val="24"/>
          </w:rPr>
          <w:tab/>
        </w:r>
        <w:r w:rsidR="00BC4620">
          <w:rPr>
            <w:sz w:val="24"/>
            <w:szCs w:val="24"/>
          </w:rPr>
          <w:fldChar w:fldCharType="begin"/>
        </w:r>
        <w:r w:rsidR="00BC4620">
          <w:rPr>
            <w:sz w:val="24"/>
            <w:szCs w:val="24"/>
          </w:rPr>
          <w:instrText xml:space="preserve"> PAGEREF _Toc22109 </w:instrText>
        </w:r>
        <w:r w:rsidR="00BC4620">
          <w:rPr>
            <w:sz w:val="24"/>
            <w:szCs w:val="24"/>
          </w:rPr>
          <w:fldChar w:fldCharType="separate"/>
        </w:r>
        <w:r w:rsidR="00F31BCA">
          <w:rPr>
            <w:noProof/>
            <w:sz w:val="24"/>
            <w:szCs w:val="24"/>
          </w:rPr>
          <w:t>20</w:t>
        </w:r>
        <w:r w:rsidR="00BC4620">
          <w:rPr>
            <w:sz w:val="24"/>
            <w:szCs w:val="24"/>
          </w:rPr>
          <w:fldChar w:fldCharType="end"/>
        </w:r>
      </w:hyperlink>
    </w:p>
    <w:p w14:paraId="060BF941" w14:textId="290F44EC" w:rsidR="007B343D" w:rsidRDefault="001F6992">
      <w:pPr>
        <w:pStyle w:val="TOC1"/>
        <w:tabs>
          <w:tab w:val="right" w:leader="dot" w:pos="8504"/>
        </w:tabs>
        <w:spacing w:line="400" w:lineRule="exact"/>
        <w:ind w:leftChars="400" w:left="840"/>
        <w:rPr>
          <w:sz w:val="24"/>
          <w:szCs w:val="24"/>
        </w:rPr>
      </w:pPr>
      <w:hyperlink w:anchor="_Toc4850" w:history="1">
        <w:r w:rsidR="00BC4620">
          <w:rPr>
            <w:sz w:val="24"/>
            <w:szCs w:val="24"/>
          </w:rPr>
          <w:t xml:space="preserve">2.2.3 </w:t>
        </w:r>
        <w:r w:rsidR="00BC4620">
          <w:rPr>
            <w:rFonts w:hint="eastAsia"/>
            <w:sz w:val="24"/>
            <w:szCs w:val="24"/>
          </w:rPr>
          <w:t>BSP</w:t>
        </w:r>
        <w:r w:rsidR="00BC4620">
          <w:rPr>
            <w:rFonts w:hint="eastAsia"/>
            <w:sz w:val="24"/>
            <w:szCs w:val="24"/>
          </w:rPr>
          <w:t>的概念</w:t>
        </w:r>
        <w:r w:rsidR="00BC4620">
          <w:rPr>
            <w:sz w:val="24"/>
            <w:szCs w:val="24"/>
          </w:rPr>
          <w:tab/>
        </w:r>
        <w:r w:rsidR="00BC4620">
          <w:rPr>
            <w:sz w:val="24"/>
            <w:szCs w:val="24"/>
          </w:rPr>
          <w:fldChar w:fldCharType="begin"/>
        </w:r>
        <w:r w:rsidR="00BC4620">
          <w:rPr>
            <w:sz w:val="24"/>
            <w:szCs w:val="24"/>
          </w:rPr>
          <w:instrText xml:space="preserve"> PAGEREF _Toc4850 </w:instrText>
        </w:r>
        <w:r w:rsidR="00BC4620">
          <w:rPr>
            <w:sz w:val="24"/>
            <w:szCs w:val="24"/>
          </w:rPr>
          <w:fldChar w:fldCharType="separate"/>
        </w:r>
        <w:r w:rsidR="00F31BCA">
          <w:rPr>
            <w:noProof/>
            <w:sz w:val="24"/>
            <w:szCs w:val="24"/>
          </w:rPr>
          <w:t>20</w:t>
        </w:r>
        <w:r w:rsidR="00BC4620">
          <w:rPr>
            <w:sz w:val="24"/>
            <w:szCs w:val="24"/>
          </w:rPr>
          <w:fldChar w:fldCharType="end"/>
        </w:r>
      </w:hyperlink>
    </w:p>
    <w:p w14:paraId="1465D4A2" w14:textId="60D365A7" w:rsidR="007B343D" w:rsidRDefault="001F6992">
      <w:pPr>
        <w:pStyle w:val="TOC1"/>
        <w:tabs>
          <w:tab w:val="right" w:leader="dot" w:pos="8504"/>
        </w:tabs>
        <w:spacing w:line="400" w:lineRule="exact"/>
        <w:ind w:leftChars="400" w:left="840"/>
        <w:rPr>
          <w:sz w:val="24"/>
          <w:szCs w:val="24"/>
        </w:rPr>
      </w:pPr>
      <w:hyperlink w:anchor="_Toc11992" w:history="1">
        <w:r w:rsidR="00BC4620">
          <w:rPr>
            <w:sz w:val="24"/>
            <w:szCs w:val="24"/>
          </w:rPr>
          <w:t xml:space="preserve">2.2.4 </w:t>
        </w:r>
        <w:r w:rsidR="00BC4620">
          <w:rPr>
            <w:rFonts w:hint="eastAsia"/>
            <w:sz w:val="24"/>
            <w:szCs w:val="24"/>
          </w:rPr>
          <w:t>简单的研究与实现</w:t>
        </w:r>
        <w:r w:rsidR="00BC4620">
          <w:rPr>
            <w:sz w:val="24"/>
            <w:szCs w:val="24"/>
          </w:rPr>
          <w:tab/>
        </w:r>
        <w:r w:rsidR="00BC4620">
          <w:rPr>
            <w:sz w:val="24"/>
            <w:szCs w:val="24"/>
          </w:rPr>
          <w:fldChar w:fldCharType="begin"/>
        </w:r>
        <w:r w:rsidR="00BC4620">
          <w:rPr>
            <w:sz w:val="24"/>
            <w:szCs w:val="24"/>
          </w:rPr>
          <w:instrText xml:space="preserve"> PAGEREF _Toc11992 </w:instrText>
        </w:r>
        <w:r w:rsidR="00BC4620">
          <w:rPr>
            <w:sz w:val="24"/>
            <w:szCs w:val="24"/>
          </w:rPr>
          <w:fldChar w:fldCharType="separate"/>
        </w:r>
        <w:r w:rsidR="00F31BCA">
          <w:rPr>
            <w:noProof/>
            <w:sz w:val="24"/>
            <w:szCs w:val="24"/>
          </w:rPr>
          <w:t>21</w:t>
        </w:r>
        <w:r w:rsidR="00BC4620">
          <w:rPr>
            <w:sz w:val="24"/>
            <w:szCs w:val="24"/>
          </w:rPr>
          <w:fldChar w:fldCharType="end"/>
        </w:r>
      </w:hyperlink>
    </w:p>
    <w:p w14:paraId="219B102A" w14:textId="0B37C82F" w:rsidR="007B343D" w:rsidRDefault="001F6992">
      <w:pPr>
        <w:pStyle w:val="TOC1"/>
        <w:tabs>
          <w:tab w:val="right" w:leader="dot" w:pos="8504"/>
        </w:tabs>
        <w:spacing w:line="400" w:lineRule="exact"/>
        <w:ind w:leftChars="200" w:left="420"/>
        <w:rPr>
          <w:sz w:val="24"/>
          <w:szCs w:val="24"/>
        </w:rPr>
      </w:pPr>
      <w:hyperlink w:anchor="_Toc9571" w:history="1">
        <w:r w:rsidR="00BC4620">
          <w:rPr>
            <w:rFonts w:hint="eastAsia"/>
            <w:sz w:val="24"/>
            <w:szCs w:val="24"/>
          </w:rPr>
          <w:t xml:space="preserve">2.3 </w:t>
        </w:r>
        <w:r w:rsidR="00BC4620">
          <w:rPr>
            <w:rFonts w:hint="eastAsia"/>
            <w:sz w:val="24"/>
            <w:szCs w:val="24"/>
          </w:rPr>
          <w:t>在</w:t>
        </w:r>
        <w:r w:rsidR="00BC4620">
          <w:rPr>
            <w:rFonts w:hint="eastAsia"/>
            <w:sz w:val="24"/>
            <w:szCs w:val="24"/>
          </w:rPr>
          <w:t>X11</w:t>
        </w:r>
        <w:r w:rsidR="00BC4620">
          <w:rPr>
            <w:rFonts w:hint="eastAsia"/>
            <w:sz w:val="24"/>
            <w:szCs w:val="24"/>
          </w:rPr>
          <w:t>下使用</w:t>
        </w:r>
        <w:r w:rsidR="00BC4620">
          <w:rPr>
            <w:sz w:val="24"/>
            <w:szCs w:val="24"/>
          </w:rPr>
          <w:t>C</w:t>
        </w:r>
        <w:r w:rsidR="00BC4620">
          <w:rPr>
            <w:rFonts w:hint="eastAsia"/>
            <w:sz w:val="24"/>
            <w:szCs w:val="24"/>
          </w:rPr>
          <w:t>airo</w:t>
        </w:r>
        <w:r w:rsidR="00BC4620">
          <w:rPr>
            <w:rFonts w:hint="eastAsia"/>
            <w:sz w:val="24"/>
            <w:szCs w:val="24"/>
          </w:rPr>
          <w:t>引擎绘制图形</w:t>
        </w:r>
        <w:r w:rsidR="00BC4620">
          <w:rPr>
            <w:sz w:val="24"/>
            <w:szCs w:val="24"/>
          </w:rPr>
          <w:tab/>
        </w:r>
        <w:r w:rsidR="00BC4620">
          <w:rPr>
            <w:sz w:val="24"/>
            <w:szCs w:val="24"/>
          </w:rPr>
          <w:fldChar w:fldCharType="begin"/>
        </w:r>
        <w:r w:rsidR="00BC4620">
          <w:rPr>
            <w:sz w:val="24"/>
            <w:szCs w:val="24"/>
          </w:rPr>
          <w:instrText xml:space="preserve"> PAGEREF _Toc9571 </w:instrText>
        </w:r>
        <w:r w:rsidR="00BC4620">
          <w:rPr>
            <w:sz w:val="24"/>
            <w:szCs w:val="24"/>
          </w:rPr>
          <w:fldChar w:fldCharType="separate"/>
        </w:r>
        <w:r w:rsidR="00F31BCA">
          <w:rPr>
            <w:noProof/>
            <w:sz w:val="24"/>
            <w:szCs w:val="24"/>
          </w:rPr>
          <w:t>31</w:t>
        </w:r>
        <w:r w:rsidR="00BC4620">
          <w:rPr>
            <w:sz w:val="24"/>
            <w:szCs w:val="24"/>
          </w:rPr>
          <w:fldChar w:fldCharType="end"/>
        </w:r>
      </w:hyperlink>
    </w:p>
    <w:p w14:paraId="54C7CF68" w14:textId="16858EEC" w:rsidR="007B343D" w:rsidRDefault="001F6992">
      <w:pPr>
        <w:pStyle w:val="TOC1"/>
        <w:tabs>
          <w:tab w:val="right" w:leader="dot" w:pos="8504"/>
        </w:tabs>
        <w:spacing w:line="400" w:lineRule="exact"/>
        <w:ind w:leftChars="400" w:left="840"/>
        <w:rPr>
          <w:sz w:val="24"/>
          <w:szCs w:val="24"/>
        </w:rPr>
      </w:pPr>
      <w:hyperlink w:anchor="_Toc25977" w:history="1">
        <w:r w:rsidR="00BC4620">
          <w:rPr>
            <w:sz w:val="24"/>
            <w:szCs w:val="24"/>
          </w:rPr>
          <w:t xml:space="preserve">2.3.1 </w:t>
        </w:r>
        <w:r w:rsidR="00BC4620">
          <w:rPr>
            <w:rFonts w:hint="eastAsia"/>
            <w:sz w:val="24"/>
            <w:szCs w:val="24"/>
          </w:rPr>
          <w:t>安装</w:t>
        </w:r>
        <w:r w:rsidR="00BC4620">
          <w:rPr>
            <w:rFonts w:hint="eastAsia"/>
            <w:sz w:val="24"/>
            <w:szCs w:val="24"/>
          </w:rPr>
          <w:t>Cairo</w:t>
        </w:r>
        <w:r w:rsidR="00BC4620">
          <w:rPr>
            <w:rFonts w:hint="eastAsia"/>
            <w:sz w:val="24"/>
            <w:szCs w:val="24"/>
          </w:rPr>
          <w:t>库</w:t>
        </w:r>
        <w:r w:rsidR="00BC4620">
          <w:rPr>
            <w:sz w:val="24"/>
            <w:szCs w:val="24"/>
          </w:rPr>
          <w:tab/>
        </w:r>
        <w:r w:rsidR="00BC4620">
          <w:rPr>
            <w:sz w:val="24"/>
            <w:szCs w:val="24"/>
          </w:rPr>
          <w:fldChar w:fldCharType="begin"/>
        </w:r>
        <w:r w:rsidR="00BC4620">
          <w:rPr>
            <w:sz w:val="24"/>
            <w:szCs w:val="24"/>
          </w:rPr>
          <w:instrText xml:space="preserve"> PAGEREF _Toc25977 </w:instrText>
        </w:r>
        <w:r w:rsidR="00BC4620">
          <w:rPr>
            <w:sz w:val="24"/>
            <w:szCs w:val="24"/>
          </w:rPr>
          <w:fldChar w:fldCharType="separate"/>
        </w:r>
        <w:r w:rsidR="00F31BCA">
          <w:rPr>
            <w:noProof/>
            <w:sz w:val="24"/>
            <w:szCs w:val="24"/>
          </w:rPr>
          <w:t>31</w:t>
        </w:r>
        <w:r w:rsidR="00BC4620">
          <w:rPr>
            <w:sz w:val="24"/>
            <w:szCs w:val="24"/>
          </w:rPr>
          <w:fldChar w:fldCharType="end"/>
        </w:r>
      </w:hyperlink>
    </w:p>
    <w:p w14:paraId="106CB2CF" w14:textId="5919D068" w:rsidR="007B343D" w:rsidRDefault="001F6992">
      <w:pPr>
        <w:pStyle w:val="TOC1"/>
        <w:tabs>
          <w:tab w:val="right" w:leader="dot" w:pos="8504"/>
        </w:tabs>
        <w:spacing w:line="400" w:lineRule="exact"/>
        <w:ind w:leftChars="400" w:left="840"/>
        <w:rPr>
          <w:sz w:val="24"/>
          <w:szCs w:val="24"/>
        </w:rPr>
      </w:pPr>
      <w:hyperlink w:anchor="_Toc29380" w:history="1">
        <w:r w:rsidR="00BC4620">
          <w:rPr>
            <w:sz w:val="24"/>
            <w:szCs w:val="24"/>
          </w:rPr>
          <w:t xml:space="preserve">2.3.2 </w:t>
        </w:r>
        <w:r w:rsidR="00BC4620">
          <w:rPr>
            <w:rFonts w:hint="eastAsia"/>
            <w:sz w:val="24"/>
            <w:szCs w:val="24"/>
          </w:rPr>
          <w:t>使用</w:t>
        </w:r>
        <w:r w:rsidR="00BC4620">
          <w:rPr>
            <w:rFonts w:hint="eastAsia"/>
            <w:sz w:val="24"/>
            <w:szCs w:val="24"/>
          </w:rPr>
          <w:t>Cairo</w:t>
        </w:r>
        <w:r w:rsidR="00BC4620">
          <w:rPr>
            <w:rFonts w:hint="eastAsia"/>
            <w:sz w:val="24"/>
            <w:szCs w:val="24"/>
          </w:rPr>
          <w:t>库绘制图形</w:t>
        </w:r>
        <w:r w:rsidR="00BC4620">
          <w:rPr>
            <w:sz w:val="24"/>
            <w:szCs w:val="24"/>
          </w:rPr>
          <w:tab/>
        </w:r>
        <w:r w:rsidR="00BC4620">
          <w:rPr>
            <w:sz w:val="24"/>
            <w:szCs w:val="24"/>
          </w:rPr>
          <w:fldChar w:fldCharType="begin"/>
        </w:r>
        <w:r w:rsidR="00BC4620">
          <w:rPr>
            <w:sz w:val="24"/>
            <w:szCs w:val="24"/>
          </w:rPr>
          <w:instrText xml:space="preserve"> PAGEREF _Toc29380 </w:instrText>
        </w:r>
        <w:r w:rsidR="00BC4620">
          <w:rPr>
            <w:sz w:val="24"/>
            <w:szCs w:val="24"/>
          </w:rPr>
          <w:fldChar w:fldCharType="separate"/>
        </w:r>
        <w:r w:rsidR="00F31BCA">
          <w:rPr>
            <w:noProof/>
            <w:sz w:val="24"/>
            <w:szCs w:val="24"/>
          </w:rPr>
          <w:t>46</w:t>
        </w:r>
        <w:r w:rsidR="00BC4620">
          <w:rPr>
            <w:sz w:val="24"/>
            <w:szCs w:val="24"/>
          </w:rPr>
          <w:fldChar w:fldCharType="end"/>
        </w:r>
      </w:hyperlink>
    </w:p>
    <w:p w14:paraId="35146380" w14:textId="652E15BC" w:rsidR="007B343D" w:rsidRDefault="001F6992">
      <w:pPr>
        <w:pStyle w:val="TOC1"/>
        <w:tabs>
          <w:tab w:val="right" w:leader="dot" w:pos="8504"/>
        </w:tabs>
        <w:spacing w:line="400" w:lineRule="exact"/>
        <w:ind w:leftChars="200" w:left="420"/>
        <w:rPr>
          <w:sz w:val="24"/>
          <w:szCs w:val="24"/>
        </w:rPr>
      </w:pPr>
      <w:hyperlink w:anchor="_Toc30766" w:history="1">
        <w:r w:rsidR="00BC4620">
          <w:rPr>
            <w:sz w:val="24"/>
            <w:szCs w:val="24"/>
          </w:rPr>
          <w:t xml:space="preserve">2.4 </w:t>
        </w:r>
        <w:r w:rsidR="00BC4620">
          <w:rPr>
            <w:rFonts w:hint="eastAsia"/>
            <w:sz w:val="24"/>
            <w:szCs w:val="24"/>
          </w:rPr>
          <w:t>使用</w:t>
        </w:r>
        <w:r w:rsidR="00BC4620">
          <w:rPr>
            <w:rFonts w:hint="eastAsia"/>
            <w:sz w:val="24"/>
            <w:szCs w:val="24"/>
          </w:rPr>
          <w:t>Woboq CodeBrowser</w:t>
        </w:r>
        <w:r w:rsidR="00BC4620">
          <w:rPr>
            <w:rFonts w:hint="eastAsia"/>
            <w:sz w:val="24"/>
            <w:szCs w:val="24"/>
          </w:rPr>
          <w:t>搭建源代码网站</w:t>
        </w:r>
        <w:r w:rsidR="00BC4620">
          <w:rPr>
            <w:sz w:val="24"/>
            <w:szCs w:val="24"/>
          </w:rPr>
          <w:tab/>
        </w:r>
        <w:r w:rsidR="00BC4620">
          <w:rPr>
            <w:sz w:val="24"/>
            <w:szCs w:val="24"/>
          </w:rPr>
          <w:fldChar w:fldCharType="begin"/>
        </w:r>
        <w:r w:rsidR="00BC4620">
          <w:rPr>
            <w:sz w:val="24"/>
            <w:szCs w:val="24"/>
          </w:rPr>
          <w:instrText xml:space="preserve"> PAGEREF _Toc30766 </w:instrText>
        </w:r>
        <w:r w:rsidR="00BC4620">
          <w:rPr>
            <w:sz w:val="24"/>
            <w:szCs w:val="24"/>
          </w:rPr>
          <w:fldChar w:fldCharType="separate"/>
        </w:r>
        <w:r w:rsidR="00F31BCA">
          <w:rPr>
            <w:noProof/>
            <w:sz w:val="24"/>
            <w:szCs w:val="24"/>
          </w:rPr>
          <w:t>58</w:t>
        </w:r>
        <w:r w:rsidR="00BC4620">
          <w:rPr>
            <w:sz w:val="24"/>
            <w:szCs w:val="24"/>
          </w:rPr>
          <w:fldChar w:fldCharType="end"/>
        </w:r>
      </w:hyperlink>
    </w:p>
    <w:p w14:paraId="6A39F718" w14:textId="369A4131" w:rsidR="007B343D" w:rsidRDefault="001F6992">
      <w:pPr>
        <w:pStyle w:val="TOC1"/>
        <w:tabs>
          <w:tab w:val="right" w:leader="dot" w:pos="8504"/>
        </w:tabs>
        <w:spacing w:line="400" w:lineRule="exact"/>
        <w:ind w:leftChars="400" w:left="840"/>
        <w:rPr>
          <w:sz w:val="24"/>
          <w:szCs w:val="24"/>
        </w:rPr>
      </w:pPr>
      <w:hyperlink w:anchor="_Toc24128" w:history="1">
        <w:r w:rsidR="00BC4620">
          <w:rPr>
            <w:sz w:val="24"/>
            <w:szCs w:val="24"/>
          </w:rPr>
          <w:t xml:space="preserve">2.4.1 </w:t>
        </w:r>
        <w:r w:rsidR="00BC4620">
          <w:rPr>
            <w:rFonts w:hint="eastAsia"/>
            <w:sz w:val="24"/>
            <w:szCs w:val="24"/>
          </w:rPr>
          <w:t>背景</w:t>
        </w:r>
        <w:r w:rsidR="00BC4620">
          <w:rPr>
            <w:sz w:val="24"/>
            <w:szCs w:val="24"/>
          </w:rPr>
          <w:tab/>
        </w:r>
        <w:r w:rsidR="00BC4620">
          <w:rPr>
            <w:sz w:val="24"/>
            <w:szCs w:val="24"/>
          </w:rPr>
          <w:fldChar w:fldCharType="begin"/>
        </w:r>
        <w:r w:rsidR="00BC4620">
          <w:rPr>
            <w:sz w:val="24"/>
            <w:szCs w:val="24"/>
          </w:rPr>
          <w:instrText xml:space="preserve"> PAGEREF _Toc24128 </w:instrText>
        </w:r>
        <w:r w:rsidR="00BC4620">
          <w:rPr>
            <w:sz w:val="24"/>
            <w:szCs w:val="24"/>
          </w:rPr>
          <w:fldChar w:fldCharType="separate"/>
        </w:r>
        <w:r w:rsidR="00F31BCA">
          <w:rPr>
            <w:noProof/>
            <w:sz w:val="24"/>
            <w:szCs w:val="24"/>
          </w:rPr>
          <w:t>58</w:t>
        </w:r>
        <w:r w:rsidR="00BC4620">
          <w:rPr>
            <w:sz w:val="24"/>
            <w:szCs w:val="24"/>
          </w:rPr>
          <w:fldChar w:fldCharType="end"/>
        </w:r>
      </w:hyperlink>
    </w:p>
    <w:p w14:paraId="4CC94C81" w14:textId="2ED5D288" w:rsidR="007B343D" w:rsidRDefault="001F6992">
      <w:pPr>
        <w:pStyle w:val="TOC1"/>
        <w:tabs>
          <w:tab w:val="right" w:leader="dot" w:pos="8504"/>
        </w:tabs>
        <w:spacing w:line="400" w:lineRule="exact"/>
        <w:ind w:leftChars="400" w:left="840"/>
        <w:rPr>
          <w:sz w:val="24"/>
          <w:szCs w:val="24"/>
        </w:rPr>
      </w:pPr>
      <w:hyperlink w:anchor="_Toc3715" w:history="1">
        <w:r w:rsidR="00BC4620">
          <w:rPr>
            <w:sz w:val="24"/>
            <w:szCs w:val="24"/>
          </w:rPr>
          <w:t xml:space="preserve">2.4.2 </w:t>
        </w:r>
        <w:r w:rsidR="00BC4620">
          <w:rPr>
            <w:rFonts w:hint="eastAsia"/>
            <w:sz w:val="24"/>
            <w:szCs w:val="24"/>
          </w:rPr>
          <w:t>工作原理简介</w:t>
        </w:r>
        <w:r w:rsidR="00BC4620">
          <w:rPr>
            <w:sz w:val="24"/>
            <w:szCs w:val="24"/>
          </w:rPr>
          <w:tab/>
        </w:r>
        <w:r w:rsidR="00BC4620">
          <w:rPr>
            <w:sz w:val="24"/>
            <w:szCs w:val="24"/>
          </w:rPr>
          <w:fldChar w:fldCharType="begin"/>
        </w:r>
        <w:r w:rsidR="00BC4620">
          <w:rPr>
            <w:sz w:val="24"/>
            <w:szCs w:val="24"/>
          </w:rPr>
          <w:instrText xml:space="preserve"> PAGEREF _Toc3715 </w:instrText>
        </w:r>
        <w:r w:rsidR="00BC4620">
          <w:rPr>
            <w:sz w:val="24"/>
            <w:szCs w:val="24"/>
          </w:rPr>
          <w:fldChar w:fldCharType="separate"/>
        </w:r>
        <w:r w:rsidR="00F31BCA">
          <w:rPr>
            <w:noProof/>
            <w:sz w:val="24"/>
            <w:szCs w:val="24"/>
          </w:rPr>
          <w:t>58</w:t>
        </w:r>
        <w:r w:rsidR="00BC4620">
          <w:rPr>
            <w:sz w:val="24"/>
            <w:szCs w:val="24"/>
          </w:rPr>
          <w:fldChar w:fldCharType="end"/>
        </w:r>
      </w:hyperlink>
    </w:p>
    <w:p w14:paraId="6188C335" w14:textId="30F4004E" w:rsidR="007B343D" w:rsidRDefault="001F6992">
      <w:pPr>
        <w:pStyle w:val="TOC1"/>
        <w:tabs>
          <w:tab w:val="right" w:leader="dot" w:pos="8504"/>
        </w:tabs>
        <w:spacing w:line="400" w:lineRule="exact"/>
        <w:ind w:leftChars="400" w:left="840"/>
        <w:rPr>
          <w:sz w:val="24"/>
          <w:szCs w:val="24"/>
        </w:rPr>
      </w:pPr>
      <w:hyperlink w:anchor="_Toc17924" w:history="1">
        <w:r w:rsidR="00BC4620">
          <w:rPr>
            <w:sz w:val="24"/>
            <w:szCs w:val="24"/>
          </w:rPr>
          <w:t xml:space="preserve">2.4.3 </w:t>
        </w:r>
        <w:r w:rsidR="00BC4620">
          <w:rPr>
            <w:rFonts w:hint="eastAsia"/>
            <w:sz w:val="24"/>
            <w:szCs w:val="24"/>
          </w:rPr>
          <w:t>安装</w:t>
        </w:r>
        <w:r w:rsidR="00BC4620">
          <w:rPr>
            <w:rFonts w:hint="eastAsia"/>
            <w:sz w:val="24"/>
            <w:szCs w:val="24"/>
          </w:rPr>
          <w:t>Woboq CodeBrowser</w:t>
        </w:r>
        <w:r w:rsidR="00BC4620">
          <w:rPr>
            <w:rFonts w:hint="eastAsia"/>
            <w:sz w:val="24"/>
            <w:szCs w:val="24"/>
          </w:rPr>
          <w:t>工具</w:t>
        </w:r>
        <w:r w:rsidR="00BC4620">
          <w:rPr>
            <w:sz w:val="24"/>
            <w:szCs w:val="24"/>
          </w:rPr>
          <w:tab/>
        </w:r>
        <w:r w:rsidR="00BC4620">
          <w:rPr>
            <w:sz w:val="24"/>
            <w:szCs w:val="24"/>
          </w:rPr>
          <w:fldChar w:fldCharType="begin"/>
        </w:r>
        <w:r w:rsidR="00BC4620">
          <w:rPr>
            <w:sz w:val="24"/>
            <w:szCs w:val="24"/>
          </w:rPr>
          <w:instrText xml:space="preserve"> PAGEREF _Toc17924 </w:instrText>
        </w:r>
        <w:r w:rsidR="00BC4620">
          <w:rPr>
            <w:sz w:val="24"/>
            <w:szCs w:val="24"/>
          </w:rPr>
          <w:fldChar w:fldCharType="separate"/>
        </w:r>
        <w:r w:rsidR="00F31BCA">
          <w:rPr>
            <w:noProof/>
            <w:sz w:val="24"/>
            <w:szCs w:val="24"/>
          </w:rPr>
          <w:t>58</w:t>
        </w:r>
        <w:r w:rsidR="00BC4620">
          <w:rPr>
            <w:sz w:val="24"/>
            <w:szCs w:val="24"/>
          </w:rPr>
          <w:fldChar w:fldCharType="end"/>
        </w:r>
      </w:hyperlink>
    </w:p>
    <w:p w14:paraId="56B5B9FE" w14:textId="2BF3A7AD" w:rsidR="007B343D" w:rsidRDefault="001F6992">
      <w:pPr>
        <w:pStyle w:val="TOC1"/>
        <w:tabs>
          <w:tab w:val="right" w:leader="dot" w:pos="8504"/>
        </w:tabs>
        <w:spacing w:line="400" w:lineRule="exact"/>
        <w:ind w:leftChars="400" w:left="840"/>
        <w:rPr>
          <w:sz w:val="24"/>
          <w:szCs w:val="24"/>
        </w:rPr>
      </w:pPr>
      <w:hyperlink w:anchor="_Toc14234" w:history="1">
        <w:r w:rsidR="00BC4620">
          <w:rPr>
            <w:sz w:val="24"/>
            <w:szCs w:val="24"/>
          </w:rPr>
          <w:t xml:space="preserve">2.4.4 </w:t>
        </w:r>
        <w:r w:rsidR="00BC4620">
          <w:rPr>
            <w:rFonts w:hint="eastAsia"/>
            <w:sz w:val="24"/>
            <w:szCs w:val="24"/>
          </w:rPr>
          <w:t>如何使用</w:t>
        </w:r>
        <w:r w:rsidR="00BC4620">
          <w:rPr>
            <w:sz w:val="24"/>
            <w:szCs w:val="24"/>
          </w:rPr>
          <w:tab/>
        </w:r>
        <w:r w:rsidR="00BC4620">
          <w:rPr>
            <w:sz w:val="24"/>
            <w:szCs w:val="24"/>
          </w:rPr>
          <w:fldChar w:fldCharType="begin"/>
        </w:r>
        <w:r w:rsidR="00BC4620">
          <w:rPr>
            <w:sz w:val="24"/>
            <w:szCs w:val="24"/>
          </w:rPr>
          <w:instrText xml:space="preserve"> PAGEREF _Toc14234 </w:instrText>
        </w:r>
        <w:r w:rsidR="00BC4620">
          <w:rPr>
            <w:sz w:val="24"/>
            <w:szCs w:val="24"/>
          </w:rPr>
          <w:fldChar w:fldCharType="separate"/>
        </w:r>
        <w:r w:rsidR="00F31BCA">
          <w:rPr>
            <w:noProof/>
            <w:sz w:val="24"/>
            <w:szCs w:val="24"/>
          </w:rPr>
          <w:t>59</w:t>
        </w:r>
        <w:r w:rsidR="00BC4620">
          <w:rPr>
            <w:sz w:val="24"/>
            <w:szCs w:val="24"/>
          </w:rPr>
          <w:fldChar w:fldCharType="end"/>
        </w:r>
      </w:hyperlink>
    </w:p>
    <w:p w14:paraId="14AD3B23" w14:textId="33BF26B4" w:rsidR="007B343D" w:rsidRDefault="001F6992">
      <w:pPr>
        <w:pStyle w:val="TOC1"/>
        <w:tabs>
          <w:tab w:val="right" w:leader="dot" w:pos="8504"/>
        </w:tabs>
        <w:spacing w:line="400" w:lineRule="exact"/>
        <w:rPr>
          <w:sz w:val="24"/>
          <w:szCs w:val="24"/>
        </w:rPr>
      </w:pPr>
      <w:hyperlink w:anchor="_Toc1980" w:history="1">
        <w:r w:rsidR="00BC4620">
          <w:rPr>
            <w:rFonts w:eastAsia="黑体"/>
            <w:sz w:val="24"/>
            <w:szCs w:val="24"/>
          </w:rPr>
          <w:t>第三章</w:t>
        </w:r>
        <w:r w:rsidR="00BC4620">
          <w:rPr>
            <w:rFonts w:eastAsia="黑体"/>
            <w:sz w:val="24"/>
            <w:szCs w:val="24"/>
          </w:rPr>
          <w:t xml:space="preserve"> </w:t>
        </w:r>
        <w:r w:rsidR="00BC4620">
          <w:rPr>
            <w:rFonts w:eastAsia="黑体"/>
            <w:sz w:val="24"/>
            <w:szCs w:val="24"/>
          </w:rPr>
          <w:t>知识技能学习情况</w:t>
        </w:r>
        <w:r w:rsidR="00BC4620">
          <w:rPr>
            <w:rFonts w:eastAsia="黑体"/>
            <w:sz w:val="24"/>
            <w:szCs w:val="24"/>
          </w:rPr>
          <w:tab/>
        </w:r>
        <w:r w:rsidR="00BC4620">
          <w:rPr>
            <w:rFonts w:eastAsia="黑体"/>
            <w:sz w:val="24"/>
            <w:szCs w:val="24"/>
          </w:rPr>
          <w:fldChar w:fldCharType="begin"/>
        </w:r>
        <w:r w:rsidR="00BC4620">
          <w:rPr>
            <w:rFonts w:eastAsia="黑体"/>
            <w:sz w:val="24"/>
            <w:szCs w:val="24"/>
          </w:rPr>
          <w:instrText xml:space="preserve"> PAGEREF _Toc1980 </w:instrText>
        </w:r>
        <w:r w:rsidR="00BC4620">
          <w:rPr>
            <w:rFonts w:eastAsia="黑体"/>
            <w:sz w:val="24"/>
            <w:szCs w:val="24"/>
          </w:rPr>
          <w:fldChar w:fldCharType="separate"/>
        </w:r>
        <w:r w:rsidR="00F31BCA">
          <w:rPr>
            <w:rFonts w:eastAsia="黑体"/>
            <w:noProof/>
            <w:sz w:val="24"/>
            <w:szCs w:val="24"/>
          </w:rPr>
          <w:t>64</w:t>
        </w:r>
        <w:r w:rsidR="00BC4620">
          <w:rPr>
            <w:rFonts w:eastAsia="黑体"/>
            <w:sz w:val="24"/>
            <w:szCs w:val="24"/>
          </w:rPr>
          <w:fldChar w:fldCharType="end"/>
        </w:r>
      </w:hyperlink>
    </w:p>
    <w:p w14:paraId="54C27CD7" w14:textId="77EBD52D" w:rsidR="007B343D" w:rsidRDefault="001F6992">
      <w:pPr>
        <w:pStyle w:val="TOC1"/>
        <w:tabs>
          <w:tab w:val="right" w:leader="dot" w:pos="8504"/>
        </w:tabs>
        <w:spacing w:line="400" w:lineRule="exact"/>
        <w:ind w:leftChars="200" w:left="420"/>
        <w:rPr>
          <w:sz w:val="24"/>
          <w:szCs w:val="24"/>
        </w:rPr>
      </w:pPr>
      <w:hyperlink w:anchor="_Toc8476" w:history="1">
        <w:r w:rsidR="00BC4620">
          <w:rPr>
            <w:sz w:val="24"/>
            <w:szCs w:val="24"/>
          </w:rPr>
          <w:t xml:space="preserve">3.1 </w:t>
        </w:r>
        <w:r w:rsidR="00BC4620">
          <w:rPr>
            <w:rFonts w:hint="eastAsia"/>
            <w:sz w:val="24"/>
            <w:szCs w:val="24"/>
          </w:rPr>
          <w:t>开发环境和工具</w:t>
        </w:r>
        <w:r w:rsidR="00BC4620">
          <w:rPr>
            <w:sz w:val="24"/>
            <w:szCs w:val="24"/>
          </w:rPr>
          <w:tab/>
        </w:r>
        <w:r w:rsidR="00BC4620">
          <w:rPr>
            <w:sz w:val="24"/>
            <w:szCs w:val="24"/>
          </w:rPr>
          <w:fldChar w:fldCharType="begin"/>
        </w:r>
        <w:r w:rsidR="00BC4620">
          <w:rPr>
            <w:sz w:val="24"/>
            <w:szCs w:val="24"/>
          </w:rPr>
          <w:instrText xml:space="preserve"> PAGEREF _Toc8476 </w:instrText>
        </w:r>
        <w:r w:rsidR="00BC4620">
          <w:rPr>
            <w:sz w:val="24"/>
            <w:szCs w:val="24"/>
          </w:rPr>
          <w:fldChar w:fldCharType="separate"/>
        </w:r>
        <w:r w:rsidR="00F31BCA">
          <w:rPr>
            <w:noProof/>
            <w:sz w:val="24"/>
            <w:szCs w:val="24"/>
          </w:rPr>
          <w:t>64</w:t>
        </w:r>
        <w:r w:rsidR="00BC4620">
          <w:rPr>
            <w:sz w:val="24"/>
            <w:szCs w:val="24"/>
          </w:rPr>
          <w:fldChar w:fldCharType="end"/>
        </w:r>
      </w:hyperlink>
    </w:p>
    <w:p w14:paraId="443C16C0" w14:textId="0F717006" w:rsidR="007B343D" w:rsidRDefault="001F6992">
      <w:pPr>
        <w:pStyle w:val="TOC1"/>
        <w:tabs>
          <w:tab w:val="right" w:leader="dot" w:pos="8504"/>
        </w:tabs>
        <w:spacing w:line="400" w:lineRule="exact"/>
        <w:ind w:leftChars="400" w:left="840"/>
        <w:rPr>
          <w:sz w:val="24"/>
          <w:szCs w:val="24"/>
        </w:rPr>
      </w:pPr>
      <w:hyperlink w:anchor="_Toc3674" w:history="1">
        <w:r w:rsidR="00BC4620">
          <w:rPr>
            <w:sz w:val="24"/>
            <w:szCs w:val="24"/>
          </w:rPr>
          <w:t xml:space="preserve">3.1.1 </w:t>
        </w:r>
        <w:r w:rsidR="00BC4620">
          <w:rPr>
            <w:rFonts w:hint="eastAsia"/>
            <w:sz w:val="24"/>
            <w:szCs w:val="24"/>
          </w:rPr>
          <w:t>开发环境</w:t>
        </w:r>
        <w:r w:rsidR="00BC4620">
          <w:rPr>
            <w:sz w:val="24"/>
            <w:szCs w:val="24"/>
          </w:rPr>
          <w:tab/>
        </w:r>
        <w:r w:rsidR="00BC4620">
          <w:rPr>
            <w:sz w:val="24"/>
            <w:szCs w:val="24"/>
          </w:rPr>
          <w:fldChar w:fldCharType="begin"/>
        </w:r>
        <w:r w:rsidR="00BC4620">
          <w:rPr>
            <w:sz w:val="24"/>
            <w:szCs w:val="24"/>
          </w:rPr>
          <w:instrText xml:space="preserve"> PAGEREF _Toc3674 </w:instrText>
        </w:r>
        <w:r w:rsidR="00BC4620">
          <w:rPr>
            <w:sz w:val="24"/>
            <w:szCs w:val="24"/>
          </w:rPr>
          <w:fldChar w:fldCharType="separate"/>
        </w:r>
        <w:r w:rsidR="00F31BCA">
          <w:rPr>
            <w:noProof/>
            <w:sz w:val="24"/>
            <w:szCs w:val="24"/>
          </w:rPr>
          <w:t>64</w:t>
        </w:r>
        <w:r w:rsidR="00BC4620">
          <w:rPr>
            <w:sz w:val="24"/>
            <w:szCs w:val="24"/>
          </w:rPr>
          <w:fldChar w:fldCharType="end"/>
        </w:r>
      </w:hyperlink>
    </w:p>
    <w:p w14:paraId="5041AB00" w14:textId="64DDD492" w:rsidR="007B343D" w:rsidRDefault="001F6992">
      <w:pPr>
        <w:pStyle w:val="TOC1"/>
        <w:tabs>
          <w:tab w:val="right" w:leader="dot" w:pos="8504"/>
        </w:tabs>
        <w:spacing w:line="400" w:lineRule="exact"/>
        <w:ind w:leftChars="400" w:left="840"/>
        <w:rPr>
          <w:sz w:val="24"/>
          <w:szCs w:val="24"/>
        </w:rPr>
      </w:pPr>
      <w:hyperlink w:anchor="_Toc22132" w:history="1">
        <w:r w:rsidR="00BC4620">
          <w:rPr>
            <w:sz w:val="24"/>
            <w:szCs w:val="24"/>
          </w:rPr>
          <w:t xml:space="preserve">3.1.2 </w:t>
        </w:r>
        <w:r w:rsidR="00BC4620">
          <w:rPr>
            <w:rFonts w:hint="eastAsia"/>
            <w:sz w:val="24"/>
            <w:szCs w:val="24"/>
          </w:rPr>
          <w:t>开发工具</w:t>
        </w:r>
        <w:r w:rsidR="00BC4620">
          <w:rPr>
            <w:sz w:val="24"/>
            <w:szCs w:val="24"/>
          </w:rPr>
          <w:tab/>
        </w:r>
        <w:r w:rsidR="00BC4620">
          <w:rPr>
            <w:sz w:val="24"/>
            <w:szCs w:val="24"/>
          </w:rPr>
          <w:fldChar w:fldCharType="begin"/>
        </w:r>
        <w:r w:rsidR="00BC4620">
          <w:rPr>
            <w:sz w:val="24"/>
            <w:szCs w:val="24"/>
          </w:rPr>
          <w:instrText xml:space="preserve"> PAGEREF _Toc22132 </w:instrText>
        </w:r>
        <w:r w:rsidR="00BC4620">
          <w:rPr>
            <w:sz w:val="24"/>
            <w:szCs w:val="24"/>
          </w:rPr>
          <w:fldChar w:fldCharType="separate"/>
        </w:r>
        <w:r w:rsidR="00F31BCA">
          <w:rPr>
            <w:noProof/>
            <w:sz w:val="24"/>
            <w:szCs w:val="24"/>
          </w:rPr>
          <w:t>64</w:t>
        </w:r>
        <w:r w:rsidR="00BC4620">
          <w:rPr>
            <w:sz w:val="24"/>
            <w:szCs w:val="24"/>
          </w:rPr>
          <w:fldChar w:fldCharType="end"/>
        </w:r>
      </w:hyperlink>
    </w:p>
    <w:p w14:paraId="024A0462" w14:textId="4481939B" w:rsidR="007B343D" w:rsidRDefault="001F6992">
      <w:pPr>
        <w:pStyle w:val="TOC1"/>
        <w:tabs>
          <w:tab w:val="right" w:leader="dot" w:pos="8504"/>
        </w:tabs>
        <w:spacing w:line="400" w:lineRule="exact"/>
        <w:ind w:leftChars="200" w:left="420"/>
        <w:rPr>
          <w:sz w:val="24"/>
          <w:szCs w:val="24"/>
        </w:rPr>
      </w:pPr>
      <w:hyperlink w:anchor="_Toc23254" w:history="1">
        <w:r w:rsidR="00BC4620">
          <w:rPr>
            <w:sz w:val="24"/>
            <w:szCs w:val="24"/>
          </w:rPr>
          <w:t xml:space="preserve">3.2 </w:t>
        </w:r>
        <w:r w:rsidR="00BC4620">
          <w:rPr>
            <w:rFonts w:hint="eastAsia"/>
            <w:sz w:val="24"/>
            <w:szCs w:val="24"/>
          </w:rPr>
          <w:t>预备知识</w:t>
        </w:r>
        <w:r w:rsidR="00BC4620">
          <w:rPr>
            <w:sz w:val="24"/>
            <w:szCs w:val="24"/>
          </w:rPr>
          <w:tab/>
        </w:r>
        <w:r w:rsidR="00BC4620">
          <w:rPr>
            <w:sz w:val="24"/>
            <w:szCs w:val="24"/>
          </w:rPr>
          <w:fldChar w:fldCharType="begin"/>
        </w:r>
        <w:r w:rsidR="00BC4620">
          <w:rPr>
            <w:sz w:val="24"/>
            <w:szCs w:val="24"/>
          </w:rPr>
          <w:instrText xml:space="preserve"> PAGEREF _Toc23254 </w:instrText>
        </w:r>
        <w:r w:rsidR="00BC4620">
          <w:rPr>
            <w:sz w:val="24"/>
            <w:szCs w:val="24"/>
          </w:rPr>
          <w:fldChar w:fldCharType="separate"/>
        </w:r>
        <w:r w:rsidR="00F31BCA">
          <w:rPr>
            <w:noProof/>
            <w:sz w:val="24"/>
            <w:szCs w:val="24"/>
          </w:rPr>
          <w:t>65</w:t>
        </w:r>
        <w:r w:rsidR="00BC4620">
          <w:rPr>
            <w:sz w:val="24"/>
            <w:szCs w:val="24"/>
          </w:rPr>
          <w:fldChar w:fldCharType="end"/>
        </w:r>
      </w:hyperlink>
    </w:p>
    <w:p w14:paraId="6C96CDDC" w14:textId="71CB1996" w:rsidR="007B343D" w:rsidRDefault="001F6992">
      <w:pPr>
        <w:pStyle w:val="TOC1"/>
        <w:tabs>
          <w:tab w:val="right" w:leader="dot" w:pos="8504"/>
        </w:tabs>
        <w:spacing w:line="400" w:lineRule="exact"/>
        <w:ind w:leftChars="200" w:left="420"/>
        <w:rPr>
          <w:sz w:val="24"/>
          <w:szCs w:val="24"/>
        </w:rPr>
      </w:pPr>
      <w:hyperlink w:anchor="_Toc21262" w:history="1">
        <w:r w:rsidR="00BC4620">
          <w:rPr>
            <w:sz w:val="24"/>
            <w:szCs w:val="24"/>
          </w:rPr>
          <w:t xml:space="preserve">3.3 </w:t>
        </w:r>
        <w:r w:rsidR="00BC4620">
          <w:rPr>
            <w:rFonts w:hint="eastAsia"/>
            <w:sz w:val="24"/>
            <w:szCs w:val="24"/>
          </w:rPr>
          <w:t>新知识点学习和掌握情况</w:t>
        </w:r>
        <w:r w:rsidR="00BC4620">
          <w:rPr>
            <w:sz w:val="24"/>
            <w:szCs w:val="24"/>
          </w:rPr>
          <w:tab/>
        </w:r>
        <w:r w:rsidR="00BC4620">
          <w:rPr>
            <w:sz w:val="24"/>
            <w:szCs w:val="24"/>
          </w:rPr>
          <w:fldChar w:fldCharType="begin"/>
        </w:r>
        <w:r w:rsidR="00BC4620">
          <w:rPr>
            <w:sz w:val="24"/>
            <w:szCs w:val="24"/>
          </w:rPr>
          <w:instrText xml:space="preserve"> PAGEREF _Toc21262 </w:instrText>
        </w:r>
        <w:r w:rsidR="00BC4620">
          <w:rPr>
            <w:sz w:val="24"/>
            <w:szCs w:val="24"/>
          </w:rPr>
          <w:fldChar w:fldCharType="separate"/>
        </w:r>
        <w:r w:rsidR="00F31BCA">
          <w:rPr>
            <w:noProof/>
            <w:sz w:val="24"/>
            <w:szCs w:val="24"/>
          </w:rPr>
          <w:t>65</w:t>
        </w:r>
        <w:r w:rsidR="00BC4620">
          <w:rPr>
            <w:sz w:val="24"/>
            <w:szCs w:val="24"/>
          </w:rPr>
          <w:fldChar w:fldCharType="end"/>
        </w:r>
      </w:hyperlink>
    </w:p>
    <w:p w14:paraId="70645BD8" w14:textId="2B7A1857" w:rsidR="007B343D" w:rsidRDefault="001F6992">
      <w:pPr>
        <w:pStyle w:val="TOC1"/>
        <w:tabs>
          <w:tab w:val="right" w:leader="dot" w:pos="8504"/>
        </w:tabs>
        <w:spacing w:line="400" w:lineRule="exact"/>
        <w:ind w:leftChars="400" w:left="840"/>
        <w:rPr>
          <w:sz w:val="24"/>
          <w:szCs w:val="24"/>
        </w:rPr>
      </w:pPr>
      <w:hyperlink w:anchor="_Toc18424" w:history="1">
        <w:r w:rsidR="00BC4620">
          <w:rPr>
            <w:sz w:val="24"/>
            <w:szCs w:val="24"/>
          </w:rPr>
          <w:t xml:space="preserve">3.3.1 </w:t>
        </w:r>
        <w:r w:rsidR="00BC4620">
          <w:rPr>
            <w:rFonts w:hint="eastAsia"/>
            <w:sz w:val="24"/>
            <w:szCs w:val="24"/>
          </w:rPr>
          <w:t>CMake</w:t>
        </w:r>
        <w:r w:rsidR="00BC4620">
          <w:rPr>
            <w:sz w:val="24"/>
            <w:szCs w:val="24"/>
          </w:rPr>
          <w:tab/>
        </w:r>
        <w:r w:rsidR="00BC4620">
          <w:rPr>
            <w:sz w:val="24"/>
            <w:szCs w:val="24"/>
          </w:rPr>
          <w:fldChar w:fldCharType="begin"/>
        </w:r>
        <w:r w:rsidR="00BC4620">
          <w:rPr>
            <w:sz w:val="24"/>
            <w:szCs w:val="24"/>
          </w:rPr>
          <w:instrText xml:space="preserve"> PAGEREF _Toc18424 </w:instrText>
        </w:r>
        <w:r w:rsidR="00BC4620">
          <w:rPr>
            <w:sz w:val="24"/>
            <w:szCs w:val="24"/>
          </w:rPr>
          <w:fldChar w:fldCharType="separate"/>
        </w:r>
        <w:r w:rsidR="00F31BCA">
          <w:rPr>
            <w:noProof/>
            <w:sz w:val="24"/>
            <w:szCs w:val="24"/>
          </w:rPr>
          <w:t>65</w:t>
        </w:r>
        <w:r w:rsidR="00BC4620">
          <w:rPr>
            <w:sz w:val="24"/>
            <w:szCs w:val="24"/>
          </w:rPr>
          <w:fldChar w:fldCharType="end"/>
        </w:r>
      </w:hyperlink>
    </w:p>
    <w:p w14:paraId="55246607" w14:textId="7A0E531C" w:rsidR="007B343D" w:rsidRDefault="001F6992">
      <w:pPr>
        <w:pStyle w:val="TOC1"/>
        <w:tabs>
          <w:tab w:val="right" w:leader="dot" w:pos="8504"/>
        </w:tabs>
        <w:spacing w:line="400" w:lineRule="exact"/>
        <w:ind w:leftChars="400" w:left="840"/>
        <w:rPr>
          <w:sz w:val="24"/>
          <w:szCs w:val="24"/>
        </w:rPr>
      </w:pPr>
      <w:hyperlink w:anchor="_Toc18296" w:history="1">
        <w:r w:rsidR="00BC4620">
          <w:rPr>
            <w:sz w:val="24"/>
            <w:szCs w:val="24"/>
          </w:rPr>
          <w:t xml:space="preserve">3.3.2 </w:t>
        </w:r>
        <w:r w:rsidR="00BC4620">
          <w:rPr>
            <w:rFonts w:hint="eastAsia"/>
            <w:sz w:val="24"/>
            <w:szCs w:val="24"/>
          </w:rPr>
          <w:t>Conan</w:t>
        </w:r>
        <w:r w:rsidR="00BC4620">
          <w:rPr>
            <w:sz w:val="24"/>
            <w:szCs w:val="24"/>
          </w:rPr>
          <w:tab/>
        </w:r>
        <w:r w:rsidR="00BC4620">
          <w:rPr>
            <w:sz w:val="24"/>
            <w:szCs w:val="24"/>
          </w:rPr>
          <w:fldChar w:fldCharType="begin"/>
        </w:r>
        <w:r w:rsidR="00BC4620">
          <w:rPr>
            <w:sz w:val="24"/>
            <w:szCs w:val="24"/>
          </w:rPr>
          <w:instrText xml:space="preserve"> PAGEREF _Toc18296 </w:instrText>
        </w:r>
        <w:r w:rsidR="00BC4620">
          <w:rPr>
            <w:sz w:val="24"/>
            <w:szCs w:val="24"/>
          </w:rPr>
          <w:fldChar w:fldCharType="separate"/>
        </w:r>
        <w:r w:rsidR="00F31BCA">
          <w:rPr>
            <w:noProof/>
            <w:sz w:val="24"/>
            <w:szCs w:val="24"/>
          </w:rPr>
          <w:t>66</w:t>
        </w:r>
        <w:r w:rsidR="00BC4620">
          <w:rPr>
            <w:sz w:val="24"/>
            <w:szCs w:val="24"/>
          </w:rPr>
          <w:fldChar w:fldCharType="end"/>
        </w:r>
      </w:hyperlink>
    </w:p>
    <w:p w14:paraId="706AFE6B" w14:textId="5086897D" w:rsidR="007B343D" w:rsidRDefault="001F6992">
      <w:pPr>
        <w:pStyle w:val="TOC1"/>
        <w:tabs>
          <w:tab w:val="right" w:leader="dot" w:pos="8504"/>
        </w:tabs>
        <w:spacing w:line="400" w:lineRule="exact"/>
        <w:ind w:leftChars="400" w:left="840"/>
        <w:rPr>
          <w:sz w:val="24"/>
          <w:szCs w:val="24"/>
        </w:rPr>
      </w:pPr>
      <w:hyperlink w:anchor="_Toc2415" w:history="1">
        <w:r w:rsidR="00BC4620">
          <w:rPr>
            <w:sz w:val="24"/>
            <w:szCs w:val="24"/>
          </w:rPr>
          <w:t xml:space="preserve">3.3.3 </w:t>
        </w:r>
        <w:r w:rsidR="00BC4620">
          <w:rPr>
            <w:rFonts w:hint="eastAsia"/>
            <w:sz w:val="24"/>
            <w:szCs w:val="24"/>
          </w:rPr>
          <w:t>对实用工具的深入理解</w:t>
        </w:r>
        <w:r w:rsidR="00BC4620">
          <w:rPr>
            <w:sz w:val="24"/>
            <w:szCs w:val="24"/>
          </w:rPr>
          <w:tab/>
        </w:r>
        <w:r w:rsidR="00BC4620">
          <w:rPr>
            <w:sz w:val="24"/>
            <w:szCs w:val="24"/>
          </w:rPr>
          <w:fldChar w:fldCharType="begin"/>
        </w:r>
        <w:r w:rsidR="00BC4620">
          <w:rPr>
            <w:sz w:val="24"/>
            <w:szCs w:val="24"/>
          </w:rPr>
          <w:instrText xml:space="preserve"> PAGEREF _Toc2415 </w:instrText>
        </w:r>
        <w:r w:rsidR="00BC4620">
          <w:rPr>
            <w:sz w:val="24"/>
            <w:szCs w:val="24"/>
          </w:rPr>
          <w:fldChar w:fldCharType="separate"/>
        </w:r>
        <w:r w:rsidR="00F31BCA">
          <w:rPr>
            <w:noProof/>
            <w:sz w:val="24"/>
            <w:szCs w:val="24"/>
          </w:rPr>
          <w:t>67</w:t>
        </w:r>
        <w:r w:rsidR="00BC4620">
          <w:rPr>
            <w:sz w:val="24"/>
            <w:szCs w:val="24"/>
          </w:rPr>
          <w:fldChar w:fldCharType="end"/>
        </w:r>
      </w:hyperlink>
    </w:p>
    <w:p w14:paraId="53AF53F1" w14:textId="6C739864" w:rsidR="007B343D" w:rsidRDefault="001F6992">
      <w:pPr>
        <w:pStyle w:val="TOC1"/>
        <w:tabs>
          <w:tab w:val="right" w:leader="dot" w:pos="8504"/>
        </w:tabs>
        <w:spacing w:line="400" w:lineRule="exact"/>
        <w:ind w:leftChars="400" w:left="840"/>
        <w:rPr>
          <w:sz w:val="24"/>
          <w:szCs w:val="24"/>
        </w:rPr>
      </w:pPr>
      <w:hyperlink w:anchor="_Toc12432" w:history="1">
        <w:r w:rsidR="00BC4620">
          <w:rPr>
            <w:sz w:val="24"/>
            <w:szCs w:val="24"/>
          </w:rPr>
          <w:t xml:space="preserve">3.3.4 </w:t>
        </w:r>
        <w:r w:rsidR="00BC4620">
          <w:rPr>
            <w:rFonts w:hint="eastAsia"/>
            <w:sz w:val="24"/>
            <w:szCs w:val="24"/>
          </w:rPr>
          <w:t>C++ Boost</w:t>
        </w:r>
        <w:r w:rsidR="00BC4620">
          <w:rPr>
            <w:rFonts w:hint="eastAsia"/>
            <w:sz w:val="24"/>
            <w:szCs w:val="24"/>
          </w:rPr>
          <w:t>后备标准库的知识</w:t>
        </w:r>
        <w:r w:rsidR="00BC4620">
          <w:rPr>
            <w:sz w:val="24"/>
            <w:szCs w:val="24"/>
          </w:rPr>
          <w:tab/>
        </w:r>
        <w:r w:rsidR="00BC4620">
          <w:rPr>
            <w:sz w:val="24"/>
            <w:szCs w:val="24"/>
          </w:rPr>
          <w:fldChar w:fldCharType="begin"/>
        </w:r>
        <w:r w:rsidR="00BC4620">
          <w:rPr>
            <w:sz w:val="24"/>
            <w:szCs w:val="24"/>
          </w:rPr>
          <w:instrText xml:space="preserve"> PAGEREF _Toc12432 </w:instrText>
        </w:r>
        <w:r w:rsidR="00BC4620">
          <w:rPr>
            <w:sz w:val="24"/>
            <w:szCs w:val="24"/>
          </w:rPr>
          <w:fldChar w:fldCharType="separate"/>
        </w:r>
        <w:r w:rsidR="00F31BCA">
          <w:rPr>
            <w:noProof/>
            <w:sz w:val="24"/>
            <w:szCs w:val="24"/>
          </w:rPr>
          <w:t>67</w:t>
        </w:r>
        <w:r w:rsidR="00BC4620">
          <w:rPr>
            <w:sz w:val="24"/>
            <w:szCs w:val="24"/>
          </w:rPr>
          <w:fldChar w:fldCharType="end"/>
        </w:r>
      </w:hyperlink>
    </w:p>
    <w:p w14:paraId="0834352C" w14:textId="7DB1A4FC" w:rsidR="007B343D" w:rsidRDefault="001F6992">
      <w:pPr>
        <w:pStyle w:val="TOC1"/>
        <w:tabs>
          <w:tab w:val="right" w:leader="dot" w:pos="8504"/>
        </w:tabs>
        <w:spacing w:line="400" w:lineRule="exact"/>
        <w:ind w:leftChars="400" w:left="840"/>
        <w:rPr>
          <w:sz w:val="24"/>
          <w:szCs w:val="24"/>
        </w:rPr>
      </w:pPr>
      <w:hyperlink w:anchor="_Toc10445" w:history="1">
        <w:r w:rsidR="00BC4620">
          <w:rPr>
            <w:sz w:val="24"/>
            <w:szCs w:val="24"/>
          </w:rPr>
          <w:t>3.3.5 Xml</w:t>
        </w:r>
        <w:r w:rsidR="00BC4620">
          <w:rPr>
            <w:rFonts w:hint="eastAsia"/>
            <w:sz w:val="24"/>
            <w:szCs w:val="24"/>
          </w:rPr>
          <w:t>基础知识</w:t>
        </w:r>
        <w:r w:rsidR="00BC4620">
          <w:rPr>
            <w:sz w:val="24"/>
            <w:szCs w:val="24"/>
          </w:rPr>
          <w:tab/>
        </w:r>
        <w:r w:rsidR="00BC4620">
          <w:rPr>
            <w:sz w:val="24"/>
            <w:szCs w:val="24"/>
          </w:rPr>
          <w:fldChar w:fldCharType="begin"/>
        </w:r>
        <w:r w:rsidR="00BC4620">
          <w:rPr>
            <w:sz w:val="24"/>
            <w:szCs w:val="24"/>
          </w:rPr>
          <w:instrText xml:space="preserve"> PAGEREF _Toc10445 </w:instrText>
        </w:r>
        <w:r w:rsidR="00BC4620">
          <w:rPr>
            <w:sz w:val="24"/>
            <w:szCs w:val="24"/>
          </w:rPr>
          <w:fldChar w:fldCharType="separate"/>
        </w:r>
        <w:r w:rsidR="00F31BCA">
          <w:rPr>
            <w:noProof/>
            <w:sz w:val="24"/>
            <w:szCs w:val="24"/>
          </w:rPr>
          <w:t>67</w:t>
        </w:r>
        <w:r w:rsidR="00BC4620">
          <w:rPr>
            <w:sz w:val="24"/>
            <w:szCs w:val="24"/>
          </w:rPr>
          <w:fldChar w:fldCharType="end"/>
        </w:r>
      </w:hyperlink>
    </w:p>
    <w:p w14:paraId="55E88CAF" w14:textId="38CF4A6D" w:rsidR="007B343D" w:rsidRDefault="001F6992">
      <w:pPr>
        <w:pStyle w:val="TOC1"/>
        <w:tabs>
          <w:tab w:val="right" w:leader="dot" w:pos="8504"/>
        </w:tabs>
        <w:spacing w:line="400" w:lineRule="exact"/>
        <w:ind w:leftChars="400" w:left="840"/>
        <w:rPr>
          <w:sz w:val="24"/>
          <w:szCs w:val="24"/>
        </w:rPr>
      </w:pPr>
      <w:hyperlink w:anchor="_Toc6440" w:history="1">
        <w:r w:rsidR="00BC4620">
          <w:rPr>
            <w:sz w:val="24"/>
            <w:szCs w:val="24"/>
          </w:rPr>
          <w:t xml:space="preserve">3.3.6 </w:t>
        </w:r>
        <w:r w:rsidR="00BC4620">
          <w:rPr>
            <w:rFonts w:hint="eastAsia"/>
            <w:sz w:val="24"/>
            <w:szCs w:val="24"/>
          </w:rPr>
          <w:t>对</w:t>
        </w:r>
        <w:r w:rsidR="00BC4620">
          <w:rPr>
            <w:rFonts w:hint="eastAsia"/>
            <w:sz w:val="24"/>
            <w:szCs w:val="24"/>
          </w:rPr>
          <w:t>ST</w:t>
        </w:r>
        <w:r w:rsidR="00BC4620">
          <w:rPr>
            <w:sz w:val="24"/>
            <w:szCs w:val="24"/>
          </w:rPr>
          <w:t>L</w:t>
        </w:r>
        <w:r w:rsidR="00BC4620">
          <w:rPr>
            <w:rFonts w:hint="eastAsia"/>
            <w:sz w:val="24"/>
            <w:szCs w:val="24"/>
          </w:rPr>
          <w:t>的进一步理解</w:t>
        </w:r>
        <w:r w:rsidR="00BC4620">
          <w:rPr>
            <w:sz w:val="24"/>
            <w:szCs w:val="24"/>
          </w:rPr>
          <w:tab/>
        </w:r>
        <w:r w:rsidR="00BC4620">
          <w:rPr>
            <w:sz w:val="24"/>
            <w:szCs w:val="24"/>
          </w:rPr>
          <w:fldChar w:fldCharType="begin"/>
        </w:r>
        <w:r w:rsidR="00BC4620">
          <w:rPr>
            <w:sz w:val="24"/>
            <w:szCs w:val="24"/>
          </w:rPr>
          <w:instrText xml:space="preserve"> PAGEREF _Toc6440 </w:instrText>
        </w:r>
        <w:r w:rsidR="00BC4620">
          <w:rPr>
            <w:sz w:val="24"/>
            <w:szCs w:val="24"/>
          </w:rPr>
          <w:fldChar w:fldCharType="separate"/>
        </w:r>
        <w:r w:rsidR="00F31BCA">
          <w:rPr>
            <w:noProof/>
            <w:sz w:val="24"/>
            <w:szCs w:val="24"/>
          </w:rPr>
          <w:t>68</w:t>
        </w:r>
        <w:r w:rsidR="00BC4620">
          <w:rPr>
            <w:sz w:val="24"/>
            <w:szCs w:val="24"/>
          </w:rPr>
          <w:fldChar w:fldCharType="end"/>
        </w:r>
      </w:hyperlink>
    </w:p>
    <w:p w14:paraId="5569FC26" w14:textId="21B082E8" w:rsidR="007B343D" w:rsidRDefault="001F6992">
      <w:pPr>
        <w:pStyle w:val="TOC1"/>
        <w:tabs>
          <w:tab w:val="right" w:leader="dot" w:pos="8504"/>
        </w:tabs>
        <w:spacing w:line="400" w:lineRule="exact"/>
        <w:rPr>
          <w:sz w:val="24"/>
          <w:szCs w:val="24"/>
        </w:rPr>
      </w:pPr>
      <w:hyperlink w:anchor="_Toc5908" w:history="1">
        <w:r w:rsidR="00BC4620">
          <w:rPr>
            <w:rFonts w:eastAsia="黑体"/>
            <w:sz w:val="24"/>
            <w:szCs w:val="24"/>
          </w:rPr>
          <w:t>第四章</w:t>
        </w:r>
        <w:r w:rsidR="00BC4620">
          <w:rPr>
            <w:rFonts w:eastAsia="黑体"/>
            <w:sz w:val="24"/>
            <w:szCs w:val="24"/>
          </w:rPr>
          <w:t xml:space="preserve"> </w:t>
        </w:r>
        <w:r w:rsidR="00BC4620">
          <w:rPr>
            <w:rFonts w:eastAsia="黑体"/>
            <w:sz w:val="24"/>
            <w:szCs w:val="24"/>
          </w:rPr>
          <w:t>结束语</w:t>
        </w:r>
        <w:r w:rsidR="00BC4620">
          <w:rPr>
            <w:rFonts w:eastAsia="黑体"/>
            <w:sz w:val="24"/>
            <w:szCs w:val="24"/>
          </w:rPr>
          <w:tab/>
        </w:r>
        <w:r w:rsidR="00BC4620">
          <w:rPr>
            <w:rFonts w:eastAsia="黑体"/>
            <w:sz w:val="24"/>
            <w:szCs w:val="24"/>
          </w:rPr>
          <w:fldChar w:fldCharType="begin"/>
        </w:r>
        <w:r w:rsidR="00BC4620">
          <w:rPr>
            <w:rFonts w:eastAsia="黑体"/>
            <w:sz w:val="24"/>
            <w:szCs w:val="24"/>
          </w:rPr>
          <w:instrText xml:space="preserve"> PAGEREF _Toc5908 </w:instrText>
        </w:r>
        <w:r w:rsidR="00BC4620">
          <w:rPr>
            <w:rFonts w:eastAsia="黑体"/>
            <w:sz w:val="24"/>
            <w:szCs w:val="24"/>
          </w:rPr>
          <w:fldChar w:fldCharType="separate"/>
        </w:r>
        <w:r w:rsidR="00F31BCA">
          <w:rPr>
            <w:rFonts w:eastAsia="黑体"/>
            <w:noProof/>
            <w:sz w:val="24"/>
            <w:szCs w:val="24"/>
          </w:rPr>
          <w:t>70</w:t>
        </w:r>
        <w:r w:rsidR="00BC4620">
          <w:rPr>
            <w:rFonts w:eastAsia="黑体"/>
            <w:sz w:val="24"/>
            <w:szCs w:val="24"/>
          </w:rPr>
          <w:fldChar w:fldCharType="end"/>
        </w:r>
      </w:hyperlink>
    </w:p>
    <w:p w14:paraId="5DFB3131" w14:textId="4DA15799" w:rsidR="007B343D" w:rsidRDefault="001F6992">
      <w:pPr>
        <w:pStyle w:val="TOC1"/>
        <w:tabs>
          <w:tab w:val="right" w:leader="dot" w:pos="8504"/>
        </w:tabs>
        <w:spacing w:line="400" w:lineRule="exact"/>
        <w:ind w:leftChars="200" w:left="420"/>
        <w:rPr>
          <w:sz w:val="24"/>
          <w:szCs w:val="24"/>
        </w:rPr>
      </w:pPr>
      <w:hyperlink w:anchor="_Toc25030" w:history="1">
        <w:r w:rsidR="00BC4620">
          <w:rPr>
            <w:sz w:val="24"/>
            <w:szCs w:val="24"/>
          </w:rPr>
          <w:t xml:space="preserve">4.1 </w:t>
        </w:r>
        <w:r w:rsidR="00BC4620">
          <w:rPr>
            <w:rFonts w:hint="eastAsia"/>
            <w:sz w:val="24"/>
            <w:szCs w:val="24"/>
          </w:rPr>
          <w:t>实习工作完成情况总结</w:t>
        </w:r>
        <w:r w:rsidR="00BC4620">
          <w:rPr>
            <w:sz w:val="24"/>
            <w:szCs w:val="24"/>
          </w:rPr>
          <w:tab/>
        </w:r>
        <w:r w:rsidR="00BC4620">
          <w:rPr>
            <w:sz w:val="24"/>
            <w:szCs w:val="24"/>
          </w:rPr>
          <w:fldChar w:fldCharType="begin"/>
        </w:r>
        <w:r w:rsidR="00BC4620">
          <w:rPr>
            <w:sz w:val="24"/>
            <w:szCs w:val="24"/>
          </w:rPr>
          <w:instrText xml:space="preserve"> PAGEREF _Toc25030 </w:instrText>
        </w:r>
        <w:r w:rsidR="00BC4620">
          <w:rPr>
            <w:sz w:val="24"/>
            <w:szCs w:val="24"/>
          </w:rPr>
          <w:fldChar w:fldCharType="separate"/>
        </w:r>
        <w:r w:rsidR="00F31BCA">
          <w:rPr>
            <w:noProof/>
            <w:sz w:val="24"/>
            <w:szCs w:val="24"/>
          </w:rPr>
          <w:t>70</w:t>
        </w:r>
        <w:r w:rsidR="00BC4620">
          <w:rPr>
            <w:sz w:val="24"/>
            <w:szCs w:val="24"/>
          </w:rPr>
          <w:fldChar w:fldCharType="end"/>
        </w:r>
      </w:hyperlink>
    </w:p>
    <w:p w14:paraId="089B1A84" w14:textId="419FAE9F" w:rsidR="007B343D" w:rsidRDefault="001F6992">
      <w:pPr>
        <w:pStyle w:val="TOC1"/>
        <w:tabs>
          <w:tab w:val="right" w:leader="dot" w:pos="8504"/>
        </w:tabs>
        <w:spacing w:line="400" w:lineRule="exact"/>
        <w:ind w:leftChars="200" w:left="420"/>
        <w:rPr>
          <w:sz w:val="24"/>
          <w:szCs w:val="24"/>
        </w:rPr>
      </w:pPr>
      <w:hyperlink w:anchor="_Toc24571" w:history="1">
        <w:r w:rsidR="00BC4620">
          <w:rPr>
            <w:sz w:val="24"/>
            <w:szCs w:val="24"/>
          </w:rPr>
          <w:t xml:space="preserve">4.2 </w:t>
        </w:r>
        <w:r w:rsidR="00BC4620">
          <w:rPr>
            <w:rFonts w:hint="eastAsia"/>
            <w:sz w:val="24"/>
            <w:szCs w:val="24"/>
          </w:rPr>
          <w:t>对于企业实习的收获及体会</w:t>
        </w:r>
        <w:r w:rsidR="00BC4620">
          <w:rPr>
            <w:sz w:val="24"/>
            <w:szCs w:val="24"/>
          </w:rPr>
          <w:tab/>
        </w:r>
        <w:r w:rsidR="00BC4620">
          <w:rPr>
            <w:sz w:val="24"/>
            <w:szCs w:val="24"/>
          </w:rPr>
          <w:fldChar w:fldCharType="begin"/>
        </w:r>
        <w:r w:rsidR="00BC4620">
          <w:rPr>
            <w:sz w:val="24"/>
            <w:szCs w:val="24"/>
          </w:rPr>
          <w:instrText xml:space="preserve"> PAGEREF _Toc24571 </w:instrText>
        </w:r>
        <w:r w:rsidR="00BC4620">
          <w:rPr>
            <w:sz w:val="24"/>
            <w:szCs w:val="24"/>
          </w:rPr>
          <w:fldChar w:fldCharType="separate"/>
        </w:r>
        <w:r w:rsidR="00F31BCA">
          <w:rPr>
            <w:noProof/>
            <w:sz w:val="24"/>
            <w:szCs w:val="24"/>
          </w:rPr>
          <w:t>70</w:t>
        </w:r>
        <w:r w:rsidR="00BC4620">
          <w:rPr>
            <w:sz w:val="24"/>
            <w:szCs w:val="24"/>
          </w:rPr>
          <w:fldChar w:fldCharType="end"/>
        </w:r>
      </w:hyperlink>
    </w:p>
    <w:p w14:paraId="4154FB24" w14:textId="23BB4AF9" w:rsidR="007B343D" w:rsidRDefault="001F6992">
      <w:pPr>
        <w:pStyle w:val="TOC1"/>
        <w:tabs>
          <w:tab w:val="right" w:leader="dot" w:pos="8504"/>
        </w:tabs>
        <w:spacing w:line="400" w:lineRule="exact"/>
        <w:rPr>
          <w:rFonts w:eastAsia="黑体"/>
          <w:sz w:val="24"/>
          <w:szCs w:val="24"/>
        </w:rPr>
      </w:pPr>
      <w:hyperlink w:anchor="_Toc1900" w:history="1">
        <w:r w:rsidR="00BC4620">
          <w:rPr>
            <w:rFonts w:eastAsia="黑体"/>
            <w:sz w:val="24"/>
            <w:szCs w:val="24"/>
          </w:rPr>
          <w:t>参考文献</w:t>
        </w:r>
        <w:r w:rsidR="00BC4620">
          <w:rPr>
            <w:rFonts w:eastAsia="黑体"/>
            <w:sz w:val="24"/>
            <w:szCs w:val="24"/>
          </w:rPr>
          <w:tab/>
        </w:r>
        <w:r w:rsidR="00BC4620">
          <w:rPr>
            <w:rFonts w:eastAsia="黑体"/>
            <w:sz w:val="24"/>
            <w:szCs w:val="24"/>
          </w:rPr>
          <w:fldChar w:fldCharType="begin"/>
        </w:r>
        <w:r w:rsidR="00BC4620">
          <w:rPr>
            <w:rFonts w:eastAsia="黑体"/>
            <w:sz w:val="24"/>
            <w:szCs w:val="24"/>
          </w:rPr>
          <w:instrText xml:space="preserve"> PAGEREF _Toc1900 </w:instrText>
        </w:r>
        <w:r w:rsidR="00BC4620">
          <w:rPr>
            <w:rFonts w:eastAsia="黑体"/>
            <w:sz w:val="24"/>
            <w:szCs w:val="24"/>
          </w:rPr>
          <w:fldChar w:fldCharType="separate"/>
        </w:r>
        <w:r w:rsidR="00F31BCA">
          <w:rPr>
            <w:rFonts w:eastAsia="黑体"/>
            <w:noProof/>
            <w:sz w:val="24"/>
            <w:szCs w:val="24"/>
          </w:rPr>
          <w:t>73</w:t>
        </w:r>
        <w:r w:rsidR="00BC4620">
          <w:rPr>
            <w:rFonts w:eastAsia="黑体"/>
            <w:sz w:val="24"/>
            <w:szCs w:val="24"/>
          </w:rPr>
          <w:fldChar w:fldCharType="end"/>
        </w:r>
      </w:hyperlink>
    </w:p>
    <w:p w14:paraId="74336EF7" w14:textId="77BB3719" w:rsidR="007B343D" w:rsidRDefault="001F6992">
      <w:pPr>
        <w:pStyle w:val="TOC1"/>
        <w:tabs>
          <w:tab w:val="right" w:leader="dot" w:pos="8504"/>
        </w:tabs>
        <w:spacing w:line="400" w:lineRule="exact"/>
      </w:pPr>
      <w:hyperlink w:anchor="_Toc13337" w:history="1">
        <w:r w:rsidR="00BC4620">
          <w:rPr>
            <w:rFonts w:eastAsia="黑体"/>
            <w:sz w:val="24"/>
            <w:szCs w:val="24"/>
          </w:rPr>
          <w:t>致谢</w:t>
        </w:r>
        <w:r w:rsidR="00BC4620">
          <w:rPr>
            <w:rFonts w:eastAsia="黑体"/>
            <w:sz w:val="24"/>
            <w:szCs w:val="24"/>
          </w:rPr>
          <w:tab/>
        </w:r>
        <w:r w:rsidR="00BC4620">
          <w:rPr>
            <w:rFonts w:eastAsia="黑体"/>
            <w:sz w:val="24"/>
            <w:szCs w:val="24"/>
          </w:rPr>
          <w:fldChar w:fldCharType="begin"/>
        </w:r>
        <w:r w:rsidR="00BC4620">
          <w:rPr>
            <w:rFonts w:eastAsia="黑体"/>
            <w:sz w:val="24"/>
            <w:szCs w:val="24"/>
          </w:rPr>
          <w:instrText xml:space="preserve"> PAGEREF _Toc13337 </w:instrText>
        </w:r>
        <w:r w:rsidR="00BC4620">
          <w:rPr>
            <w:rFonts w:eastAsia="黑体"/>
            <w:sz w:val="24"/>
            <w:szCs w:val="24"/>
          </w:rPr>
          <w:fldChar w:fldCharType="separate"/>
        </w:r>
        <w:r w:rsidR="00F31BCA">
          <w:rPr>
            <w:rFonts w:eastAsia="黑体"/>
            <w:noProof/>
            <w:sz w:val="24"/>
            <w:szCs w:val="24"/>
          </w:rPr>
          <w:t>74</w:t>
        </w:r>
        <w:r w:rsidR="00BC4620">
          <w:rPr>
            <w:rFonts w:eastAsia="黑体"/>
            <w:sz w:val="24"/>
            <w:szCs w:val="24"/>
          </w:rPr>
          <w:fldChar w:fldCharType="end"/>
        </w:r>
      </w:hyperlink>
    </w:p>
    <w:p w14:paraId="7434E03B" w14:textId="77777777" w:rsidR="007B343D" w:rsidRDefault="00BC4620">
      <w:pPr>
        <w:tabs>
          <w:tab w:val="left" w:pos="567"/>
        </w:tabs>
        <w:spacing w:before="480" w:after="360" w:line="400" w:lineRule="exact"/>
        <w:jc w:val="left"/>
        <w:rPr>
          <w:rFonts w:ascii="黑体" w:eastAsia="黑体" w:hAnsi="黑体" w:cs="黑体"/>
          <w:sz w:val="30"/>
          <w:szCs w:val="30"/>
        </w:rPr>
        <w:sectPr w:rsidR="007B343D">
          <w:headerReference w:type="default" r:id="rId19"/>
          <w:footerReference w:type="even" r:id="rId20"/>
          <w:footerReference w:type="default" r:id="rId21"/>
          <w:pgSz w:w="11906" w:h="16838"/>
          <w:pgMar w:top="1701" w:right="1701" w:bottom="1701" w:left="1701" w:header="1134" w:footer="1134" w:gutter="0"/>
          <w:pgNumType w:start="1"/>
          <w:cols w:space="720"/>
          <w:docGrid w:type="lines" w:linePitch="314"/>
        </w:sectPr>
      </w:pPr>
      <w:r>
        <w:fldChar w:fldCharType="end"/>
      </w:r>
    </w:p>
    <w:p w14:paraId="2B8B23DB" w14:textId="77777777" w:rsidR="007B343D" w:rsidRDefault="00BC4620">
      <w:pPr>
        <w:pStyle w:val="3"/>
        <w:keepNext w:val="0"/>
        <w:keepLines w:val="0"/>
        <w:spacing w:before="480" w:after="360" w:line="400" w:lineRule="exact"/>
        <w:jc w:val="center"/>
        <w:rPr>
          <w:rFonts w:eastAsia="黑体"/>
          <w:b w:val="0"/>
          <w:kern w:val="0"/>
          <w:sz w:val="30"/>
          <w:szCs w:val="30"/>
        </w:rPr>
      </w:pPr>
      <w:bookmarkStart w:id="11" w:name="_Toc22386"/>
      <w:r>
        <w:rPr>
          <w:rFonts w:eastAsia="黑体" w:hint="eastAsia"/>
          <w:b w:val="0"/>
          <w:kern w:val="0"/>
          <w:sz w:val="30"/>
          <w:szCs w:val="30"/>
        </w:rPr>
        <w:lastRenderedPageBreak/>
        <w:t>第一章</w:t>
      </w:r>
      <w:r>
        <w:rPr>
          <w:rFonts w:eastAsia="黑体"/>
          <w:b w:val="0"/>
          <w:kern w:val="0"/>
          <w:sz w:val="30"/>
          <w:szCs w:val="30"/>
        </w:rPr>
        <w:t xml:space="preserve"> </w:t>
      </w:r>
      <w:r>
        <w:rPr>
          <w:rFonts w:eastAsia="黑体" w:hint="eastAsia"/>
          <w:b w:val="0"/>
          <w:kern w:val="0"/>
          <w:sz w:val="30"/>
          <w:szCs w:val="30"/>
        </w:rPr>
        <w:t>企业实习概况</w:t>
      </w:r>
      <w:bookmarkEnd w:id="7"/>
      <w:bookmarkEnd w:id="11"/>
    </w:p>
    <w:p w14:paraId="13EB5C1B" w14:textId="77777777" w:rsidR="007B343D" w:rsidRDefault="00BC4620">
      <w:pPr>
        <w:pStyle w:val="3"/>
        <w:keepNext w:val="0"/>
        <w:keepLines w:val="0"/>
        <w:widowControl/>
        <w:spacing w:before="120" w:after="120" w:line="400" w:lineRule="exact"/>
        <w:jc w:val="left"/>
        <w:rPr>
          <w:rFonts w:eastAsia="黑体"/>
          <w:b w:val="0"/>
          <w:kern w:val="0"/>
          <w:sz w:val="28"/>
          <w:szCs w:val="32"/>
        </w:rPr>
      </w:pPr>
      <w:bookmarkStart w:id="12" w:name="_Toc30226"/>
      <w:bookmarkStart w:id="13" w:name="_Toc149127258"/>
      <w:bookmarkStart w:id="14" w:name="_Toc21579"/>
      <w:bookmarkStart w:id="15" w:name="_Toc18497"/>
      <w:bookmarkStart w:id="16" w:name="_Toc20150"/>
      <w:bookmarkEnd w:id="8"/>
      <w:bookmarkEnd w:id="9"/>
      <w:bookmarkEnd w:id="10"/>
      <w:r>
        <w:rPr>
          <w:rFonts w:eastAsia="黑体"/>
          <w:b w:val="0"/>
          <w:kern w:val="0"/>
          <w:sz w:val="28"/>
          <w:szCs w:val="32"/>
        </w:rPr>
        <w:t xml:space="preserve">1.1 </w:t>
      </w:r>
      <w:r>
        <w:rPr>
          <w:rFonts w:eastAsia="黑体" w:hint="eastAsia"/>
          <w:b w:val="0"/>
          <w:kern w:val="0"/>
          <w:sz w:val="28"/>
          <w:szCs w:val="32"/>
        </w:rPr>
        <w:t>实习公司情况</w:t>
      </w:r>
      <w:bookmarkEnd w:id="12"/>
      <w:bookmarkEnd w:id="13"/>
      <w:r>
        <w:rPr>
          <w:rFonts w:eastAsia="黑体" w:hint="eastAsia"/>
          <w:b w:val="0"/>
          <w:kern w:val="0"/>
          <w:sz w:val="28"/>
          <w:szCs w:val="32"/>
        </w:rPr>
        <w:t>和岗位职责</w:t>
      </w:r>
      <w:bookmarkEnd w:id="14"/>
      <w:bookmarkEnd w:id="15"/>
      <w:bookmarkEnd w:id="16"/>
    </w:p>
    <w:p w14:paraId="47393F97" w14:textId="77777777" w:rsidR="007B343D" w:rsidRDefault="00BC4620">
      <w:pPr>
        <w:pStyle w:val="3"/>
        <w:keepNext w:val="0"/>
        <w:keepLines w:val="0"/>
        <w:widowControl/>
        <w:spacing w:before="120" w:after="120" w:line="400" w:lineRule="exact"/>
        <w:jc w:val="left"/>
        <w:rPr>
          <w:rFonts w:eastAsia="黑体"/>
          <w:b w:val="0"/>
          <w:kern w:val="0"/>
          <w:sz w:val="28"/>
          <w:szCs w:val="28"/>
        </w:rPr>
      </w:pPr>
      <w:bookmarkStart w:id="17" w:name="_Toc15123"/>
      <w:bookmarkStart w:id="18" w:name="_Toc149127259"/>
      <w:bookmarkStart w:id="19" w:name="_Toc14706"/>
      <w:bookmarkStart w:id="20" w:name="_Toc22179"/>
      <w:bookmarkStart w:id="21" w:name="_Toc26797"/>
      <w:r>
        <w:rPr>
          <w:rFonts w:eastAsia="黑体"/>
          <w:b w:val="0"/>
          <w:kern w:val="0"/>
          <w:sz w:val="28"/>
          <w:szCs w:val="28"/>
        </w:rPr>
        <w:t xml:space="preserve">1.1.1 </w:t>
      </w:r>
      <w:r>
        <w:rPr>
          <w:rFonts w:eastAsia="黑体" w:hint="eastAsia"/>
          <w:b w:val="0"/>
          <w:kern w:val="0"/>
          <w:sz w:val="28"/>
          <w:szCs w:val="28"/>
        </w:rPr>
        <w:t>实习公司概况</w:t>
      </w:r>
      <w:bookmarkStart w:id="22" w:name="_Toc17103"/>
      <w:bookmarkStart w:id="23" w:name="_Toc149127261"/>
      <w:bookmarkEnd w:id="17"/>
      <w:bookmarkEnd w:id="18"/>
      <w:bookmarkEnd w:id="19"/>
      <w:bookmarkEnd w:id="20"/>
      <w:bookmarkEnd w:id="21"/>
    </w:p>
    <w:p w14:paraId="634C371A" w14:textId="02ABCCD8" w:rsidR="00676D08" w:rsidRDefault="00BC4620" w:rsidP="00766A98">
      <w:pPr>
        <w:spacing w:line="400" w:lineRule="exact"/>
        <w:ind w:firstLineChars="200" w:firstLine="480"/>
        <w:rPr>
          <w:sz w:val="24"/>
        </w:rPr>
      </w:pPr>
      <w:r>
        <w:rPr>
          <w:sz w:val="24"/>
        </w:rPr>
        <w:t>本人</w:t>
      </w:r>
      <w:r w:rsidR="00766A98">
        <w:rPr>
          <w:rFonts w:hint="eastAsia"/>
          <w:sz w:val="24"/>
        </w:rPr>
        <w:t>于</w:t>
      </w:r>
      <w:r w:rsidR="00766A98">
        <w:rPr>
          <w:rFonts w:hint="eastAsia"/>
          <w:sz w:val="24"/>
        </w:rPr>
        <w:t>2</w:t>
      </w:r>
      <w:r w:rsidR="00766A98">
        <w:rPr>
          <w:sz w:val="24"/>
        </w:rPr>
        <w:t>024</w:t>
      </w:r>
      <w:r w:rsidR="00766A98">
        <w:rPr>
          <w:rFonts w:hint="eastAsia"/>
          <w:sz w:val="24"/>
        </w:rPr>
        <w:t>年</w:t>
      </w:r>
      <w:r w:rsidR="00766A98">
        <w:rPr>
          <w:rFonts w:hint="eastAsia"/>
          <w:sz w:val="24"/>
        </w:rPr>
        <w:t>1</w:t>
      </w:r>
      <w:r w:rsidR="00766A98">
        <w:rPr>
          <w:rFonts w:hint="eastAsia"/>
          <w:sz w:val="24"/>
        </w:rPr>
        <w:t>月</w:t>
      </w:r>
      <w:r w:rsidR="00766A98">
        <w:rPr>
          <w:rFonts w:hint="eastAsia"/>
          <w:sz w:val="24"/>
        </w:rPr>
        <w:t>1</w:t>
      </w:r>
      <w:r w:rsidR="00766A98">
        <w:rPr>
          <w:sz w:val="24"/>
        </w:rPr>
        <w:t>5</w:t>
      </w:r>
      <w:r w:rsidR="00766A98">
        <w:rPr>
          <w:rFonts w:hint="eastAsia"/>
          <w:sz w:val="24"/>
        </w:rPr>
        <w:t>日</w:t>
      </w:r>
      <w:r w:rsidR="0026109C">
        <w:rPr>
          <w:rFonts w:hint="eastAsia"/>
          <w:sz w:val="24"/>
        </w:rPr>
        <w:t>至</w:t>
      </w:r>
      <w:r w:rsidR="00471322">
        <w:rPr>
          <w:rFonts w:hint="eastAsia"/>
          <w:sz w:val="24"/>
        </w:rPr>
        <w:t>2</w:t>
      </w:r>
      <w:r w:rsidR="00471322">
        <w:rPr>
          <w:sz w:val="24"/>
        </w:rPr>
        <w:t>024</w:t>
      </w:r>
      <w:r w:rsidR="00471322">
        <w:rPr>
          <w:rFonts w:hint="eastAsia"/>
          <w:sz w:val="24"/>
        </w:rPr>
        <w:t>年</w:t>
      </w:r>
      <w:r w:rsidR="00766A98">
        <w:rPr>
          <w:rFonts w:hint="eastAsia"/>
          <w:sz w:val="24"/>
        </w:rPr>
        <w:t>7</w:t>
      </w:r>
      <w:r w:rsidR="00766A98">
        <w:rPr>
          <w:rFonts w:hint="eastAsia"/>
          <w:sz w:val="24"/>
        </w:rPr>
        <w:t>月</w:t>
      </w:r>
      <w:r w:rsidR="00766A98">
        <w:rPr>
          <w:rFonts w:hint="eastAsia"/>
          <w:sz w:val="24"/>
        </w:rPr>
        <w:t>1</w:t>
      </w:r>
      <w:r w:rsidR="00766A98">
        <w:rPr>
          <w:sz w:val="24"/>
        </w:rPr>
        <w:t>9</w:t>
      </w:r>
      <w:r w:rsidR="00766A98">
        <w:rPr>
          <w:rFonts w:hint="eastAsia"/>
          <w:sz w:val="24"/>
        </w:rPr>
        <w:t>日</w:t>
      </w:r>
      <w:r w:rsidR="0071683E">
        <w:rPr>
          <w:rFonts w:hint="eastAsia"/>
          <w:sz w:val="24"/>
        </w:rPr>
        <w:t>于</w:t>
      </w:r>
      <w:r>
        <w:rPr>
          <w:sz w:val="24"/>
        </w:rPr>
        <w:t>成都中科合迅科技有限公司</w:t>
      </w:r>
      <w:r w:rsidR="00766A98">
        <w:rPr>
          <w:rFonts w:hint="eastAsia"/>
          <w:sz w:val="24"/>
        </w:rPr>
        <w:t>实习</w:t>
      </w:r>
      <w:r w:rsidR="003A748C">
        <w:rPr>
          <w:rFonts w:hint="eastAsia"/>
          <w:sz w:val="24"/>
        </w:rPr>
        <w:t>。</w:t>
      </w:r>
      <w:r w:rsidR="00075AA9">
        <w:rPr>
          <w:rFonts w:hint="eastAsia"/>
          <w:sz w:val="24"/>
        </w:rPr>
        <w:t>公司与本院实验室于</w:t>
      </w:r>
      <w:r w:rsidR="00075AA9">
        <w:rPr>
          <w:rFonts w:hint="eastAsia"/>
          <w:sz w:val="24"/>
        </w:rPr>
        <w:t>2</w:t>
      </w:r>
      <w:r w:rsidR="00075AA9">
        <w:rPr>
          <w:sz w:val="24"/>
        </w:rPr>
        <w:t>021</w:t>
      </w:r>
      <w:r w:rsidR="00075AA9">
        <w:rPr>
          <w:rFonts w:hint="eastAsia"/>
          <w:sz w:val="24"/>
        </w:rPr>
        <w:t>年开始有项目合作，本人于</w:t>
      </w:r>
      <w:r w:rsidR="00075AA9">
        <w:rPr>
          <w:rFonts w:hint="eastAsia"/>
          <w:sz w:val="24"/>
        </w:rPr>
        <w:t>2</w:t>
      </w:r>
      <w:r w:rsidR="00075AA9">
        <w:rPr>
          <w:sz w:val="24"/>
        </w:rPr>
        <w:t>023</w:t>
      </w:r>
      <w:r w:rsidR="00075AA9">
        <w:rPr>
          <w:rFonts w:hint="eastAsia"/>
          <w:sz w:val="24"/>
        </w:rPr>
        <w:t>年</w:t>
      </w:r>
      <w:r w:rsidR="00075AA9">
        <w:rPr>
          <w:rFonts w:hint="eastAsia"/>
          <w:sz w:val="24"/>
        </w:rPr>
        <w:t>4</w:t>
      </w:r>
      <w:r w:rsidR="00075AA9">
        <w:rPr>
          <w:rFonts w:hint="eastAsia"/>
          <w:sz w:val="24"/>
        </w:rPr>
        <w:t>月进入实验室参与部分工作</w:t>
      </w:r>
      <w:r w:rsidR="005259AF">
        <w:rPr>
          <w:rFonts w:hint="eastAsia"/>
          <w:sz w:val="24"/>
        </w:rPr>
        <w:t>。</w:t>
      </w:r>
      <w:r w:rsidR="002338A7">
        <w:rPr>
          <w:rFonts w:hint="eastAsia"/>
          <w:sz w:val="24"/>
        </w:rPr>
        <w:t>因</w:t>
      </w:r>
      <w:proofErr w:type="gramStart"/>
      <w:r w:rsidR="00A06266">
        <w:rPr>
          <w:rFonts w:hint="eastAsia"/>
          <w:sz w:val="24"/>
        </w:rPr>
        <w:t>实习期间想继续</w:t>
      </w:r>
      <w:proofErr w:type="gramEnd"/>
      <w:r w:rsidR="002338A7">
        <w:rPr>
          <w:rFonts w:hint="eastAsia"/>
          <w:sz w:val="24"/>
        </w:rPr>
        <w:t>参与项目的</w:t>
      </w:r>
      <w:r w:rsidR="003904D4">
        <w:rPr>
          <w:rFonts w:hint="eastAsia"/>
          <w:sz w:val="24"/>
        </w:rPr>
        <w:t>相关</w:t>
      </w:r>
      <w:r w:rsidR="002338A7">
        <w:rPr>
          <w:rFonts w:hint="eastAsia"/>
          <w:sz w:val="24"/>
        </w:rPr>
        <w:t>工作，</w:t>
      </w:r>
      <w:r w:rsidR="00A47490">
        <w:rPr>
          <w:rFonts w:hint="eastAsia"/>
          <w:sz w:val="24"/>
        </w:rPr>
        <w:t>因此</w:t>
      </w:r>
      <w:r w:rsidR="002338A7">
        <w:rPr>
          <w:rFonts w:hint="eastAsia"/>
          <w:sz w:val="24"/>
        </w:rPr>
        <w:t>来</w:t>
      </w:r>
      <w:r w:rsidR="00646870">
        <w:rPr>
          <w:rFonts w:hint="eastAsia"/>
          <w:sz w:val="24"/>
        </w:rPr>
        <w:t>到</w:t>
      </w:r>
      <w:r w:rsidR="002338A7">
        <w:rPr>
          <w:rFonts w:hint="eastAsia"/>
          <w:sz w:val="24"/>
        </w:rPr>
        <w:t>公司</w:t>
      </w:r>
      <w:r w:rsidR="00741012">
        <w:rPr>
          <w:rFonts w:hint="eastAsia"/>
          <w:sz w:val="24"/>
        </w:rPr>
        <w:t>进行为期半年的</w:t>
      </w:r>
      <w:r w:rsidR="002338A7">
        <w:rPr>
          <w:rFonts w:hint="eastAsia"/>
          <w:sz w:val="24"/>
        </w:rPr>
        <w:t>实习。</w:t>
      </w:r>
    </w:p>
    <w:p w14:paraId="7A495E24" w14:textId="304507E2" w:rsidR="007B343D" w:rsidRDefault="00766A98" w:rsidP="00766A98">
      <w:pPr>
        <w:spacing w:line="400" w:lineRule="exact"/>
        <w:ind w:firstLineChars="200" w:firstLine="480"/>
        <w:rPr>
          <w:sz w:val="24"/>
        </w:rPr>
      </w:pPr>
      <w:r>
        <w:rPr>
          <w:rFonts w:hint="eastAsia"/>
          <w:sz w:val="24"/>
        </w:rPr>
        <w:t>公司</w:t>
      </w:r>
      <w:r w:rsidR="00BC4620">
        <w:rPr>
          <w:sz w:val="24"/>
        </w:rPr>
        <w:t>成立于</w:t>
      </w:r>
      <w:r w:rsidR="00BC4620">
        <w:rPr>
          <w:sz w:val="24"/>
        </w:rPr>
        <w:t>2013</w:t>
      </w:r>
      <w:r w:rsidR="00BC4620">
        <w:rPr>
          <w:sz w:val="24"/>
        </w:rPr>
        <w:t>年，总部位于成都市高</w:t>
      </w:r>
      <w:proofErr w:type="gramStart"/>
      <w:r w:rsidR="00BC4620">
        <w:rPr>
          <w:sz w:val="24"/>
        </w:rPr>
        <w:t>新区科</w:t>
      </w:r>
      <w:proofErr w:type="gramEnd"/>
      <w:r w:rsidR="00BC4620">
        <w:rPr>
          <w:sz w:val="24"/>
        </w:rPr>
        <w:t>园南路</w:t>
      </w:r>
      <w:r w:rsidR="00BC4620">
        <w:rPr>
          <w:sz w:val="24"/>
        </w:rPr>
        <w:t>1</w:t>
      </w:r>
      <w:r w:rsidR="00BC4620">
        <w:rPr>
          <w:sz w:val="24"/>
        </w:rPr>
        <w:t>号海</w:t>
      </w:r>
      <w:proofErr w:type="gramStart"/>
      <w:r w:rsidR="00BC4620">
        <w:rPr>
          <w:sz w:val="24"/>
        </w:rPr>
        <w:t>特</w:t>
      </w:r>
      <w:proofErr w:type="gramEnd"/>
      <w:r w:rsidR="00BC4620">
        <w:rPr>
          <w:sz w:val="24"/>
        </w:rPr>
        <w:t>国际广场</w:t>
      </w:r>
      <w:r w:rsidR="00BC4620">
        <w:rPr>
          <w:sz w:val="24"/>
        </w:rPr>
        <w:t>4</w:t>
      </w:r>
      <w:r w:rsidR="00BC4620">
        <w:rPr>
          <w:sz w:val="24"/>
        </w:rPr>
        <w:t>号楼</w:t>
      </w:r>
      <w:r w:rsidR="00BC4620">
        <w:rPr>
          <w:sz w:val="24"/>
        </w:rPr>
        <w:t>7-8</w:t>
      </w:r>
      <w:r w:rsidR="00BC4620">
        <w:rPr>
          <w:sz w:val="24"/>
        </w:rPr>
        <w:t>层，注册资本</w:t>
      </w:r>
      <w:r w:rsidR="00BC4620">
        <w:rPr>
          <w:sz w:val="24"/>
        </w:rPr>
        <w:t>2766</w:t>
      </w:r>
      <w:r w:rsidR="00BC4620">
        <w:rPr>
          <w:sz w:val="24"/>
        </w:rPr>
        <w:t>万元，现有员工</w:t>
      </w:r>
      <w:r w:rsidR="00BC4620">
        <w:rPr>
          <w:sz w:val="24"/>
        </w:rPr>
        <w:t>300</w:t>
      </w:r>
      <w:r w:rsidR="00BC4620">
        <w:rPr>
          <w:sz w:val="24"/>
        </w:rPr>
        <w:t>余人。是专业从事自主安全可控军用软件研发和网络空间军事装备研制的高科技企业。公司在北京、上海、武汉、西安设有分支机构，全国有超过</w:t>
      </w:r>
      <w:r w:rsidR="00BC4620">
        <w:rPr>
          <w:sz w:val="24"/>
        </w:rPr>
        <w:t>50</w:t>
      </w:r>
      <w:r w:rsidR="00BC4620">
        <w:rPr>
          <w:sz w:val="24"/>
        </w:rPr>
        <w:t>家的军队、军工科研客户。</w:t>
      </w:r>
    </w:p>
    <w:p w14:paraId="6BAD868F" w14:textId="77777777" w:rsidR="007B343D" w:rsidRDefault="00BC4620">
      <w:pPr>
        <w:spacing w:line="400" w:lineRule="exact"/>
        <w:ind w:firstLineChars="200" w:firstLine="480"/>
        <w:rPr>
          <w:sz w:val="24"/>
        </w:rPr>
      </w:pPr>
      <w:r>
        <w:rPr>
          <w:sz w:val="24"/>
        </w:rPr>
        <w:t>公司的口号是</w:t>
      </w:r>
      <w:r>
        <w:rPr>
          <w:sz w:val="24"/>
        </w:rPr>
        <w:t>“</w:t>
      </w:r>
      <w:r>
        <w:rPr>
          <w:sz w:val="24"/>
        </w:rPr>
        <w:t>铸造军工品质，磨砺国产匠心</w:t>
      </w:r>
      <w:r>
        <w:rPr>
          <w:sz w:val="24"/>
        </w:rPr>
        <w:t>”</w:t>
      </w:r>
      <w:r>
        <w:rPr>
          <w:sz w:val="24"/>
        </w:rPr>
        <w:t>。国家目前的军工行业现状分析主要有三点。第一，一带一路、走出国门，必须建设能打胜仗的全球化现代军队，国家军队体制改革孕育重大行业发展机会。第二，现有科研体系无法满足国家强国强军梦想</w:t>
      </w:r>
      <w:r>
        <w:rPr>
          <w:sz w:val="24"/>
        </w:rPr>
        <w:t>“</w:t>
      </w:r>
      <w:r>
        <w:rPr>
          <w:sz w:val="24"/>
        </w:rPr>
        <w:t>军民融合、民参军</w:t>
      </w:r>
      <w:r>
        <w:rPr>
          <w:sz w:val="24"/>
        </w:rPr>
        <w:t>”</w:t>
      </w:r>
      <w:r>
        <w:rPr>
          <w:sz w:val="24"/>
        </w:rPr>
        <w:t>，给民营科技企业提供历史发展机遇；西方主要发达国家军民通用技术已超过</w:t>
      </w:r>
      <w:r>
        <w:rPr>
          <w:sz w:val="24"/>
        </w:rPr>
        <w:t>80%</w:t>
      </w:r>
      <w:r>
        <w:rPr>
          <w:sz w:val="24"/>
        </w:rPr>
        <w:t>，军事专用技术已不到</w:t>
      </w:r>
      <w:r>
        <w:rPr>
          <w:sz w:val="24"/>
        </w:rPr>
        <w:t>15%</w:t>
      </w:r>
      <w:r>
        <w:rPr>
          <w:sz w:val="24"/>
        </w:rPr>
        <w:t>。第三，我国国防军费</w:t>
      </w:r>
      <w:r>
        <w:rPr>
          <w:sz w:val="24"/>
        </w:rPr>
        <w:t>2017</w:t>
      </w:r>
      <w:r>
        <w:rPr>
          <w:sz w:val="24"/>
        </w:rPr>
        <w:t>年突破万亿大关，武器装备建设有望持续加速，战略空军、远洋海军、国防信息化成为军队建设的重中之重。</w:t>
      </w:r>
    </w:p>
    <w:p w14:paraId="7B1002F9" w14:textId="77777777" w:rsidR="007B343D" w:rsidRDefault="00BC4620">
      <w:pPr>
        <w:spacing w:line="400" w:lineRule="exact"/>
        <w:ind w:firstLineChars="200" w:firstLine="480"/>
        <w:rPr>
          <w:sz w:val="24"/>
        </w:rPr>
      </w:pPr>
      <w:r>
        <w:rPr>
          <w:sz w:val="24"/>
        </w:rPr>
        <w:t>公司就在这样的背景下成立与发展，至今已过十年。公司的发展阶段大致可分三个阶段。第一个阶段，</w:t>
      </w:r>
      <w:r>
        <w:rPr>
          <w:sz w:val="24"/>
        </w:rPr>
        <w:t>2013</w:t>
      </w:r>
      <w:r>
        <w:rPr>
          <w:sz w:val="24"/>
        </w:rPr>
        <w:t>年到</w:t>
      </w:r>
      <w:r>
        <w:rPr>
          <w:sz w:val="24"/>
        </w:rPr>
        <w:t>2017</w:t>
      </w:r>
      <w:r>
        <w:rPr>
          <w:sz w:val="24"/>
        </w:rPr>
        <w:t>年，是基础能力建设阶段，主要成绩有军工二级保密资格，</w:t>
      </w:r>
      <w:r>
        <w:rPr>
          <w:sz w:val="24"/>
        </w:rPr>
        <w:t>GJB9001C-2017</w:t>
      </w:r>
      <w:r>
        <w:rPr>
          <w:sz w:val="24"/>
        </w:rPr>
        <w:t>质量管理体系，国家级高新技术产业等。第二个阶段，</w:t>
      </w:r>
      <w:r>
        <w:rPr>
          <w:sz w:val="24"/>
        </w:rPr>
        <w:t>2017</w:t>
      </w:r>
      <w:r>
        <w:rPr>
          <w:sz w:val="24"/>
        </w:rPr>
        <w:t>年到</w:t>
      </w:r>
      <w:r>
        <w:rPr>
          <w:sz w:val="24"/>
        </w:rPr>
        <w:t>2020</w:t>
      </w:r>
      <w:r>
        <w:rPr>
          <w:sz w:val="24"/>
        </w:rPr>
        <w:t>年，是核心能力聚焦阶段，主要成绩有第二批国家级专精特新</w:t>
      </w:r>
      <w:r>
        <w:rPr>
          <w:sz w:val="24"/>
        </w:rPr>
        <w:t>“</w:t>
      </w:r>
      <w:r>
        <w:rPr>
          <w:sz w:val="24"/>
        </w:rPr>
        <w:t>小巨人</w:t>
      </w:r>
      <w:r>
        <w:rPr>
          <w:sz w:val="24"/>
        </w:rPr>
        <w:t>”</w:t>
      </w:r>
      <w:r>
        <w:rPr>
          <w:sz w:val="24"/>
        </w:rPr>
        <w:t>，四川省瞪</w:t>
      </w:r>
      <w:proofErr w:type="gramStart"/>
      <w:r>
        <w:rPr>
          <w:sz w:val="24"/>
        </w:rPr>
        <w:t>羚</w:t>
      </w:r>
      <w:proofErr w:type="gramEnd"/>
      <w:r>
        <w:rPr>
          <w:sz w:val="24"/>
        </w:rPr>
        <w:t>企业，连续四年成都市新经济百强企业等。第三个阶段，</w:t>
      </w:r>
      <w:r>
        <w:rPr>
          <w:sz w:val="24"/>
        </w:rPr>
        <w:t>2020</w:t>
      </w:r>
      <w:r>
        <w:rPr>
          <w:sz w:val="24"/>
        </w:rPr>
        <w:t>年至今，是核心业务产品化阶段，主要成绩有四川省雁阵企业</w:t>
      </w:r>
      <w:r>
        <w:rPr>
          <w:sz w:val="24"/>
        </w:rPr>
        <w:t>——</w:t>
      </w:r>
      <w:proofErr w:type="gramStart"/>
      <w:r>
        <w:rPr>
          <w:sz w:val="24"/>
        </w:rPr>
        <w:t>省发改</w:t>
      </w:r>
      <w:proofErr w:type="gramEnd"/>
      <w:r>
        <w:rPr>
          <w:sz w:val="24"/>
        </w:rPr>
        <w:t>委定向培育，四川省首批</w:t>
      </w:r>
      <w:r>
        <w:rPr>
          <w:sz w:val="24"/>
        </w:rPr>
        <w:t>30</w:t>
      </w:r>
      <w:r>
        <w:rPr>
          <w:sz w:val="24"/>
        </w:rPr>
        <w:t>家</w:t>
      </w:r>
      <w:r>
        <w:rPr>
          <w:sz w:val="24"/>
        </w:rPr>
        <w:t>“</w:t>
      </w:r>
      <w:r>
        <w:rPr>
          <w:sz w:val="24"/>
        </w:rPr>
        <w:t>新经济示范</w:t>
      </w:r>
      <w:r>
        <w:rPr>
          <w:sz w:val="24"/>
        </w:rPr>
        <w:t>”</w:t>
      </w:r>
      <w:r>
        <w:rPr>
          <w:sz w:val="24"/>
        </w:rPr>
        <w:t>四川省计算机学会科学技术一等奖等</w:t>
      </w:r>
      <w:r>
        <w:rPr>
          <w:sz w:val="24"/>
        </w:rPr>
        <w:t>8</w:t>
      </w:r>
      <w:r>
        <w:rPr>
          <w:sz w:val="24"/>
        </w:rPr>
        <w:t>个省、部级奖项等。</w:t>
      </w:r>
      <w:r>
        <w:rPr>
          <w:rFonts w:hint="eastAsia"/>
          <w:sz w:val="24"/>
        </w:rPr>
        <w:t>公司还获得了很多其他的资质与荣誉。</w:t>
      </w:r>
      <w:bookmarkStart w:id="24" w:name="_Toc4307"/>
      <w:bookmarkStart w:id="25" w:name="_Toc149127263"/>
      <w:bookmarkEnd w:id="22"/>
      <w:bookmarkEnd w:id="23"/>
    </w:p>
    <w:p w14:paraId="304F015F" w14:textId="77777777" w:rsidR="007B343D" w:rsidRDefault="00BC4620">
      <w:pPr>
        <w:pStyle w:val="3"/>
        <w:keepNext w:val="0"/>
        <w:keepLines w:val="0"/>
        <w:widowControl/>
        <w:spacing w:before="240" w:after="120" w:line="400" w:lineRule="exact"/>
        <w:jc w:val="left"/>
        <w:rPr>
          <w:rFonts w:eastAsia="黑体"/>
          <w:b w:val="0"/>
          <w:kern w:val="0"/>
          <w:sz w:val="28"/>
          <w:szCs w:val="28"/>
        </w:rPr>
      </w:pPr>
      <w:r>
        <w:rPr>
          <w:rFonts w:hint="eastAsia"/>
          <w:sz w:val="24"/>
        </w:rPr>
        <w:br w:type="page"/>
      </w:r>
      <w:bookmarkStart w:id="26" w:name="_Toc20732"/>
      <w:bookmarkStart w:id="27" w:name="_Toc29168"/>
      <w:r>
        <w:rPr>
          <w:rFonts w:eastAsia="黑体"/>
          <w:b w:val="0"/>
          <w:kern w:val="0"/>
          <w:sz w:val="28"/>
          <w:szCs w:val="28"/>
        </w:rPr>
        <w:lastRenderedPageBreak/>
        <w:t xml:space="preserve">1.1.2 </w:t>
      </w:r>
      <w:r>
        <w:rPr>
          <w:rFonts w:eastAsia="黑体" w:hint="eastAsia"/>
          <w:b w:val="0"/>
          <w:kern w:val="0"/>
          <w:sz w:val="28"/>
          <w:szCs w:val="28"/>
        </w:rPr>
        <w:t>岗位职责</w:t>
      </w:r>
      <w:bookmarkEnd w:id="26"/>
      <w:bookmarkEnd w:id="27"/>
    </w:p>
    <w:p w14:paraId="61F4572D" w14:textId="77777777" w:rsidR="007B343D" w:rsidRDefault="00BC4620">
      <w:pPr>
        <w:spacing w:line="400" w:lineRule="exact"/>
        <w:ind w:firstLineChars="200" w:firstLine="480"/>
        <w:rPr>
          <w:sz w:val="24"/>
        </w:rPr>
      </w:pPr>
      <w:r>
        <w:rPr>
          <w:sz w:val="24"/>
        </w:rPr>
        <w:t>公司的核心业务可以简单概括为</w:t>
      </w:r>
      <w:r>
        <w:rPr>
          <w:sz w:val="24"/>
        </w:rPr>
        <w:t>“</w:t>
      </w:r>
      <w:r>
        <w:rPr>
          <w:sz w:val="24"/>
        </w:rPr>
        <w:t>一个核心产品，两个基本能力，两个数字化方向</w:t>
      </w:r>
      <w:r>
        <w:rPr>
          <w:sz w:val="24"/>
        </w:rPr>
        <w:t>”</w:t>
      </w:r>
      <w:r>
        <w:rPr>
          <w:sz w:val="24"/>
        </w:rPr>
        <w:t>。具体见图</w:t>
      </w:r>
      <w:r>
        <w:rPr>
          <w:sz w:val="24"/>
        </w:rPr>
        <w:t>1-1</w:t>
      </w:r>
      <w:r>
        <w:rPr>
          <w:sz w:val="24"/>
        </w:rPr>
        <w:t>：</w:t>
      </w:r>
    </w:p>
    <w:p w14:paraId="75C145FE" w14:textId="4707E92E" w:rsidR="007B343D" w:rsidRDefault="00E55F42">
      <w:pPr>
        <w:jc w:val="center"/>
        <w:rPr>
          <w:rFonts w:ascii="黑体" w:eastAsia="黑体" w:hAnsi="黑体"/>
          <w:bCs/>
          <w:sz w:val="28"/>
          <w:szCs w:val="28"/>
        </w:rPr>
      </w:pPr>
      <w:r>
        <w:rPr>
          <w:rFonts w:ascii="黑体" w:eastAsia="黑体" w:hAnsi="黑体" w:hint="eastAsia"/>
          <w:bCs/>
          <w:noProof/>
          <w:sz w:val="28"/>
          <w:szCs w:val="28"/>
        </w:rPr>
        <w:drawing>
          <wp:inline distT="0" distB="0" distL="0" distR="0" wp14:anchorId="7261A6F8" wp14:editId="3CE4EB04">
            <wp:extent cx="5099050" cy="1987550"/>
            <wp:effectExtent l="0" t="0" r="0" b="0"/>
            <wp:docPr id="2" name="图片 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图片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9050" cy="1987550"/>
                    </a:xfrm>
                    <a:prstGeom prst="rect">
                      <a:avLst/>
                    </a:prstGeom>
                    <a:noFill/>
                    <a:ln>
                      <a:noFill/>
                    </a:ln>
                    <a:effectLst/>
                  </pic:spPr>
                </pic:pic>
              </a:graphicData>
            </a:graphic>
          </wp:inline>
        </w:drawing>
      </w:r>
    </w:p>
    <w:p w14:paraId="12A709A7" w14:textId="77777777" w:rsidR="007B343D" w:rsidRDefault="00BC4620">
      <w:pPr>
        <w:pStyle w:val="ListParagraph1"/>
        <w:snapToGrid w:val="0"/>
        <w:spacing w:before="120" w:after="240" w:line="400" w:lineRule="exact"/>
        <w:ind w:firstLineChars="0" w:firstLine="0"/>
        <w:jc w:val="center"/>
      </w:pPr>
      <w:r>
        <w:rPr>
          <w:rFonts w:hint="eastAsia"/>
        </w:rPr>
        <w:t>图</w:t>
      </w:r>
      <w:r>
        <w:rPr>
          <w:rFonts w:hint="eastAsia"/>
        </w:rPr>
        <w:t>1</w:t>
      </w:r>
      <w:r>
        <w:t xml:space="preserve">-1 </w:t>
      </w:r>
      <w:r>
        <w:rPr>
          <w:rFonts w:hint="eastAsia"/>
        </w:rPr>
        <w:t>公司核心业务</w:t>
      </w:r>
    </w:p>
    <w:p w14:paraId="2D2A0032" w14:textId="77777777" w:rsidR="007B343D" w:rsidRDefault="00BC4620">
      <w:pPr>
        <w:spacing w:line="400" w:lineRule="exact"/>
        <w:ind w:firstLine="420"/>
        <w:rPr>
          <w:sz w:val="24"/>
        </w:rPr>
      </w:pPr>
      <w:r>
        <w:rPr>
          <w:sz w:val="24"/>
        </w:rPr>
        <w:t>我</w:t>
      </w:r>
      <w:r>
        <w:rPr>
          <w:rFonts w:hint="eastAsia"/>
          <w:sz w:val="24"/>
        </w:rPr>
        <w:t>在实习期间就</w:t>
      </w:r>
      <w:r>
        <w:rPr>
          <w:sz w:val="24"/>
        </w:rPr>
        <w:t>参与在</w:t>
      </w:r>
      <w:proofErr w:type="gramStart"/>
      <w:r>
        <w:rPr>
          <w:sz w:val="24"/>
        </w:rPr>
        <w:t>合迅智灵产品</w:t>
      </w:r>
      <w:proofErr w:type="gramEnd"/>
      <w:r>
        <w:rPr>
          <w:rFonts w:hint="eastAsia"/>
          <w:sz w:val="24"/>
        </w:rPr>
        <w:t>的</w:t>
      </w:r>
      <w:r>
        <w:rPr>
          <w:sz w:val="24"/>
        </w:rPr>
        <w:t>研发</w:t>
      </w:r>
      <w:r>
        <w:rPr>
          <w:rFonts w:hint="eastAsia"/>
          <w:sz w:val="24"/>
        </w:rPr>
        <w:t>中。</w:t>
      </w:r>
      <w:r>
        <w:rPr>
          <w:sz w:val="24"/>
        </w:rPr>
        <w:t>这也是公司的核心产品。</w:t>
      </w:r>
      <w:proofErr w:type="gramStart"/>
      <w:r>
        <w:rPr>
          <w:sz w:val="24"/>
        </w:rPr>
        <w:t>合迅智灵产品</w:t>
      </w:r>
      <w:proofErr w:type="gramEnd"/>
      <w:r>
        <w:rPr>
          <w:sz w:val="24"/>
        </w:rPr>
        <w:t>完成了在国产化软硬件环境下多平台的全覆盖，支持桌面、移动、嵌入式等多种平台，满足了军工科研院所适用的更高要求，并与银河麒麟、</w:t>
      </w:r>
      <w:proofErr w:type="gramStart"/>
      <w:r>
        <w:rPr>
          <w:sz w:val="24"/>
        </w:rPr>
        <w:t>元心</w:t>
      </w:r>
      <w:proofErr w:type="gramEnd"/>
      <w:r>
        <w:rPr>
          <w:sz w:val="24"/>
        </w:rPr>
        <w:t>OS</w:t>
      </w:r>
      <w:r>
        <w:rPr>
          <w:sz w:val="24"/>
        </w:rPr>
        <w:t>、</w:t>
      </w:r>
      <w:proofErr w:type="gramStart"/>
      <w:r>
        <w:rPr>
          <w:sz w:val="24"/>
        </w:rPr>
        <w:t>锐华</w:t>
      </w:r>
      <w:proofErr w:type="gramEnd"/>
      <w:r>
        <w:rPr>
          <w:sz w:val="24"/>
        </w:rPr>
        <w:t>Reworks</w:t>
      </w:r>
      <w:r>
        <w:rPr>
          <w:sz w:val="24"/>
        </w:rPr>
        <w:t>等公司签订了战略合作协议，目前</w:t>
      </w:r>
      <w:proofErr w:type="gramStart"/>
      <w:r>
        <w:rPr>
          <w:sz w:val="24"/>
        </w:rPr>
        <w:t>合迅智灵已</w:t>
      </w:r>
      <w:proofErr w:type="gramEnd"/>
      <w:r>
        <w:rPr>
          <w:sz w:val="24"/>
        </w:rPr>
        <w:t>进入国防科工局国产化工具软件推广应用目录。</w:t>
      </w:r>
    </w:p>
    <w:p w14:paraId="3F563E4E" w14:textId="77777777" w:rsidR="007B343D" w:rsidRDefault="00BC4620">
      <w:pPr>
        <w:spacing w:line="400" w:lineRule="exact"/>
        <w:ind w:firstLineChars="200" w:firstLine="480"/>
        <w:rPr>
          <w:sz w:val="24"/>
        </w:rPr>
      </w:pPr>
      <w:r>
        <w:rPr>
          <w:rFonts w:hint="eastAsia"/>
          <w:sz w:val="24"/>
        </w:rPr>
        <w:t>公司</w:t>
      </w:r>
      <w:proofErr w:type="gramStart"/>
      <w:r>
        <w:rPr>
          <w:sz w:val="24"/>
        </w:rPr>
        <w:t>合迅智灵产品</w:t>
      </w:r>
      <w:proofErr w:type="gramEnd"/>
      <w:r>
        <w:rPr>
          <w:sz w:val="24"/>
        </w:rPr>
        <w:t>的功能架构</w:t>
      </w:r>
      <w:r>
        <w:rPr>
          <w:rFonts w:hint="eastAsia"/>
          <w:sz w:val="24"/>
        </w:rPr>
        <w:t>见图</w:t>
      </w:r>
      <w:r>
        <w:rPr>
          <w:rFonts w:hint="eastAsia"/>
          <w:sz w:val="24"/>
        </w:rPr>
        <w:t>1</w:t>
      </w:r>
      <w:r>
        <w:rPr>
          <w:sz w:val="24"/>
        </w:rPr>
        <w:t>-2</w:t>
      </w:r>
      <w:r>
        <w:rPr>
          <w:rFonts w:hint="eastAsia"/>
          <w:sz w:val="24"/>
        </w:rPr>
        <w:t>。</w:t>
      </w:r>
      <w:r>
        <w:rPr>
          <w:sz w:val="24"/>
        </w:rPr>
        <w:t>进入公司以后我所在项目组一直在进行基础平台的研发工作</w:t>
      </w:r>
      <w:r>
        <w:rPr>
          <w:rFonts w:hint="eastAsia"/>
          <w:sz w:val="24"/>
        </w:rPr>
        <w:t>。</w:t>
      </w:r>
      <w:r>
        <w:rPr>
          <w:sz w:val="24"/>
        </w:rPr>
        <w:t>这一部分的具体工作将在</w:t>
      </w:r>
      <w:r>
        <w:rPr>
          <w:rFonts w:hint="eastAsia"/>
          <w:sz w:val="24"/>
        </w:rPr>
        <w:t>具体任务部分进行</w:t>
      </w:r>
      <w:r>
        <w:rPr>
          <w:sz w:val="24"/>
        </w:rPr>
        <w:t>阐述。</w:t>
      </w:r>
    </w:p>
    <w:p w14:paraId="6AA0FC64" w14:textId="668D24DF" w:rsidR="007B343D" w:rsidRDefault="00E55F42">
      <w:pPr>
        <w:jc w:val="center"/>
        <w:rPr>
          <w:sz w:val="24"/>
        </w:rPr>
      </w:pPr>
      <w:r>
        <w:rPr>
          <w:rFonts w:hint="eastAsia"/>
          <w:noProof/>
          <w:sz w:val="24"/>
        </w:rPr>
        <w:drawing>
          <wp:inline distT="0" distB="0" distL="0" distR="0" wp14:anchorId="274F6664" wp14:editId="404F4A5F">
            <wp:extent cx="4946650" cy="2552700"/>
            <wp:effectExtent l="0" t="0" r="0" b="0"/>
            <wp:docPr id="3" name="图片 11" descr="D:\浏览器下载\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D:\浏览器下载\图片1.png图片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6650" cy="2552700"/>
                    </a:xfrm>
                    <a:prstGeom prst="rect">
                      <a:avLst/>
                    </a:prstGeom>
                    <a:noFill/>
                    <a:ln>
                      <a:noFill/>
                    </a:ln>
                    <a:effectLst/>
                  </pic:spPr>
                </pic:pic>
              </a:graphicData>
            </a:graphic>
          </wp:inline>
        </w:drawing>
      </w:r>
    </w:p>
    <w:p w14:paraId="3CFF8229" w14:textId="77777777" w:rsidR="007B343D" w:rsidRDefault="00BC4620">
      <w:pPr>
        <w:pStyle w:val="ListParagraph1"/>
        <w:spacing w:before="120" w:after="240" w:line="400" w:lineRule="exact"/>
        <w:ind w:firstLineChars="0" w:firstLine="0"/>
        <w:jc w:val="center"/>
        <w:rPr>
          <w:sz w:val="24"/>
          <w:szCs w:val="24"/>
        </w:rPr>
      </w:pPr>
      <w:r>
        <w:rPr>
          <w:rFonts w:hint="eastAsia"/>
        </w:rPr>
        <w:t>图</w:t>
      </w:r>
      <w:r>
        <w:rPr>
          <w:rFonts w:hint="eastAsia"/>
        </w:rPr>
        <w:t xml:space="preserve">1-2 </w:t>
      </w:r>
      <w:proofErr w:type="gramStart"/>
      <w:r>
        <w:rPr>
          <w:rFonts w:hint="eastAsia"/>
        </w:rPr>
        <w:t>合迅智灵产品</w:t>
      </w:r>
      <w:proofErr w:type="gramEnd"/>
      <w:r>
        <w:rPr>
          <w:rFonts w:hint="eastAsia"/>
        </w:rPr>
        <w:t>功能架构</w:t>
      </w:r>
    </w:p>
    <w:p w14:paraId="31314612" w14:textId="77777777" w:rsidR="007B343D" w:rsidRDefault="00BC4620">
      <w:pPr>
        <w:pStyle w:val="3"/>
        <w:keepNext w:val="0"/>
        <w:keepLines w:val="0"/>
        <w:widowControl/>
        <w:spacing w:before="360" w:after="120" w:line="400" w:lineRule="exact"/>
        <w:jc w:val="left"/>
        <w:rPr>
          <w:rFonts w:ascii="黑体" w:eastAsia="黑体" w:hAnsi="黑体"/>
          <w:b w:val="0"/>
          <w:sz w:val="28"/>
          <w:szCs w:val="28"/>
        </w:rPr>
      </w:pPr>
      <w:r>
        <w:rPr>
          <w:rFonts w:ascii="黑体" w:eastAsia="黑体" w:hAnsi="黑体" w:hint="eastAsia"/>
          <w:b w:val="0"/>
          <w:sz w:val="30"/>
          <w:szCs w:val="30"/>
        </w:rPr>
        <w:br w:type="page"/>
      </w:r>
      <w:bookmarkStart w:id="28" w:name="_Toc26858"/>
      <w:bookmarkStart w:id="29" w:name="_Toc2919"/>
      <w:bookmarkStart w:id="30" w:name="_Toc3426"/>
      <w:bookmarkStart w:id="31" w:name="_Toc22298"/>
      <w:bookmarkStart w:id="32" w:name="_Toc149127264"/>
      <w:bookmarkEnd w:id="24"/>
      <w:bookmarkEnd w:id="25"/>
      <w:r>
        <w:rPr>
          <w:rFonts w:eastAsia="黑体"/>
          <w:b w:val="0"/>
          <w:kern w:val="0"/>
          <w:sz w:val="28"/>
          <w:szCs w:val="32"/>
        </w:rPr>
        <w:lastRenderedPageBreak/>
        <w:t xml:space="preserve">1.2 </w:t>
      </w:r>
      <w:r>
        <w:rPr>
          <w:rFonts w:eastAsia="黑体" w:hint="eastAsia"/>
          <w:b w:val="0"/>
          <w:kern w:val="0"/>
          <w:sz w:val="28"/>
          <w:szCs w:val="32"/>
        </w:rPr>
        <w:t>项目的背景、意义以及国内外研究现状</w:t>
      </w:r>
      <w:bookmarkEnd w:id="28"/>
      <w:bookmarkEnd w:id="29"/>
      <w:bookmarkEnd w:id="30"/>
    </w:p>
    <w:p w14:paraId="4A59FEF3" w14:textId="1B51BFE2" w:rsidR="007B343D" w:rsidRDefault="00AF72A3">
      <w:pPr>
        <w:spacing w:line="400" w:lineRule="exact"/>
        <w:ind w:firstLineChars="200" w:firstLine="480"/>
        <w:rPr>
          <w:sz w:val="24"/>
        </w:rPr>
      </w:pPr>
      <w:bookmarkStart w:id="33" w:name="_Toc25629"/>
      <w:bookmarkEnd w:id="31"/>
      <w:bookmarkEnd w:id="32"/>
      <w:proofErr w:type="gramStart"/>
      <w:r>
        <w:rPr>
          <w:rFonts w:hint="eastAsia"/>
          <w:sz w:val="24"/>
        </w:rPr>
        <w:t>合迅</w:t>
      </w:r>
      <w:r w:rsidR="00FC11A3">
        <w:rPr>
          <w:rFonts w:hint="eastAsia"/>
          <w:sz w:val="24"/>
        </w:rPr>
        <w:t>智灵基础</w:t>
      </w:r>
      <w:proofErr w:type="gramEnd"/>
      <w:r w:rsidR="00FC11A3">
        <w:rPr>
          <w:rFonts w:hint="eastAsia"/>
          <w:sz w:val="24"/>
        </w:rPr>
        <w:t>平台，</w:t>
      </w:r>
      <w:r w:rsidR="00BB3BFC">
        <w:rPr>
          <w:rFonts w:hint="eastAsia"/>
          <w:sz w:val="24"/>
        </w:rPr>
        <w:t>英文叫</w:t>
      </w:r>
      <w:proofErr w:type="spellStart"/>
      <w:r w:rsidR="00BC4620">
        <w:rPr>
          <w:sz w:val="24"/>
        </w:rPr>
        <w:t>LarkSDK</w:t>
      </w:r>
      <w:proofErr w:type="spellEnd"/>
      <w:r w:rsidR="00BB3BFC">
        <w:rPr>
          <w:rFonts w:hint="eastAsia"/>
          <w:sz w:val="24"/>
        </w:rPr>
        <w:t>，</w:t>
      </w:r>
      <w:r w:rsidR="00BC4620">
        <w:rPr>
          <w:sz w:val="24"/>
        </w:rPr>
        <w:t>是一款通用</w:t>
      </w:r>
      <w:r w:rsidR="00BC4620">
        <w:rPr>
          <w:sz w:val="24"/>
        </w:rPr>
        <w:t>C++</w:t>
      </w:r>
      <w:r w:rsidR="00BC4620">
        <w:rPr>
          <w:sz w:val="24"/>
        </w:rPr>
        <w:t>开发框架。框架的最终目的是简化应用程序的开发。为达此目的</w:t>
      </w:r>
      <w:r w:rsidR="00BC4620">
        <w:rPr>
          <w:rFonts w:hint="eastAsia"/>
          <w:sz w:val="24"/>
        </w:rPr>
        <w:t>，</w:t>
      </w:r>
      <w:proofErr w:type="spellStart"/>
      <w:r w:rsidR="00BC4620">
        <w:rPr>
          <w:sz w:val="24"/>
        </w:rPr>
        <w:t>LarkSDK</w:t>
      </w:r>
      <w:proofErr w:type="spellEnd"/>
      <w:r w:rsidR="00BC4620">
        <w:rPr>
          <w:sz w:val="24"/>
        </w:rPr>
        <w:t>也提供了一整套语义直观明晰、设计模块化的</w:t>
      </w:r>
      <w:r w:rsidR="00BC4620">
        <w:rPr>
          <w:sz w:val="24"/>
        </w:rPr>
        <w:t>C++</w:t>
      </w:r>
      <w:r w:rsidR="00BC4620">
        <w:rPr>
          <w:sz w:val="24"/>
        </w:rPr>
        <w:t>类库，为用户封装了操作系统平台与硬件差异、提供了开箱即用的基础编程工具。</w:t>
      </w:r>
    </w:p>
    <w:p w14:paraId="79968505" w14:textId="77777777" w:rsidR="007B343D" w:rsidRDefault="00BC4620">
      <w:pPr>
        <w:spacing w:line="400" w:lineRule="exact"/>
        <w:ind w:firstLineChars="200" w:firstLine="480"/>
        <w:rPr>
          <w:sz w:val="24"/>
        </w:rPr>
      </w:pPr>
      <w:r>
        <w:rPr>
          <w:rFonts w:hint="eastAsia"/>
          <w:sz w:val="24"/>
        </w:rPr>
        <w:t>和</w:t>
      </w:r>
      <w:hyperlink r:id="rId24" w:tgtFrame="http://caiyi.tech/larksdk/guide/_blank" w:history="1">
        <w:r>
          <w:rPr>
            <w:sz w:val="24"/>
          </w:rPr>
          <w:t>STL</w:t>
        </w:r>
      </w:hyperlink>
      <w:r>
        <w:rPr>
          <w:sz w:val="24"/>
        </w:rPr>
        <w:t>、</w:t>
      </w:r>
      <w:r w:rsidR="001F6992">
        <w:fldChar w:fldCharType="begin"/>
      </w:r>
      <w:r w:rsidR="001F6992">
        <w:instrText xml:space="preserve"> HYPERLINK "https://www.boost.org/" \t "http://caiyi.tech/larksdk/guide/_blank" </w:instrText>
      </w:r>
      <w:r w:rsidR="001F6992">
        <w:fldChar w:fldCharType="separate"/>
      </w:r>
      <w:r>
        <w:rPr>
          <w:sz w:val="24"/>
        </w:rPr>
        <w:t>Boost</w:t>
      </w:r>
      <w:r w:rsidR="001F6992">
        <w:rPr>
          <w:sz w:val="24"/>
        </w:rPr>
        <w:fldChar w:fldCharType="end"/>
      </w:r>
      <w:r>
        <w:rPr>
          <w:sz w:val="24"/>
        </w:rPr>
        <w:t>相比，</w:t>
      </w:r>
      <w:proofErr w:type="spellStart"/>
      <w:r>
        <w:rPr>
          <w:sz w:val="24"/>
        </w:rPr>
        <w:t>LarkSDK</w:t>
      </w:r>
      <w:proofErr w:type="spellEnd"/>
      <w:r>
        <w:rPr>
          <w:sz w:val="24"/>
        </w:rPr>
        <w:t>可以用于构建图形界面。</w:t>
      </w:r>
    </w:p>
    <w:p w14:paraId="1E79FB5E" w14:textId="77777777" w:rsidR="007B343D" w:rsidRDefault="00BC4620">
      <w:pPr>
        <w:spacing w:line="400" w:lineRule="exact"/>
        <w:ind w:firstLineChars="200" w:firstLine="480"/>
        <w:rPr>
          <w:sz w:val="24"/>
        </w:rPr>
      </w:pPr>
      <w:r>
        <w:rPr>
          <w:rFonts w:hint="eastAsia"/>
          <w:sz w:val="24"/>
        </w:rPr>
        <w:t>和</w:t>
      </w:r>
      <w:hyperlink r:id="rId25" w:tgtFrame="http://caiyi.tech/larksdk/guide/_blank" w:history="1">
        <w:r>
          <w:rPr>
            <w:sz w:val="24"/>
          </w:rPr>
          <w:t>MFC</w:t>
        </w:r>
      </w:hyperlink>
      <w:r>
        <w:rPr>
          <w:sz w:val="24"/>
        </w:rPr>
        <w:t>、</w:t>
      </w:r>
      <w:r w:rsidR="001F6992">
        <w:fldChar w:fldCharType="begin"/>
      </w:r>
      <w:r w:rsidR="001F6992">
        <w:instrText xml:space="preserve"> HYPERLINK "https://www.gtk.org/" \t "http://caiyi.tech/larksdk/guide/_blank" </w:instrText>
      </w:r>
      <w:r w:rsidR="001F6992">
        <w:fldChar w:fldCharType="separate"/>
      </w:r>
      <w:r>
        <w:rPr>
          <w:sz w:val="24"/>
        </w:rPr>
        <w:t>GTK</w:t>
      </w:r>
      <w:r w:rsidR="001F6992">
        <w:rPr>
          <w:sz w:val="24"/>
        </w:rPr>
        <w:fldChar w:fldCharType="end"/>
      </w:r>
      <w:r>
        <w:rPr>
          <w:sz w:val="24"/>
        </w:rPr>
        <w:t>相比，</w:t>
      </w:r>
      <w:proofErr w:type="spellStart"/>
      <w:r>
        <w:rPr>
          <w:sz w:val="24"/>
        </w:rPr>
        <w:t>LarkSDK</w:t>
      </w:r>
      <w:proofErr w:type="spellEnd"/>
      <w:r>
        <w:rPr>
          <w:sz w:val="24"/>
        </w:rPr>
        <w:t>具备跨平台能力，同一套源码可以同时工作在</w:t>
      </w:r>
      <w:r>
        <w:rPr>
          <w:sz w:val="24"/>
        </w:rPr>
        <w:t>Linux</w:t>
      </w:r>
      <w:r>
        <w:rPr>
          <w:sz w:val="24"/>
        </w:rPr>
        <w:t>和</w:t>
      </w:r>
      <w:r>
        <w:rPr>
          <w:sz w:val="24"/>
        </w:rPr>
        <w:t>Windows</w:t>
      </w:r>
      <w:r>
        <w:rPr>
          <w:sz w:val="24"/>
        </w:rPr>
        <w:t>之下。</w:t>
      </w:r>
    </w:p>
    <w:p w14:paraId="48AD0403" w14:textId="77777777" w:rsidR="007B343D" w:rsidRDefault="00BC4620">
      <w:pPr>
        <w:spacing w:line="400" w:lineRule="exact"/>
        <w:ind w:firstLineChars="200" w:firstLine="480"/>
        <w:rPr>
          <w:sz w:val="24"/>
        </w:rPr>
      </w:pPr>
      <w:r>
        <w:rPr>
          <w:rFonts w:hint="eastAsia"/>
          <w:sz w:val="24"/>
        </w:rPr>
        <w:t>当然提到跨平台的</w:t>
      </w:r>
      <w:r>
        <w:rPr>
          <w:rFonts w:hint="eastAsia"/>
          <w:sz w:val="24"/>
        </w:rPr>
        <w:t>C++</w:t>
      </w:r>
      <w:r>
        <w:rPr>
          <w:rFonts w:hint="eastAsia"/>
          <w:sz w:val="24"/>
        </w:rPr>
        <w:t>图形开发框架，</w:t>
      </w:r>
      <w:r>
        <w:rPr>
          <w:rFonts w:hint="eastAsia"/>
          <w:sz w:val="24"/>
        </w:rPr>
        <w:t>Qt</w:t>
      </w:r>
      <w:r>
        <w:rPr>
          <w:rFonts w:hint="eastAsia"/>
          <w:sz w:val="24"/>
        </w:rPr>
        <w:t>在业界仍然是占据统治地位的产品。</w:t>
      </w:r>
      <w:r>
        <w:rPr>
          <w:sz w:val="24"/>
        </w:rPr>
        <w:t>[1]Qt</w:t>
      </w:r>
      <w:r>
        <w:rPr>
          <w:rFonts w:hint="eastAsia"/>
          <w:sz w:val="24"/>
        </w:rPr>
        <w:t>从上个世纪九十年代开始发展，直到现在都是业界的一面大旗，也为</w:t>
      </w:r>
      <w:proofErr w:type="spellStart"/>
      <w:r>
        <w:rPr>
          <w:rFonts w:hint="eastAsia"/>
          <w:sz w:val="24"/>
        </w:rPr>
        <w:t>LarkSDK</w:t>
      </w:r>
      <w:proofErr w:type="spellEnd"/>
      <w:r>
        <w:rPr>
          <w:rFonts w:hint="eastAsia"/>
          <w:sz w:val="24"/>
        </w:rPr>
        <w:t>的研发提供了很多参考。</w:t>
      </w:r>
      <w:r>
        <w:rPr>
          <w:rFonts w:hint="eastAsia"/>
          <w:sz w:val="24"/>
        </w:rPr>
        <w:t>Qt</w:t>
      </w:r>
      <w:r>
        <w:rPr>
          <w:rFonts w:hint="eastAsia"/>
          <w:sz w:val="24"/>
        </w:rPr>
        <w:t>所提供的功能已经非常完备，绝大多数从事</w:t>
      </w:r>
      <w:r>
        <w:rPr>
          <w:rFonts w:hint="eastAsia"/>
          <w:sz w:val="24"/>
        </w:rPr>
        <w:t>C++</w:t>
      </w:r>
      <w:r>
        <w:rPr>
          <w:rFonts w:hint="eastAsia"/>
          <w:sz w:val="24"/>
        </w:rPr>
        <w:t>软件开发的工程师基本上都以</w:t>
      </w:r>
      <w:r>
        <w:rPr>
          <w:rFonts w:hint="eastAsia"/>
          <w:sz w:val="24"/>
        </w:rPr>
        <w:t>Qt</w:t>
      </w:r>
      <w:r>
        <w:rPr>
          <w:rFonts w:hint="eastAsia"/>
          <w:sz w:val="24"/>
        </w:rPr>
        <w:t>为第一选择。</w:t>
      </w:r>
    </w:p>
    <w:p w14:paraId="307FD024" w14:textId="77777777" w:rsidR="007B343D" w:rsidRDefault="00BC4620">
      <w:pPr>
        <w:spacing w:line="400" w:lineRule="exact"/>
        <w:ind w:firstLineChars="200" w:firstLine="480"/>
        <w:rPr>
          <w:sz w:val="24"/>
        </w:rPr>
      </w:pPr>
      <w:r>
        <w:rPr>
          <w:rFonts w:hint="eastAsia"/>
          <w:sz w:val="24"/>
        </w:rPr>
        <w:t>但是可能由于战线过长或者历史遗留等问题，在研发</w:t>
      </w:r>
      <w:proofErr w:type="spellStart"/>
      <w:r>
        <w:rPr>
          <w:rFonts w:hint="eastAsia"/>
          <w:sz w:val="24"/>
        </w:rPr>
        <w:t>LarkSDK</w:t>
      </w:r>
      <w:proofErr w:type="spellEnd"/>
      <w:r>
        <w:rPr>
          <w:rFonts w:hint="eastAsia"/>
          <w:sz w:val="24"/>
        </w:rPr>
        <w:t>的过程中，我们发现</w:t>
      </w:r>
      <w:r>
        <w:rPr>
          <w:rFonts w:hint="eastAsia"/>
          <w:sz w:val="24"/>
        </w:rPr>
        <w:t>Qt</w:t>
      </w:r>
      <w:r>
        <w:rPr>
          <w:rFonts w:hint="eastAsia"/>
          <w:sz w:val="24"/>
        </w:rPr>
        <w:t>中部分功能的设计也许并不是最优解，甚至部分功能的设计相当糟糕。同时加上国际形势和国产生态的需求，</w:t>
      </w:r>
      <w:proofErr w:type="spellStart"/>
      <w:r>
        <w:rPr>
          <w:rFonts w:hint="eastAsia"/>
          <w:sz w:val="24"/>
        </w:rPr>
        <w:t>LarkSDK</w:t>
      </w:r>
      <w:proofErr w:type="spellEnd"/>
      <w:r>
        <w:rPr>
          <w:rFonts w:hint="eastAsia"/>
          <w:sz w:val="24"/>
        </w:rPr>
        <w:t>应运而生。相比</w:t>
      </w:r>
      <w:r>
        <w:rPr>
          <w:rFonts w:hint="eastAsia"/>
          <w:sz w:val="24"/>
        </w:rPr>
        <w:t>Qt</w:t>
      </w:r>
      <w:r>
        <w:rPr>
          <w:rFonts w:hint="eastAsia"/>
          <w:sz w:val="24"/>
        </w:rPr>
        <w:t>，</w:t>
      </w:r>
      <w:proofErr w:type="spellStart"/>
      <w:r>
        <w:rPr>
          <w:rFonts w:hint="eastAsia"/>
          <w:sz w:val="24"/>
        </w:rPr>
        <w:t>LarkSDK</w:t>
      </w:r>
      <w:proofErr w:type="spellEnd"/>
      <w:r>
        <w:rPr>
          <w:rFonts w:hint="eastAsia"/>
          <w:sz w:val="24"/>
        </w:rPr>
        <w:t>更轻量、更简单、更年轻，同时更懂国产生态。</w:t>
      </w:r>
      <w:proofErr w:type="spellStart"/>
      <w:r>
        <w:rPr>
          <w:sz w:val="24"/>
        </w:rPr>
        <w:t>LarkSDK</w:t>
      </w:r>
      <w:proofErr w:type="spellEnd"/>
      <w:r>
        <w:rPr>
          <w:rFonts w:hint="eastAsia"/>
          <w:sz w:val="24"/>
        </w:rPr>
        <w:t>并不奢望取代</w:t>
      </w:r>
      <w:r>
        <w:rPr>
          <w:rFonts w:hint="eastAsia"/>
          <w:sz w:val="24"/>
        </w:rPr>
        <w:t>Qt</w:t>
      </w:r>
      <w:r>
        <w:rPr>
          <w:rFonts w:hint="eastAsia"/>
          <w:sz w:val="24"/>
        </w:rPr>
        <w:t>，仅仅是为业界提供另一个选择。这条路并不容易，但我们坚信这是一条正确的路，难而正确的路</w:t>
      </w:r>
      <w:bookmarkStart w:id="34" w:name="_Toc27453"/>
      <w:bookmarkEnd w:id="33"/>
      <w:r>
        <w:rPr>
          <w:rFonts w:hint="eastAsia"/>
          <w:sz w:val="24"/>
        </w:rPr>
        <w:t>。</w:t>
      </w:r>
    </w:p>
    <w:p w14:paraId="3260C1E1" w14:textId="77777777" w:rsidR="007B343D" w:rsidRDefault="00BC4620">
      <w:pPr>
        <w:spacing w:line="400" w:lineRule="exact"/>
        <w:ind w:firstLineChars="200" w:firstLine="480"/>
        <w:rPr>
          <w:sz w:val="24"/>
        </w:rPr>
      </w:pPr>
      <w:r>
        <w:rPr>
          <w:sz w:val="24"/>
        </w:rPr>
        <w:t>随着自主可控</w:t>
      </w:r>
      <w:r>
        <w:rPr>
          <w:sz w:val="24"/>
        </w:rPr>
        <w:t>IT</w:t>
      </w:r>
      <w:r>
        <w:rPr>
          <w:sz w:val="24"/>
        </w:rPr>
        <w:t>行业重点部分建设日趋完善，国家现已正式步入产业</w:t>
      </w:r>
      <w:proofErr w:type="gramStart"/>
      <w:r>
        <w:rPr>
          <w:sz w:val="24"/>
        </w:rPr>
        <w:t>链改革</w:t>
      </w:r>
      <w:proofErr w:type="gramEnd"/>
      <w:r>
        <w:rPr>
          <w:sz w:val="24"/>
        </w:rPr>
        <w:t>深水区。其中软件开发平台是</w:t>
      </w:r>
      <w:r>
        <w:rPr>
          <w:sz w:val="24"/>
        </w:rPr>
        <w:t>IT</w:t>
      </w:r>
      <w:r>
        <w:rPr>
          <w:sz w:val="24"/>
        </w:rPr>
        <w:t>行业的血液，它可以支持各种底层的芯片和操作系统，将下层硬件和操作系统细节封装起来，对上层应用软件提供统一、易用、简洁的开发接口与工具，是打通芯片、操作系统与应用软件的关键，更贯穿了应用软件的设计、开发、测试与维护全生命周期。</w:t>
      </w:r>
    </w:p>
    <w:p w14:paraId="44FAB58C" w14:textId="77777777" w:rsidR="007B343D" w:rsidRDefault="00BC4620">
      <w:pPr>
        <w:spacing w:line="400" w:lineRule="exact"/>
        <w:ind w:firstLineChars="200" w:firstLine="480"/>
        <w:rPr>
          <w:sz w:val="24"/>
        </w:rPr>
      </w:pPr>
      <w:r>
        <w:rPr>
          <w:sz w:val="24"/>
        </w:rPr>
        <w:t>目前，国内在软件开发平台领域的缺失，导致国内软件行业在开发软件时不得不大量使用国外厂商的开发平台，从而遭遇信息安全存在隐患、国产操作系统环境适配性差、维护服务没有支持、版权使用存在风险等重要问题，没有国产软件开发平台支持，软件开发环节效率低、软件开发成果不稳定也成为国内软件行业普遍存在的问题。</w:t>
      </w:r>
      <w:r>
        <w:rPr>
          <w:sz w:val="24"/>
        </w:rPr>
        <w:t>[2]</w:t>
      </w:r>
      <w:r>
        <w:rPr>
          <w:sz w:val="24"/>
        </w:rPr>
        <w:t>国产</w:t>
      </w:r>
      <w:r>
        <w:rPr>
          <w:sz w:val="24"/>
        </w:rPr>
        <w:t>C++</w:t>
      </w:r>
      <w:r>
        <w:rPr>
          <w:sz w:val="24"/>
        </w:rPr>
        <w:t>软件开发平台的目的，是打造通用跨平台的国产化基础开发套件，提供对应用程序的关键共性运行逻辑的支持，进而构建完整的国产化软件集成开发环境，以构建完整的基于</w:t>
      </w:r>
      <w:r>
        <w:rPr>
          <w:sz w:val="24"/>
        </w:rPr>
        <w:t>C++</w:t>
      </w:r>
      <w:r>
        <w:rPr>
          <w:sz w:val="24"/>
        </w:rPr>
        <w:t>语言的国产应用程序开发生态。</w:t>
      </w:r>
      <w:r>
        <w:rPr>
          <w:rFonts w:hint="eastAsia"/>
          <w:sz w:val="24"/>
        </w:rPr>
        <w:t>这也是我们需要努力做一个属于国人自己的</w:t>
      </w:r>
      <w:proofErr w:type="spellStart"/>
      <w:r>
        <w:rPr>
          <w:rFonts w:hint="eastAsia"/>
          <w:sz w:val="24"/>
        </w:rPr>
        <w:t>LarkSDK</w:t>
      </w:r>
      <w:proofErr w:type="spellEnd"/>
      <w:r>
        <w:rPr>
          <w:rFonts w:hint="eastAsia"/>
          <w:sz w:val="24"/>
        </w:rPr>
        <w:t>产品的真正原因。</w:t>
      </w:r>
    </w:p>
    <w:p w14:paraId="61138969" w14:textId="77777777" w:rsidR="007B343D" w:rsidRDefault="00BC4620">
      <w:pPr>
        <w:spacing w:line="400" w:lineRule="exact"/>
        <w:ind w:firstLineChars="200" w:firstLine="480"/>
        <w:rPr>
          <w:sz w:val="24"/>
        </w:rPr>
      </w:pPr>
      <w:proofErr w:type="spellStart"/>
      <w:r>
        <w:rPr>
          <w:sz w:val="24"/>
        </w:rPr>
        <w:t>LarkSDK</w:t>
      </w:r>
      <w:proofErr w:type="spellEnd"/>
      <w:r>
        <w:rPr>
          <w:sz w:val="24"/>
        </w:rPr>
        <w:t>在设计之初就是致力于跨平台的</w:t>
      </w:r>
      <w:r>
        <w:rPr>
          <w:rFonts w:hint="eastAsia"/>
          <w:sz w:val="24"/>
        </w:rPr>
        <w:t>，</w:t>
      </w:r>
      <w:r>
        <w:rPr>
          <w:sz w:val="24"/>
        </w:rPr>
        <w:t>它封装了不同操作平台的特性和底层调用，隐藏了各个操作系统平台的不同之处，让用户可以专注于业务开发而无</w:t>
      </w:r>
      <w:r>
        <w:rPr>
          <w:sz w:val="24"/>
        </w:rPr>
        <w:lastRenderedPageBreak/>
        <w:t>需过多关心平台差异；同时，</w:t>
      </w:r>
      <w:proofErr w:type="spellStart"/>
      <w:r>
        <w:rPr>
          <w:sz w:val="24"/>
        </w:rPr>
        <w:t>LarkSDK</w:t>
      </w:r>
      <w:proofErr w:type="spellEnd"/>
      <w:r>
        <w:rPr>
          <w:sz w:val="24"/>
        </w:rPr>
        <w:t>也并非单纯的浅层</w:t>
      </w:r>
      <w:r>
        <w:rPr>
          <w:sz w:val="24"/>
        </w:rPr>
        <w:t>UI</w:t>
      </w:r>
      <w:r>
        <w:rPr>
          <w:sz w:val="24"/>
        </w:rPr>
        <w:t>库，它覆盖了从底层的操作系统事件监听与分发，到通用的跨平台用户组件的外观与行为定制；它既提供各种各样的底层代码工具，如常见元素容器和加解密算法，以提升</w:t>
      </w:r>
      <w:r>
        <w:rPr>
          <w:sz w:val="24"/>
        </w:rPr>
        <w:t>C++</w:t>
      </w:r>
      <w:r>
        <w:rPr>
          <w:sz w:val="24"/>
        </w:rPr>
        <w:t>的开发效率和体验，又能够通过自带的用户界面框架直接构建图形用户程序，未来还将提供界面编辑器及自动化测试工具等，从而完成应用软件开发的全生命周期闭环。</w:t>
      </w:r>
    </w:p>
    <w:p w14:paraId="458B5AE9" w14:textId="77777777" w:rsidR="007B343D" w:rsidRDefault="00BC4620">
      <w:pPr>
        <w:spacing w:line="400" w:lineRule="exact"/>
        <w:ind w:firstLineChars="200" w:firstLine="480"/>
        <w:rPr>
          <w:sz w:val="24"/>
        </w:rPr>
      </w:pPr>
      <w:r>
        <w:rPr>
          <w:sz w:val="24"/>
        </w:rPr>
        <w:t>和</w:t>
      </w:r>
      <w:r>
        <w:rPr>
          <w:sz w:val="24"/>
        </w:rPr>
        <w:t>Qt Framework</w:t>
      </w:r>
      <w:r>
        <w:rPr>
          <w:sz w:val="24"/>
        </w:rPr>
        <w:t>一样，</w:t>
      </w:r>
      <w:proofErr w:type="spellStart"/>
      <w:r>
        <w:rPr>
          <w:sz w:val="24"/>
        </w:rPr>
        <w:t>LarkSDK</w:t>
      </w:r>
      <w:proofErr w:type="spellEnd"/>
      <w:r>
        <w:rPr>
          <w:sz w:val="24"/>
        </w:rPr>
        <w:t>是一款单纯而完整的</w:t>
      </w:r>
      <w:r>
        <w:rPr>
          <w:sz w:val="24"/>
        </w:rPr>
        <w:t>C++</w:t>
      </w:r>
      <w:r>
        <w:rPr>
          <w:sz w:val="24"/>
        </w:rPr>
        <w:t>开发框架。万丈高楼平地起，除</w:t>
      </w:r>
      <w:r w:rsidR="001F6992">
        <w:fldChar w:fldCharType="begin"/>
      </w:r>
      <w:r w:rsidR="001F6992">
        <w:instrText xml:space="preserve"> HYPERLINK "http://caiyi.tech/larksdk/concept/larksdk-3rdparty.html" </w:instrText>
      </w:r>
      <w:r w:rsidR="001F6992">
        <w:fldChar w:fldCharType="separate"/>
      </w:r>
      <w:r>
        <w:rPr>
          <w:sz w:val="24"/>
        </w:rPr>
        <w:t>必要的基础轮子</w:t>
      </w:r>
      <w:r w:rsidR="001F6992">
        <w:rPr>
          <w:sz w:val="24"/>
        </w:rPr>
        <w:fldChar w:fldCharType="end"/>
      </w:r>
      <w:r>
        <w:rPr>
          <w:sz w:val="24"/>
        </w:rPr>
        <w:t>外，</w:t>
      </w:r>
      <w:proofErr w:type="spellStart"/>
      <w:r>
        <w:rPr>
          <w:sz w:val="24"/>
        </w:rPr>
        <w:t>LarkSDK</w:t>
      </w:r>
      <w:proofErr w:type="spellEnd"/>
      <w:r>
        <w:rPr>
          <w:sz w:val="24"/>
        </w:rPr>
        <w:t>并不依赖任何其他框架而存在。</w:t>
      </w:r>
    </w:p>
    <w:p w14:paraId="0E2B675A" w14:textId="77777777" w:rsidR="007B343D" w:rsidRDefault="00BC4620">
      <w:pPr>
        <w:spacing w:line="400" w:lineRule="exact"/>
        <w:ind w:firstLineChars="200" w:firstLine="480"/>
        <w:rPr>
          <w:sz w:val="24"/>
        </w:rPr>
      </w:pPr>
      <w:r>
        <w:rPr>
          <w:rFonts w:hint="eastAsia"/>
          <w:sz w:val="24"/>
        </w:rPr>
        <w:t>由于一些原因，目前国内的软件行业语境下，对于诸如语言、框架、工具、平台等技术概念，存在一定程度上的混淆使用。虽然不太愿意这么表达，但是在国内</w:t>
      </w:r>
      <w:proofErr w:type="spellStart"/>
      <w:r>
        <w:rPr>
          <w:rFonts w:hint="eastAsia"/>
          <w:sz w:val="24"/>
        </w:rPr>
        <w:t>LarkSDK</w:t>
      </w:r>
      <w:proofErr w:type="spellEnd"/>
      <w:r>
        <w:rPr>
          <w:rFonts w:hint="eastAsia"/>
          <w:sz w:val="24"/>
        </w:rPr>
        <w:t>确实是唯一的一款通用基础开发框架，技术上并没有真正意义的竞品。这也是我们所看到的绝大部分需要使用</w:t>
      </w:r>
      <w:r>
        <w:rPr>
          <w:rFonts w:hint="eastAsia"/>
          <w:sz w:val="24"/>
        </w:rPr>
        <w:t>C++</w:t>
      </w:r>
      <w:r>
        <w:rPr>
          <w:rFonts w:hint="eastAsia"/>
          <w:sz w:val="24"/>
        </w:rPr>
        <w:t>开发应用软件的场合都是</w:t>
      </w:r>
      <w:r>
        <w:rPr>
          <w:rFonts w:hint="eastAsia"/>
          <w:sz w:val="24"/>
        </w:rPr>
        <w:t>Qt</w:t>
      </w:r>
      <w:r>
        <w:rPr>
          <w:rFonts w:hint="eastAsia"/>
          <w:sz w:val="24"/>
        </w:rPr>
        <w:t>的原因。</w:t>
      </w:r>
    </w:p>
    <w:p w14:paraId="32289ED8" w14:textId="77777777" w:rsidR="007B343D" w:rsidRDefault="00BC4620">
      <w:pPr>
        <w:spacing w:line="400" w:lineRule="exact"/>
        <w:ind w:firstLineChars="200" w:firstLine="480"/>
        <w:rPr>
          <w:sz w:val="24"/>
        </w:rPr>
      </w:pPr>
      <w:r>
        <w:rPr>
          <w:rFonts w:hint="eastAsia"/>
          <w:sz w:val="24"/>
        </w:rPr>
        <w:t>而</w:t>
      </w:r>
      <w:proofErr w:type="gramStart"/>
      <w:r>
        <w:rPr>
          <w:rFonts w:hint="eastAsia"/>
          <w:sz w:val="24"/>
        </w:rPr>
        <w:t>合迅智</w:t>
      </w:r>
      <w:proofErr w:type="gramEnd"/>
      <w:r>
        <w:rPr>
          <w:rFonts w:hint="eastAsia"/>
          <w:sz w:val="24"/>
        </w:rPr>
        <w:t>灵是一款全国产的、自主可控的、拥有完全自主知识产权的基础软件开发平台。</w:t>
      </w:r>
      <w:proofErr w:type="spellStart"/>
      <w:r>
        <w:rPr>
          <w:rFonts w:hint="eastAsia"/>
          <w:sz w:val="24"/>
        </w:rPr>
        <w:t>LarkSDK</w:t>
      </w:r>
      <w:proofErr w:type="spellEnd"/>
      <w:r>
        <w:rPr>
          <w:rFonts w:hint="eastAsia"/>
          <w:sz w:val="24"/>
        </w:rPr>
        <w:t>则是平台为应用软件开发者提供的底层软件开发框架。</w:t>
      </w:r>
      <w:proofErr w:type="spellStart"/>
      <w:r>
        <w:rPr>
          <w:rFonts w:hint="eastAsia"/>
          <w:sz w:val="24"/>
        </w:rPr>
        <w:t>LarkSDK</w:t>
      </w:r>
      <w:proofErr w:type="spellEnd"/>
      <w:r>
        <w:rPr>
          <w:rFonts w:hint="eastAsia"/>
          <w:sz w:val="24"/>
        </w:rPr>
        <w:t>致力于成为</w:t>
      </w:r>
      <w:r>
        <w:rPr>
          <w:rFonts w:hint="eastAsia"/>
          <w:sz w:val="24"/>
        </w:rPr>
        <w:t>Qt</w:t>
      </w:r>
      <w:r>
        <w:rPr>
          <w:rFonts w:hint="eastAsia"/>
          <w:sz w:val="24"/>
        </w:rPr>
        <w:t>之外的第二选择。</w:t>
      </w:r>
    </w:p>
    <w:p w14:paraId="5B629251" w14:textId="77777777" w:rsidR="007B343D" w:rsidRDefault="00BC4620">
      <w:pPr>
        <w:spacing w:line="400" w:lineRule="exact"/>
        <w:ind w:firstLineChars="200" w:firstLine="480"/>
        <w:rPr>
          <w:sz w:val="24"/>
        </w:rPr>
      </w:pPr>
      <w:r>
        <w:rPr>
          <w:rFonts w:hint="eastAsia"/>
          <w:sz w:val="24"/>
        </w:rPr>
        <w:t>不过值得一提的是，站在市场层面解决实际需求的视角下，确实存在一些产品，和</w:t>
      </w:r>
      <w:proofErr w:type="spellStart"/>
      <w:r>
        <w:rPr>
          <w:rFonts w:hint="eastAsia"/>
          <w:sz w:val="24"/>
        </w:rPr>
        <w:t>LarkSDK</w:t>
      </w:r>
      <w:proofErr w:type="spellEnd"/>
      <w:r>
        <w:rPr>
          <w:rFonts w:hint="eastAsia"/>
          <w:sz w:val="24"/>
        </w:rPr>
        <w:t>存在一定的功能覆盖，例如：</w:t>
      </w:r>
    </w:p>
    <w:p w14:paraId="6F942310" w14:textId="77777777" w:rsidR="007B343D" w:rsidRDefault="00BC4620">
      <w:pPr>
        <w:spacing w:line="400" w:lineRule="exact"/>
        <w:ind w:firstLineChars="200" w:firstLine="482"/>
        <w:rPr>
          <w:b/>
          <w:sz w:val="24"/>
        </w:rPr>
      </w:pPr>
      <w:r>
        <w:rPr>
          <w:rFonts w:hint="eastAsia"/>
          <w:b/>
          <w:sz w:val="24"/>
        </w:rPr>
        <w:t>1</w:t>
      </w:r>
      <w:r>
        <w:rPr>
          <w:rFonts w:hint="eastAsia"/>
          <w:b/>
          <w:sz w:val="24"/>
        </w:rPr>
        <w:t>、</w:t>
      </w:r>
      <w:r w:rsidR="001F6992">
        <w:fldChar w:fldCharType="begin"/>
      </w:r>
      <w:r w:rsidR="001F6992">
        <w:instrText xml:space="preserve"> HYPERLINK "https://docs.deepin.org/info/%E5%BC</w:instrText>
      </w:r>
      <w:r w:rsidR="001F6992">
        <w:instrText xml:space="preserve">%80%E5%8F%91%E5%85%A5%E9%97%A8/%E5%9F%BA%E7%A1%80%E7%8E%AF%E5%A2%83/DTK/%E6%A6%82%E8%BF%B0/%E6%A6%82%E8%BF%B0/%E7%BB%9F%E4%BF%A1DTK" \t "http://caiyi.tech/larksdk/guide/_blank" </w:instrText>
      </w:r>
      <w:r w:rsidR="001F6992">
        <w:fldChar w:fldCharType="separate"/>
      </w:r>
      <w:r>
        <w:rPr>
          <w:rFonts w:hint="eastAsia"/>
          <w:b/>
          <w:sz w:val="24"/>
        </w:rPr>
        <w:t>统信</w:t>
      </w:r>
      <w:r>
        <w:rPr>
          <w:rFonts w:hint="eastAsia"/>
          <w:b/>
          <w:sz w:val="24"/>
        </w:rPr>
        <w:t>DTK</w:t>
      </w:r>
      <w:r w:rsidR="001F6992">
        <w:rPr>
          <w:b/>
          <w:sz w:val="24"/>
        </w:rPr>
        <w:fldChar w:fldCharType="end"/>
      </w:r>
    </w:p>
    <w:p w14:paraId="2111FD66" w14:textId="77777777" w:rsidR="007B343D" w:rsidRDefault="00BC4620">
      <w:pPr>
        <w:spacing w:line="400" w:lineRule="exact"/>
        <w:ind w:firstLineChars="200" w:firstLine="480"/>
        <w:rPr>
          <w:sz w:val="24"/>
        </w:rPr>
      </w:pPr>
      <w:r>
        <w:rPr>
          <w:rFonts w:hint="eastAsia"/>
          <w:sz w:val="24"/>
        </w:rPr>
        <w:t>DTK</w:t>
      </w:r>
      <w:r>
        <w:rPr>
          <w:sz w:val="24"/>
        </w:rPr>
        <w:t>(</w:t>
      </w:r>
      <w:r>
        <w:rPr>
          <w:rFonts w:hint="eastAsia"/>
          <w:sz w:val="24"/>
        </w:rPr>
        <w:t xml:space="preserve">Development </w:t>
      </w:r>
      <w:proofErr w:type="spellStart"/>
      <w:r>
        <w:rPr>
          <w:rFonts w:hint="eastAsia"/>
          <w:sz w:val="24"/>
        </w:rPr>
        <w:t>ToolKit</w:t>
      </w:r>
      <w:proofErr w:type="spellEnd"/>
      <w:r>
        <w:rPr>
          <w:sz w:val="24"/>
        </w:rPr>
        <w:t>)</w:t>
      </w:r>
      <w:r>
        <w:rPr>
          <w:rFonts w:hint="eastAsia"/>
          <w:sz w:val="24"/>
        </w:rPr>
        <w:t>是统信基于</w:t>
      </w:r>
      <w:r>
        <w:rPr>
          <w:rFonts w:hint="eastAsia"/>
          <w:sz w:val="24"/>
        </w:rPr>
        <w:t>Qt</w:t>
      </w:r>
      <w:r>
        <w:rPr>
          <w:rFonts w:hint="eastAsia"/>
          <w:sz w:val="24"/>
        </w:rPr>
        <w:t>开发的一整套简单且实用的通用开发框架，处于统信</w:t>
      </w:r>
      <w:r>
        <w:rPr>
          <w:rFonts w:hint="eastAsia"/>
          <w:sz w:val="24"/>
        </w:rPr>
        <w:t>UOS</w:t>
      </w:r>
      <w:r>
        <w:rPr>
          <w:rFonts w:hint="eastAsia"/>
          <w:sz w:val="24"/>
        </w:rPr>
        <w:t>操作系统的核心位置。其提供丰富的开发接口与支持工具，满足日常图形应用、业务应用、系统定制应用的开发需求，提供</w:t>
      </w:r>
      <w:r>
        <w:rPr>
          <w:rFonts w:hint="eastAsia"/>
          <w:sz w:val="24"/>
        </w:rPr>
        <w:t>30</w:t>
      </w:r>
      <w:r>
        <w:rPr>
          <w:rFonts w:hint="eastAsia"/>
          <w:sz w:val="24"/>
        </w:rPr>
        <w:t>余个预定义组件，</w:t>
      </w:r>
      <w:proofErr w:type="gramStart"/>
      <w:r>
        <w:rPr>
          <w:rFonts w:hint="eastAsia"/>
          <w:sz w:val="24"/>
        </w:rPr>
        <w:t>如统信</w:t>
      </w:r>
      <w:proofErr w:type="gramEnd"/>
      <w:r>
        <w:rPr>
          <w:rFonts w:hint="eastAsia"/>
          <w:sz w:val="24"/>
        </w:rPr>
        <w:t>UOS</w:t>
      </w:r>
      <w:r>
        <w:rPr>
          <w:rFonts w:hint="eastAsia"/>
          <w:sz w:val="24"/>
        </w:rPr>
        <w:t>浏览器、音乐、邮件等</w:t>
      </w:r>
      <w:r>
        <w:rPr>
          <w:rFonts w:hint="eastAsia"/>
          <w:sz w:val="24"/>
        </w:rPr>
        <w:t>40</w:t>
      </w:r>
      <w:r>
        <w:rPr>
          <w:rFonts w:hint="eastAsia"/>
          <w:sz w:val="24"/>
        </w:rPr>
        <w:t>余款</w:t>
      </w:r>
      <w:r>
        <w:rPr>
          <w:rFonts w:hint="eastAsia"/>
          <w:sz w:val="24"/>
        </w:rPr>
        <w:t>UOS</w:t>
      </w:r>
      <w:r>
        <w:rPr>
          <w:rFonts w:hint="eastAsia"/>
          <w:sz w:val="24"/>
        </w:rPr>
        <w:t>应用均使用</w:t>
      </w:r>
      <w:r>
        <w:rPr>
          <w:rFonts w:hint="eastAsia"/>
          <w:sz w:val="24"/>
        </w:rPr>
        <w:t>DTK</w:t>
      </w:r>
      <w:r>
        <w:rPr>
          <w:rFonts w:hint="eastAsia"/>
          <w:sz w:val="24"/>
        </w:rPr>
        <w:t>开发。</w:t>
      </w:r>
    </w:p>
    <w:p w14:paraId="4A32EAC6" w14:textId="77777777" w:rsidR="007B343D" w:rsidRDefault="00BC4620">
      <w:pPr>
        <w:spacing w:line="400" w:lineRule="exact"/>
        <w:ind w:firstLineChars="200" w:firstLine="480"/>
        <w:rPr>
          <w:sz w:val="24"/>
        </w:rPr>
      </w:pPr>
      <w:r>
        <w:rPr>
          <w:rFonts w:hint="eastAsia"/>
          <w:sz w:val="24"/>
        </w:rPr>
        <w:t>其本质上是一个在</w:t>
      </w:r>
      <w:r>
        <w:rPr>
          <w:rFonts w:hint="eastAsia"/>
          <w:sz w:val="24"/>
        </w:rPr>
        <w:t>Qt</w:t>
      </w:r>
      <w:r>
        <w:rPr>
          <w:rFonts w:hint="eastAsia"/>
          <w:sz w:val="24"/>
        </w:rPr>
        <w:t>的基础之上构建的扩展组件库。利用</w:t>
      </w:r>
      <w:r>
        <w:rPr>
          <w:rFonts w:hint="eastAsia"/>
          <w:sz w:val="24"/>
        </w:rPr>
        <w:t>Qt</w:t>
      </w:r>
      <w:r>
        <w:rPr>
          <w:rFonts w:hint="eastAsia"/>
          <w:sz w:val="24"/>
        </w:rPr>
        <w:t>框架与操作系统底层对接，借助</w:t>
      </w:r>
      <w:r>
        <w:rPr>
          <w:rFonts w:hint="eastAsia"/>
          <w:sz w:val="24"/>
        </w:rPr>
        <w:t>Qt</w:t>
      </w:r>
      <w:r>
        <w:rPr>
          <w:rFonts w:hint="eastAsia"/>
          <w:sz w:val="24"/>
        </w:rPr>
        <w:t>的能力实现各种具体的用户组件。用户本质上还是在使用</w:t>
      </w:r>
      <w:r>
        <w:rPr>
          <w:rFonts w:hint="eastAsia"/>
          <w:sz w:val="24"/>
        </w:rPr>
        <w:t>Qt</w:t>
      </w:r>
      <w:r>
        <w:rPr>
          <w:rFonts w:hint="eastAsia"/>
          <w:sz w:val="24"/>
        </w:rPr>
        <w:t>开发。其具备的跨平台能力本质上也是</w:t>
      </w:r>
      <w:r>
        <w:rPr>
          <w:rFonts w:hint="eastAsia"/>
          <w:sz w:val="24"/>
        </w:rPr>
        <w:t>Qt</w:t>
      </w:r>
      <w:r>
        <w:rPr>
          <w:rFonts w:hint="eastAsia"/>
          <w:sz w:val="24"/>
        </w:rPr>
        <w:t>本身的能力。</w:t>
      </w:r>
    </w:p>
    <w:p w14:paraId="1E659B07" w14:textId="77777777" w:rsidR="007B343D" w:rsidRDefault="00BC4620">
      <w:pPr>
        <w:spacing w:line="400" w:lineRule="exact"/>
        <w:ind w:firstLineChars="200" w:firstLine="482"/>
        <w:rPr>
          <w:b/>
          <w:sz w:val="24"/>
        </w:rPr>
      </w:pPr>
      <w:r>
        <w:rPr>
          <w:b/>
          <w:sz w:val="24"/>
        </w:rPr>
        <w:t>2</w:t>
      </w:r>
      <w:r>
        <w:rPr>
          <w:rFonts w:hint="eastAsia"/>
          <w:b/>
          <w:sz w:val="24"/>
        </w:rPr>
        <w:t>、</w:t>
      </w:r>
      <w:r w:rsidR="001F6992">
        <w:fldChar w:fldCharType="begin"/>
      </w:r>
      <w:r w:rsidR="001F6992">
        <w:instrText xml:space="preserve"> HYPERLINK "https://developer.harmonyos.com/cn/develop/arkUI" \t "http:</w:instrText>
      </w:r>
      <w:r w:rsidR="001F6992">
        <w:instrText xml:space="preserve">//caiyi.tech/larksdk/guide/_blank" </w:instrText>
      </w:r>
      <w:r w:rsidR="001F6992">
        <w:fldChar w:fldCharType="separate"/>
      </w:r>
      <w:r>
        <w:rPr>
          <w:rFonts w:hint="eastAsia"/>
          <w:b/>
          <w:sz w:val="24"/>
        </w:rPr>
        <w:t>华为</w:t>
      </w:r>
      <w:r>
        <w:rPr>
          <w:rFonts w:hint="eastAsia"/>
          <w:b/>
          <w:sz w:val="24"/>
        </w:rPr>
        <w:t>ArkUI</w:t>
      </w:r>
      <w:r w:rsidR="001F6992">
        <w:rPr>
          <w:b/>
          <w:sz w:val="24"/>
        </w:rPr>
        <w:fldChar w:fldCharType="end"/>
      </w:r>
    </w:p>
    <w:p w14:paraId="3AF92101" w14:textId="77777777" w:rsidR="007B343D" w:rsidRDefault="00BC4620">
      <w:pPr>
        <w:spacing w:line="400" w:lineRule="exact"/>
        <w:ind w:firstLineChars="200" w:firstLine="480"/>
        <w:rPr>
          <w:sz w:val="24"/>
        </w:rPr>
      </w:pPr>
      <w:proofErr w:type="spellStart"/>
      <w:r>
        <w:rPr>
          <w:rFonts w:hint="eastAsia"/>
          <w:sz w:val="24"/>
        </w:rPr>
        <w:t>ArkUI</w:t>
      </w:r>
      <w:proofErr w:type="spellEnd"/>
      <w:r>
        <w:rPr>
          <w:rFonts w:hint="eastAsia"/>
          <w:sz w:val="24"/>
        </w:rPr>
        <w:t>是一套用于构建图形用户界面的声明式</w:t>
      </w:r>
      <w:r>
        <w:rPr>
          <w:rFonts w:hint="eastAsia"/>
          <w:sz w:val="24"/>
        </w:rPr>
        <w:t>UI</w:t>
      </w:r>
      <w:r>
        <w:rPr>
          <w:rFonts w:hint="eastAsia"/>
          <w:sz w:val="24"/>
        </w:rPr>
        <w:t>开发框架。它使用</w:t>
      </w:r>
      <w:proofErr w:type="gramStart"/>
      <w:r>
        <w:rPr>
          <w:rFonts w:hint="eastAsia"/>
          <w:sz w:val="24"/>
        </w:rPr>
        <w:t>极</w:t>
      </w:r>
      <w:proofErr w:type="gramEnd"/>
      <w:r>
        <w:rPr>
          <w:rFonts w:hint="eastAsia"/>
          <w:sz w:val="24"/>
        </w:rPr>
        <w:t>简的</w:t>
      </w:r>
      <w:r>
        <w:rPr>
          <w:rFonts w:hint="eastAsia"/>
          <w:sz w:val="24"/>
        </w:rPr>
        <w:t>U</w:t>
      </w:r>
      <w:r>
        <w:rPr>
          <w:sz w:val="24"/>
        </w:rPr>
        <w:t>I</w:t>
      </w:r>
      <w:r>
        <w:rPr>
          <w:rFonts w:hint="eastAsia"/>
          <w:sz w:val="24"/>
        </w:rPr>
        <w:t>信息语法，提供丰富的</w:t>
      </w:r>
      <w:r>
        <w:rPr>
          <w:rFonts w:hint="eastAsia"/>
          <w:sz w:val="24"/>
        </w:rPr>
        <w:t>UI</w:t>
      </w:r>
      <w:r>
        <w:rPr>
          <w:rFonts w:hint="eastAsia"/>
          <w:sz w:val="24"/>
        </w:rPr>
        <w:t>组件及包含实时界面预览工具在内的集成开发环境等。提供基于</w:t>
      </w:r>
      <w:proofErr w:type="spellStart"/>
      <w:r>
        <w:rPr>
          <w:rFonts w:hint="eastAsia"/>
          <w:sz w:val="24"/>
        </w:rPr>
        <w:t>ArkTS</w:t>
      </w:r>
      <w:proofErr w:type="spellEnd"/>
      <w:r>
        <w:rPr>
          <w:rFonts w:hint="eastAsia"/>
          <w:sz w:val="24"/>
        </w:rPr>
        <w:t>开发语言的应用程序接口，支持各种</w:t>
      </w:r>
      <w:proofErr w:type="spellStart"/>
      <w:r>
        <w:rPr>
          <w:rFonts w:hint="eastAsia"/>
          <w:sz w:val="24"/>
        </w:rPr>
        <w:t>HarmonyOS</w:t>
      </w:r>
      <w:proofErr w:type="spellEnd"/>
      <w:r>
        <w:rPr>
          <w:rFonts w:hint="eastAsia"/>
          <w:sz w:val="24"/>
        </w:rPr>
        <w:t>设备。</w:t>
      </w:r>
    </w:p>
    <w:p w14:paraId="0273E574" w14:textId="77777777" w:rsidR="007B343D" w:rsidRDefault="00BC4620">
      <w:pPr>
        <w:spacing w:line="400" w:lineRule="exact"/>
        <w:ind w:firstLineChars="200" w:firstLine="480"/>
        <w:rPr>
          <w:sz w:val="24"/>
        </w:rPr>
      </w:pPr>
      <w:r>
        <w:rPr>
          <w:rFonts w:hint="eastAsia"/>
          <w:sz w:val="24"/>
        </w:rPr>
        <w:t>严格说</w:t>
      </w:r>
      <w:proofErr w:type="spellStart"/>
      <w:r>
        <w:rPr>
          <w:rFonts w:hint="eastAsia"/>
          <w:sz w:val="24"/>
        </w:rPr>
        <w:t>ArkUI</w:t>
      </w:r>
      <w:proofErr w:type="spellEnd"/>
      <w:r>
        <w:rPr>
          <w:rFonts w:hint="eastAsia"/>
          <w:sz w:val="24"/>
        </w:rPr>
        <w:t>和</w:t>
      </w:r>
      <w:proofErr w:type="spellStart"/>
      <w:r>
        <w:rPr>
          <w:rFonts w:hint="eastAsia"/>
          <w:sz w:val="24"/>
        </w:rPr>
        <w:t>LarkSDK</w:t>
      </w:r>
      <w:proofErr w:type="spellEnd"/>
      <w:r>
        <w:rPr>
          <w:rFonts w:hint="eastAsia"/>
          <w:sz w:val="24"/>
        </w:rPr>
        <w:t>在技术上并无关联，其本质是一套专门用于鸿蒙</w:t>
      </w:r>
      <w:proofErr w:type="spellStart"/>
      <w:r>
        <w:rPr>
          <w:rFonts w:hint="eastAsia"/>
          <w:sz w:val="24"/>
        </w:rPr>
        <w:t>HarmonyOS</w:t>
      </w:r>
      <w:proofErr w:type="spellEnd"/>
      <w:r>
        <w:rPr>
          <w:rFonts w:hint="eastAsia"/>
          <w:sz w:val="24"/>
        </w:rPr>
        <w:t>生态的开发工具链的一部分，完整的鸿蒙</w:t>
      </w:r>
      <w:proofErr w:type="spellStart"/>
      <w:r>
        <w:rPr>
          <w:rFonts w:hint="eastAsia"/>
          <w:sz w:val="24"/>
        </w:rPr>
        <w:t>HarmonyOS</w:t>
      </w:r>
      <w:proofErr w:type="spellEnd"/>
      <w:r>
        <w:rPr>
          <w:rFonts w:hint="eastAsia"/>
          <w:sz w:val="24"/>
        </w:rPr>
        <w:t>生态包含</w:t>
      </w:r>
      <w:proofErr w:type="spellStart"/>
      <w:r>
        <w:rPr>
          <w:rFonts w:hint="eastAsia"/>
          <w:sz w:val="24"/>
        </w:rPr>
        <w:t>ArkTS</w:t>
      </w:r>
      <w:proofErr w:type="spellEnd"/>
      <w:r>
        <w:rPr>
          <w:rFonts w:hint="eastAsia"/>
          <w:sz w:val="24"/>
        </w:rPr>
        <w:t>(</w:t>
      </w:r>
      <w:r>
        <w:rPr>
          <w:rFonts w:hint="eastAsia"/>
          <w:sz w:val="24"/>
        </w:rPr>
        <w:t>基于</w:t>
      </w:r>
      <w:r>
        <w:rPr>
          <w:rFonts w:hint="eastAsia"/>
          <w:sz w:val="24"/>
        </w:rPr>
        <w:t>TypeScript</w:t>
      </w:r>
      <w:r>
        <w:rPr>
          <w:rFonts w:hint="eastAsia"/>
          <w:sz w:val="24"/>
        </w:rPr>
        <w:t>的开发语言</w:t>
      </w:r>
      <w:r>
        <w:rPr>
          <w:rFonts w:hint="eastAsia"/>
          <w:sz w:val="24"/>
        </w:rPr>
        <w:t>)</w:t>
      </w:r>
      <w:r>
        <w:rPr>
          <w:rFonts w:hint="eastAsia"/>
          <w:sz w:val="24"/>
        </w:rPr>
        <w:t>、</w:t>
      </w:r>
      <w:proofErr w:type="spellStart"/>
      <w:r>
        <w:rPr>
          <w:rFonts w:hint="eastAsia"/>
          <w:sz w:val="24"/>
        </w:rPr>
        <w:t>ArkUI</w:t>
      </w:r>
      <w:proofErr w:type="spellEnd"/>
      <w:r>
        <w:rPr>
          <w:rFonts w:hint="eastAsia"/>
          <w:sz w:val="24"/>
        </w:rPr>
        <w:t xml:space="preserve"> (</w:t>
      </w:r>
      <w:r>
        <w:rPr>
          <w:rFonts w:hint="eastAsia"/>
          <w:sz w:val="24"/>
        </w:rPr>
        <w:t>基于</w:t>
      </w:r>
      <w:proofErr w:type="spellStart"/>
      <w:r>
        <w:rPr>
          <w:rFonts w:hint="eastAsia"/>
          <w:sz w:val="24"/>
        </w:rPr>
        <w:t>ArkTS</w:t>
      </w:r>
      <w:proofErr w:type="spellEnd"/>
      <w:r>
        <w:rPr>
          <w:rFonts w:hint="eastAsia"/>
          <w:sz w:val="24"/>
        </w:rPr>
        <w:t>的一套界面组件语言</w:t>
      </w:r>
      <w:r>
        <w:rPr>
          <w:rFonts w:hint="eastAsia"/>
          <w:sz w:val="24"/>
        </w:rPr>
        <w:t>)</w:t>
      </w:r>
      <w:r>
        <w:rPr>
          <w:rFonts w:hint="eastAsia"/>
          <w:sz w:val="24"/>
        </w:rPr>
        <w:t>、</w:t>
      </w:r>
      <w:proofErr w:type="spellStart"/>
      <w:r>
        <w:rPr>
          <w:rFonts w:hint="eastAsia"/>
          <w:sz w:val="24"/>
        </w:rPr>
        <w:t>ArkCompiler</w:t>
      </w:r>
      <w:proofErr w:type="spellEnd"/>
      <w:r>
        <w:rPr>
          <w:rFonts w:hint="eastAsia"/>
          <w:sz w:val="24"/>
        </w:rPr>
        <w:t xml:space="preserve"> (</w:t>
      </w:r>
      <w:r>
        <w:rPr>
          <w:rFonts w:hint="eastAsia"/>
          <w:sz w:val="24"/>
        </w:rPr>
        <w:t>用于处理</w:t>
      </w:r>
      <w:proofErr w:type="spellStart"/>
      <w:r>
        <w:rPr>
          <w:rFonts w:hint="eastAsia"/>
          <w:sz w:val="24"/>
        </w:rPr>
        <w:t>ArkTS</w:t>
      </w:r>
      <w:proofErr w:type="spellEnd"/>
      <w:r>
        <w:rPr>
          <w:rFonts w:hint="eastAsia"/>
          <w:sz w:val="24"/>
        </w:rPr>
        <w:t>的编译工具</w:t>
      </w:r>
      <w:r>
        <w:rPr>
          <w:rFonts w:hint="eastAsia"/>
          <w:sz w:val="24"/>
        </w:rPr>
        <w:t>)</w:t>
      </w:r>
      <w:r>
        <w:rPr>
          <w:rFonts w:hint="eastAsia"/>
          <w:sz w:val="24"/>
        </w:rPr>
        <w:t>，以及</w:t>
      </w:r>
      <w:proofErr w:type="spellStart"/>
      <w:r>
        <w:rPr>
          <w:rFonts w:hint="eastAsia"/>
          <w:sz w:val="24"/>
        </w:rPr>
        <w:t>DevEco</w:t>
      </w:r>
      <w:proofErr w:type="spellEnd"/>
      <w:r>
        <w:rPr>
          <w:rFonts w:hint="eastAsia"/>
          <w:sz w:val="24"/>
        </w:rPr>
        <w:t xml:space="preserve"> Studio(</w:t>
      </w:r>
      <w:r>
        <w:rPr>
          <w:rFonts w:hint="eastAsia"/>
          <w:sz w:val="24"/>
        </w:rPr>
        <w:t>基于</w:t>
      </w:r>
      <w:proofErr w:type="spellStart"/>
      <w:r>
        <w:rPr>
          <w:rFonts w:hint="eastAsia"/>
          <w:sz w:val="24"/>
        </w:rPr>
        <w:t>VSCode</w:t>
      </w:r>
      <w:proofErr w:type="spellEnd"/>
      <w:r>
        <w:rPr>
          <w:rFonts w:hint="eastAsia"/>
          <w:sz w:val="24"/>
        </w:rPr>
        <w:t>构建的集成开发环境</w:t>
      </w:r>
      <w:r>
        <w:rPr>
          <w:rFonts w:hint="eastAsia"/>
          <w:sz w:val="24"/>
        </w:rPr>
        <w:t>)</w:t>
      </w:r>
      <w:r>
        <w:rPr>
          <w:rFonts w:hint="eastAsia"/>
          <w:sz w:val="24"/>
        </w:rPr>
        <w:t>，构成完整的生态工具链。也即是说，</w:t>
      </w:r>
      <w:proofErr w:type="spellStart"/>
      <w:r>
        <w:rPr>
          <w:rFonts w:hint="eastAsia"/>
          <w:sz w:val="24"/>
        </w:rPr>
        <w:t>ArkUI</w:t>
      </w:r>
      <w:proofErr w:type="spellEnd"/>
      <w:r>
        <w:rPr>
          <w:rFonts w:hint="eastAsia"/>
          <w:sz w:val="24"/>
        </w:rPr>
        <w:t>是生态专有生态</w:t>
      </w:r>
      <w:r>
        <w:rPr>
          <w:rFonts w:hint="eastAsia"/>
          <w:sz w:val="24"/>
        </w:rPr>
        <w:lastRenderedPageBreak/>
        <w:t>的开发工具，和直接面向操作系统底层的通用开发工具</w:t>
      </w:r>
      <w:proofErr w:type="spellStart"/>
      <w:r>
        <w:rPr>
          <w:rFonts w:hint="eastAsia"/>
          <w:sz w:val="24"/>
        </w:rPr>
        <w:t>LarkSDK</w:t>
      </w:r>
      <w:proofErr w:type="spellEnd"/>
      <w:r>
        <w:rPr>
          <w:rFonts w:hint="eastAsia"/>
          <w:sz w:val="24"/>
        </w:rPr>
        <w:t>并不处于一条技术路线上。</w:t>
      </w:r>
    </w:p>
    <w:p w14:paraId="33364E8F" w14:textId="77777777" w:rsidR="007B343D" w:rsidRDefault="00BC4620">
      <w:pPr>
        <w:spacing w:line="400" w:lineRule="exact"/>
        <w:ind w:firstLineChars="200" w:firstLine="482"/>
        <w:rPr>
          <w:b/>
          <w:sz w:val="24"/>
        </w:rPr>
      </w:pPr>
      <w:r>
        <w:rPr>
          <w:rFonts w:hint="eastAsia"/>
          <w:b/>
          <w:sz w:val="24"/>
        </w:rPr>
        <w:t>3</w:t>
      </w:r>
      <w:r>
        <w:rPr>
          <w:rFonts w:hint="eastAsia"/>
          <w:b/>
          <w:sz w:val="24"/>
        </w:rPr>
        <w:t>、</w:t>
      </w:r>
      <w:r w:rsidR="001F6992">
        <w:fldChar w:fldCharType="begin"/>
      </w:r>
      <w:r w:rsidR="001F6992">
        <w:instrText xml:space="preserve"> HYPERLINK "https://www.zlg.cn/index/pub/awtk.html" \t "http://caiyi.tech/</w:instrText>
      </w:r>
      <w:r w:rsidR="001F6992">
        <w:instrText xml:space="preserve">larksdk/guide/_blank" </w:instrText>
      </w:r>
      <w:r w:rsidR="001F6992">
        <w:fldChar w:fldCharType="separate"/>
      </w:r>
      <w:r>
        <w:rPr>
          <w:rFonts w:hint="eastAsia"/>
          <w:b/>
          <w:sz w:val="24"/>
        </w:rPr>
        <w:t>致远电子</w:t>
      </w:r>
      <w:r>
        <w:rPr>
          <w:rFonts w:hint="eastAsia"/>
          <w:b/>
          <w:sz w:val="24"/>
        </w:rPr>
        <w:t>AWT</w:t>
      </w:r>
      <w:r>
        <w:rPr>
          <w:b/>
          <w:sz w:val="24"/>
        </w:rPr>
        <w:t>K</w:t>
      </w:r>
      <w:r w:rsidR="001F6992">
        <w:rPr>
          <w:b/>
          <w:sz w:val="24"/>
        </w:rPr>
        <w:fldChar w:fldCharType="end"/>
      </w:r>
    </w:p>
    <w:p w14:paraId="45709F5D" w14:textId="77777777" w:rsidR="007B343D" w:rsidRDefault="00BC4620">
      <w:pPr>
        <w:spacing w:line="400" w:lineRule="exact"/>
        <w:ind w:firstLineChars="200" w:firstLine="480"/>
        <w:rPr>
          <w:sz w:val="24"/>
        </w:rPr>
      </w:pPr>
      <w:r>
        <w:rPr>
          <w:rFonts w:hint="eastAsia"/>
          <w:sz w:val="24"/>
        </w:rPr>
        <w:t>AWTK</w:t>
      </w:r>
      <w:r>
        <w:rPr>
          <w:rFonts w:hint="eastAsia"/>
          <w:sz w:val="24"/>
        </w:rPr>
        <w:t>全称为</w:t>
      </w:r>
      <w:r>
        <w:rPr>
          <w:rFonts w:hint="eastAsia"/>
          <w:sz w:val="24"/>
        </w:rPr>
        <w:t xml:space="preserve">Toolkit </w:t>
      </w:r>
      <w:proofErr w:type="spellStart"/>
      <w:r>
        <w:rPr>
          <w:rFonts w:hint="eastAsia"/>
          <w:sz w:val="24"/>
        </w:rPr>
        <w:t>AnyWhere</w:t>
      </w:r>
      <w:proofErr w:type="spellEnd"/>
      <w:r>
        <w:rPr>
          <w:rFonts w:hint="eastAsia"/>
          <w:sz w:val="24"/>
        </w:rPr>
        <w:t>，是</w:t>
      </w:r>
      <w:r>
        <w:rPr>
          <w:rFonts w:hint="eastAsia"/>
          <w:sz w:val="24"/>
        </w:rPr>
        <w:t>ZLG</w:t>
      </w:r>
      <w:r>
        <w:rPr>
          <w:rFonts w:hint="eastAsia"/>
          <w:sz w:val="24"/>
        </w:rPr>
        <w:t>倾心打造的一套基于</w:t>
      </w:r>
      <w:r>
        <w:rPr>
          <w:rFonts w:hint="eastAsia"/>
          <w:sz w:val="24"/>
        </w:rPr>
        <w:t>C</w:t>
      </w:r>
      <w:r>
        <w:rPr>
          <w:rFonts w:hint="eastAsia"/>
          <w:sz w:val="24"/>
        </w:rPr>
        <w:t>语言开发的</w:t>
      </w:r>
      <w:r>
        <w:rPr>
          <w:rFonts w:hint="eastAsia"/>
          <w:sz w:val="24"/>
        </w:rPr>
        <w:t>GUI</w:t>
      </w:r>
      <w:r>
        <w:rPr>
          <w:rFonts w:hint="eastAsia"/>
          <w:sz w:val="24"/>
        </w:rPr>
        <w:t>框架。旨在为用户提供一个功能强大、高效可靠、简单易用、可轻松做出</w:t>
      </w:r>
      <w:proofErr w:type="gramStart"/>
      <w:r>
        <w:rPr>
          <w:rFonts w:hint="eastAsia"/>
          <w:sz w:val="24"/>
        </w:rPr>
        <w:t>炫酷效果</w:t>
      </w:r>
      <w:proofErr w:type="gramEnd"/>
      <w:r>
        <w:rPr>
          <w:rFonts w:hint="eastAsia"/>
          <w:sz w:val="24"/>
        </w:rPr>
        <w:t>的</w:t>
      </w:r>
      <w:r>
        <w:rPr>
          <w:rFonts w:hint="eastAsia"/>
          <w:sz w:val="24"/>
        </w:rPr>
        <w:t>GUI</w:t>
      </w:r>
      <w:r>
        <w:rPr>
          <w:rFonts w:hint="eastAsia"/>
          <w:sz w:val="24"/>
        </w:rPr>
        <w:t>引擎，支持跨平台同步开发，一次编程，到处编译，跨平台使用。</w:t>
      </w:r>
    </w:p>
    <w:p w14:paraId="0C9E9458" w14:textId="77777777" w:rsidR="007B343D" w:rsidRDefault="00BC4620">
      <w:pPr>
        <w:spacing w:line="400" w:lineRule="exact"/>
        <w:ind w:firstLineChars="200" w:firstLine="480"/>
        <w:rPr>
          <w:sz w:val="24"/>
        </w:rPr>
      </w:pPr>
      <w:r>
        <w:rPr>
          <w:rFonts w:hint="eastAsia"/>
          <w:sz w:val="24"/>
        </w:rPr>
        <w:t>然而</w:t>
      </w:r>
      <w:r>
        <w:rPr>
          <w:rFonts w:hint="eastAsia"/>
          <w:sz w:val="24"/>
        </w:rPr>
        <w:t>AWTK</w:t>
      </w:r>
      <w:r>
        <w:rPr>
          <w:rFonts w:hint="eastAsia"/>
          <w:sz w:val="24"/>
        </w:rPr>
        <w:t>本质上也是一套基于</w:t>
      </w:r>
      <w:r w:rsidR="001F6992">
        <w:fldChar w:fldCharType="begin"/>
      </w:r>
      <w:r w:rsidR="001F6992">
        <w:instrText xml:space="preserve"> HYPERLINK "https://www.libsdl.org/" \t "http://caiyi.tech/larksdk/guide/_blank" </w:instrText>
      </w:r>
      <w:r w:rsidR="001F6992">
        <w:fldChar w:fldCharType="separate"/>
      </w:r>
      <w:r>
        <w:rPr>
          <w:rFonts w:hint="eastAsia"/>
          <w:sz w:val="24"/>
        </w:rPr>
        <w:t>SDL(opens new window)</w:t>
      </w:r>
      <w:r w:rsidR="001F6992">
        <w:rPr>
          <w:sz w:val="24"/>
        </w:rPr>
        <w:fldChar w:fldCharType="end"/>
      </w:r>
      <w:r>
        <w:rPr>
          <w:rFonts w:hint="eastAsia"/>
          <w:sz w:val="24"/>
        </w:rPr>
        <w:t>构建的</w:t>
      </w:r>
      <w:r>
        <w:rPr>
          <w:rFonts w:hint="eastAsia"/>
          <w:sz w:val="24"/>
        </w:rPr>
        <w:t>GUI</w:t>
      </w:r>
      <w:r>
        <w:rPr>
          <w:rFonts w:hint="eastAsia"/>
          <w:sz w:val="24"/>
        </w:rPr>
        <w:t>库。其主要能力，如图形渲染、跨平台与底层交互等，均由</w:t>
      </w:r>
      <w:r>
        <w:rPr>
          <w:rFonts w:hint="eastAsia"/>
          <w:sz w:val="24"/>
        </w:rPr>
        <w:t>SDL</w:t>
      </w:r>
      <w:r>
        <w:rPr>
          <w:rFonts w:hint="eastAsia"/>
          <w:sz w:val="24"/>
        </w:rPr>
        <w:t>框架提供。</w:t>
      </w:r>
    </w:p>
    <w:p w14:paraId="3AADBA7A" w14:textId="77777777" w:rsidR="007B343D" w:rsidRDefault="00BC4620">
      <w:pPr>
        <w:spacing w:line="400" w:lineRule="exact"/>
        <w:ind w:firstLineChars="200" w:firstLine="480"/>
        <w:rPr>
          <w:sz w:val="24"/>
        </w:rPr>
      </w:pPr>
      <w:r>
        <w:rPr>
          <w:rFonts w:hint="eastAsia"/>
          <w:sz w:val="24"/>
        </w:rPr>
        <w:t>总的来讲，</w:t>
      </w:r>
      <w:proofErr w:type="spellStart"/>
      <w:r>
        <w:rPr>
          <w:rFonts w:hint="eastAsia"/>
          <w:sz w:val="24"/>
        </w:rPr>
        <w:t>LarkSDK</w:t>
      </w:r>
      <w:proofErr w:type="spellEnd"/>
      <w:r>
        <w:rPr>
          <w:rFonts w:hint="eastAsia"/>
          <w:sz w:val="24"/>
        </w:rPr>
        <w:t>产品的意义是重大的，我个人也很</w:t>
      </w:r>
      <w:proofErr w:type="gramStart"/>
      <w:r>
        <w:rPr>
          <w:rFonts w:hint="eastAsia"/>
          <w:sz w:val="24"/>
        </w:rPr>
        <w:t>幸运能</w:t>
      </w:r>
      <w:proofErr w:type="gramEnd"/>
      <w:r>
        <w:rPr>
          <w:rFonts w:hint="eastAsia"/>
          <w:sz w:val="24"/>
        </w:rPr>
        <w:t>参与到项目的研发当中。</w:t>
      </w:r>
    </w:p>
    <w:p w14:paraId="35D7B13D" w14:textId="77777777" w:rsidR="007B343D" w:rsidRDefault="00BC4620">
      <w:pPr>
        <w:pStyle w:val="3"/>
        <w:keepNext w:val="0"/>
        <w:keepLines w:val="0"/>
        <w:widowControl/>
        <w:spacing w:before="360" w:after="120" w:line="400" w:lineRule="exact"/>
        <w:jc w:val="left"/>
        <w:rPr>
          <w:rFonts w:ascii="黑体" w:eastAsia="黑体" w:hAnsi="黑体"/>
          <w:b w:val="0"/>
          <w:sz w:val="28"/>
          <w:szCs w:val="28"/>
        </w:rPr>
      </w:pPr>
      <w:r>
        <w:rPr>
          <w:rFonts w:ascii="黑体" w:eastAsia="黑体" w:hAnsi="黑体" w:hint="eastAsia"/>
          <w:sz w:val="30"/>
          <w:szCs w:val="30"/>
        </w:rPr>
        <w:br w:type="page"/>
      </w:r>
      <w:bookmarkStart w:id="35" w:name="_Toc20979"/>
      <w:bookmarkStart w:id="36" w:name="_Toc18345"/>
      <w:bookmarkStart w:id="37" w:name="_Toc8015"/>
      <w:r>
        <w:rPr>
          <w:rFonts w:eastAsia="黑体"/>
          <w:b w:val="0"/>
          <w:kern w:val="0"/>
          <w:sz w:val="28"/>
          <w:szCs w:val="32"/>
        </w:rPr>
        <w:lastRenderedPageBreak/>
        <w:t xml:space="preserve">1.3 </w:t>
      </w:r>
      <w:r>
        <w:rPr>
          <w:rFonts w:eastAsia="黑体" w:hint="eastAsia"/>
          <w:b w:val="0"/>
          <w:kern w:val="0"/>
          <w:sz w:val="28"/>
          <w:szCs w:val="32"/>
        </w:rPr>
        <w:t>实习目标和具体任务</w:t>
      </w:r>
      <w:bookmarkEnd w:id="35"/>
      <w:bookmarkEnd w:id="36"/>
      <w:bookmarkEnd w:id="37"/>
    </w:p>
    <w:p w14:paraId="2EB73F9D" w14:textId="77777777" w:rsidR="007B343D" w:rsidRDefault="00BC4620">
      <w:pPr>
        <w:pStyle w:val="3"/>
        <w:keepNext w:val="0"/>
        <w:keepLines w:val="0"/>
        <w:widowControl/>
        <w:spacing w:before="120" w:after="120" w:line="400" w:lineRule="exact"/>
        <w:jc w:val="left"/>
        <w:rPr>
          <w:rFonts w:eastAsia="黑体"/>
          <w:b w:val="0"/>
          <w:kern w:val="0"/>
          <w:sz w:val="28"/>
          <w:szCs w:val="28"/>
        </w:rPr>
      </w:pPr>
      <w:bookmarkStart w:id="38" w:name="_Toc12632"/>
      <w:bookmarkStart w:id="39" w:name="_Toc163219194"/>
      <w:bookmarkStart w:id="40" w:name="_Toc163218591"/>
      <w:bookmarkStart w:id="41" w:name="_Toc1627"/>
      <w:bookmarkStart w:id="42" w:name="_Toc163218265"/>
      <w:bookmarkStart w:id="43" w:name="_Toc24302"/>
      <w:r>
        <w:rPr>
          <w:rFonts w:eastAsia="黑体"/>
          <w:b w:val="0"/>
          <w:kern w:val="0"/>
          <w:sz w:val="28"/>
          <w:szCs w:val="28"/>
        </w:rPr>
        <w:t xml:space="preserve">1.3.1 </w:t>
      </w:r>
      <w:r>
        <w:rPr>
          <w:rFonts w:eastAsia="黑体"/>
          <w:b w:val="0"/>
          <w:kern w:val="0"/>
          <w:sz w:val="28"/>
          <w:szCs w:val="28"/>
        </w:rPr>
        <w:t>实习目标</w:t>
      </w:r>
      <w:bookmarkEnd w:id="38"/>
      <w:bookmarkEnd w:id="39"/>
      <w:bookmarkEnd w:id="40"/>
      <w:bookmarkEnd w:id="41"/>
      <w:bookmarkEnd w:id="42"/>
      <w:bookmarkEnd w:id="43"/>
    </w:p>
    <w:p w14:paraId="47102454" w14:textId="77777777" w:rsidR="007B343D" w:rsidRDefault="00BC4620">
      <w:pPr>
        <w:spacing w:line="400" w:lineRule="exact"/>
        <w:ind w:firstLineChars="200" w:firstLine="480"/>
        <w:rPr>
          <w:sz w:val="24"/>
        </w:rPr>
      </w:pPr>
      <w:r>
        <w:rPr>
          <w:sz w:val="24"/>
        </w:rPr>
        <w:t>对于实习目标，我将其分为公司目标和个人目标。对于公司目标，</w:t>
      </w:r>
      <w:r>
        <w:rPr>
          <w:rFonts w:hint="eastAsia"/>
          <w:sz w:val="24"/>
        </w:rPr>
        <w:t>我希望</w:t>
      </w:r>
      <w:r>
        <w:rPr>
          <w:sz w:val="24"/>
        </w:rPr>
        <w:t>严格按照公司的安排，</w:t>
      </w:r>
      <w:r>
        <w:rPr>
          <w:rFonts w:hint="eastAsia"/>
          <w:sz w:val="24"/>
        </w:rPr>
        <w:t>全身心投入</w:t>
      </w:r>
      <w:proofErr w:type="gramStart"/>
      <w:r>
        <w:rPr>
          <w:sz w:val="24"/>
        </w:rPr>
        <w:t>合迅智灵基础</w:t>
      </w:r>
      <w:proofErr w:type="gramEnd"/>
      <w:r>
        <w:rPr>
          <w:sz w:val="24"/>
        </w:rPr>
        <w:t>平台的研发。对于个人目标，我希望能在实习期间，</w:t>
      </w:r>
      <w:r>
        <w:rPr>
          <w:rFonts w:hint="eastAsia"/>
          <w:sz w:val="24"/>
        </w:rPr>
        <w:t>能</w:t>
      </w:r>
      <w:r>
        <w:rPr>
          <w:sz w:val="24"/>
        </w:rPr>
        <w:t>跟随前辈的脚步，保质保量完成好安排到的工作，</w:t>
      </w:r>
      <w:r>
        <w:rPr>
          <w:rFonts w:hint="eastAsia"/>
          <w:sz w:val="24"/>
        </w:rPr>
        <w:t>同时</w:t>
      </w:r>
      <w:r>
        <w:rPr>
          <w:sz w:val="24"/>
        </w:rPr>
        <w:t>能够在实习期间学到更多知识和技术，以学习为主，以功利为辅</w:t>
      </w:r>
      <w:r>
        <w:rPr>
          <w:rFonts w:hint="eastAsia"/>
          <w:sz w:val="24"/>
        </w:rPr>
        <w:t>，提升培养自己的技术和能力。</w:t>
      </w:r>
    </w:p>
    <w:p w14:paraId="514E907E"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44" w:name="_Toc2742"/>
      <w:bookmarkStart w:id="45" w:name="_Toc21676"/>
      <w:bookmarkStart w:id="46" w:name="_Toc6475"/>
      <w:r>
        <w:rPr>
          <w:rFonts w:eastAsia="黑体"/>
          <w:b w:val="0"/>
          <w:kern w:val="0"/>
          <w:sz w:val="28"/>
          <w:szCs w:val="28"/>
        </w:rPr>
        <w:t xml:space="preserve">1.3.2 </w:t>
      </w:r>
      <w:r>
        <w:rPr>
          <w:rFonts w:eastAsia="黑体" w:hint="eastAsia"/>
          <w:b w:val="0"/>
          <w:kern w:val="0"/>
          <w:sz w:val="28"/>
          <w:szCs w:val="28"/>
        </w:rPr>
        <w:t>具体任务</w:t>
      </w:r>
      <w:bookmarkEnd w:id="44"/>
      <w:bookmarkEnd w:id="45"/>
      <w:bookmarkEnd w:id="46"/>
    </w:p>
    <w:p w14:paraId="4E0A13C7" w14:textId="77777777" w:rsidR="007B343D" w:rsidRDefault="00BC4620">
      <w:pPr>
        <w:spacing w:line="400" w:lineRule="exact"/>
        <w:ind w:firstLineChars="200" w:firstLine="482"/>
        <w:rPr>
          <w:b/>
          <w:sz w:val="24"/>
        </w:rPr>
      </w:pPr>
      <w:r>
        <w:rPr>
          <w:b/>
          <w:sz w:val="24"/>
        </w:rPr>
        <w:t>1</w:t>
      </w:r>
      <w:r>
        <w:rPr>
          <w:rFonts w:hint="eastAsia"/>
          <w:b/>
          <w:sz w:val="24"/>
        </w:rPr>
        <w:t>、</w:t>
      </w:r>
      <w:proofErr w:type="spellStart"/>
      <w:r>
        <w:rPr>
          <w:b/>
          <w:sz w:val="24"/>
        </w:rPr>
        <w:t>LarkSDK</w:t>
      </w:r>
      <w:proofErr w:type="spellEnd"/>
    </w:p>
    <w:p w14:paraId="73A5A99C" w14:textId="77777777" w:rsidR="007B343D" w:rsidRDefault="00BC4620">
      <w:pPr>
        <w:spacing w:line="400" w:lineRule="exact"/>
        <w:ind w:firstLineChars="200" w:firstLine="480"/>
        <w:rPr>
          <w:sz w:val="24"/>
        </w:rPr>
      </w:pPr>
      <w:r>
        <w:rPr>
          <w:sz w:val="24"/>
        </w:rPr>
        <w:t>前面提到，我目前参与在</w:t>
      </w:r>
      <w:proofErr w:type="gramStart"/>
      <w:r>
        <w:rPr>
          <w:sz w:val="24"/>
        </w:rPr>
        <w:t>合迅智灵基础</w:t>
      </w:r>
      <w:proofErr w:type="gramEnd"/>
      <w:r>
        <w:rPr>
          <w:sz w:val="24"/>
        </w:rPr>
        <w:t>平台的产品研发当中，下面我对</w:t>
      </w:r>
      <w:proofErr w:type="gramStart"/>
      <w:r>
        <w:rPr>
          <w:sz w:val="24"/>
        </w:rPr>
        <w:t>该基础</w:t>
      </w:r>
      <w:proofErr w:type="gramEnd"/>
      <w:r>
        <w:rPr>
          <w:sz w:val="24"/>
        </w:rPr>
        <w:t>平台的业务进行相关介绍。</w:t>
      </w:r>
    </w:p>
    <w:p w14:paraId="3568AA3A" w14:textId="77777777" w:rsidR="007B343D" w:rsidRDefault="00BC4620">
      <w:pPr>
        <w:spacing w:line="400" w:lineRule="exact"/>
        <w:ind w:firstLineChars="200" w:firstLine="480"/>
        <w:rPr>
          <w:sz w:val="24"/>
        </w:rPr>
      </w:pPr>
      <w:proofErr w:type="gramStart"/>
      <w:r>
        <w:rPr>
          <w:rFonts w:hint="eastAsia"/>
          <w:sz w:val="24"/>
        </w:rPr>
        <w:t>合迅智灵</w:t>
      </w:r>
      <w:r>
        <w:rPr>
          <w:sz w:val="24"/>
        </w:rPr>
        <w:t>基础</w:t>
      </w:r>
      <w:proofErr w:type="gramEnd"/>
      <w:r>
        <w:rPr>
          <w:sz w:val="24"/>
        </w:rPr>
        <w:t>平台</w:t>
      </w:r>
      <w:r>
        <w:rPr>
          <w:rFonts w:hint="eastAsia"/>
          <w:sz w:val="24"/>
        </w:rPr>
        <w:t>，</w:t>
      </w:r>
      <w:r>
        <w:rPr>
          <w:sz w:val="24"/>
        </w:rPr>
        <w:t>全称</w:t>
      </w:r>
      <w:proofErr w:type="gramStart"/>
      <w:r>
        <w:rPr>
          <w:sz w:val="24"/>
        </w:rPr>
        <w:t>叫合迅智</w:t>
      </w:r>
      <w:proofErr w:type="gramEnd"/>
      <w:r>
        <w:rPr>
          <w:sz w:val="24"/>
        </w:rPr>
        <w:t>灵国产化基础开发套件，</w:t>
      </w:r>
      <w:r>
        <w:rPr>
          <w:rFonts w:hint="eastAsia"/>
          <w:sz w:val="24"/>
        </w:rPr>
        <w:t>也就是前面提到的</w:t>
      </w:r>
      <w:proofErr w:type="spellStart"/>
      <w:r>
        <w:rPr>
          <w:sz w:val="24"/>
        </w:rPr>
        <w:t>LarkSDK</w:t>
      </w:r>
      <w:proofErr w:type="spellEnd"/>
      <w:r>
        <w:rPr>
          <w:sz w:val="24"/>
        </w:rPr>
        <w:t>。</w:t>
      </w:r>
      <w:proofErr w:type="spellStart"/>
      <w:r>
        <w:rPr>
          <w:sz w:val="24"/>
        </w:rPr>
        <w:t>LarkSDK</w:t>
      </w:r>
      <w:proofErr w:type="spellEnd"/>
      <w:r>
        <w:rPr>
          <w:sz w:val="24"/>
        </w:rPr>
        <w:t>是</w:t>
      </w:r>
      <w:proofErr w:type="gramStart"/>
      <w:r>
        <w:rPr>
          <w:sz w:val="24"/>
        </w:rPr>
        <w:t>合迅智灵产品</w:t>
      </w:r>
      <w:proofErr w:type="gramEnd"/>
      <w:r>
        <w:rPr>
          <w:sz w:val="24"/>
        </w:rPr>
        <w:t>LarkStudio5</w:t>
      </w:r>
      <w:r>
        <w:rPr>
          <w:sz w:val="24"/>
        </w:rPr>
        <w:t>的核心部件，是一套跨平台的</w:t>
      </w:r>
      <w:r>
        <w:rPr>
          <w:sz w:val="24"/>
        </w:rPr>
        <w:t>C++</w:t>
      </w:r>
      <w:r>
        <w:rPr>
          <w:sz w:val="24"/>
        </w:rPr>
        <w:t>基础开发库。</w:t>
      </w:r>
    </w:p>
    <w:p w14:paraId="0B5743EC" w14:textId="77777777" w:rsidR="007B343D" w:rsidRDefault="00BC4620">
      <w:pPr>
        <w:spacing w:line="400" w:lineRule="exact"/>
        <w:ind w:firstLineChars="200" w:firstLine="480"/>
        <w:rPr>
          <w:sz w:val="24"/>
        </w:rPr>
      </w:pPr>
      <w:proofErr w:type="spellStart"/>
      <w:r>
        <w:rPr>
          <w:sz w:val="24"/>
        </w:rPr>
        <w:t>LarkSDK</w:t>
      </w:r>
      <w:proofErr w:type="spellEnd"/>
      <w:r>
        <w:rPr>
          <w:sz w:val="24"/>
        </w:rPr>
        <w:t>对标</w:t>
      </w:r>
      <w:r>
        <w:rPr>
          <w:sz w:val="24"/>
        </w:rPr>
        <w:t>Qt</w:t>
      </w:r>
      <w:r>
        <w:rPr>
          <w:rFonts w:hint="eastAsia"/>
          <w:sz w:val="24"/>
        </w:rPr>
        <w:t>。</w:t>
      </w:r>
      <w:r>
        <w:rPr>
          <w:sz w:val="24"/>
        </w:rPr>
        <w:t>Qt</w:t>
      </w:r>
      <w:r>
        <w:rPr>
          <w:sz w:val="24"/>
        </w:rPr>
        <w:t>是一款历史悠久，发展稳定的跨平台</w:t>
      </w:r>
      <w:r>
        <w:rPr>
          <w:sz w:val="24"/>
        </w:rPr>
        <w:t>C++</w:t>
      </w:r>
      <w:r>
        <w:rPr>
          <w:sz w:val="24"/>
        </w:rPr>
        <w:t>基础开发库</w:t>
      </w:r>
      <w:r>
        <w:rPr>
          <w:rFonts w:hint="eastAsia"/>
          <w:sz w:val="24"/>
        </w:rPr>
        <w:t>。在全世界被广泛使用，</w:t>
      </w:r>
      <w:r>
        <w:rPr>
          <w:sz w:val="24"/>
        </w:rPr>
        <w:t>但</w:t>
      </w:r>
      <w:r>
        <w:rPr>
          <w:rFonts w:hint="eastAsia"/>
          <w:sz w:val="24"/>
        </w:rPr>
        <w:t>美中不足的是，该产品并不是</w:t>
      </w:r>
      <w:r>
        <w:rPr>
          <w:sz w:val="24"/>
        </w:rPr>
        <w:t>国人</w:t>
      </w:r>
      <w:r>
        <w:rPr>
          <w:rFonts w:hint="eastAsia"/>
          <w:sz w:val="24"/>
        </w:rPr>
        <w:t>开发</w:t>
      </w:r>
      <w:r>
        <w:rPr>
          <w:sz w:val="24"/>
        </w:rPr>
        <w:t>。为顺应军工国产化的大趋势，公司在</w:t>
      </w:r>
      <w:r>
        <w:rPr>
          <w:sz w:val="24"/>
        </w:rPr>
        <w:t>2020</w:t>
      </w:r>
      <w:r>
        <w:rPr>
          <w:sz w:val="24"/>
        </w:rPr>
        <w:t>年</w:t>
      </w:r>
      <w:r>
        <w:rPr>
          <w:rFonts w:hint="eastAsia"/>
          <w:sz w:val="24"/>
        </w:rPr>
        <w:t>起</w:t>
      </w:r>
      <w:r>
        <w:rPr>
          <w:sz w:val="24"/>
        </w:rPr>
        <w:t>进入</w:t>
      </w:r>
      <w:proofErr w:type="gramStart"/>
      <w:r>
        <w:rPr>
          <w:sz w:val="24"/>
        </w:rPr>
        <w:t>合迅智灵产品</w:t>
      </w:r>
      <w:proofErr w:type="gramEnd"/>
      <w:r>
        <w:rPr>
          <w:sz w:val="24"/>
        </w:rPr>
        <w:t>的研发，其中</w:t>
      </w:r>
      <w:proofErr w:type="spellStart"/>
      <w:r>
        <w:rPr>
          <w:sz w:val="24"/>
        </w:rPr>
        <w:t>LarkSDK</w:t>
      </w:r>
      <w:proofErr w:type="spellEnd"/>
      <w:r>
        <w:rPr>
          <w:sz w:val="24"/>
        </w:rPr>
        <w:t>的部分</w:t>
      </w:r>
      <w:r>
        <w:rPr>
          <w:rFonts w:hint="eastAsia"/>
          <w:sz w:val="24"/>
        </w:rPr>
        <w:t>作为基础平台，</w:t>
      </w:r>
      <w:r>
        <w:rPr>
          <w:sz w:val="24"/>
        </w:rPr>
        <w:t>又是重中之重。</w:t>
      </w:r>
    </w:p>
    <w:p w14:paraId="2DD567D6" w14:textId="77777777" w:rsidR="007B343D" w:rsidRDefault="00BC4620">
      <w:pPr>
        <w:spacing w:line="400" w:lineRule="exact"/>
        <w:ind w:firstLineChars="200" w:firstLine="480"/>
        <w:rPr>
          <w:sz w:val="24"/>
        </w:rPr>
      </w:pPr>
      <w:proofErr w:type="spellStart"/>
      <w:r>
        <w:rPr>
          <w:sz w:val="24"/>
        </w:rPr>
        <w:t>LarkSDK</w:t>
      </w:r>
      <w:proofErr w:type="spellEnd"/>
      <w:r>
        <w:rPr>
          <w:rFonts w:hint="eastAsia"/>
          <w:sz w:val="24"/>
        </w:rPr>
        <w:t>当前阶段</w:t>
      </w:r>
      <w:r>
        <w:rPr>
          <w:sz w:val="24"/>
        </w:rPr>
        <w:t>分为以下三个主要子模块和三个扩展模块。</w:t>
      </w:r>
    </w:p>
    <w:p w14:paraId="6EFD51EF" w14:textId="77777777" w:rsidR="007B343D" w:rsidRDefault="00BC4620">
      <w:pPr>
        <w:spacing w:line="400" w:lineRule="exact"/>
        <w:ind w:firstLineChars="200" w:firstLine="480"/>
        <w:rPr>
          <w:sz w:val="24"/>
        </w:rPr>
      </w:pPr>
      <w:r>
        <w:rPr>
          <w:sz w:val="24"/>
        </w:rPr>
        <w:t>三个主要子模块：</w:t>
      </w:r>
    </w:p>
    <w:p w14:paraId="073D2BD3" w14:textId="77777777" w:rsidR="007B343D" w:rsidRDefault="00BC4620">
      <w:pPr>
        <w:tabs>
          <w:tab w:val="left" w:pos="993"/>
        </w:tabs>
        <w:spacing w:line="400" w:lineRule="exact"/>
        <w:ind w:firstLineChars="200" w:firstLine="480"/>
        <w:rPr>
          <w:sz w:val="24"/>
          <w:szCs w:val="24"/>
        </w:rPr>
      </w:pPr>
      <w:r>
        <w:rPr>
          <w:sz w:val="24"/>
          <w:szCs w:val="24"/>
        </w:rPr>
        <w:t xml:space="preserve">(1) </w:t>
      </w:r>
      <w:proofErr w:type="spellStart"/>
      <w:r>
        <w:rPr>
          <w:sz w:val="24"/>
          <w:szCs w:val="24"/>
        </w:rPr>
        <w:t>LarkSDK</w:t>
      </w:r>
      <w:proofErr w:type="spellEnd"/>
      <w:r>
        <w:rPr>
          <w:sz w:val="24"/>
          <w:szCs w:val="24"/>
        </w:rPr>
        <w:t>-Core (</w:t>
      </w:r>
      <w:proofErr w:type="spellStart"/>
      <w:r>
        <w:rPr>
          <w:sz w:val="24"/>
          <w:szCs w:val="24"/>
        </w:rPr>
        <w:t>larkcore</w:t>
      </w:r>
      <w:proofErr w:type="spellEnd"/>
      <w:r>
        <w:rPr>
          <w:sz w:val="24"/>
          <w:szCs w:val="24"/>
        </w:rPr>
        <w:t>)</w:t>
      </w:r>
      <w:r>
        <w:rPr>
          <w:sz w:val="24"/>
          <w:szCs w:val="24"/>
        </w:rPr>
        <w:t>：核心类库，包含对象模型、事件机制、线程管理和主程序框架等。</w:t>
      </w:r>
    </w:p>
    <w:p w14:paraId="50C6E3A4" w14:textId="77777777" w:rsidR="007B343D" w:rsidRDefault="00BC4620">
      <w:pPr>
        <w:tabs>
          <w:tab w:val="left" w:pos="993"/>
        </w:tabs>
        <w:spacing w:line="400" w:lineRule="exact"/>
        <w:ind w:firstLineChars="200" w:firstLine="480"/>
        <w:rPr>
          <w:sz w:val="24"/>
          <w:szCs w:val="24"/>
        </w:rPr>
      </w:pPr>
      <w:r>
        <w:rPr>
          <w:sz w:val="24"/>
          <w:szCs w:val="24"/>
        </w:rPr>
        <w:t xml:space="preserve">(2) </w:t>
      </w:r>
      <w:proofErr w:type="spellStart"/>
      <w:r>
        <w:rPr>
          <w:sz w:val="24"/>
          <w:szCs w:val="24"/>
        </w:rPr>
        <w:t>LarkSDK</w:t>
      </w:r>
      <w:proofErr w:type="spellEnd"/>
      <w:r>
        <w:rPr>
          <w:sz w:val="24"/>
          <w:szCs w:val="24"/>
        </w:rPr>
        <w:t>-Util (</w:t>
      </w:r>
      <w:proofErr w:type="spellStart"/>
      <w:r>
        <w:rPr>
          <w:sz w:val="24"/>
          <w:szCs w:val="24"/>
        </w:rPr>
        <w:t>larkutil</w:t>
      </w:r>
      <w:proofErr w:type="spellEnd"/>
      <w:r>
        <w:rPr>
          <w:sz w:val="24"/>
          <w:szCs w:val="24"/>
        </w:rPr>
        <w:t>)</w:t>
      </w:r>
      <w:r>
        <w:rPr>
          <w:sz w:val="24"/>
          <w:szCs w:val="24"/>
        </w:rPr>
        <w:t>：实用跨平台工具类库，包含常用的数据结构和算法。</w:t>
      </w:r>
    </w:p>
    <w:p w14:paraId="7917E7F0" w14:textId="77777777" w:rsidR="007B343D" w:rsidRDefault="00BC4620">
      <w:pPr>
        <w:tabs>
          <w:tab w:val="left" w:pos="993"/>
        </w:tabs>
        <w:spacing w:line="400" w:lineRule="exact"/>
        <w:ind w:firstLineChars="200" w:firstLine="480"/>
        <w:rPr>
          <w:sz w:val="24"/>
          <w:szCs w:val="24"/>
        </w:rPr>
      </w:pPr>
      <w:r>
        <w:rPr>
          <w:sz w:val="24"/>
          <w:szCs w:val="24"/>
        </w:rPr>
        <w:t xml:space="preserve">(3) </w:t>
      </w:r>
      <w:proofErr w:type="spellStart"/>
      <w:r>
        <w:rPr>
          <w:sz w:val="24"/>
          <w:szCs w:val="24"/>
        </w:rPr>
        <w:t>LarkSDK</w:t>
      </w:r>
      <w:proofErr w:type="spellEnd"/>
      <w:r>
        <w:rPr>
          <w:sz w:val="24"/>
          <w:szCs w:val="24"/>
        </w:rPr>
        <w:t>-GUI (</w:t>
      </w:r>
      <w:proofErr w:type="spellStart"/>
      <w:r>
        <w:rPr>
          <w:sz w:val="24"/>
          <w:szCs w:val="24"/>
        </w:rPr>
        <w:t>larkgui</w:t>
      </w:r>
      <w:proofErr w:type="spellEnd"/>
      <w:r>
        <w:rPr>
          <w:sz w:val="24"/>
          <w:szCs w:val="24"/>
        </w:rPr>
        <w:t>)</w:t>
      </w:r>
      <w:r>
        <w:rPr>
          <w:sz w:val="24"/>
          <w:szCs w:val="24"/>
        </w:rPr>
        <w:t>：图形绘制类库，包含跨平台图形绘制接口、基础窗体和常用组件，以及多绘图引擎支持支持等。</w:t>
      </w:r>
    </w:p>
    <w:p w14:paraId="2529C877" w14:textId="77777777" w:rsidR="007B343D" w:rsidRDefault="00BC4620">
      <w:pPr>
        <w:spacing w:line="400" w:lineRule="exact"/>
        <w:ind w:firstLineChars="200" w:firstLine="480"/>
        <w:rPr>
          <w:sz w:val="24"/>
        </w:rPr>
      </w:pPr>
      <w:r>
        <w:rPr>
          <w:sz w:val="24"/>
        </w:rPr>
        <w:t>三个扩展模块：</w:t>
      </w:r>
    </w:p>
    <w:p w14:paraId="4EFC54D2" w14:textId="77777777" w:rsidR="007B343D" w:rsidRDefault="00BC4620">
      <w:pPr>
        <w:tabs>
          <w:tab w:val="left" w:pos="993"/>
        </w:tabs>
        <w:spacing w:line="400" w:lineRule="exact"/>
        <w:ind w:firstLineChars="200" w:firstLine="480"/>
        <w:rPr>
          <w:sz w:val="24"/>
          <w:szCs w:val="24"/>
        </w:rPr>
      </w:pPr>
      <w:r>
        <w:rPr>
          <w:sz w:val="24"/>
          <w:szCs w:val="24"/>
        </w:rPr>
        <w:t xml:space="preserve">(1) </w:t>
      </w:r>
      <w:proofErr w:type="spellStart"/>
      <w:r>
        <w:rPr>
          <w:sz w:val="24"/>
          <w:szCs w:val="24"/>
        </w:rPr>
        <w:t>LarkSDK</w:t>
      </w:r>
      <w:proofErr w:type="spellEnd"/>
      <w:r>
        <w:rPr>
          <w:sz w:val="24"/>
          <w:szCs w:val="24"/>
        </w:rPr>
        <w:t>-DB (</w:t>
      </w:r>
      <w:proofErr w:type="spellStart"/>
      <w:r>
        <w:rPr>
          <w:sz w:val="24"/>
          <w:szCs w:val="24"/>
        </w:rPr>
        <w:t>larkdb</w:t>
      </w:r>
      <w:proofErr w:type="spellEnd"/>
      <w:r>
        <w:rPr>
          <w:sz w:val="24"/>
          <w:szCs w:val="24"/>
        </w:rPr>
        <w:t>)</w:t>
      </w:r>
      <w:r>
        <w:rPr>
          <w:sz w:val="24"/>
          <w:szCs w:val="24"/>
        </w:rPr>
        <w:t>：数据库支持模块。</w:t>
      </w:r>
    </w:p>
    <w:p w14:paraId="414EE317" w14:textId="77777777" w:rsidR="007B343D" w:rsidRDefault="00BC4620">
      <w:pPr>
        <w:tabs>
          <w:tab w:val="left" w:pos="993"/>
        </w:tabs>
        <w:spacing w:line="400" w:lineRule="exact"/>
        <w:ind w:firstLineChars="200" w:firstLine="480"/>
        <w:rPr>
          <w:sz w:val="24"/>
          <w:szCs w:val="24"/>
        </w:rPr>
      </w:pPr>
      <w:r>
        <w:rPr>
          <w:sz w:val="24"/>
          <w:szCs w:val="24"/>
        </w:rPr>
        <w:t xml:space="preserve">(2) </w:t>
      </w:r>
      <w:proofErr w:type="spellStart"/>
      <w:r>
        <w:rPr>
          <w:sz w:val="24"/>
          <w:szCs w:val="24"/>
        </w:rPr>
        <w:t>LarkSDK</w:t>
      </w:r>
      <w:proofErr w:type="spellEnd"/>
      <w:r>
        <w:rPr>
          <w:sz w:val="24"/>
          <w:szCs w:val="24"/>
        </w:rPr>
        <w:t>-Network (</w:t>
      </w:r>
      <w:proofErr w:type="spellStart"/>
      <w:r>
        <w:rPr>
          <w:sz w:val="24"/>
          <w:szCs w:val="24"/>
        </w:rPr>
        <w:t>larknetwork</w:t>
      </w:r>
      <w:proofErr w:type="spellEnd"/>
      <w:r>
        <w:rPr>
          <w:sz w:val="24"/>
          <w:szCs w:val="24"/>
        </w:rPr>
        <w:t>)</w:t>
      </w:r>
      <w:r>
        <w:rPr>
          <w:sz w:val="24"/>
          <w:szCs w:val="24"/>
        </w:rPr>
        <w:t>：网络编程支持模块。</w:t>
      </w:r>
    </w:p>
    <w:p w14:paraId="0A6ACB4A" w14:textId="77777777" w:rsidR="007B343D" w:rsidRDefault="00BC4620">
      <w:pPr>
        <w:tabs>
          <w:tab w:val="left" w:pos="993"/>
        </w:tabs>
        <w:spacing w:line="400" w:lineRule="exact"/>
        <w:ind w:firstLineChars="200" w:firstLine="480"/>
        <w:rPr>
          <w:sz w:val="24"/>
          <w:szCs w:val="24"/>
        </w:rPr>
      </w:pPr>
      <w:r>
        <w:rPr>
          <w:sz w:val="24"/>
          <w:szCs w:val="24"/>
        </w:rPr>
        <w:t xml:space="preserve">(3) </w:t>
      </w:r>
      <w:proofErr w:type="spellStart"/>
      <w:r>
        <w:rPr>
          <w:sz w:val="24"/>
          <w:szCs w:val="24"/>
        </w:rPr>
        <w:t>LarkSDK</w:t>
      </w:r>
      <w:proofErr w:type="spellEnd"/>
      <w:r>
        <w:rPr>
          <w:sz w:val="24"/>
          <w:szCs w:val="24"/>
        </w:rPr>
        <w:t>-XML (</w:t>
      </w:r>
      <w:proofErr w:type="spellStart"/>
      <w:r>
        <w:rPr>
          <w:sz w:val="24"/>
          <w:szCs w:val="24"/>
        </w:rPr>
        <w:t>larkxml</w:t>
      </w:r>
      <w:proofErr w:type="spellEnd"/>
      <w:r>
        <w:rPr>
          <w:sz w:val="24"/>
          <w:szCs w:val="24"/>
        </w:rPr>
        <w:t>)</w:t>
      </w:r>
      <w:r>
        <w:rPr>
          <w:sz w:val="24"/>
          <w:szCs w:val="24"/>
        </w:rPr>
        <w:t>：</w:t>
      </w:r>
      <w:r>
        <w:rPr>
          <w:sz w:val="24"/>
          <w:szCs w:val="24"/>
        </w:rPr>
        <w:t>XML</w:t>
      </w:r>
      <w:r>
        <w:rPr>
          <w:sz w:val="24"/>
          <w:szCs w:val="24"/>
        </w:rPr>
        <w:t>支持模块。</w:t>
      </w:r>
    </w:p>
    <w:p w14:paraId="3E0598DF" w14:textId="04BEC19B" w:rsidR="007B343D" w:rsidRDefault="00BC4620">
      <w:pPr>
        <w:spacing w:line="400" w:lineRule="exact"/>
        <w:ind w:firstLineChars="200" w:firstLine="480"/>
        <w:rPr>
          <w:sz w:val="24"/>
          <w:szCs w:val="24"/>
        </w:rPr>
      </w:pPr>
      <w:r>
        <w:rPr>
          <w:sz w:val="24"/>
          <w:szCs w:val="24"/>
        </w:rPr>
        <w:t>公司与本校本院某实验室在</w:t>
      </w:r>
      <w:r>
        <w:rPr>
          <w:sz w:val="24"/>
          <w:szCs w:val="24"/>
        </w:rPr>
        <w:t>2021</w:t>
      </w:r>
      <w:r>
        <w:rPr>
          <w:sz w:val="24"/>
          <w:szCs w:val="24"/>
        </w:rPr>
        <w:t>年达成了合作，校方开始了</w:t>
      </w:r>
      <w:proofErr w:type="spellStart"/>
      <w:r>
        <w:rPr>
          <w:sz w:val="24"/>
          <w:szCs w:val="24"/>
        </w:rPr>
        <w:t>LarkSDK</w:t>
      </w:r>
      <w:proofErr w:type="spellEnd"/>
      <w:r w:rsidR="00090B5E">
        <w:rPr>
          <w:rFonts w:hint="eastAsia"/>
          <w:sz w:val="24"/>
          <w:szCs w:val="24"/>
        </w:rPr>
        <w:t>项目</w:t>
      </w:r>
      <w:r>
        <w:rPr>
          <w:sz w:val="24"/>
          <w:szCs w:val="24"/>
        </w:rPr>
        <w:t>的初步编写。到</w:t>
      </w:r>
      <w:r w:rsidR="00436DD0">
        <w:rPr>
          <w:rFonts w:hint="eastAsia"/>
          <w:sz w:val="24"/>
          <w:szCs w:val="24"/>
        </w:rPr>
        <w:t>2</w:t>
      </w:r>
      <w:r w:rsidR="00436DD0">
        <w:rPr>
          <w:sz w:val="24"/>
          <w:szCs w:val="24"/>
        </w:rPr>
        <w:t>0</w:t>
      </w:r>
      <w:r>
        <w:rPr>
          <w:sz w:val="24"/>
          <w:szCs w:val="24"/>
        </w:rPr>
        <w:t>23</w:t>
      </w:r>
      <w:r>
        <w:rPr>
          <w:sz w:val="24"/>
          <w:szCs w:val="24"/>
        </w:rPr>
        <w:t>年</w:t>
      </w:r>
      <w:r w:rsidR="00C505B9">
        <w:rPr>
          <w:rFonts w:hint="eastAsia"/>
          <w:sz w:val="24"/>
          <w:szCs w:val="24"/>
        </w:rPr>
        <w:t>底</w:t>
      </w:r>
      <w:r>
        <w:rPr>
          <w:sz w:val="24"/>
          <w:szCs w:val="24"/>
        </w:rPr>
        <w:t>为止已经经过一期和二期的</w:t>
      </w:r>
      <w:r>
        <w:rPr>
          <w:rFonts w:hint="eastAsia"/>
          <w:sz w:val="24"/>
          <w:szCs w:val="24"/>
        </w:rPr>
        <w:t>工作</w:t>
      </w:r>
      <w:r>
        <w:rPr>
          <w:sz w:val="24"/>
          <w:szCs w:val="24"/>
        </w:rPr>
        <w:t>，已初步完成</w:t>
      </w:r>
      <w:r w:rsidR="002C11A7">
        <w:rPr>
          <w:rFonts w:hint="eastAsia"/>
          <w:sz w:val="24"/>
          <w:szCs w:val="24"/>
        </w:rPr>
        <w:t>研发</w:t>
      </w:r>
      <w:r>
        <w:rPr>
          <w:sz w:val="24"/>
          <w:szCs w:val="24"/>
        </w:rPr>
        <w:t>。但由于学校学生对实际工程的接触较少以及理论知识不牢固，编写的代码是存在很</w:t>
      </w:r>
      <w:r>
        <w:rPr>
          <w:sz w:val="24"/>
          <w:szCs w:val="24"/>
        </w:rPr>
        <w:lastRenderedPageBreak/>
        <w:t>多问题的。在我进入公司以前，公司的前辈们就针对部分问题进行了优化重构，但是整体来看仍难以达到标准。</w:t>
      </w:r>
    </w:p>
    <w:p w14:paraId="77C66552" w14:textId="77777777" w:rsidR="007B343D" w:rsidRDefault="00BC4620">
      <w:pPr>
        <w:spacing w:line="400" w:lineRule="exact"/>
        <w:ind w:firstLineChars="200" w:firstLine="480"/>
        <w:rPr>
          <w:sz w:val="24"/>
          <w:szCs w:val="24"/>
        </w:rPr>
      </w:pPr>
      <w:r>
        <w:rPr>
          <w:sz w:val="24"/>
          <w:szCs w:val="24"/>
        </w:rPr>
        <w:t>因此在进入公司以后，我的第一份任务就是进行代码走查。何为代码走查？简单来讲就是读别人的代码发现问题，但是这其中的工作量和难度也是不小的。领导对我们的要求是对于该部分涉及到的内容，包括涉及到的其他代码，都要阅读和理解，然后汇报。虽然枯燥甚至有些难，但我确实学到了很多知识和技巧。我的老总曾经说过：</w:t>
      </w:r>
      <w:r>
        <w:rPr>
          <w:sz w:val="24"/>
          <w:szCs w:val="24"/>
        </w:rPr>
        <w:t>“</w:t>
      </w:r>
      <w:r>
        <w:rPr>
          <w:sz w:val="24"/>
          <w:szCs w:val="24"/>
        </w:rPr>
        <w:t>提升技术的最好办法就是阅读代码。</w:t>
      </w:r>
      <w:r>
        <w:rPr>
          <w:sz w:val="24"/>
          <w:szCs w:val="24"/>
        </w:rPr>
        <w:t>”</w:t>
      </w:r>
      <w:r>
        <w:rPr>
          <w:sz w:val="24"/>
          <w:szCs w:val="24"/>
        </w:rPr>
        <w:t>我觉得说的有理，阅读别人的代码，首先是理解别人的思路，然后</w:t>
      </w:r>
      <w:proofErr w:type="gramStart"/>
      <w:r>
        <w:rPr>
          <w:sz w:val="24"/>
          <w:szCs w:val="24"/>
        </w:rPr>
        <w:t>延申</w:t>
      </w:r>
      <w:proofErr w:type="gramEnd"/>
      <w:r>
        <w:rPr>
          <w:sz w:val="24"/>
          <w:szCs w:val="24"/>
        </w:rPr>
        <w:t>思考，思考他这里为什么写得好，写得不好，想想如果是自己该如何构思，如何下笔，这对一个问题从</w:t>
      </w:r>
      <w:r>
        <w:rPr>
          <w:sz w:val="24"/>
          <w:szCs w:val="24"/>
        </w:rPr>
        <w:t>0</w:t>
      </w:r>
      <w:r>
        <w:rPr>
          <w:sz w:val="24"/>
          <w:szCs w:val="24"/>
        </w:rPr>
        <w:t>到</w:t>
      </w:r>
      <w:r>
        <w:rPr>
          <w:sz w:val="24"/>
          <w:szCs w:val="24"/>
        </w:rPr>
        <w:t>1</w:t>
      </w:r>
      <w:r>
        <w:rPr>
          <w:sz w:val="24"/>
          <w:szCs w:val="24"/>
        </w:rPr>
        <w:t>的剖析是非常有帮助的，而我在学习的过程中，不仅要学习知识和技术，更重要的是培养工程上的思维和方法。</w:t>
      </w:r>
      <w:bookmarkStart w:id="47" w:name="_Toc8787"/>
      <w:bookmarkStart w:id="48" w:name="_Toc149127267"/>
      <w:bookmarkEnd w:id="34"/>
    </w:p>
    <w:p w14:paraId="1129F17B" w14:textId="77777777" w:rsidR="007B343D" w:rsidRDefault="00BC4620">
      <w:pPr>
        <w:spacing w:line="400" w:lineRule="exact"/>
        <w:ind w:firstLineChars="200" w:firstLine="480"/>
        <w:rPr>
          <w:sz w:val="24"/>
          <w:szCs w:val="24"/>
        </w:rPr>
      </w:pPr>
      <w:r>
        <w:rPr>
          <w:rFonts w:hint="eastAsia"/>
          <w:sz w:val="24"/>
          <w:szCs w:val="24"/>
        </w:rPr>
        <w:t>以下列出实习过程中的代码走查记录表</w:t>
      </w:r>
      <w:r>
        <w:rPr>
          <w:rFonts w:hint="eastAsia"/>
          <w:sz w:val="24"/>
          <w:szCs w:val="24"/>
        </w:rPr>
        <w:t>1-1</w:t>
      </w:r>
      <w:r>
        <w:rPr>
          <w:rFonts w:hint="eastAsia"/>
          <w:sz w:val="24"/>
          <w:szCs w:val="24"/>
        </w:rPr>
        <w:t>：</w:t>
      </w:r>
    </w:p>
    <w:p w14:paraId="1121A45F" w14:textId="77777777" w:rsidR="007B343D" w:rsidRDefault="00BC4620">
      <w:pPr>
        <w:spacing w:before="240" w:after="120" w:line="400" w:lineRule="exact"/>
        <w:jc w:val="center"/>
      </w:pPr>
      <w:r>
        <w:rPr>
          <w:rFonts w:hint="eastAsia"/>
        </w:rPr>
        <w:t>表</w:t>
      </w:r>
      <w:r>
        <w:rPr>
          <w:rFonts w:hint="eastAsia"/>
        </w:rPr>
        <w:t>1</w:t>
      </w:r>
      <w:r>
        <w:t xml:space="preserve">-1 </w:t>
      </w:r>
      <w:r>
        <w:rPr>
          <w:rFonts w:hint="eastAsia"/>
        </w:rPr>
        <w:t>代码走查记录表</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8"/>
        <w:gridCol w:w="6902"/>
      </w:tblGrid>
      <w:tr w:rsidR="007B343D" w14:paraId="6C8B9233" w14:textId="77777777">
        <w:trPr>
          <w:trHeight w:val="377"/>
        </w:trPr>
        <w:tc>
          <w:tcPr>
            <w:tcW w:w="1648" w:type="dxa"/>
            <w:shd w:val="clear" w:color="auto" w:fill="auto"/>
            <w:vAlign w:val="center"/>
          </w:tcPr>
          <w:p w14:paraId="52AB9C30" w14:textId="77777777" w:rsidR="007B343D" w:rsidRDefault="00BC4620">
            <w:pPr>
              <w:spacing w:line="20" w:lineRule="atLeast"/>
              <w:jc w:val="center"/>
              <w:rPr>
                <w:b/>
              </w:rPr>
            </w:pPr>
            <w:r>
              <w:rPr>
                <w:b/>
              </w:rPr>
              <w:t>迭代时间</w:t>
            </w:r>
          </w:p>
        </w:tc>
        <w:tc>
          <w:tcPr>
            <w:tcW w:w="6902" w:type="dxa"/>
            <w:shd w:val="clear" w:color="auto" w:fill="auto"/>
            <w:vAlign w:val="center"/>
          </w:tcPr>
          <w:p w14:paraId="1C93C8D0" w14:textId="77777777" w:rsidR="007B343D" w:rsidRDefault="00BC4620">
            <w:pPr>
              <w:spacing w:line="20" w:lineRule="atLeast"/>
              <w:jc w:val="center"/>
              <w:rPr>
                <w:b/>
              </w:rPr>
            </w:pPr>
            <w:r>
              <w:rPr>
                <w:b/>
              </w:rPr>
              <w:t>走查代码</w:t>
            </w:r>
          </w:p>
        </w:tc>
      </w:tr>
      <w:tr w:rsidR="007B343D" w14:paraId="27123CE1" w14:textId="77777777">
        <w:trPr>
          <w:trHeight w:val="387"/>
        </w:trPr>
        <w:tc>
          <w:tcPr>
            <w:tcW w:w="1648" w:type="dxa"/>
            <w:shd w:val="clear" w:color="auto" w:fill="auto"/>
            <w:vAlign w:val="center"/>
          </w:tcPr>
          <w:p w14:paraId="4174A909" w14:textId="77777777" w:rsidR="007B343D" w:rsidRDefault="00BC4620">
            <w:pPr>
              <w:spacing w:line="20" w:lineRule="atLeast"/>
              <w:jc w:val="center"/>
            </w:pPr>
            <w:r>
              <w:t>1.15 - 1.26</w:t>
            </w:r>
          </w:p>
        </w:tc>
        <w:tc>
          <w:tcPr>
            <w:tcW w:w="6902" w:type="dxa"/>
            <w:shd w:val="clear" w:color="auto" w:fill="auto"/>
            <w:vAlign w:val="center"/>
          </w:tcPr>
          <w:p w14:paraId="33859783" w14:textId="77777777" w:rsidR="007B343D" w:rsidRDefault="00BC4620">
            <w:pPr>
              <w:spacing w:line="20" w:lineRule="atLeast"/>
              <w:jc w:val="center"/>
            </w:pPr>
            <w:proofErr w:type="spellStart"/>
            <w:r>
              <w:t>LStack</w:t>
            </w:r>
            <w:proofErr w:type="spellEnd"/>
            <w:r>
              <w:t>、</w:t>
            </w:r>
            <w:proofErr w:type="spellStart"/>
            <w:r>
              <w:t>LQueue</w:t>
            </w:r>
            <w:proofErr w:type="spellEnd"/>
            <w:r>
              <w:t>、</w:t>
            </w:r>
            <w:proofErr w:type="spellStart"/>
            <w:r>
              <w:t>LByteArray</w:t>
            </w:r>
            <w:proofErr w:type="spellEnd"/>
          </w:p>
        </w:tc>
      </w:tr>
      <w:tr w:rsidR="007B343D" w14:paraId="6D12069B" w14:textId="77777777">
        <w:trPr>
          <w:trHeight w:val="399"/>
        </w:trPr>
        <w:tc>
          <w:tcPr>
            <w:tcW w:w="1648" w:type="dxa"/>
            <w:shd w:val="clear" w:color="auto" w:fill="auto"/>
            <w:vAlign w:val="center"/>
          </w:tcPr>
          <w:p w14:paraId="01B657BD" w14:textId="77777777" w:rsidR="007B343D" w:rsidRDefault="00BC4620">
            <w:pPr>
              <w:spacing w:line="20" w:lineRule="atLeast"/>
              <w:jc w:val="center"/>
            </w:pPr>
            <w:r>
              <w:t>1.29 - 2.8</w:t>
            </w:r>
          </w:p>
        </w:tc>
        <w:tc>
          <w:tcPr>
            <w:tcW w:w="6902" w:type="dxa"/>
            <w:shd w:val="clear" w:color="auto" w:fill="auto"/>
            <w:vAlign w:val="center"/>
          </w:tcPr>
          <w:p w14:paraId="4B509286" w14:textId="77777777" w:rsidR="007B343D" w:rsidRDefault="00BC4620">
            <w:pPr>
              <w:spacing w:line="20" w:lineRule="atLeast"/>
              <w:jc w:val="center"/>
            </w:pPr>
            <w:proofErr w:type="spellStart"/>
            <w:r>
              <w:t>LObject</w:t>
            </w:r>
            <w:proofErr w:type="spellEnd"/>
            <w:r>
              <w:t>、</w:t>
            </w:r>
            <w:proofErr w:type="spellStart"/>
            <w:r>
              <w:t>LApplication</w:t>
            </w:r>
            <w:proofErr w:type="spellEnd"/>
            <w:r>
              <w:t>、</w:t>
            </w:r>
            <w:proofErr w:type="spellStart"/>
            <w:r>
              <w:t>LSignal</w:t>
            </w:r>
            <w:proofErr w:type="spellEnd"/>
          </w:p>
        </w:tc>
      </w:tr>
      <w:tr w:rsidR="007B343D" w14:paraId="3DCCC09F" w14:textId="77777777">
        <w:trPr>
          <w:trHeight w:val="410"/>
        </w:trPr>
        <w:tc>
          <w:tcPr>
            <w:tcW w:w="1648" w:type="dxa"/>
            <w:shd w:val="clear" w:color="auto" w:fill="auto"/>
            <w:vAlign w:val="center"/>
          </w:tcPr>
          <w:p w14:paraId="679456AD" w14:textId="77777777" w:rsidR="007B343D" w:rsidRDefault="00BC4620">
            <w:pPr>
              <w:spacing w:line="20" w:lineRule="atLeast"/>
              <w:jc w:val="center"/>
            </w:pPr>
            <w:r>
              <w:t>2.19 - 3.1</w:t>
            </w:r>
          </w:p>
        </w:tc>
        <w:tc>
          <w:tcPr>
            <w:tcW w:w="6902" w:type="dxa"/>
            <w:shd w:val="clear" w:color="auto" w:fill="auto"/>
            <w:vAlign w:val="center"/>
          </w:tcPr>
          <w:p w14:paraId="40CE1A1E" w14:textId="77777777" w:rsidR="007B343D" w:rsidRDefault="00BC4620">
            <w:pPr>
              <w:spacing w:line="20" w:lineRule="atLeast"/>
              <w:jc w:val="center"/>
            </w:pPr>
            <w:r>
              <w:t>线程管理、线程数据、互斥锁、读写锁部分</w:t>
            </w:r>
          </w:p>
        </w:tc>
      </w:tr>
      <w:tr w:rsidR="007B343D" w14:paraId="42198E11" w14:textId="77777777">
        <w:trPr>
          <w:trHeight w:val="452"/>
        </w:trPr>
        <w:tc>
          <w:tcPr>
            <w:tcW w:w="1648" w:type="dxa"/>
            <w:shd w:val="clear" w:color="auto" w:fill="auto"/>
            <w:vAlign w:val="center"/>
          </w:tcPr>
          <w:p w14:paraId="730677CA" w14:textId="77777777" w:rsidR="007B343D" w:rsidRDefault="00BC4620">
            <w:pPr>
              <w:spacing w:line="20" w:lineRule="atLeast"/>
              <w:jc w:val="center"/>
            </w:pPr>
            <w:r>
              <w:t>3.4 - 3.15</w:t>
            </w:r>
          </w:p>
        </w:tc>
        <w:tc>
          <w:tcPr>
            <w:tcW w:w="6902" w:type="dxa"/>
            <w:shd w:val="clear" w:color="auto" w:fill="auto"/>
            <w:vAlign w:val="center"/>
          </w:tcPr>
          <w:p w14:paraId="5A2E6D07" w14:textId="77777777" w:rsidR="007B343D" w:rsidRDefault="00BC4620">
            <w:pPr>
              <w:spacing w:line="20" w:lineRule="atLeast"/>
              <w:jc w:val="center"/>
            </w:pPr>
            <w:proofErr w:type="spellStart"/>
            <w:r>
              <w:t>LPen</w:t>
            </w:r>
            <w:proofErr w:type="spellEnd"/>
            <w:r>
              <w:t>、</w:t>
            </w:r>
            <w:proofErr w:type="spellStart"/>
            <w:r>
              <w:t>LBrush</w:t>
            </w:r>
            <w:proofErr w:type="spellEnd"/>
            <w:r>
              <w:t>、</w:t>
            </w:r>
            <w:proofErr w:type="spellStart"/>
            <w:r>
              <w:t>LLinearGradient</w:t>
            </w:r>
            <w:proofErr w:type="spellEnd"/>
            <w:r>
              <w:t>、</w:t>
            </w:r>
            <w:proofErr w:type="spellStart"/>
            <w:r>
              <w:t>LMenu</w:t>
            </w:r>
            <w:proofErr w:type="spellEnd"/>
            <w:r>
              <w:t>、</w:t>
            </w:r>
            <w:proofErr w:type="spellStart"/>
            <w:r>
              <w:t>LMenuItem</w:t>
            </w:r>
            <w:proofErr w:type="spellEnd"/>
            <w:r>
              <w:t>、</w:t>
            </w:r>
            <w:proofErr w:type="spellStart"/>
            <w:r>
              <w:t>LMenuItemSeparator</w:t>
            </w:r>
            <w:proofErr w:type="spellEnd"/>
          </w:p>
        </w:tc>
      </w:tr>
      <w:tr w:rsidR="007B343D" w14:paraId="2864B042" w14:textId="77777777">
        <w:trPr>
          <w:trHeight w:val="441"/>
        </w:trPr>
        <w:tc>
          <w:tcPr>
            <w:tcW w:w="1648" w:type="dxa"/>
            <w:shd w:val="clear" w:color="auto" w:fill="auto"/>
            <w:vAlign w:val="center"/>
          </w:tcPr>
          <w:p w14:paraId="696C0AEC" w14:textId="77777777" w:rsidR="007B343D" w:rsidRDefault="00BC4620">
            <w:pPr>
              <w:spacing w:line="20" w:lineRule="atLeast"/>
              <w:jc w:val="center"/>
            </w:pPr>
            <w:r>
              <w:t>4.7 - 4.19</w:t>
            </w:r>
          </w:p>
        </w:tc>
        <w:tc>
          <w:tcPr>
            <w:tcW w:w="6902" w:type="dxa"/>
            <w:shd w:val="clear" w:color="auto" w:fill="auto"/>
            <w:vAlign w:val="center"/>
          </w:tcPr>
          <w:p w14:paraId="70EBFD63" w14:textId="77777777" w:rsidR="007B343D" w:rsidRDefault="00BC4620">
            <w:pPr>
              <w:spacing w:line="20" w:lineRule="atLeast"/>
              <w:jc w:val="center"/>
            </w:pPr>
            <w:proofErr w:type="spellStart"/>
            <w:r>
              <w:t>LarkXML</w:t>
            </w:r>
            <w:proofErr w:type="spellEnd"/>
            <w:r>
              <w:rPr>
                <w:rFonts w:hint="eastAsia"/>
              </w:rPr>
              <w:t>模块</w:t>
            </w:r>
          </w:p>
        </w:tc>
      </w:tr>
    </w:tbl>
    <w:p w14:paraId="39CAA008" w14:textId="77777777" w:rsidR="007B343D" w:rsidRDefault="00BC4620">
      <w:pPr>
        <w:spacing w:line="400" w:lineRule="exact"/>
        <w:ind w:firstLineChars="200" w:firstLine="480"/>
        <w:rPr>
          <w:sz w:val="24"/>
          <w:szCs w:val="24"/>
        </w:rPr>
      </w:pPr>
      <w:r>
        <w:rPr>
          <w:sz w:val="24"/>
          <w:szCs w:val="24"/>
        </w:rPr>
        <w:t>既然做了代码走查，那么</w:t>
      </w:r>
      <w:r>
        <w:rPr>
          <w:rFonts w:hint="eastAsia"/>
          <w:sz w:val="24"/>
          <w:szCs w:val="24"/>
        </w:rPr>
        <w:t>必然</w:t>
      </w:r>
      <w:r>
        <w:rPr>
          <w:sz w:val="24"/>
          <w:szCs w:val="24"/>
        </w:rPr>
        <w:t>需要记录，后续</w:t>
      </w:r>
      <w:r>
        <w:rPr>
          <w:rFonts w:hint="eastAsia"/>
          <w:sz w:val="24"/>
          <w:szCs w:val="24"/>
        </w:rPr>
        <w:t>优化重构。代码走查的目的是发现问题，记录问题，而最终的解决依赖于后续的代码优化重构。在实习期间，我完成了线程部分代码、</w:t>
      </w:r>
      <w:proofErr w:type="spellStart"/>
      <w:r>
        <w:rPr>
          <w:rFonts w:hint="eastAsia"/>
          <w:sz w:val="24"/>
          <w:szCs w:val="24"/>
        </w:rPr>
        <w:t>LPen</w:t>
      </w:r>
      <w:proofErr w:type="spellEnd"/>
      <w:r>
        <w:rPr>
          <w:rFonts w:hint="eastAsia"/>
          <w:sz w:val="24"/>
          <w:szCs w:val="24"/>
        </w:rPr>
        <w:t>、</w:t>
      </w:r>
      <w:proofErr w:type="spellStart"/>
      <w:r>
        <w:rPr>
          <w:rFonts w:hint="eastAsia"/>
          <w:sz w:val="24"/>
          <w:szCs w:val="24"/>
        </w:rPr>
        <w:t>LBrush</w:t>
      </w:r>
      <w:proofErr w:type="spellEnd"/>
      <w:r>
        <w:rPr>
          <w:rFonts w:hint="eastAsia"/>
          <w:sz w:val="24"/>
          <w:szCs w:val="24"/>
        </w:rPr>
        <w:t>等的优化修改，完成了</w:t>
      </w:r>
      <w:proofErr w:type="gramStart"/>
      <w:r>
        <w:rPr>
          <w:rFonts w:hint="eastAsia"/>
          <w:sz w:val="24"/>
          <w:szCs w:val="24"/>
        </w:rPr>
        <w:t>栈</w:t>
      </w:r>
      <w:proofErr w:type="spellStart"/>
      <w:proofErr w:type="gramEnd"/>
      <w:r>
        <w:rPr>
          <w:rFonts w:hint="eastAsia"/>
          <w:sz w:val="24"/>
          <w:szCs w:val="24"/>
        </w:rPr>
        <w:t>LStack</w:t>
      </w:r>
      <w:proofErr w:type="spellEnd"/>
      <w:r>
        <w:rPr>
          <w:rFonts w:hint="eastAsia"/>
          <w:sz w:val="24"/>
          <w:szCs w:val="24"/>
        </w:rPr>
        <w:t>和队列</w:t>
      </w:r>
      <w:proofErr w:type="spellStart"/>
      <w:r>
        <w:rPr>
          <w:rFonts w:hint="eastAsia"/>
          <w:sz w:val="24"/>
          <w:szCs w:val="24"/>
        </w:rPr>
        <w:t>LQueue</w:t>
      </w:r>
      <w:proofErr w:type="spellEnd"/>
      <w:r>
        <w:rPr>
          <w:rFonts w:hint="eastAsia"/>
          <w:sz w:val="24"/>
          <w:szCs w:val="24"/>
        </w:rPr>
        <w:t>容器、字符串列表（</w:t>
      </w:r>
      <w:proofErr w:type="spellStart"/>
      <w:r>
        <w:rPr>
          <w:rFonts w:hint="eastAsia"/>
          <w:sz w:val="24"/>
          <w:szCs w:val="24"/>
        </w:rPr>
        <w:t>LStringList</w:t>
      </w:r>
      <w:proofErr w:type="spellEnd"/>
      <w:r>
        <w:rPr>
          <w:rFonts w:hint="eastAsia"/>
          <w:sz w:val="24"/>
          <w:szCs w:val="24"/>
        </w:rPr>
        <w:t>）、关联性容器（</w:t>
      </w:r>
      <w:proofErr w:type="spellStart"/>
      <w:r>
        <w:rPr>
          <w:rFonts w:hint="eastAsia"/>
          <w:sz w:val="24"/>
          <w:szCs w:val="24"/>
        </w:rPr>
        <w:t>LHash</w:t>
      </w:r>
      <w:proofErr w:type="spellEnd"/>
      <w:r>
        <w:rPr>
          <w:rFonts w:hint="eastAsia"/>
          <w:sz w:val="24"/>
          <w:szCs w:val="24"/>
        </w:rPr>
        <w:t>、</w:t>
      </w:r>
      <w:proofErr w:type="spellStart"/>
      <w:r>
        <w:rPr>
          <w:rFonts w:hint="eastAsia"/>
          <w:sz w:val="24"/>
          <w:szCs w:val="24"/>
        </w:rPr>
        <w:t>LMap</w:t>
      </w:r>
      <w:proofErr w:type="spellEnd"/>
      <w:r>
        <w:rPr>
          <w:rFonts w:hint="eastAsia"/>
          <w:sz w:val="24"/>
          <w:szCs w:val="24"/>
        </w:rPr>
        <w:t>、</w:t>
      </w:r>
      <w:proofErr w:type="spellStart"/>
      <w:r>
        <w:rPr>
          <w:rFonts w:hint="eastAsia"/>
          <w:sz w:val="24"/>
          <w:szCs w:val="24"/>
        </w:rPr>
        <w:t>LSet</w:t>
      </w:r>
      <w:proofErr w:type="spellEnd"/>
      <w:r>
        <w:rPr>
          <w:rFonts w:hint="eastAsia"/>
          <w:sz w:val="24"/>
          <w:szCs w:val="24"/>
        </w:rPr>
        <w:t>）、日期时间数据类型（</w:t>
      </w:r>
      <w:proofErr w:type="spellStart"/>
      <w:r>
        <w:rPr>
          <w:rFonts w:hint="eastAsia"/>
          <w:sz w:val="24"/>
          <w:szCs w:val="24"/>
        </w:rPr>
        <w:t>LDateTime</w:t>
      </w:r>
      <w:proofErr w:type="spellEnd"/>
      <w:r>
        <w:rPr>
          <w:rFonts w:hint="eastAsia"/>
          <w:sz w:val="24"/>
          <w:szCs w:val="24"/>
        </w:rPr>
        <w:t>、</w:t>
      </w:r>
      <w:proofErr w:type="spellStart"/>
      <w:r>
        <w:rPr>
          <w:rFonts w:hint="eastAsia"/>
          <w:sz w:val="24"/>
          <w:szCs w:val="24"/>
        </w:rPr>
        <w:t>LDate</w:t>
      </w:r>
      <w:proofErr w:type="spellEnd"/>
      <w:r>
        <w:rPr>
          <w:rFonts w:hint="eastAsia"/>
          <w:sz w:val="24"/>
          <w:szCs w:val="24"/>
        </w:rPr>
        <w:t>、</w:t>
      </w:r>
      <w:proofErr w:type="spellStart"/>
      <w:r>
        <w:rPr>
          <w:rFonts w:hint="eastAsia"/>
          <w:sz w:val="24"/>
          <w:szCs w:val="24"/>
        </w:rPr>
        <w:t>LTime</w:t>
      </w:r>
      <w:proofErr w:type="spellEnd"/>
      <w:r>
        <w:rPr>
          <w:rFonts w:hint="eastAsia"/>
          <w:sz w:val="24"/>
          <w:szCs w:val="24"/>
        </w:rPr>
        <w:t>）以及三元组容器（</w:t>
      </w:r>
      <w:proofErr w:type="spellStart"/>
      <w:r>
        <w:rPr>
          <w:rFonts w:hint="eastAsia"/>
          <w:sz w:val="24"/>
          <w:szCs w:val="24"/>
        </w:rPr>
        <w:t>LTrio</w:t>
      </w:r>
      <w:proofErr w:type="spellEnd"/>
      <w:r>
        <w:rPr>
          <w:rFonts w:hint="eastAsia"/>
          <w:sz w:val="24"/>
          <w:szCs w:val="24"/>
        </w:rPr>
        <w:t>）等工具类代码的优化重构。同时我自主研究</w:t>
      </w:r>
      <w:proofErr w:type="spellStart"/>
      <w:r>
        <w:rPr>
          <w:rFonts w:hint="eastAsia"/>
          <w:sz w:val="24"/>
          <w:szCs w:val="24"/>
        </w:rPr>
        <w:t>QDir</w:t>
      </w:r>
      <w:proofErr w:type="spellEnd"/>
      <w:r>
        <w:rPr>
          <w:rFonts w:hint="eastAsia"/>
          <w:sz w:val="24"/>
          <w:szCs w:val="24"/>
        </w:rPr>
        <w:t>和</w:t>
      </w:r>
      <w:proofErr w:type="spellStart"/>
      <w:r>
        <w:rPr>
          <w:rFonts w:hint="eastAsia"/>
          <w:sz w:val="24"/>
          <w:szCs w:val="24"/>
        </w:rPr>
        <w:t>QFileInfo</w:t>
      </w:r>
      <w:proofErr w:type="spellEnd"/>
      <w:r>
        <w:rPr>
          <w:rFonts w:hint="eastAsia"/>
          <w:sz w:val="24"/>
          <w:szCs w:val="24"/>
        </w:rPr>
        <w:t>的设计，去掉设计不合理的地方，设计出了属于</w:t>
      </w:r>
      <w:proofErr w:type="spellStart"/>
      <w:r>
        <w:rPr>
          <w:rFonts w:hint="eastAsia"/>
          <w:sz w:val="24"/>
          <w:szCs w:val="24"/>
        </w:rPr>
        <w:t>LarkSDK</w:t>
      </w:r>
      <w:proofErr w:type="spellEnd"/>
      <w:r>
        <w:rPr>
          <w:rFonts w:hint="eastAsia"/>
          <w:sz w:val="24"/>
          <w:szCs w:val="24"/>
        </w:rPr>
        <w:t>自己的</w:t>
      </w:r>
      <w:proofErr w:type="spellStart"/>
      <w:r>
        <w:rPr>
          <w:rFonts w:hint="eastAsia"/>
          <w:sz w:val="24"/>
          <w:szCs w:val="24"/>
        </w:rPr>
        <w:t>LFileSystemPath</w:t>
      </w:r>
      <w:proofErr w:type="spellEnd"/>
      <w:r>
        <w:rPr>
          <w:rFonts w:hint="eastAsia"/>
          <w:sz w:val="24"/>
          <w:szCs w:val="24"/>
        </w:rPr>
        <w:t>和</w:t>
      </w:r>
      <w:proofErr w:type="spellStart"/>
      <w:r>
        <w:rPr>
          <w:rFonts w:hint="eastAsia"/>
          <w:sz w:val="24"/>
          <w:szCs w:val="24"/>
        </w:rPr>
        <w:t>LFileSystemEntry</w:t>
      </w:r>
      <w:proofErr w:type="spellEnd"/>
      <w:r>
        <w:rPr>
          <w:rFonts w:hint="eastAsia"/>
          <w:sz w:val="24"/>
          <w:szCs w:val="24"/>
        </w:rPr>
        <w:t>，与上面的结构分别对应。目前，在组内成员的共同努力下，</w:t>
      </w:r>
      <w:r>
        <w:rPr>
          <w:rFonts w:hint="eastAsia"/>
          <w:sz w:val="24"/>
          <w:szCs w:val="24"/>
        </w:rPr>
        <w:t>util</w:t>
      </w:r>
      <w:r>
        <w:rPr>
          <w:rFonts w:hint="eastAsia"/>
          <w:sz w:val="24"/>
          <w:szCs w:val="24"/>
        </w:rPr>
        <w:t>部分目前已经基本全部处理完毕。经过测试，目前功能稳定可用，具体见图</w:t>
      </w:r>
      <w:r>
        <w:rPr>
          <w:rFonts w:hint="eastAsia"/>
          <w:sz w:val="24"/>
          <w:szCs w:val="24"/>
        </w:rPr>
        <w:t>1-</w:t>
      </w:r>
      <w:r>
        <w:rPr>
          <w:sz w:val="24"/>
          <w:szCs w:val="24"/>
        </w:rPr>
        <w:t>3</w:t>
      </w:r>
      <w:r>
        <w:rPr>
          <w:rFonts w:hint="eastAsia"/>
          <w:sz w:val="24"/>
          <w:szCs w:val="24"/>
        </w:rPr>
        <w:t>。</w:t>
      </w:r>
    </w:p>
    <w:p w14:paraId="2D6A1465" w14:textId="475D17BF" w:rsidR="007B343D" w:rsidRDefault="00E55F42">
      <w:pPr>
        <w:rPr>
          <w:sz w:val="24"/>
          <w:szCs w:val="24"/>
        </w:rPr>
      </w:pPr>
      <w:r>
        <w:rPr>
          <w:rFonts w:hint="eastAsia"/>
          <w:noProof/>
          <w:sz w:val="24"/>
          <w:szCs w:val="24"/>
        </w:rPr>
        <w:lastRenderedPageBreak/>
        <w:drawing>
          <wp:inline distT="0" distB="0" distL="0" distR="0" wp14:anchorId="2C17CC31" wp14:editId="08F529BF">
            <wp:extent cx="5397500" cy="1987550"/>
            <wp:effectExtent l="0" t="0" r="0" b="0"/>
            <wp:docPr id="4" name="图片 1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图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7500" cy="1987550"/>
                    </a:xfrm>
                    <a:prstGeom prst="rect">
                      <a:avLst/>
                    </a:prstGeom>
                    <a:noFill/>
                    <a:ln>
                      <a:noFill/>
                    </a:ln>
                  </pic:spPr>
                </pic:pic>
              </a:graphicData>
            </a:graphic>
          </wp:inline>
        </w:drawing>
      </w:r>
    </w:p>
    <w:p w14:paraId="599D3717" w14:textId="77777777" w:rsidR="007B343D" w:rsidRDefault="00BC4620">
      <w:pPr>
        <w:spacing w:before="120" w:after="240" w:line="400" w:lineRule="exact"/>
        <w:jc w:val="center"/>
        <w:rPr>
          <w:sz w:val="24"/>
          <w:szCs w:val="24"/>
        </w:rPr>
      </w:pPr>
      <w:r>
        <w:rPr>
          <w:rFonts w:hint="eastAsia"/>
          <w:kern w:val="0"/>
          <w:szCs w:val="21"/>
        </w:rPr>
        <w:t>图</w:t>
      </w:r>
      <w:r>
        <w:rPr>
          <w:rFonts w:hint="eastAsia"/>
          <w:kern w:val="0"/>
          <w:szCs w:val="21"/>
        </w:rPr>
        <w:t>1-</w:t>
      </w:r>
      <w:r>
        <w:rPr>
          <w:kern w:val="0"/>
          <w:szCs w:val="21"/>
        </w:rPr>
        <w:t>3 util</w:t>
      </w:r>
      <w:r>
        <w:rPr>
          <w:rFonts w:hint="eastAsia"/>
          <w:kern w:val="0"/>
          <w:szCs w:val="21"/>
        </w:rPr>
        <w:t>模块优化重构工作记录表</w:t>
      </w:r>
    </w:p>
    <w:p w14:paraId="7F57435F" w14:textId="1E0BE534" w:rsidR="007B343D" w:rsidRDefault="00BC4620">
      <w:pPr>
        <w:spacing w:line="400" w:lineRule="exact"/>
        <w:ind w:firstLineChars="200" w:firstLine="480"/>
        <w:rPr>
          <w:sz w:val="24"/>
        </w:rPr>
      </w:pPr>
      <w:r>
        <w:rPr>
          <w:rFonts w:hint="eastAsia"/>
          <w:sz w:val="24"/>
        </w:rPr>
        <w:t>第三，课题调研。绝大多数的功能都是在产品不断的发展和迭代中，因为需求而应运而生的。面对一个新的需求或者问题，需要进行大量的调研才能解决问题。这不仅是工作的过程，更是一个学习和进步的过程。在实习期间，我很幸运参与了一些课题的完整调研，并且从中学到了很多知识和技术，也为公司的产品贡献了自己的力量。具体见表</w:t>
      </w:r>
      <w:r>
        <w:rPr>
          <w:rFonts w:hint="eastAsia"/>
          <w:sz w:val="24"/>
        </w:rPr>
        <w:t>1-2</w:t>
      </w:r>
      <w:r>
        <w:rPr>
          <w:rFonts w:hint="eastAsia"/>
          <w:sz w:val="24"/>
        </w:rPr>
        <w:t>。</w:t>
      </w:r>
    </w:p>
    <w:p w14:paraId="51C0816E" w14:textId="77777777" w:rsidR="007B343D" w:rsidRDefault="00BC4620">
      <w:pPr>
        <w:spacing w:before="240" w:after="120" w:line="400" w:lineRule="exact"/>
        <w:jc w:val="center"/>
      </w:pPr>
      <w:r>
        <w:rPr>
          <w:rFonts w:hint="eastAsia"/>
        </w:rPr>
        <w:t>表</w:t>
      </w:r>
      <w:r>
        <w:rPr>
          <w:rFonts w:hint="eastAsia"/>
        </w:rPr>
        <w:t>1</w:t>
      </w:r>
      <w:r>
        <w:t xml:space="preserve">-2 </w:t>
      </w:r>
      <w:r>
        <w:rPr>
          <w:rFonts w:hint="eastAsia"/>
        </w:rPr>
        <w:t>课题调研记录表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7"/>
        <w:gridCol w:w="6753"/>
      </w:tblGrid>
      <w:tr w:rsidR="007B343D" w14:paraId="7FB60E96" w14:textId="77777777">
        <w:tc>
          <w:tcPr>
            <w:tcW w:w="1967" w:type="dxa"/>
            <w:shd w:val="clear" w:color="auto" w:fill="auto"/>
            <w:vAlign w:val="center"/>
          </w:tcPr>
          <w:p w14:paraId="613244C8" w14:textId="77777777" w:rsidR="007B343D" w:rsidRDefault="00BC4620">
            <w:pPr>
              <w:spacing w:line="400" w:lineRule="exact"/>
              <w:jc w:val="center"/>
            </w:pPr>
            <w:r>
              <w:rPr>
                <w:rFonts w:hint="eastAsia"/>
                <w:b/>
              </w:rPr>
              <w:t>迭代时间</w:t>
            </w:r>
          </w:p>
        </w:tc>
        <w:tc>
          <w:tcPr>
            <w:tcW w:w="6753" w:type="dxa"/>
            <w:shd w:val="clear" w:color="auto" w:fill="auto"/>
            <w:vAlign w:val="center"/>
          </w:tcPr>
          <w:p w14:paraId="6085951B" w14:textId="77777777" w:rsidR="007B343D" w:rsidRDefault="00BC4620">
            <w:pPr>
              <w:spacing w:line="400" w:lineRule="exact"/>
              <w:jc w:val="center"/>
            </w:pPr>
            <w:r>
              <w:rPr>
                <w:rFonts w:hint="eastAsia"/>
                <w:b/>
              </w:rPr>
              <w:t>调研课题</w:t>
            </w:r>
          </w:p>
        </w:tc>
      </w:tr>
      <w:tr w:rsidR="007B343D" w14:paraId="2A584256" w14:textId="77777777">
        <w:tc>
          <w:tcPr>
            <w:tcW w:w="1967" w:type="dxa"/>
            <w:shd w:val="clear" w:color="auto" w:fill="auto"/>
            <w:vAlign w:val="center"/>
          </w:tcPr>
          <w:p w14:paraId="065A9246" w14:textId="77777777" w:rsidR="007B343D" w:rsidRDefault="00BC4620">
            <w:pPr>
              <w:spacing w:line="400" w:lineRule="exact"/>
              <w:jc w:val="center"/>
            </w:pPr>
            <w:r>
              <w:t>4.7 - 4.19</w:t>
            </w:r>
          </w:p>
        </w:tc>
        <w:tc>
          <w:tcPr>
            <w:tcW w:w="6753" w:type="dxa"/>
            <w:shd w:val="clear" w:color="auto" w:fill="auto"/>
            <w:vAlign w:val="center"/>
          </w:tcPr>
          <w:p w14:paraId="5BAA2B9E" w14:textId="77777777" w:rsidR="007B343D" w:rsidRDefault="00BC4620">
            <w:pPr>
              <w:spacing w:line="400" w:lineRule="exact"/>
              <w:jc w:val="center"/>
            </w:pPr>
            <w:r>
              <w:rPr>
                <w:rFonts w:hint="eastAsia"/>
              </w:rPr>
              <w:t>标准库</w:t>
            </w:r>
            <w:r>
              <w:rPr>
                <w:rFonts w:hint="eastAsia"/>
              </w:rPr>
              <w:t>string</w:t>
            </w:r>
            <w:r>
              <w:rPr>
                <w:rFonts w:hint="eastAsia"/>
              </w:rPr>
              <w:t>的</w:t>
            </w:r>
            <w:proofErr w:type="spellStart"/>
            <w:r>
              <w:rPr>
                <w:rFonts w:hint="eastAsia"/>
              </w:rPr>
              <w:t>sso</w:t>
            </w:r>
            <w:proofErr w:type="spellEnd"/>
            <w:r>
              <w:rPr>
                <w:rFonts w:hint="eastAsia"/>
              </w:rPr>
              <w:t>优化对</w:t>
            </w:r>
            <w:proofErr w:type="spellStart"/>
            <w:r>
              <w:rPr>
                <w:rFonts w:hint="eastAsia"/>
              </w:rPr>
              <w:t>LVector</w:t>
            </w:r>
            <w:proofErr w:type="spellEnd"/>
            <w:r>
              <w:rPr>
                <w:rFonts w:hint="eastAsia"/>
              </w:rPr>
              <w:t>插入影响的探究</w:t>
            </w:r>
          </w:p>
        </w:tc>
      </w:tr>
      <w:tr w:rsidR="007B343D" w14:paraId="3CD61ED4" w14:textId="77777777">
        <w:tc>
          <w:tcPr>
            <w:tcW w:w="1967" w:type="dxa"/>
            <w:shd w:val="clear" w:color="auto" w:fill="auto"/>
            <w:vAlign w:val="center"/>
          </w:tcPr>
          <w:p w14:paraId="16F5B356" w14:textId="77777777" w:rsidR="007B343D" w:rsidRDefault="00BC4620">
            <w:pPr>
              <w:spacing w:line="400" w:lineRule="exact"/>
              <w:jc w:val="center"/>
            </w:pPr>
            <w:r>
              <w:t>4.22 - 4.30</w:t>
            </w:r>
          </w:p>
        </w:tc>
        <w:tc>
          <w:tcPr>
            <w:tcW w:w="6753" w:type="dxa"/>
            <w:shd w:val="clear" w:color="auto" w:fill="auto"/>
            <w:vAlign w:val="center"/>
          </w:tcPr>
          <w:p w14:paraId="6AEDB8C4" w14:textId="77777777" w:rsidR="007B343D" w:rsidRDefault="00BC4620">
            <w:pPr>
              <w:spacing w:line="400" w:lineRule="exact"/>
              <w:jc w:val="center"/>
            </w:pPr>
            <w:proofErr w:type="spellStart"/>
            <w:r>
              <w:rPr>
                <w:rFonts w:hint="eastAsia"/>
              </w:rPr>
              <w:t>LDir</w:t>
            </w:r>
            <w:proofErr w:type="spellEnd"/>
            <w:r>
              <w:rPr>
                <w:rFonts w:hint="eastAsia"/>
              </w:rPr>
              <w:t>和</w:t>
            </w:r>
            <w:proofErr w:type="spellStart"/>
            <w:r>
              <w:rPr>
                <w:rFonts w:hint="eastAsia"/>
              </w:rPr>
              <w:t>LFileInfo</w:t>
            </w:r>
            <w:proofErr w:type="spellEnd"/>
            <w:r>
              <w:rPr>
                <w:rFonts w:hint="eastAsia"/>
              </w:rPr>
              <w:t>的语义和设计</w:t>
            </w:r>
          </w:p>
        </w:tc>
      </w:tr>
      <w:tr w:rsidR="007B343D" w14:paraId="20DD382B" w14:textId="77777777">
        <w:tc>
          <w:tcPr>
            <w:tcW w:w="1967" w:type="dxa"/>
            <w:shd w:val="clear" w:color="auto" w:fill="auto"/>
            <w:vAlign w:val="center"/>
          </w:tcPr>
          <w:p w14:paraId="7D698CF2" w14:textId="77777777" w:rsidR="007B343D" w:rsidRDefault="00BC4620">
            <w:pPr>
              <w:spacing w:line="400" w:lineRule="exact"/>
              <w:jc w:val="center"/>
            </w:pPr>
            <w:r>
              <w:t>5.13 - 5.24</w:t>
            </w:r>
          </w:p>
        </w:tc>
        <w:tc>
          <w:tcPr>
            <w:tcW w:w="6753" w:type="dxa"/>
            <w:shd w:val="clear" w:color="auto" w:fill="auto"/>
            <w:vAlign w:val="center"/>
          </w:tcPr>
          <w:p w14:paraId="55510943" w14:textId="77777777" w:rsidR="007B343D" w:rsidRDefault="00BC4620">
            <w:pPr>
              <w:spacing w:line="400" w:lineRule="exact"/>
              <w:jc w:val="center"/>
            </w:pPr>
            <w:r>
              <w:rPr>
                <w:rFonts w:hint="eastAsia"/>
              </w:rPr>
              <w:t xml:space="preserve">Qt Graphics View Framework </w:t>
            </w:r>
            <w:r>
              <w:rPr>
                <w:rFonts w:hint="eastAsia"/>
              </w:rPr>
              <w:t>预研</w:t>
            </w:r>
          </w:p>
        </w:tc>
      </w:tr>
      <w:tr w:rsidR="007B343D" w14:paraId="6F33A20D" w14:textId="77777777">
        <w:tc>
          <w:tcPr>
            <w:tcW w:w="1967" w:type="dxa"/>
            <w:shd w:val="clear" w:color="auto" w:fill="auto"/>
            <w:vAlign w:val="center"/>
          </w:tcPr>
          <w:p w14:paraId="61C08184" w14:textId="77777777" w:rsidR="007B343D" w:rsidRDefault="00BC4620">
            <w:pPr>
              <w:spacing w:line="400" w:lineRule="exact"/>
              <w:jc w:val="center"/>
            </w:pPr>
            <w:r>
              <w:t>5.27 - 6.7</w:t>
            </w:r>
          </w:p>
        </w:tc>
        <w:tc>
          <w:tcPr>
            <w:tcW w:w="6753" w:type="dxa"/>
            <w:shd w:val="clear" w:color="auto" w:fill="auto"/>
            <w:vAlign w:val="center"/>
          </w:tcPr>
          <w:p w14:paraId="31359220" w14:textId="77777777" w:rsidR="007B343D" w:rsidRDefault="00BC4620">
            <w:pPr>
              <w:spacing w:line="400" w:lineRule="exact"/>
              <w:jc w:val="center"/>
            </w:pPr>
            <w:r>
              <w:rPr>
                <w:rFonts w:hint="eastAsia"/>
              </w:rPr>
              <w:t>一些关于空间数据结构的简单研究与实现</w:t>
            </w:r>
          </w:p>
        </w:tc>
      </w:tr>
      <w:tr w:rsidR="007B343D" w14:paraId="48006C80" w14:textId="77777777">
        <w:tc>
          <w:tcPr>
            <w:tcW w:w="1967" w:type="dxa"/>
            <w:shd w:val="clear" w:color="auto" w:fill="auto"/>
            <w:vAlign w:val="center"/>
          </w:tcPr>
          <w:p w14:paraId="2ADCB10E" w14:textId="77777777" w:rsidR="007B343D" w:rsidRDefault="00BC4620">
            <w:pPr>
              <w:spacing w:line="400" w:lineRule="exact"/>
              <w:jc w:val="center"/>
            </w:pPr>
            <w:r>
              <w:t>6.17 - 6.28</w:t>
            </w:r>
          </w:p>
        </w:tc>
        <w:tc>
          <w:tcPr>
            <w:tcW w:w="6753" w:type="dxa"/>
            <w:shd w:val="clear" w:color="auto" w:fill="auto"/>
            <w:vAlign w:val="center"/>
          </w:tcPr>
          <w:p w14:paraId="6F8121F3" w14:textId="77777777" w:rsidR="007B343D" w:rsidRDefault="00BC4620">
            <w:pPr>
              <w:spacing w:line="400" w:lineRule="exact"/>
              <w:jc w:val="center"/>
            </w:pPr>
            <w:r>
              <w:rPr>
                <w:rFonts w:hint="eastAsia"/>
              </w:rPr>
              <w:t>在</w:t>
            </w:r>
            <w:r>
              <w:rPr>
                <w:rFonts w:hint="eastAsia"/>
              </w:rPr>
              <w:t>X11</w:t>
            </w:r>
            <w:r>
              <w:rPr>
                <w:rFonts w:hint="eastAsia"/>
              </w:rPr>
              <w:t>下使用</w:t>
            </w:r>
            <w:r>
              <w:t>C</w:t>
            </w:r>
            <w:r>
              <w:rPr>
                <w:rFonts w:hint="eastAsia"/>
              </w:rPr>
              <w:t>airo</w:t>
            </w:r>
            <w:r>
              <w:rPr>
                <w:rFonts w:hint="eastAsia"/>
              </w:rPr>
              <w:t>引擎绘制图形</w:t>
            </w:r>
          </w:p>
        </w:tc>
      </w:tr>
      <w:tr w:rsidR="007B343D" w14:paraId="56EE2A5E" w14:textId="77777777">
        <w:tc>
          <w:tcPr>
            <w:tcW w:w="1967" w:type="dxa"/>
            <w:shd w:val="clear" w:color="auto" w:fill="auto"/>
            <w:vAlign w:val="center"/>
          </w:tcPr>
          <w:p w14:paraId="534F42D7" w14:textId="77777777" w:rsidR="007B343D" w:rsidRDefault="00BC4620">
            <w:pPr>
              <w:spacing w:line="400" w:lineRule="exact"/>
              <w:jc w:val="center"/>
            </w:pPr>
            <w:r>
              <w:t>7.1 - 7.12</w:t>
            </w:r>
          </w:p>
        </w:tc>
        <w:tc>
          <w:tcPr>
            <w:tcW w:w="6753" w:type="dxa"/>
            <w:shd w:val="clear" w:color="auto" w:fill="auto"/>
            <w:vAlign w:val="center"/>
          </w:tcPr>
          <w:p w14:paraId="22C411DE" w14:textId="77777777" w:rsidR="007B343D" w:rsidRDefault="00BC4620">
            <w:pPr>
              <w:spacing w:line="400" w:lineRule="exact"/>
              <w:jc w:val="center"/>
            </w:pPr>
            <w:r>
              <w:rPr>
                <w:rFonts w:hint="eastAsia"/>
              </w:rPr>
              <w:t>使用</w:t>
            </w:r>
            <w:proofErr w:type="spellStart"/>
            <w:r>
              <w:rPr>
                <w:rFonts w:hint="eastAsia"/>
              </w:rPr>
              <w:t>Woboq</w:t>
            </w:r>
            <w:proofErr w:type="spellEnd"/>
            <w:r>
              <w:rPr>
                <w:rFonts w:hint="eastAsia"/>
              </w:rPr>
              <w:t xml:space="preserve"> </w:t>
            </w:r>
            <w:proofErr w:type="spellStart"/>
            <w:r>
              <w:rPr>
                <w:rFonts w:hint="eastAsia"/>
              </w:rPr>
              <w:t>CodeBrowser</w:t>
            </w:r>
            <w:proofErr w:type="spellEnd"/>
            <w:r>
              <w:rPr>
                <w:rFonts w:hint="eastAsia"/>
              </w:rPr>
              <w:t>搭建源代码网站</w:t>
            </w:r>
          </w:p>
        </w:tc>
      </w:tr>
    </w:tbl>
    <w:p w14:paraId="09DC453F" w14:textId="77777777" w:rsidR="007B343D" w:rsidRDefault="00BC4620">
      <w:pPr>
        <w:spacing w:line="400" w:lineRule="exact"/>
        <w:ind w:firstLineChars="200" w:firstLine="482"/>
        <w:rPr>
          <w:b/>
          <w:sz w:val="24"/>
          <w:szCs w:val="24"/>
        </w:rPr>
      </w:pPr>
      <w:bookmarkStart w:id="49" w:name="_Toc163218594"/>
      <w:bookmarkStart w:id="50" w:name="_Toc163218268"/>
      <w:r>
        <w:rPr>
          <w:b/>
          <w:sz w:val="24"/>
          <w:szCs w:val="24"/>
        </w:rPr>
        <w:t>2</w:t>
      </w:r>
      <w:r>
        <w:rPr>
          <w:rFonts w:hint="eastAsia"/>
          <w:b/>
          <w:sz w:val="24"/>
          <w:szCs w:val="24"/>
        </w:rPr>
        <w:t>、</w:t>
      </w:r>
      <w:proofErr w:type="spellStart"/>
      <w:r>
        <w:rPr>
          <w:b/>
          <w:sz w:val="24"/>
          <w:szCs w:val="24"/>
        </w:rPr>
        <w:t>LarkTestKit</w:t>
      </w:r>
      <w:bookmarkEnd w:id="49"/>
      <w:bookmarkEnd w:id="50"/>
      <w:proofErr w:type="spellEnd"/>
    </w:p>
    <w:p w14:paraId="62594758" w14:textId="77777777" w:rsidR="007B343D" w:rsidRDefault="00BC4620">
      <w:pPr>
        <w:spacing w:line="400" w:lineRule="exact"/>
        <w:ind w:firstLineChars="200" w:firstLine="480"/>
        <w:rPr>
          <w:sz w:val="24"/>
          <w:szCs w:val="24"/>
        </w:rPr>
      </w:pPr>
      <w:proofErr w:type="spellStart"/>
      <w:r>
        <w:rPr>
          <w:sz w:val="24"/>
          <w:szCs w:val="24"/>
        </w:rPr>
        <w:t>LarkSDK</w:t>
      </w:r>
      <w:proofErr w:type="spellEnd"/>
      <w:r>
        <w:rPr>
          <w:sz w:val="24"/>
          <w:szCs w:val="24"/>
        </w:rPr>
        <w:t>作为一个跨平台的</w:t>
      </w:r>
      <w:r>
        <w:rPr>
          <w:sz w:val="24"/>
          <w:szCs w:val="24"/>
        </w:rPr>
        <w:t>C++</w:t>
      </w:r>
      <w:r>
        <w:rPr>
          <w:sz w:val="24"/>
          <w:szCs w:val="24"/>
        </w:rPr>
        <w:t>基础开发库</w:t>
      </w:r>
      <w:r>
        <w:rPr>
          <w:rFonts w:hint="eastAsia"/>
          <w:sz w:val="24"/>
          <w:szCs w:val="24"/>
        </w:rPr>
        <w:t>。</w:t>
      </w:r>
      <w:r>
        <w:rPr>
          <w:sz w:val="24"/>
          <w:szCs w:val="24"/>
        </w:rPr>
        <w:t>我们是采用</w:t>
      </w:r>
      <w:proofErr w:type="spellStart"/>
      <w:r>
        <w:rPr>
          <w:sz w:val="24"/>
          <w:szCs w:val="24"/>
        </w:rPr>
        <w:t>googleTest</w:t>
      </w:r>
      <w:proofErr w:type="spellEnd"/>
      <w:r>
        <w:rPr>
          <w:sz w:val="24"/>
          <w:szCs w:val="24"/>
        </w:rPr>
        <w:t>开源框架进行测试的，为了做到国产化适配，故提出了自动化测试框架</w:t>
      </w:r>
      <w:proofErr w:type="spellStart"/>
      <w:r>
        <w:rPr>
          <w:sz w:val="24"/>
          <w:szCs w:val="24"/>
        </w:rPr>
        <w:t>LarkTestKit</w:t>
      </w:r>
      <w:proofErr w:type="spellEnd"/>
      <w:r>
        <w:rPr>
          <w:sz w:val="24"/>
          <w:szCs w:val="24"/>
        </w:rPr>
        <w:t>的需求。该部分源代码交由校方某同学负责，提交了初版，我的任务是审核该部分代码，与校方同学和测试沟通，并设计编写测试用例</w:t>
      </w:r>
      <w:r>
        <w:rPr>
          <w:rFonts w:hint="eastAsia"/>
          <w:sz w:val="24"/>
          <w:szCs w:val="24"/>
        </w:rPr>
        <w:t>。巧合的是，负责</w:t>
      </w:r>
      <w:proofErr w:type="spellStart"/>
      <w:r>
        <w:rPr>
          <w:rFonts w:hint="eastAsia"/>
          <w:sz w:val="24"/>
          <w:szCs w:val="24"/>
        </w:rPr>
        <w:t>LarkTestKit</w:t>
      </w:r>
      <w:proofErr w:type="spellEnd"/>
      <w:r>
        <w:rPr>
          <w:rFonts w:hint="eastAsia"/>
          <w:sz w:val="24"/>
          <w:szCs w:val="24"/>
        </w:rPr>
        <w:t>的学长在四月中旬也来到公司也进行线下实习。因而在中期的工作中，我协助他一起完成</w:t>
      </w:r>
      <w:proofErr w:type="spellStart"/>
      <w:r>
        <w:rPr>
          <w:rFonts w:hint="eastAsia"/>
          <w:sz w:val="24"/>
          <w:szCs w:val="24"/>
        </w:rPr>
        <w:t>LarkTestKit</w:t>
      </w:r>
      <w:proofErr w:type="spellEnd"/>
      <w:r>
        <w:rPr>
          <w:rFonts w:hint="eastAsia"/>
          <w:sz w:val="24"/>
          <w:szCs w:val="24"/>
        </w:rPr>
        <w:t>的工作，一起讨论</w:t>
      </w:r>
      <w:proofErr w:type="spellStart"/>
      <w:r>
        <w:rPr>
          <w:rFonts w:hint="eastAsia"/>
          <w:sz w:val="24"/>
          <w:szCs w:val="24"/>
        </w:rPr>
        <w:t>LarkTestKit</w:t>
      </w:r>
      <w:proofErr w:type="spellEnd"/>
      <w:r>
        <w:rPr>
          <w:rFonts w:hint="eastAsia"/>
          <w:sz w:val="24"/>
          <w:szCs w:val="24"/>
        </w:rPr>
        <w:t>中的部分设计思路、实现方案等。目前</w:t>
      </w:r>
      <w:proofErr w:type="spellStart"/>
      <w:r>
        <w:rPr>
          <w:rFonts w:hint="eastAsia"/>
          <w:sz w:val="24"/>
          <w:szCs w:val="24"/>
        </w:rPr>
        <w:t>LarkTestKit</w:t>
      </w:r>
      <w:proofErr w:type="spellEnd"/>
      <w:r>
        <w:rPr>
          <w:rFonts w:hint="eastAsia"/>
          <w:sz w:val="24"/>
          <w:szCs w:val="24"/>
        </w:rPr>
        <w:t>已经测试完毕，初步测试结果良好，功能稳定可用。</w:t>
      </w:r>
    </w:p>
    <w:bookmarkEnd w:id="47"/>
    <w:bookmarkEnd w:id="48"/>
    <w:p w14:paraId="1612E36C" w14:textId="77777777" w:rsidR="007B343D" w:rsidRDefault="00BC4620">
      <w:pPr>
        <w:pStyle w:val="3"/>
        <w:keepNext w:val="0"/>
        <w:keepLines w:val="0"/>
        <w:spacing w:before="480" w:after="360" w:line="400" w:lineRule="exact"/>
        <w:jc w:val="center"/>
        <w:rPr>
          <w:rFonts w:eastAsia="黑体"/>
          <w:b w:val="0"/>
          <w:kern w:val="0"/>
          <w:sz w:val="30"/>
          <w:szCs w:val="30"/>
        </w:rPr>
      </w:pPr>
      <w:r>
        <w:rPr>
          <w:rFonts w:eastAsia="黑体" w:hint="eastAsia"/>
          <w:b w:val="0"/>
          <w:kern w:val="0"/>
          <w:sz w:val="30"/>
          <w:szCs w:val="30"/>
        </w:rPr>
        <w:br w:type="page"/>
      </w:r>
      <w:bookmarkStart w:id="51" w:name="_Toc23568"/>
      <w:bookmarkStart w:id="52" w:name="_Toc12857"/>
      <w:r>
        <w:rPr>
          <w:rFonts w:eastAsia="黑体" w:hint="eastAsia"/>
          <w:b w:val="0"/>
          <w:kern w:val="0"/>
          <w:sz w:val="30"/>
          <w:szCs w:val="30"/>
        </w:rPr>
        <w:lastRenderedPageBreak/>
        <w:t>第二章</w:t>
      </w:r>
      <w:r>
        <w:rPr>
          <w:rFonts w:eastAsia="黑体"/>
          <w:b w:val="0"/>
          <w:kern w:val="0"/>
          <w:sz w:val="30"/>
          <w:szCs w:val="30"/>
        </w:rPr>
        <w:t xml:space="preserve"> </w:t>
      </w:r>
      <w:r>
        <w:rPr>
          <w:rFonts w:eastAsia="黑体" w:hint="eastAsia"/>
          <w:b w:val="0"/>
          <w:kern w:val="0"/>
          <w:sz w:val="30"/>
          <w:szCs w:val="30"/>
        </w:rPr>
        <w:t>复杂工程问题和解决方案</w:t>
      </w:r>
      <w:bookmarkEnd w:id="51"/>
      <w:bookmarkEnd w:id="52"/>
    </w:p>
    <w:p w14:paraId="6DAB61A6" w14:textId="055F67F7" w:rsidR="007B343D" w:rsidRDefault="00BC4620">
      <w:pPr>
        <w:spacing w:line="400" w:lineRule="exact"/>
        <w:ind w:firstLineChars="200" w:firstLine="480"/>
        <w:rPr>
          <w:sz w:val="24"/>
          <w:szCs w:val="24"/>
        </w:rPr>
      </w:pPr>
      <w:bookmarkStart w:id="53" w:name="_Toc8989"/>
      <w:bookmarkStart w:id="54" w:name="_Toc149127280"/>
      <w:r>
        <w:rPr>
          <w:sz w:val="24"/>
          <w:szCs w:val="24"/>
        </w:rPr>
        <w:t>本部分</w:t>
      </w:r>
      <w:r w:rsidR="00A3366D">
        <w:rPr>
          <w:rFonts w:hint="eastAsia"/>
          <w:sz w:val="24"/>
          <w:szCs w:val="24"/>
        </w:rPr>
        <w:t>是我</w:t>
      </w:r>
      <w:r w:rsidR="00017C1C">
        <w:rPr>
          <w:rFonts w:hint="eastAsia"/>
          <w:sz w:val="24"/>
          <w:szCs w:val="24"/>
        </w:rPr>
        <w:t>在</w:t>
      </w:r>
      <w:r w:rsidR="007300A1">
        <w:rPr>
          <w:rFonts w:hint="eastAsia"/>
          <w:sz w:val="24"/>
          <w:szCs w:val="24"/>
        </w:rPr>
        <w:t>实习</w:t>
      </w:r>
      <w:r w:rsidR="00017C1C">
        <w:rPr>
          <w:rFonts w:hint="eastAsia"/>
          <w:sz w:val="24"/>
          <w:szCs w:val="24"/>
        </w:rPr>
        <w:t>工作中，</w:t>
      </w:r>
      <w:r>
        <w:rPr>
          <w:sz w:val="24"/>
          <w:szCs w:val="24"/>
        </w:rPr>
        <w:t>针对上述具体任务当中的某个环节、某个步骤遇到的工程问题，分析问题的来龙去脉，并设计合理的解决方案</w:t>
      </w:r>
      <w:r w:rsidR="006A5466">
        <w:rPr>
          <w:rFonts w:hint="eastAsia"/>
          <w:sz w:val="24"/>
          <w:szCs w:val="24"/>
        </w:rPr>
        <w:t>的具体过程</w:t>
      </w:r>
      <w:r>
        <w:rPr>
          <w:sz w:val="24"/>
          <w:szCs w:val="24"/>
        </w:rPr>
        <w:t>。</w:t>
      </w:r>
      <w:r>
        <w:rPr>
          <w:rFonts w:hint="eastAsia"/>
          <w:sz w:val="24"/>
          <w:szCs w:val="24"/>
        </w:rPr>
        <w:t>部分问题在早期的报告中已阐述过，这里不再赘述。</w:t>
      </w:r>
    </w:p>
    <w:p w14:paraId="62CE1F14" w14:textId="77777777" w:rsidR="007B343D" w:rsidRDefault="00BC4620">
      <w:pPr>
        <w:pStyle w:val="3"/>
        <w:keepNext w:val="0"/>
        <w:keepLines w:val="0"/>
        <w:spacing w:before="360" w:after="120" w:line="400" w:lineRule="exact"/>
        <w:jc w:val="left"/>
        <w:rPr>
          <w:rFonts w:eastAsia="黑体"/>
          <w:b w:val="0"/>
          <w:kern w:val="0"/>
          <w:sz w:val="30"/>
          <w:szCs w:val="30"/>
        </w:rPr>
      </w:pPr>
      <w:bookmarkStart w:id="55" w:name="_Toc4111"/>
      <w:bookmarkStart w:id="56" w:name="_Toc13394"/>
      <w:r>
        <w:rPr>
          <w:rFonts w:eastAsia="黑体"/>
          <w:b w:val="0"/>
          <w:kern w:val="0"/>
          <w:sz w:val="28"/>
          <w:szCs w:val="28"/>
        </w:rPr>
        <w:t xml:space="preserve">2.1 Qt Graphics View Framework </w:t>
      </w:r>
      <w:r>
        <w:rPr>
          <w:rFonts w:eastAsia="黑体"/>
          <w:b w:val="0"/>
          <w:kern w:val="0"/>
          <w:sz w:val="28"/>
          <w:szCs w:val="28"/>
        </w:rPr>
        <w:t>预研</w:t>
      </w:r>
      <w:bookmarkEnd w:id="55"/>
      <w:bookmarkEnd w:id="56"/>
    </w:p>
    <w:p w14:paraId="188B332F" w14:textId="77777777" w:rsidR="007B343D" w:rsidRDefault="00BC4620">
      <w:pPr>
        <w:spacing w:line="400" w:lineRule="exact"/>
        <w:ind w:firstLineChars="200" w:firstLine="480"/>
        <w:rPr>
          <w:sz w:val="24"/>
          <w:szCs w:val="24"/>
        </w:rPr>
      </w:pPr>
      <w:r>
        <w:rPr>
          <w:rFonts w:hint="eastAsia"/>
          <w:sz w:val="24"/>
          <w:szCs w:val="24"/>
        </w:rPr>
        <w:t>在</w:t>
      </w:r>
      <w:r>
        <w:rPr>
          <w:rFonts w:hint="eastAsia"/>
          <w:sz w:val="24"/>
          <w:szCs w:val="24"/>
        </w:rPr>
        <w:t>Qt</w:t>
      </w:r>
      <w:r>
        <w:rPr>
          <w:rFonts w:hint="eastAsia"/>
          <w:sz w:val="24"/>
          <w:szCs w:val="24"/>
        </w:rPr>
        <w:t>中，有一个重要的功能模块是</w:t>
      </w:r>
      <w:r>
        <w:rPr>
          <w:rFonts w:hint="eastAsia"/>
          <w:sz w:val="24"/>
          <w:szCs w:val="24"/>
        </w:rPr>
        <w:t>Qt Graphics View Framework</w:t>
      </w:r>
      <w:r>
        <w:rPr>
          <w:rFonts w:hint="eastAsia"/>
          <w:sz w:val="24"/>
          <w:szCs w:val="24"/>
        </w:rPr>
        <w:t>，为批量管理</w:t>
      </w:r>
      <w:r>
        <w:rPr>
          <w:rFonts w:hint="eastAsia"/>
          <w:sz w:val="24"/>
          <w:szCs w:val="24"/>
        </w:rPr>
        <w:t>2D</w:t>
      </w:r>
      <w:r>
        <w:rPr>
          <w:rFonts w:hint="eastAsia"/>
          <w:sz w:val="24"/>
          <w:szCs w:val="24"/>
        </w:rPr>
        <w:t>图元，处理图元绘制和事件转发提供了很好的功能和实现。它允许开发者创建交互式的</w:t>
      </w:r>
      <w:r>
        <w:rPr>
          <w:rFonts w:hint="eastAsia"/>
          <w:sz w:val="24"/>
          <w:szCs w:val="24"/>
        </w:rPr>
        <w:t>2D</w:t>
      </w:r>
      <w:r>
        <w:rPr>
          <w:rFonts w:hint="eastAsia"/>
          <w:sz w:val="24"/>
          <w:szCs w:val="24"/>
        </w:rPr>
        <w:t>图形应用程序，特别适合于需要管理和交互大量定制的</w:t>
      </w:r>
      <w:r>
        <w:rPr>
          <w:rFonts w:hint="eastAsia"/>
          <w:sz w:val="24"/>
          <w:szCs w:val="24"/>
        </w:rPr>
        <w:t>2D</w:t>
      </w:r>
      <w:r>
        <w:rPr>
          <w:rFonts w:hint="eastAsia"/>
          <w:sz w:val="24"/>
          <w:szCs w:val="24"/>
        </w:rPr>
        <w:t>图形元素的应用程序，例如图形编辑器、游戏以及科学数据可视化等场景。最重要的是查询效率极高，经测试，能在几毫秒里面在几百万图元中找到目标。因此</w:t>
      </w:r>
      <w:proofErr w:type="spellStart"/>
      <w:r>
        <w:rPr>
          <w:rFonts w:hint="eastAsia"/>
          <w:sz w:val="24"/>
          <w:szCs w:val="24"/>
        </w:rPr>
        <w:t>LarkSDK</w:t>
      </w:r>
      <w:proofErr w:type="spellEnd"/>
      <w:r>
        <w:rPr>
          <w:rFonts w:hint="eastAsia"/>
          <w:sz w:val="24"/>
          <w:szCs w:val="24"/>
        </w:rPr>
        <w:t>也提出了同样的需求，我开始进行这方面的预研。</w:t>
      </w:r>
    </w:p>
    <w:p w14:paraId="2F3761A6" w14:textId="77777777" w:rsidR="007B343D" w:rsidRDefault="00BC4620">
      <w:pPr>
        <w:spacing w:line="400" w:lineRule="exact"/>
        <w:ind w:firstLineChars="200" w:firstLine="480"/>
        <w:rPr>
          <w:sz w:val="24"/>
          <w:szCs w:val="24"/>
        </w:rPr>
      </w:pPr>
      <w:r>
        <w:rPr>
          <w:rFonts w:hint="eastAsia"/>
          <w:sz w:val="24"/>
          <w:szCs w:val="24"/>
        </w:rPr>
        <w:t>该架构涉及到的最主要的三个类是</w:t>
      </w:r>
      <w:proofErr w:type="spellStart"/>
      <w:r>
        <w:rPr>
          <w:rFonts w:hint="eastAsia"/>
          <w:sz w:val="24"/>
          <w:szCs w:val="24"/>
        </w:rPr>
        <w:t>QGraphicsScene</w:t>
      </w:r>
      <w:proofErr w:type="spellEnd"/>
      <w:r>
        <w:rPr>
          <w:sz w:val="24"/>
          <w:szCs w:val="24"/>
        </w:rPr>
        <w:t>、</w:t>
      </w:r>
      <w:proofErr w:type="spellStart"/>
      <w:r>
        <w:rPr>
          <w:sz w:val="24"/>
          <w:szCs w:val="24"/>
        </w:rPr>
        <w:t>QGraphicsView</w:t>
      </w:r>
      <w:proofErr w:type="spellEnd"/>
      <w:r>
        <w:rPr>
          <w:sz w:val="24"/>
          <w:szCs w:val="24"/>
        </w:rPr>
        <w:t>和</w:t>
      </w:r>
      <w:proofErr w:type="spellStart"/>
      <w:r>
        <w:rPr>
          <w:sz w:val="24"/>
          <w:szCs w:val="24"/>
        </w:rPr>
        <w:t>QGraphicsItem</w:t>
      </w:r>
      <w:proofErr w:type="spellEnd"/>
      <w:r>
        <w:rPr>
          <w:sz w:val="24"/>
          <w:szCs w:val="24"/>
        </w:rPr>
        <w:t>。</w:t>
      </w:r>
    </w:p>
    <w:p w14:paraId="7AA9F365"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57" w:name="_Toc1155"/>
      <w:bookmarkStart w:id="58" w:name="_Toc29181"/>
      <w:bookmarkStart w:id="59" w:name="_Toc6287"/>
      <w:r>
        <w:rPr>
          <w:rFonts w:eastAsia="黑体"/>
          <w:b w:val="0"/>
          <w:kern w:val="0"/>
          <w:sz w:val="28"/>
          <w:szCs w:val="28"/>
        </w:rPr>
        <w:t xml:space="preserve">2.1.1 </w:t>
      </w:r>
      <w:r>
        <w:rPr>
          <w:rFonts w:eastAsia="黑体" w:hint="eastAsia"/>
          <w:b w:val="0"/>
          <w:kern w:val="0"/>
          <w:sz w:val="28"/>
          <w:szCs w:val="28"/>
        </w:rPr>
        <w:t>整体流程</w:t>
      </w:r>
      <w:bookmarkEnd w:id="57"/>
      <w:bookmarkEnd w:id="58"/>
      <w:bookmarkEnd w:id="59"/>
    </w:p>
    <w:p w14:paraId="64EB5E94" w14:textId="77777777" w:rsidR="007B343D" w:rsidRDefault="00BC4620">
      <w:pPr>
        <w:spacing w:line="400" w:lineRule="exact"/>
        <w:ind w:firstLineChars="200" w:firstLine="482"/>
        <w:rPr>
          <w:b/>
          <w:sz w:val="24"/>
        </w:rPr>
      </w:pPr>
      <w:r>
        <w:rPr>
          <w:b/>
          <w:sz w:val="24"/>
        </w:rPr>
        <w:t>1</w:t>
      </w:r>
      <w:r>
        <w:rPr>
          <w:rFonts w:hint="eastAsia"/>
          <w:b/>
          <w:sz w:val="24"/>
        </w:rPr>
        <w:t>、绘制流程（</w:t>
      </w:r>
      <w:proofErr w:type="spellStart"/>
      <w:r>
        <w:rPr>
          <w:rFonts w:hint="eastAsia"/>
          <w:b/>
          <w:sz w:val="24"/>
        </w:rPr>
        <w:t>QGraphicsItem</w:t>
      </w:r>
      <w:proofErr w:type="spellEnd"/>
      <w:r>
        <w:rPr>
          <w:rFonts w:hint="eastAsia"/>
          <w:b/>
          <w:sz w:val="24"/>
        </w:rPr>
        <w:t>-&gt;</w:t>
      </w:r>
      <w:proofErr w:type="spellStart"/>
      <w:r>
        <w:rPr>
          <w:rFonts w:hint="eastAsia"/>
          <w:b/>
          <w:sz w:val="24"/>
        </w:rPr>
        <w:t>QGraphicsScene</w:t>
      </w:r>
      <w:proofErr w:type="spellEnd"/>
      <w:r>
        <w:rPr>
          <w:rFonts w:hint="eastAsia"/>
          <w:b/>
          <w:sz w:val="24"/>
        </w:rPr>
        <w:t>-&gt;</w:t>
      </w:r>
      <w:proofErr w:type="spellStart"/>
      <w:r>
        <w:rPr>
          <w:rFonts w:hint="eastAsia"/>
          <w:b/>
          <w:sz w:val="24"/>
        </w:rPr>
        <w:t>QGraphicsView</w:t>
      </w:r>
      <w:proofErr w:type="spellEnd"/>
      <w:r>
        <w:rPr>
          <w:rFonts w:hint="eastAsia"/>
          <w:b/>
          <w:sz w:val="24"/>
        </w:rPr>
        <w:t>）</w:t>
      </w:r>
    </w:p>
    <w:p w14:paraId="34983B64" w14:textId="77777777" w:rsidR="007B343D" w:rsidRDefault="00BC4620">
      <w:pPr>
        <w:spacing w:line="400" w:lineRule="exact"/>
        <w:ind w:firstLineChars="200" w:firstLine="480"/>
        <w:rPr>
          <w:sz w:val="24"/>
          <w:szCs w:val="24"/>
        </w:rPr>
      </w:pPr>
      <w:r>
        <w:rPr>
          <w:sz w:val="24"/>
          <w:szCs w:val="24"/>
        </w:rPr>
        <w:t>[3]</w:t>
      </w:r>
      <w:proofErr w:type="spellStart"/>
      <w:r>
        <w:rPr>
          <w:rFonts w:hint="eastAsia"/>
          <w:sz w:val="24"/>
          <w:szCs w:val="24"/>
        </w:rPr>
        <w:t>QGraphicsItem</w:t>
      </w:r>
      <w:proofErr w:type="spellEnd"/>
      <w:r>
        <w:rPr>
          <w:rFonts w:hint="eastAsia"/>
          <w:sz w:val="24"/>
          <w:szCs w:val="24"/>
        </w:rPr>
        <w:t>当中保存了自身的“场景坐标”供</w:t>
      </w:r>
      <w:proofErr w:type="spellStart"/>
      <w:r>
        <w:rPr>
          <w:rFonts w:hint="eastAsia"/>
          <w:sz w:val="24"/>
          <w:szCs w:val="24"/>
        </w:rPr>
        <w:t>QGraphicsScene</w:t>
      </w:r>
      <w:proofErr w:type="spellEnd"/>
      <w:r>
        <w:rPr>
          <w:rFonts w:hint="eastAsia"/>
          <w:sz w:val="24"/>
          <w:szCs w:val="24"/>
        </w:rPr>
        <w:t>进行管理。在绘制时，由</w:t>
      </w:r>
      <w:proofErr w:type="spellStart"/>
      <w:r>
        <w:rPr>
          <w:rFonts w:hint="eastAsia"/>
          <w:sz w:val="24"/>
          <w:szCs w:val="24"/>
        </w:rPr>
        <w:t>QGraphicsView</w:t>
      </w:r>
      <w:proofErr w:type="spellEnd"/>
      <w:r>
        <w:rPr>
          <w:rFonts w:hint="eastAsia"/>
          <w:sz w:val="24"/>
          <w:szCs w:val="24"/>
        </w:rPr>
        <w:t>对象调用渲染方法，根据自身所设置的可视化相关属性，基于“视图坐标”确定将要绘制的</w:t>
      </w:r>
      <w:proofErr w:type="spellStart"/>
      <w:r>
        <w:rPr>
          <w:rFonts w:hint="eastAsia"/>
          <w:sz w:val="24"/>
          <w:szCs w:val="24"/>
        </w:rPr>
        <w:t>QGraphicsScene</w:t>
      </w:r>
      <w:proofErr w:type="spellEnd"/>
      <w:r>
        <w:rPr>
          <w:rFonts w:hint="eastAsia"/>
          <w:sz w:val="24"/>
          <w:szCs w:val="24"/>
        </w:rPr>
        <w:t>当中有哪一部分“场景坐标”内的图元需要渲染，随后通过</w:t>
      </w:r>
      <w:proofErr w:type="spellStart"/>
      <w:r>
        <w:rPr>
          <w:rFonts w:hint="eastAsia"/>
          <w:sz w:val="24"/>
          <w:szCs w:val="24"/>
        </w:rPr>
        <w:t>QGraphicsScene</w:t>
      </w:r>
      <w:proofErr w:type="spellEnd"/>
      <w:r>
        <w:rPr>
          <w:rFonts w:hint="eastAsia"/>
          <w:sz w:val="24"/>
          <w:szCs w:val="24"/>
        </w:rPr>
        <w:t>提供的方法，将属于这部分“场景坐标”内的图元</w:t>
      </w:r>
      <w:r>
        <w:rPr>
          <w:rFonts w:hint="eastAsia"/>
          <w:sz w:val="24"/>
          <w:szCs w:val="24"/>
        </w:rPr>
        <w:t>(</w:t>
      </w:r>
      <w:r>
        <w:rPr>
          <w:rFonts w:hint="eastAsia"/>
          <w:sz w:val="24"/>
          <w:szCs w:val="24"/>
        </w:rPr>
        <w:t>也就是</w:t>
      </w:r>
      <w:proofErr w:type="spellStart"/>
      <w:r>
        <w:rPr>
          <w:rFonts w:hint="eastAsia"/>
          <w:sz w:val="24"/>
          <w:szCs w:val="24"/>
        </w:rPr>
        <w:t>QGraphicsItem</w:t>
      </w:r>
      <w:proofErr w:type="spellEnd"/>
      <w:r>
        <w:rPr>
          <w:rFonts w:hint="eastAsia"/>
          <w:sz w:val="24"/>
          <w:szCs w:val="24"/>
        </w:rPr>
        <w:t>)</w:t>
      </w:r>
      <w:r>
        <w:rPr>
          <w:rFonts w:hint="eastAsia"/>
          <w:sz w:val="24"/>
          <w:szCs w:val="24"/>
        </w:rPr>
        <w:t>全部找出，并渲染这些图元到可视化</w:t>
      </w:r>
      <w:r>
        <w:rPr>
          <w:rFonts w:hint="eastAsia"/>
          <w:sz w:val="24"/>
          <w:szCs w:val="24"/>
        </w:rPr>
        <w:t>viewport</w:t>
      </w:r>
      <w:r>
        <w:rPr>
          <w:rFonts w:hint="eastAsia"/>
          <w:sz w:val="24"/>
          <w:szCs w:val="24"/>
        </w:rPr>
        <w:t>中。</w:t>
      </w:r>
    </w:p>
    <w:p w14:paraId="4F2B4D2F" w14:textId="77777777" w:rsidR="007B343D" w:rsidRDefault="00BC4620">
      <w:pPr>
        <w:spacing w:line="400" w:lineRule="exact"/>
        <w:ind w:firstLineChars="200" w:firstLine="482"/>
        <w:rPr>
          <w:b/>
          <w:sz w:val="24"/>
        </w:rPr>
      </w:pPr>
      <w:r>
        <w:rPr>
          <w:b/>
          <w:sz w:val="24"/>
        </w:rPr>
        <w:t>2</w:t>
      </w:r>
      <w:r>
        <w:rPr>
          <w:rFonts w:hint="eastAsia"/>
          <w:b/>
          <w:sz w:val="24"/>
        </w:rPr>
        <w:t>、事件流转（</w:t>
      </w:r>
      <w:proofErr w:type="spellStart"/>
      <w:r>
        <w:rPr>
          <w:rFonts w:hint="eastAsia"/>
          <w:b/>
          <w:sz w:val="24"/>
        </w:rPr>
        <w:t>QGraphicsView</w:t>
      </w:r>
      <w:proofErr w:type="spellEnd"/>
      <w:r>
        <w:rPr>
          <w:rFonts w:hint="eastAsia"/>
          <w:b/>
          <w:sz w:val="24"/>
        </w:rPr>
        <w:t>-&gt;</w:t>
      </w:r>
      <w:proofErr w:type="spellStart"/>
      <w:r>
        <w:rPr>
          <w:rFonts w:hint="eastAsia"/>
          <w:b/>
          <w:sz w:val="24"/>
        </w:rPr>
        <w:t>QGraphicsScene</w:t>
      </w:r>
      <w:proofErr w:type="spellEnd"/>
      <w:r>
        <w:rPr>
          <w:rFonts w:hint="eastAsia"/>
          <w:b/>
          <w:sz w:val="24"/>
        </w:rPr>
        <w:t>-&gt;</w:t>
      </w:r>
      <w:proofErr w:type="spellStart"/>
      <w:r>
        <w:rPr>
          <w:rFonts w:hint="eastAsia"/>
          <w:b/>
          <w:sz w:val="24"/>
        </w:rPr>
        <w:t>QGraphicsItem</w:t>
      </w:r>
      <w:proofErr w:type="spellEnd"/>
      <w:r>
        <w:rPr>
          <w:rFonts w:hint="eastAsia"/>
          <w:b/>
          <w:sz w:val="24"/>
        </w:rPr>
        <w:t>）</w:t>
      </w:r>
    </w:p>
    <w:p w14:paraId="4B3CE674" w14:textId="77777777" w:rsidR="007B343D" w:rsidRDefault="00BC4620">
      <w:pPr>
        <w:spacing w:line="400" w:lineRule="exact"/>
        <w:ind w:firstLineChars="200" w:firstLine="480"/>
        <w:rPr>
          <w:sz w:val="24"/>
          <w:szCs w:val="24"/>
        </w:rPr>
      </w:pPr>
      <w:r>
        <w:rPr>
          <w:rFonts w:hint="eastAsia"/>
          <w:sz w:val="24"/>
          <w:szCs w:val="24"/>
        </w:rPr>
        <w:t>由</w:t>
      </w:r>
      <w:proofErr w:type="spellStart"/>
      <w:r>
        <w:rPr>
          <w:rFonts w:hint="eastAsia"/>
          <w:sz w:val="24"/>
          <w:szCs w:val="24"/>
        </w:rPr>
        <w:t>QGraphicsView</w:t>
      </w:r>
      <w:proofErr w:type="spellEnd"/>
      <w:r>
        <w:rPr>
          <w:rFonts w:hint="eastAsia"/>
          <w:sz w:val="24"/>
          <w:szCs w:val="24"/>
        </w:rPr>
        <w:t>绘制出的</w:t>
      </w:r>
      <w:r>
        <w:rPr>
          <w:rFonts w:hint="eastAsia"/>
          <w:sz w:val="24"/>
          <w:szCs w:val="24"/>
        </w:rPr>
        <w:t>viewport</w:t>
      </w:r>
      <w:r>
        <w:rPr>
          <w:rFonts w:hint="eastAsia"/>
          <w:sz w:val="24"/>
          <w:szCs w:val="24"/>
        </w:rPr>
        <w:t>是与用户直接交互的对象，用户发起的</w:t>
      </w:r>
      <w:r>
        <w:rPr>
          <w:rFonts w:hint="eastAsia"/>
          <w:sz w:val="24"/>
          <w:szCs w:val="24"/>
        </w:rPr>
        <w:t>UI</w:t>
      </w:r>
      <w:r>
        <w:rPr>
          <w:rFonts w:hint="eastAsia"/>
          <w:sz w:val="24"/>
          <w:szCs w:val="24"/>
        </w:rPr>
        <w:t>事件都由</w:t>
      </w:r>
      <w:proofErr w:type="spellStart"/>
      <w:r>
        <w:rPr>
          <w:rFonts w:hint="eastAsia"/>
          <w:sz w:val="24"/>
          <w:szCs w:val="24"/>
        </w:rPr>
        <w:t>QGraphicsView</w:t>
      </w:r>
      <w:proofErr w:type="spellEnd"/>
      <w:r>
        <w:rPr>
          <w:rFonts w:hint="eastAsia"/>
          <w:sz w:val="24"/>
          <w:szCs w:val="24"/>
        </w:rPr>
        <w:t>首先接收，它在接收到事件以后对其中的部分参数进行适当的处理</w:t>
      </w:r>
      <w:r>
        <w:rPr>
          <w:rFonts w:hint="eastAsia"/>
          <w:sz w:val="24"/>
          <w:szCs w:val="24"/>
        </w:rPr>
        <w:t>(</w:t>
      </w:r>
      <w:r>
        <w:rPr>
          <w:rFonts w:hint="eastAsia"/>
          <w:sz w:val="24"/>
          <w:szCs w:val="24"/>
        </w:rPr>
        <w:t>如鼠标事件的坐标进行转换</w:t>
      </w:r>
      <w:r>
        <w:rPr>
          <w:rFonts w:hint="eastAsia"/>
          <w:sz w:val="24"/>
          <w:szCs w:val="24"/>
        </w:rPr>
        <w:t>)</w:t>
      </w:r>
      <w:r>
        <w:rPr>
          <w:rFonts w:hint="eastAsia"/>
          <w:sz w:val="24"/>
          <w:szCs w:val="24"/>
        </w:rPr>
        <w:t>，随后将事件转发给</w:t>
      </w:r>
      <w:proofErr w:type="spellStart"/>
      <w:r>
        <w:rPr>
          <w:rFonts w:hint="eastAsia"/>
          <w:sz w:val="24"/>
          <w:szCs w:val="24"/>
        </w:rPr>
        <w:t>QGraphicsScene</w:t>
      </w:r>
      <w:proofErr w:type="spellEnd"/>
      <w:r>
        <w:rPr>
          <w:rFonts w:hint="eastAsia"/>
          <w:sz w:val="24"/>
          <w:szCs w:val="24"/>
        </w:rPr>
        <w:t>对象，由</w:t>
      </w:r>
      <w:proofErr w:type="spellStart"/>
      <w:r>
        <w:rPr>
          <w:rFonts w:hint="eastAsia"/>
          <w:sz w:val="24"/>
          <w:szCs w:val="24"/>
        </w:rPr>
        <w:t>QGraphicsScene</w:t>
      </w:r>
      <w:proofErr w:type="spellEnd"/>
      <w:r>
        <w:rPr>
          <w:rFonts w:hint="eastAsia"/>
          <w:sz w:val="24"/>
          <w:szCs w:val="24"/>
        </w:rPr>
        <w:t>确定事件发送到哪个具体的图元</w:t>
      </w:r>
      <w:r>
        <w:rPr>
          <w:rFonts w:hint="eastAsia"/>
          <w:sz w:val="24"/>
          <w:szCs w:val="24"/>
        </w:rPr>
        <w:t>(</w:t>
      </w:r>
      <w:r>
        <w:rPr>
          <w:rFonts w:hint="eastAsia"/>
          <w:sz w:val="24"/>
          <w:szCs w:val="24"/>
        </w:rPr>
        <w:t>如鼠标事件发送到符合坐标位置的图元，键盘事件发送到当前焦点所在的图元</w:t>
      </w:r>
      <w:r>
        <w:rPr>
          <w:rFonts w:hint="eastAsia"/>
          <w:sz w:val="24"/>
          <w:szCs w:val="24"/>
        </w:rPr>
        <w:t>)</w:t>
      </w:r>
      <w:r>
        <w:rPr>
          <w:rFonts w:hint="eastAsia"/>
          <w:sz w:val="24"/>
          <w:szCs w:val="24"/>
        </w:rPr>
        <w:t>，图元在接收到事件以后作自行处理。</w:t>
      </w:r>
    </w:p>
    <w:p w14:paraId="7A61DCEF" w14:textId="77777777" w:rsidR="007B343D" w:rsidRDefault="00BC4620">
      <w:pPr>
        <w:spacing w:line="400" w:lineRule="exact"/>
        <w:ind w:firstLineChars="200" w:firstLine="482"/>
        <w:rPr>
          <w:b/>
          <w:sz w:val="24"/>
        </w:rPr>
      </w:pPr>
      <w:r>
        <w:rPr>
          <w:b/>
          <w:sz w:val="24"/>
        </w:rPr>
        <w:t>3</w:t>
      </w:r>
      <w:r>
        <w:rPr>
          <w:rFonts w:hint="eastAsia"/>
          <w:b/>
          <w:sz w:val="24"/>
        </w:rPr>
        <w:t>、</w:t>
      </w:r>
      <w:proofErr w:type="spellStart"/>
      <w:r>
        <w:rPr>
          <w:rFonts w:hint="eastAsia"/>
          <w:b/>
          <w:sz w:val="24"/>
        </w:rPr>
        <w:t>QGraphicsScene</w:t>
      </w:r>
      <w:proofErr w:type="spellEnd"/>
      <w:r>
        <w:rPr>
          <w:rFonts w:hint="eastAsia"/>
          <w:b/>
          <w:sz w:val="24"/>
        </w:rPr>
        <w:t>的查询图元的</w:t>
      </w:r>
      <w:r>
        <w:rPr>
          <w:rFonts w:hint="eastAsia"/>
          <w:b/>
          <w:sz w:val="24"/>
        </w:rPr>
        <w:t>BSP</w:t>
      </w:r>
      <w:proofErr w:type="gramStart"/>
      <w:r>
        <w:rPr>
          <w:rFonts w:hint="eastAsia"/>
          <w:b/>
          <w:sz w:val="24"/>
        </w:rPr>
        <w:t>树相关</w:t>
      </w:r>
      <w:proofErr w:type="gramEnd"/>
      <w:r>
        <w:rPr>
          <w:rFonts w:hint="eastAsia"/>
          <w:b/>
          <w:sz w:val="24"/>
        </w:rPr>
        <w:t>算法</w:t>
      </w:r>
    </w:p>
    <w:p w14:paraId="1765B324" w14:textId="77777777" w:rsidR="007B343D" w:rsidRDefault="00BC4620">
      <w:pPr>
        <w:spacing w:line="400" w:lineRule="exact"/>
        <w:ind w:firstLineChars="200" w:firstLine="480"/>
        <w:rPr>
          <w:sz w:val="24"/>
          <w:szCs w:val="24"/>
        </w:rPr>
      </w:pPr>
      <w:r>
        <w:rPr>
          <w:rFonts w:hint="eastAsia"/>
          <w:sz w:val="24"/>
          <w:szCs w:val="24"/>
        </w:rPr>
        <w:t>在实际的工程场景中，极有可能会出现一个</w:t>
      </w:r>
      <w:proofErr w:type="spellStart"/>
      <w:r>
        <w:rPr>
          <w:rFonts w:hint="eastAsia"/>
          <w:sz w:val="24"/>
          <w:szCs w:val="24"/>
        </w:rPr>
        <w:t>QGraphicsScene</w:t>
      </w:r>
      <w:proofErr w:type="spellEnd"/>
      <w:r>
        <w:rPr>
          <w:rFonts w:hint="eastAsia"/>
          <w:sz w:val="24"/>
          <w:szCs w:val="24"/>
        </w:rPr>
        <w:t>管理非常多个</w:t>
      </w:r>
      <w:proofErr w:type="spellStart"/>
      <w:r>
        <w:rPr>
          <w:rFonts w:hint="eastAsia"/>
          <w:sz w:val="24"/>
          <w:szCs w:val="24"/>
        </w:rPr>
        <w:lastRenderedPageBreak/>
        <w:t>QGraphicsItem</w:t>
      </w:r>
      <w:proofErr w:type="spellEnd"/>
      <w:r>
        <w:rPr>
          <w:rFonts w:hint="eastAsia"/>
          <w:sz w:val="24"/>
          <w:szCs w:val="24"/>
        </w:rPr>
        <w:t>，例如几百万个，当用户与</w:t>
      </w:r>
      <w:proofErr w:type="spellStart"/>
      <w:r>
        <w:rPr>
          <w:rFonts w:hint="eastAsia"/>
          <w:sz w:val="24"/>
          <w:szCs w:val="24"/>
        </w:rPr>
        <w:t>QGraphicsView</w:t>
      </w:r>
      <w:proofErr w:type="spellEnd"/>
      <w:r>
        <w:rPr>
          <w:rFonts w:hint="eastAsia"/>
          <w:sz w:val="24"/>
          <w:szCs w:val="24"/>
        </w:rPr>
        <w:t>交互的时候，需要经过</w:t>
      </w:r>
      <w:proofErr w:type="spellStart"/>
      <w:r>
        <w:rPr>
          <w:rFonts w:hint="eastAsia"/>
          <w:sz w:val="24"/>
          <w:szCs w:val="24"/>
        </w:rPr>
        <w:t>QGraphicsScene</w:t>
      </w:r>
      <w:proofErr w:type="spellEnd"/>
      <w:r>
        <w:rPr>
          <w:rFonts w:hint="eastAsia"/>
          <w:sz w:val="24"/>
          <w:szCs w:val="24"/>
        </w:rPr>
        <w:t>将本事件传递到某个或者某些具体的图元，如果挨个遍历每个图元，并且判断是否触发事件，那么耗费的代价就太大了。而希望做到的效率是几百万条数据在几毫秒以内能够确定目标图元，因此需要实现对应的算法。</w:t>
      </w:r>
    </w:p>
    <w:p w14:paraId="3396185D" w14:textId="77777777" w:rsidR="007B343D" w:rsidRDefault="00BC4620">
      <w:pPr>
        <w:spacing w:line="400" w:lineRule="exact"/>
        <w:ind w:firstLineChars="200" w:firstLine="482"/>
        <w:rPr>
          <w:b/>
          <w:sz w:val="24"/>
        </w:rPr>
      </w:pPr>
      <w:r>
        <w:rPr>
          <w:b/>
          <w:sz w:val="24"/>
        </w:rPr>
        <w:t>4</w:t>
      </w:r>
      <w:r>
        <w:rPr>
          <w:rFonts w:hint="eastAsia"/>
          <w:b/>
          <w:sz w:val="24"/>
        </w:rPr>
        <w:t>、图元实现优先级以及顺序和事件实现优先级以及顺序</w:t>
      </w:r>
    </w:p>
    <w:p w14:paraId="203168AD" w14:textId="77777777" w:rsidR="007B343D" w:rsidRDefault="00BC4620">
      <w:pPr>
        <w:spacing w:line="400" w:lineRule="exact"/>
        <w:ind w:firstLineChars="200" w:firstLine="480"/>
        <w:rPr>
          <w:sz w:val="24"/>
          <w:szCs w:val="24"/>
        </w:rPr>
      </w:pPr>
      <w:proofErr w:type="spellStart"/>
      <w:r>
        <w:rPr>
          <w:rFonts w:hint="eastAsia"/>
          <w:sz w:val="24"/>
          <w:szCs w:val="24"/>
        </w:rPr>
        <w:t>QGraphicsItem</w:t>
      </w:r>
      <w:proofErr w:type="spellEnd"/>
      <w:r>
        <w:rPr>
          <w:rFonts w:hint="eastAsia"/>
          <w:sz w:val="24"/>
          <w:szCs w:val="24"/>
        </w:rPr>
        <w:t>本质上是一个抽象父类，为子类规定了各种</w:t>
      </w:r>
      <w:proofErr w:type="gramStart"/>
      <w:r>
        <w:rPr>
          <w:rFonts w:hint="eastAsia"/>
          <w:sz w:val="24"/>
          <w:szCs w:val="24"/>
        </w:rPr>
        <w:t>需要覆写的</w:t>
      </w:r>
      <w:proofErr w:type="gramEnd"/>
      <w:r>
        <w:rPr>
          <w:rFonts w:hint="eastAsia"/>
          <w:sz w:val="24"/>
          <w:szCs w:val="24"/>
        </w:rPr>
        <w:t>方法，子</w:t>
      </w:r>
      <w:proofErr w:type="gramStart"/>
      <w:r>
        <w:rPr>
          <w:rFonts w:hint="eastAsia"/>
          <w:sz w:val="24"/>
          <w:szCs w:val="24"/>
        </w:rPr>
        <w:t>类通过</w:t>
      </w:r>
      <w:proofErr w:type="gramEnd"/>
      <w:r>
        <w:rPr>
          <w:rFonts w:hint="eastAsia"/>
          <w:sz w:val="24"/>
          <w:szCs w:val="24"/>
        </w:rPr>
        <w:t>重写这些方法能够很好的被</w:t>
      </w:r>
      <w:proofErr w:type="spellStart"/>
      <w:r>
        <w:rPr>
          <w:rFonts w:hint="eastAsia"/>
          <w:sz w:val="24"/>
          <w:szCs w:val="24"/>
        </w:rPr>
        <w:t>QGraphicsScene</w:t>
      </w:r>
      <w:proofErr w:type="spellEnd"/>
      <w:r>
        <w:rPr>
          <w:rFonts w:hint="eastAsia"/>
          <w:sz w:val="24"/>
          <w:szCs w:val="24"/>
        </w:rPr>
        <w:t>所管理，最终呈现出来。因此不仅支持官方提供的矩形、椭圆、文本框等，还能处理自定义类型的图元。</w:t>
      </w:r>
    </w:p>
    <w:p w14:paraId="228973DD" w14:textId="77777777" w:rsidR="007B343D" w:rsidRDefault="00BC4620">
      <w:pPr>
        <w:spacing w:line="400" w:lineRule="exact"/>
        <w:ind w:firstLineChars="200" w:firstLine="480"/>
        <w:rPr>
          <w:sz w:val="24"/>
          <w:szCs w:val="24"/>
        </w:rPr>
      </w:pPr>
      <w:r>
        <w:rPr>
          <w:rFonts w:hint="eastAsia"/>
          <w:sz w:val="24"/>
          <w:szCs w:val="24"/>
        </w:rPr>
        <w:t>在现阶段，先不</w:t>
      </w:r>
      <w:proofErr w:type="gramStart"/>
      <w:r>
        <w:rPr>
          <w:rFonts w:hint="eastAsia"/>
          <w:sz w:val="24"/>
          <w:szCs w:val="24"/>
        </w:rPr>
        <w:t>考虑纯虚的</w:t>
      </w:r>
      <w:proofErr w:type="gramEnd"/>
      <w:r>
        <w:rPr>
          <w:rFonts w:hint="eastAsia"/>
          <w:sz w:val="24"/>
          <w:szCs w:val="24"/>
        </w:rPr>
        <w:t>抽象类，先把</w:t>
      </w:r>
      <w:proofErr w:type="spellStart"/>
      <w:r>
        <w:rPr>
          <w:rFonts w:hint="eastAsia"/>
          <w:sz w:val="24"/>
          <w:szCs w:val="24"/>
        </w:rPr>
        <w:t>QGraphicsItem</w:t>
      </w:r>
      <w:proofErr w:type="spellEnd"/>
      <w:r>
        <w:rPr>
          <w:rFonts w:hint="eastAsia"/>
          <w:sz w:val="24"/>
          <w:szCs w:val="24"/>
        </w:rPr>
        <w:t>当成矩形框来做，先和</w:t>
      </w:r>
      <w:proofErr w:type="spellStart"/>
      <w:r>
        <w:rPr>
          <w:rFonts w:hint="eastAsia"/>
          <w:sz w:val="24"/>
          <w:szCs w:val="24"/>
        </w:rPr>
        <w:t>QGraphicsScene</w:t>
      </w:r>
      <w:proofErr w:type="spellEnd"/>
      <w:r>
        <w:rPr>
          <w:rFonts w:hint="eastAsia"/>
          <w:sz w:val="24"/>
          <w:szCs w:val="24"/>
        </w:rPr>
        <w:t>把流程跑通，后续在扩展的时候也能非常快就完成工作。</w:t>
      </w:r>
    </w:p>
    <w:p w14:paraId="0E2EB5E9" w14:textId="77777777" w:rsidR="007B343D" w:rsidRDefault="00BC4620">
      <w:pPr>
        <w:spacing w:line="400" w:lineRule="exact"/>
        <w:ind w:firstLineChars="200" w:firstLine="480"/>
        <w:rPr>
          <w:sz w:val="24"/>
          <w:szCs w:val="24"/>
        </w:rPr>
      </w:pPr>
      <w:r>
        <w:rPr>
          <w:rFonts w:hint="eastAsia"/>
          <w:sz w:val="24"/>
          <w:szCs w:val="24"/>
        </w:rPr>
        <w:t>事件处理是一个大课题。经讨论，事件处理的优先级是鼠标事件大于键盘事件大于拖拽事件。因此第一步实现的时候，先实现最基本的</w:t>
      </w:r>
      <w:proofErr w:type="spellStart"/>
      <w:r>
        <w:rPr>
          <w:rFonts w:hint="eastAsia"/>
          <w:sz w:val="24"/>
          <w:szCs w:val="24"/>
        </w:rPr>
        <w:t>handleMousePressEvent</w:t>
      </w:r>
      <w:proofErr w:type="spellEnd"/>
      <w:r>
        <w:rPr>
          <w:rFonts w:hint="eastAsia"/>
          <w:sz w:val="24"/>
          <w:szCs w:val="24"/>
        </w:rPr>
        <w:t>，当这个流程通了以后，后续的所有操作都是一模一样的了。</w:t>
      </w:r>
    </w:p>
    <w:p w14:paraId="31057035" w14:textId="77777777" w:rsidR="007B343D" w:rsidRDefault="00BC4620">
      <w:pPr>
        <w:spacing w:line="400" w:lineRule="exact"/>
        <w:ind w:firstLineChars="200" w:firstLine="482"/>
        <w:rPr>
          <w:b/>
          <w:sz w:val="24"/>
        </w:rPr>
      </w:pPr>
      <w:r>
        <w:rPr>
          <w:b/>
          <w:sz w:val="24"/>
        </w:rPr>
        <w:t>5</w:t>
      </w:r>
      <w:r>
        <w:rPr>
          <w:rFonts w:hint="eastAsia"/>
          <w:b/>
          <w:sz w:val="24"/>
        </w:rPr>
        <w:t>、整体实现顺序</w:t>
      </w:r>
    </w:p>
    <w:p w14:paraId="38AE5C73" w14:textId="77777777" w:rsidR="007B343D" w:rsidRDefault="00BC4620">
      <w:pPr>
        <w:spacing w:line="400" w:lineRule="exact"/>
        <w:ind w:firstLineChars="200" w:firstLine="480"/>
        <w:rPr>
          <w:sz w:val="24"/>
          <w:szCs w:val="24"/>
        </w:rPr>
      </w:pPr>
      <w:r>
        <w:rPr>
          <w:rFonts w:hint="eastAsia"/>
          <w:sz w:val="24"/>
          <w:szCs w:val="24"/>
        </w:rPr>
        <w:t>先把</w:t>
      </w:r>
      <w:proofErr w:type="spellStart"/>
      <w:r>
        <w:rPr>
          <w:rFonts w:hint="eastAsia"/>
          <w:sz w:val="24"/>
          <w:szCs w:val="24"/>
        </w:rPr>
        <w:t>QGraphicsView</w:t>
      </w:r>
      <w:proofErr w:type="spellEnd"/>
      <w:r>
        <w:rPr>
          <w:rFonts w:hint="eastAsia"/>
          <w:sz w:val="24"/>
          <w:szCs w:val="24"/>
        </w:rPr>
        <w:t>剔出来，</w:t>
      </w:r>
      <w:proofErr w:type="spellStart"/>
      <w:r>
        <w:rPr>
          <w:rFonts w:hint="eastAsia"/>
          <w:sz w:val="24"/>
          <w:szCs w:val="24"/>
        </w:rPr>
        <w:t>QGraphicsView</w:t>
      </w:r>
      <w:proofErr w:type="spellEnd"/>
      <w:r>
        <w:rPr>
          <w:rFonts w:hint="eastAsia"/>
          <w:sz w:val="24"/>
          <w:szCs w:val="24"/>
        </w:rPr>
        <w:t>实际上只负责可视化的绘制，真正做处理的操作在</w:t>
      </w:r>
      <w:proofErr w:type="spellStart"/>
      <w:r>
        <w:rPr>
          <w:rFonts w:hint="eastAsia"/>
          <w:sz w:val="24"/>
          <w:szCs w:val="24"/>
        </w:rPr>
        <w:t>QGraphicsScene</w:t>
      </w:r>
      <w:proofErr w:type="spellEnd"/>
      <w:r>
        <w:rPr>
          <w:rFonts w:hint="eastAsia"/>
          <w:sz w:val="24"/>
          <w:szCs w:val="24"/>
        </w:rPr>
        <w:t>这一层，因此管理类</w:t>
      </w:r>
      <w:proofErr w:type="spellStart"/>
      <w:r>
        <w:rPr>
          <w:rFonts w:hint="eastAsia"/>
          <w:sz w:val="24"/>
          <w:szCs w:val="24"/>
        </w:rPr>
        <w:t>QGraphicsScene</w:t>
      </w:r>
      <w:proofErr w:type="spellEnd"/>
      <w:r>
        <w:rPr>
          <w:rFonts w:hint="eastAsia"/>
          <w:sz w:val="24"/>
          <w:szCs w:val="24"/>
        </w:rPr>
        <w:t>和图元类</w:t>
      </w:r>
      <w:proofErr w:type="spellStart"/>
      <w:r>
        <w:rPr>
          <w:rFonts w:hint="eastAsia"/>
          <w:sz w:val="24"/>
          <w:szCs w:val="24"/>
        </w:rPr>
        <w:t>QGraphicsItem</w:t>
      </w:r>
      <w:proofErr w:type="spellEnd"/>
      <w:r>
        <w:rPr>
          <w:rFonts w:hint="eastAsia"/>
          <w:sz w:val="24"/>
          <w:szCs w:val="24"/>
        </w:rPr>
        <w:t>是第一步需要实现的。</w:t>
      </w:r>
    </w:p>
    <w:p w14:paraId="141D6E4A" w14:textId="77777777" w:rsidR="007B343D" w:rsidRDefault="00BC4620">
      <w:pPr>
        <w:spacing w:line="400" w:lineRule="exact"/>
        <w:ind w:firstLineChars="200" w:firstLine="480"/>
        <w:rPr>
          <w:sz w:val="24"/>
          <w:szCs w:val="24"/>
        </w:rPr>
      </w:pPr>
      <w:r>
        <w:rPr>
          <w:rFonts w:hint="eastAsia"/>
          <w:sz w:val="24"/>
          <w:szCs w:val="24"/>
        </w:rPr>
        <w:t>目前的工作计划经商讨以后，决定先调研</w:t>
      </w:r>
      <w:proofErr w:type="spellStart"/>
      <w:r>
        <w:rPr>
          <w:rFonts w:hint="eastAsia"/>
          <w:sz w:val="24"/>
          <w:szCs w:val="24"/>
        </w:rPr>
        <w:t>QGraphicsScene</w:t>
      </w:r>
      <w:proofErr w:type="spellEnd"/>
      <w:r>
        <w:rPr>
          <w:rFonts w:hint="eastAsia"/>
          <w:sz w:val="24"/>
          <w:szCs w:val="24"/>
        </w:rPr>
        <w:t>和</w:t>
      </w:r>
      <w:proofErr w:type="spellStart"/>
      <w:r>
        <w:rPr>
          <w:rFonts w:hint="eastAsia"/>
          <w:sz w:val="24"/>
          <w:szCs w:val="24"/>
        </w:rPr>
        <w:t>QGraphicsItem</w:t>
      </w:r>
      <w:proofErr w:type="spellEnd"/>
      <w:r>
        <w:rPr>
          <w:rFonts w:hint="eastAsia"/>
          <w:sz w:val="24"/>
          <w:szCs w:val="24"/>
        </w:rPr>
        <w:t>的源码，明确如何以最小的代价实现我们目前需要的功能，包括事件转发、绘制逻辑、坐标系统等，这样明确需求和设计以后再实现初版，搭好整体架构。</w:t>
      </w:r>
    </w:p>
    <w:p w14:paraId="481CBD70"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60" w:name="_Toc21169"/>
      <w:bookmarkStart w:id="61" w:name="_Toc32033"/>
      <w:bookmarkStart w:id="62" w:name="_Toc30893"/>
      <w:r>
        <w:rPr>
          <w:rFonts w:eastAsia="黑体"/>
          <w:b w:val="0"/>
          <w:kern w:val="0"/>
          <w:sz w:val="28"/>
          <w:szCs w:val="28"/>
        </w:rPr>
        <w:t xml:space="preserve">2.1.2 </w:t>
      </w:r>
      <w:r>
        <w:rPr>
          <w:rFonts w:eastAsia="黑体" w:hint="eastAsia"/>
          <w:b w:val="0"/>
          <w:kern w:val="0"/>
          <w:sz w:val="28"/>
          <w:szCs w:val="28"/>
        </w:rPr>
        <w:t>重要功能总结</w:t>
      </w:r>
      <w:bookmarkEnd w:id="60"/>
      <w:bookmarkEnd w:id="61"/>
      <w:bookmarkEnd w:id="62"/>
    </w:p>
    <w:p w14:paraId="119C4024" w14:textId="77777777" w:rsidR="007B343D" w:rsidRDefault="00BC4620">
      <w:pPr>
        <w:spacing w:line="400" w:lineRule="exact"/>
        <w:ind w:firstLineChars="200" w:firstLine="482"/>
        <w:rPr>
          <w:b/>
          <w:sz w:val="24"/>
        </w:rPr>
      </w:pPr>
      <w:r>
        <w:rPr>
          <w:rFonts w:hint="eastAsia"/>
          <w:b/>
          <w:sz w:val="24"/>
        </w:rPr>
        <w:t>1</w:t>
      </w:r>
      <w:r>
        <w:rPr>
          <w:rFonts w:hint="eastAsia"/>
          <w:b/>
          <w:sz w:val="24"/>
        </w:rPr>
        <w:t>、</w:t>
      </w:r>
      <w:proofErr w:type="spellStart"/>
      <w:r>
        <w:rPr>
          <w:rFonts w:hint="eastAsia"/>
          <w:b/>
          <w:sz w:val="24"/>
        </w:rPr>
        <w:t>QGraphicsScene</w:t>
      </w:r>
      <w:proofErr w:type="spellEnd"/>
    </w:p>
    <w:p w14:paraId="32555F60" w14:textId="77777777" w:rsidR="007B343D" w:rsidRDefault="00BC4620">
      <w:pPr>
        <w:spacing w:line="400" w:lineRule="exact"/>
        <w:ind w:firstLineChars="200" w:firstLine="480"/>
        <w:rPr>
          <w:sz w:val="24"/>
          <w:szCs w:val="24"/>
        </w:rPr>
      </w:pPr>
      <w:proofErr w:type="spellStart"/>
      <w:r>
        <w:rPr>
          <w:rFonts w:hint="eastAsia"/>
          <w:sz w:val="24"/>
          <w:szCs w:val="24"/>
        </w:rPr>
        <w:t>QGraphicsScene</w:t>
      </w:r>
      <w:proofErr w:type="spellEnd"/>
      <w:r>
        <w:rPr>
          <w:sz w:val="24"/>
          <w:szCs w:val="24"/>
        </w:rPr>
        <w:t>类提供了一个管理大量</w:t>
      </w:r>
      <w:proofErr w:type="spellStart"/>
      <w:r>
        <w:rPr>
          <w:sz w:val="24"/>
          <w:szCs w:val="24"/>
        </w:rPr>
        <w:t>QGraphicsItem</w:t>
      </w:r>
      <w:proofErr w:type="spellEnd"/>
      <w:r>
        <w:rPr>
          <w:sz w:val="24"/>
          <w:szCs w:val="24"/>
        </w:rPr>
        <w:t>的容器。</w:t>
      </w:r>
    </w:p>
    <w:p w14:paraId="1038A57E" w14:textId="77777777" w:rsidR="007B343D" w:rsidRDefault="00BC4620">
      <w:pPr>
        <w:spacing w:line="400" w:lineRule="exact"/>
        <w:ind w:firstLineChars="200" w:firstLine="480"/>
        <w:rPr>
          <w:sz w:val="24"/>
          <w:szCs w:val="24"/>
        </w:rPr>
      </w:pPr>
      <w:proofErr w:type="spellStart"/>
      <w:r>
        <w:rPr>
          <w:sz w:val="24"/>
          <w:szCs w:val="24"/>
        </w:rPr>
        <w:t>QGraphicsScene</w:t>
      </w:r>
      <w:proofErr w:type="spellEnd"/>
      <w:r>
        <w:rPr>
          <w:sz w:val="24"/>
          <w:szCs w:val="24"/>
        </w:rPr>
        <w:t>类只管理所有的图元，若想要可视化场景，需要配合</w:t>
      </w:r>
      <w:proofErr w:type="spellStart"/>
      <w:r>
        <w:rPr>
          <w:sz w:val="24"/>
          <w:szCs w:val="24"/>
        </w:rPr>
        <w:t>QGraphicsView</w:t>
      </w:r>
      <w:proofErr w:type="spellEnd"/>
      <w:r>
        <w:rPr>
          <w:sz w:val="24"/>
          <w:szCs w:val="24"/>
        </w:rPr>
        <w:t>。</w:t>
      </w:r>
    </w:p>
    <w:p w14:paraId="68318E6A" w14:textId="77777777" w:rsidR="007B343D" w:rsidRDefault="00BC4620">
      <w:pPr>
        <w:spacing w:line="400" w:lineRule="exact"/>
        <w:ind w:firstLineChars="200" w:firstLine="480"/>
        <w:rPr>
          <w:sz w:val="24"/>
          <w:szCs w:val="24"/>
        </w:rPr>
      </w:pPr>
      <w:proofErr w:type="spellStart"/>
      <w:r>
        <w:rPr>
          <w:sz w:val="24"/>
          <w:szCs w:val="24"/>
        </w:rPr>
        <w:t>QGraphicsItem</w:t>
      </w:r>
      <w:proofErr w:type="spellEnd"/>
      <w:r>
        <w:rPr>
          <w:sz w:val="24"/>
          <w:szCs w:val="24"/>
        </w:rPr>
        <w:t>作为</w:t>
      </w:r>
      <w:proofErr w:type="spellStart"/>
      <w:r>
        <w:rPr>
          <w:sz w:val="24"/>
          <w:szCs w:val="24"/>
        </w:rPr>
        <w:t>QGraphicsScene</w:t>
      </w:r>
      <w:proofErr w:type="spellEnd"/>
      <w:r>
        <w:rPr>
          <w:sz w:val="24"/>
          <w:szCs w:val="24"/>
        </w:rPr>
        <w:t>类的图元，自然有很多接口都是围绕着</w:t>
      </w:r>
      <w:proofErr w:type="spellStart"/>
      <w:r>
        <w:rPr>
          <w:sz w:val="24"/>
          <w:szCs w:val="24"/>
        </w:rPr>
        <w:t>QGraphicsItem</w:t>
      </w:r>
      <w:proofErr w:type="spellEnd"/>
      <w:r>
        <w:rPr>
          <w:sz w:val="24"/>
          <w:szCs w:val="24"/>
        </w:rPr>
        <w:t>来的，例如：</w:t>
      </w:r>
    </w:p>
    <w:p w14:paraId="503168D3" w14:textId="77777777" w:rsidR="007B343D" w:rsidRDefault="00BC4620">
      <w:pPr>
        <w:tabs>
          <w:tab w:val="left" w:pos="993"/>
        </w:tabs>
        <w:spacing w:line="400" w:lineRule="exact"/>
        <w:ind w:firstLineChars="200" w:firstLine="480"/>
        <w:rPr>
          <w:sz w:val="24"/>
          <w:szCs w:val="24"/>
        </w:rPr>
      </w:pPr>
      <w:r>
        <w:rPr>
          <w:sz w:val="24"/>
          <w:szCs w:val="24"/>
        </w:rPr>
        <w:t xml:space="preserve">(1) </w:t>
      </w:r>
      <w:r>
        <w:rPr>
          <w:rFonts w:hint="eastAsia"/>
          <w:sz w:val="24"/>
          <w:szCs w:val="24"/>
        </w:rPr>
        <w:t>添加图元：除了基本的</w:t>
      </w:r>
      <w:proofErr w:type="spellStart"/>
      <w:r>
        <w:rPr>
          <w:rFonts w:hint="eastAsia"/>
          <w:sz w:val="24"/>
          <w:szCs w:val="24"/>
        </w:rPr>
        <w:t>addItem</w:t>
      </w:r>
      <w:proofErr w:type="spellEnd"/>
      <w:r>
        <w:rPr>
          <w:rFonts w:hint="eastAsia"/>
          <w:sz w:val="24"/>
          <w:szCs w:val="24"/>
        </w:rPr>
        <w:t>()</w:t>
      </w:r>
      <w:r>
        <w:rPr>
          <w:rFonts w:hint="eastAsia"/>
          <w:sz w:val="24"/>
          <w:szCs w:val="24"/>
        </w:rPr>
        <w:t>，还有针对特殊类型图元的</w:t>
      </w:r>
      <w:r>
        <w:rPr>
          <w:rFonts w:hint="eastAsia"/>
          <w:sz w:val="24"/>
          <w:szCs w:val="24"/>
        </w:rPr>
        <w:t>add*()</w:t>
      </w:r>
      <w:r>
        <w:rPr>
          <w:rFonts w:hint="eastAsia"/>
          <w:sz w:val="24"/>
          <w:szCs w:val="24"/>
        </w:rPr>
        <w:t>函数。</w:t>
      </w:r>
    </w:p>
    <w:p w14:paraId="128F4B36" w14:textId="078EFE3E" w:rsidR="007B343D" w:rsidRDefault="00E55F42">
      <w:pPr>
        <w:tabs>
          <w:tab w:val="left" w:pos="993"/>
        </w:tabs>
        <w:jc w:val="center"/>
        <w:rPr>
          <w:sz w:val="24"/>
          <w:szCs w:val="24"/>
        </w:rPr>
      </w:pPr>
      <w:r>
        <w:rPr>
          <w:rFonts w:hint="eastAsia"/>
          <w:noProof/>
          <w:sz w:val="24"/>
          <w:szCs w:val="24"/>
        </w:rPr>
        <w:lastRenderedPageBreak/>
        <w:drawing>
          <wp:inline distT="0" distB="0" distL="0" distR="0" wp14:anchorId="280140AE" wp14:editId="7E0100F7">
            <wp:extent cx="5156200" cy="1530350"/>
            <wp:effectExtent l="0" t="0" r="0" b="0"/>
            <wp:docPr id="5" name="图片 7" descr="264b9f96baca489092997c096d29d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64b9f96baca489092997c096d29dd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6200" cy="1530350"/>
                    </a:xfrm>
                    <a:prstGeom prst="rect">
                      <a:avLst/>
                    </a:prstGeom>
                    <a:noFill/>
                    <a:ln>
                      <a:noFill/>
                    </a:ln>
                    <a:effectLst/>
                  </pic:spPr>
                </pic:pic>
              </a:graphicData>
            </a:graphic>
          </wp:inline>
        </w:drawing>
      </w:r>
    </w:p>
    <w:p w14:paraId="1E4500F4" w14:textId="77777777" w:rsidR="007B343D" w:rsidRDefault="00BC4620">
      <w:pPr>
        <w:spacing w:before="120" w:after="240" w:line="400" w:lineRule="exact"/>
        <w:jc w:val="center"/>
      </w:pPr>
      <w:r>
        <w:rPr>
          <w:rFonts w:hint="eastAsia"/>
        </w:rPr>
        <w:t>图</w:t>
      </w:r>
      <w:r>
        <w:rPr>
          <w:rFonts w:hint="eastAsia"/>
        </w:rPr>
        <w:t xml:space="preserve">2-1 </w:t>
      </w:r>
      <w:proofErr w:type="spellStart"/>
      <w:r>
        <w:t>addItem</w:t>
      </w:r>
      <w:proofErr w:type="spellEnd"/>
      <w:r>
        <w:t>()</w:t>
      </w:r>
      <w:r>
        <w:rPr>
          <w:rFonts w:hint="eastAsia"/>
        </w:rPr>
        <w:t xml:space="preserve"> </w:t>
      </w:r>
      <w:r>
        <w:rPr>
          <w:rFonts w:hint="eastAsia"/>
        </w:rPr>
        <w:t>系列函数</w:t>
      </w:r>
    </w:p>
    <w:p w14:paraId="58425C2B" w14:textId="77777777" w:rsidR="007B343D" w:rsidRDefault="00BC4620">
      <w:pPr>
        <w:tabs>
          <w:tab w:val="left" w:pos="993"/>
        </w:tabs>
        <w:spacing w:line="400" w:lineRule="exact"/>
        <w:ind w:firstLineChars="200" w:firstLine="480"/>
        <w:rPr>
          <w:sz w:val="24"/>
          <w:szCs w:val="24"/>
        </w:rPr>
      </w:pPr>
      <w:r>
        <w:rPr>
          <w:sz w:val="24"/>
          <w:szCs w:val="24"/>
        </w:rPr>
        <w:t xml:space="preserve">(2) </w:t>
      </w:r>
      <w:r>
        <w:rPr>
          <w:rFonts w:hint="eastAsia"/>
          <w:sz w:val="24"/>
          <w:szCs w:val="24"/>
        </w:rPr>
        <w:t>查找图元：在大规模数据的情况下保证在极短的时间内查询到对应的图元，</w:t>
      </w:r>
      <w:r>
        <w:rPr>
          <w:rFonts w:hint="eastAsia"/>
          <w:sz w:val="24"/>
          <w:szCs w:val="24"/>
        </w:rPr>
        <w:t>Qt</w:t>
      </w:r>
      <w:r>
        <w:rPr>
          <w:rFonts w:hint="eastAsia"/>
          <w:sz w:val="24"/>
          <w:szCs w:val="24"/>
        </w:rPr>
        <w:t>使用的是索引算法，使用的是</w:t>
      </w:r>
      <w:r>
        <w:rPr>
          <w:rFonts w:hint="eastAsia"/>
          <w:sz w:val="24"/>
          <w:szCs w:val="24"/>
        </w:rPr>
        <w:t>BSP</w:t>
      </w:r>
      <w:r>
        <w:rPr>
          <w:rFonts w:hint="eastAsia"/>
          <w:sz w:val="24"/>
          <w:szCs w:val="24"/>
        </w:rPr>
        <w:t>（二进制空间分区）树。能够在极短的时间内在极大的数据规模中确定某个图元的位置，这也是</w:t>
      </w:r>
      <w:proofErr w:type="spellStart"/>
      <w:r>
        <w:rPr>
          <w:rFonts w:hint="eastAsia"/>
          <w:sz w:val="24"/>
          <w:szCs w:val="24"/>
        </w:rPr>
        <w:t>QGraphicsScene</w:t>
      </w:r>
      <w:proofErr w:type="spellEnd"/>
      <w:r>
        <w:rPr>
          <w:rFonts w:hint="eastAsia"/>
          <w:sz w:val="24"/>
          <w:szCs w:val="24"/>
        </w:rPr>
        <w:t>的最大优势之一。</w:t>
      </w:r>
    </w:p>
    <w:p w14:paraId="04D6BB10" w14:textId="77777777" w:rsidR="007B343D" w:rsidRDefault="00BC4620">
      <w:pPr>
        <w:tabs>
          <w:tab w:val="left" w:pos="993"/>
        </w:tabs>
        <w:spacing w:line="400" w:lineRule="exact"/>
        <w:ind w:firstLineChars="200" w:firstLine="480"/>
        <w:rPr>
          <w:sz w:val="24"/>
          <w:szCs w:val="24"/>
        </w:rPr>
      </w:pPr>
      <w:r>
        <w:rPr>
          <w:sz w:val="24"/>
          <w:szCs w:val="24"/>
        </w:rPr>
        <w:t xml:space="preserve">(3) </w:t>
      </w:r>
      <w:r>
        <w:rPr>
          <w:rFonts w:hint="eastAsia"/>
          <w:sz w:val="24"/>
          <w:szCs w:val="24"/>
        </w:rPr>
        <w:t>移除图元：</w:t>
      </w:r>
      <w:proofErr w:type="spellStart"/>
      <w:r>
        <w:rPr>
          <w:rFonts w:hint="eastAsia"/>
          <w:sz w:val="24"/>
          <w:szCs w:val="24"/>
        </w:rPr>
        <w:t>removeItem</w:t>
      </w:r>
      <w:proofErr w:type="spellEnd"/>
      <w:r>
        <w:rPr>
          <w:rFonts w:hint="eastAsia"/>
          <w:sz w:val="24"/>
          <w:szCs w:val="24"/>
        </w:rPr>
        <w:t>()</w:t>
      </w:r>
      <w:r>
        <w:rPr>
          <w:rFonts w:hint="eastAsia"/>
          <w:sz w:val="24"/>
          <w:szCs w:val="24"/>
        </w:rPr>
        <w:t>。</w:t>
      </w:r>
    </w:p>
    <w:p w14:paraId="3CD2F555" w14:textId="77777777" w:rsidR="007B343D" w:rsidRDefault="00BC4620">
      <w:pPr>
        <w:tabs>
          <w:tab w:val="left" w:pos="993"/>
        </w:tabs>
        <w:spacing w:line="400" w:lineRule="exact"/>
        <w:ind w:firstLineChars="200" w:firstLine="480"/>
        <w:rPr>
          <w:sz w:val="24"/>
          <w:szCs w:val="24"/>
        </w:rPr>
      </w:pPr>
      <w:r>
        <w:rPr>
          <w:sz w:val="24"/>
          <w:szCs w:val="24"/>
        </w:rPr>
        <w:t xml:space="preserve">(4) </w:t>
      </w:r>
      <w:r>
        <w:rPr>
          <w:rFonts w:hint="eastAsia"/>
          <w:sz w:val="24"/>
          <w:szCs w:val="24"/>
        </w:rPr>
        <w:t>管理图元状态，处理图元选择和焦点处理等。</w:t>
      </w:r>
    </w:p>
    <w:p w14:paraId="041A9147" w14:textId="77777777" w:rsidR="007B343D" w:rsidRDefault="00BC462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proofErr w:type="spellStart"/>
      <w:r>
        <w:rPr>
          <w:rFonts w:hint="eastAsia"/>
          <w:sz w:val="24"/>
          <w:szCs w:val="24"/>
        </w:rPr>
        <w:t>setSelectionArea</w:t>
      </w:r>
      <w:proofErr w:type="spellEnd"/>
      <w:r>
        <w:rPr>
          <w:rFonts w:hint="eastAsia"/>
          <w:sz w:val="24"/>
          <w:szCs w:val="24"/>
        </w:rPr>
        <w:t>()</w:t>
      </w:r>
      <w:r>
        <w:rPr>
          <w:rFonts w:hint="eastAsia"/>
          <w:sz w:val="24"/>
          <w:szCs w:val="24"/>
        </w:rPr>
        <w:t>：可以传递一个形状范围来选择图元项目</w:t>
      </w:r>
    </w:p>
    <w:p w14:paraId="0A440AA4" w14:textId="77777777" w:rsidR="007B343D" w:rsidRDefault="00BC462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proofErr w:type="spellStart"/>
      <w:r>
        <w:rPr>
          <w:rFonts w:hint="eastAsia"/>
          <w:sz w:val="24"/>
          <w:szCs w:val="24"/>
        </w:rPr>
        <w:t>clearSelection</w:t>
      </w:r>
      <w:proofErr w:type="spellEnd"/>
      <w:r>
        <w:rPr>
          <w:rFonts w:hint="eastAsia"/>
          <w:sz w:val="24"/>
          <w:szCs w:val="24"/>
        </w:rPr>
        <w:t>()</w:t>
      </w:r>
      <w:r>
        <w:rPr>
          <w:rFonts w:hint="eastAsia"/>
          <w:sz w:val="24"/>
          <w:szCs w:val="24"/>
        </w:rPr>
        <w:t>：清除当前选择</w:t>
      </w:r>
    </w:p>
    <w:p w14:paraId="6F58F1BE" w14:textId="77777777" w:rsidR="007B343D" w:rsidRDefault="00BC462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proofErr w:type="spellStart"/>
      <w:r>
        <w:rPr>
          <w:rFonts w:hint="eastAsia"/>
          <w:sz w:val="24"/>
          <w:szCs w:val="24"/>
        </w:rPr>
        <w:t>selectedItems</w:t>
      </w:r>
      <w:proofErr w:type="spellEnd"/>
      <w:r>
        <w:rPr>
          <w:rFonts w:hint="eastAsia"/>
          <w:sz w:val="24"/>
          <w:szCs w:val="24"/>
        </w:rPr>
        <w:t>()</w:t>
      </w:r>
      <w:r>
        <w:rPr>
          <w:rFonts w:hint="eastAsia"/>
          <w:sz w:val="24"/>
          <w:szCs w:val="24"/>
        </w:rPr>
        <w:t>：获取被选择的图元的列表</w:t>
      </w:r>
    </w:p>
    <w:p w14:paraId="423F00C2" w14:textId="77777777" w:rsidR="007B343D" w:rsidRDefault="00BC462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proofErr w:type="spellStart"/>
      <w:r>
        <w:rPr>
          <w:rFonts w:hint="eastAsia"/>
          <w:sz w:val="24"/>
          <w:szCs w:val="24"/>
        </w:rPr>
        <w:t>setFocusItem</w:t>
      </w:r>
      <w:proofErr w:type="spellEnd"/>
      <w:r>
        <w:rPr>
          <w:rFonts w:hint="eastAsia"/>
          <w:sz w:val="24"/>
          <w:szCs w:val="24"/>
        </w:rPr>
        <w:t>()</w:t>
      </w:r>
      <w:r>
        <w:rPr>
          <w:rFonts w:hint="eastAsia"/>
          <w:sz w:val="24"/>
          <w:szCs w:val="24"/>
        </w:rPr>
        <w:t>、</w:t>
      </w:r>
      <w:proofErr w:type="spellStart"/>
      <w:r>
        <w:rPr>
          <w:rFonts w:hint="eastAsia"/>
          <w:sz w:val="24"/>
          <w:szCs w:val="24"/>
        </w:rPr>
        <w:t>setFocus</w:t>
      </w:r>
      <w:proofErr w:type="spellEnd"/>
      <w:r>
        <w:rPr>
          <w:rFonts w:hint="eastAsia"/>
          <w:sz w:val="24"/>
          <w:szCs w:val="24"/>
        </w:rPr>
        <w:t>()</w:t>
      </w:r>
      <w:r>
        <w:rPr>
          <w:rFonts w:hint="eastAsia"/>
          <w:sz w:val="24"/>
          <w:szCs w:val="24"/>
        </w:rPr>
        <w:t>：设置图元获取焦点</w:t>
      </w:r>
    </w:p>
    <w:p w14:paraId="060CDA56" w14:textId="77777777" w:rsidR="007B343D" w:rsidRDefault="00BC4620">
      <w:pPr>
        <w:tabs>
          <w:tab w:val="left" w:pos="993"/>
        </w:tabs>
        <w:spacing w:line="400" w:lineRule="exact"/>
        <w:ind w:firstLineChars="200" w:firstLine="480"/>
        <w:rPr>
          <w:sz w:val="24"/>
          <w:szCs w:val="24"/>
        </w:rPr>
      </w:pPr>
      <w:r>
        <w:rPr>
          <w:rFonts w:hint="eastAsia"/>
          <w:sz w:val="24"/>
          <w:szCs w:val="24"/>
        </w:rPr>
        <w:sym w:font="Wingdings" w:char="006C"/>
      </w:r>
      <w:r>
        <w:rPr>
          <w:sz w:val="24"/>
          <w:szCs w:val="24"/>
        </w:rPr>
        <w:t xml:space="preserve">  </w:t>
      </w:r>
      <w:proofErr w:type="spellStart"/>
      <w:r>
        <w:rPr>
          <w:rFonts w:hint="eastAsia"/>
          <w:sz w:val="24"/>
          <w:szCs w:val="24"/>
        </w:rPr>
        <w:t>focusItem</w:t>
      </w:r>
      <w:proofErr w:type="spellEnd"/>
      <w:r>
        <w:rPr>
          <w:rFonts w:hint="eastAsia"/>
          <w:sz w:val="24"/>
          <w:szCs w:val="24"/>
        </w:rPr>
        <w:t>()</w:t>
      </w:r>
      <w:r>
        <w:rPr>
          <w:rFonts w:hint="eastAsia"/>
          <w:sz w:val="24"/>
          <w:szCs w:val="24"/>
        </w:rPr>
        <w:t>：获取当前焦点</w:t>
      </w:r>
    </w:p>
    <w:p w14:paraId="3620D023" w14:textId="77777777" w:rsidR="007B343D" w:rsidRDefault="00BC4620">
      <w:pPr>
        <w:tabs>
          <w:tab w:val="left" w:pos="993"/>
        </w:tabs>
        <w:spacing w:line="400" w:lineRule="exact"/>
        <w:ind w:firstLineChars="200" w:firstLine="480"/>
        <w:rPr>
          <w:sz w:val="24"/>
          <w:szCs w:val="24"/>
        </w:rPr>
      </w:pPr>
      <w:r>
        <w:rPr>
          <w:sz w:val="24"/>
          <w:szCs w:val="24"/>
        </w:rPr>
        <w:t xml:space="preserve">(5) </w:t>
      </w:r>
      <w:r>
        <w:rPr>
          <w:rFonts w:hint="eastAsia"/>
          <w:sz w:val="24"/>
          <w:szCs w:val="24"/>
        </w:rPr>
        <w:t>接受事件：用户通过</w:t>
      </w:r>
      <w:proofErr w:type="spellStart"/>
      <w:r>
        <w:rPr>
          <w:rFonts w:hint="eastAsia"/>
          <w:sz w:val="24"/>
          <w:szCs w:val="24"/>
        </w:rPr>
        <w:t>QGraphicsView</w:t>
      </w:r>
      <w:proofErr w:type="spellEnd"/>
      <w:r>
        <w:rPr>
          <w:rFonts w:hint="eastAsia"/>
          <w:sz w:val="24"/>
          <w:szCs w:val="24"/>
        </w:rPr>
        <w:t>触发事件，并通过</w:t>
      </w:r>
      <w:proofErr w:type="spellStart"/>
      <w:r>
        <w:rPr>
          <w:rFonts w:hint="eastAsia"/>
          <w:sz w:val="24"/>
          <w:szCs w:val="24"/>
        </w:rPr>
        <w:t>QGraphicsScene</w:t>
      </w:r>
      <w:proofErr w:type="spellEnd"/>
      <w:r>
        <w:rPr>
          <w:rFonts w:hint="eastAsia"/>
          <w:sz w:val="24"/>
          <w:szCs w:val="24"/>
        </w:rPr>
        <w:t>将事件转发到对应的图元：例如鼠标按下事件、移动事件、释放和双击事件，鼠标悬停事件、滚轮事件，键盘输入焦点和按键事件，拖拽事件等。</w:t>
      </w:r>
    </w:p>
    <w:p w14:paraId="23DD9FB7" w14:textId="347BA755" w:rsidR="007B343D" w:rsidRDefault="00E55F42">
      <w:pPr>
        <w:tabs>
          <w:tab w:val="left" w:pos="993"/>
        </w:tabs>
        <w:jc w:val="center"/>
        <w:rPr>
          <w:sz w:val="24"/>
          <w:szCs w:val="24"/>
        </w:rPr>
      </w:pPr>
      <w:r>
        <w:rPr>
          <w:rFonts w:hint="eastAsia"/>
          <w:noProof/>
          <w:sz w:val="24"/>
          <w:szCs w:val="24"/>
        </w:rPr>
        <w:drawing>
          <wp:inline distT="0" distB="0" distL="0" distR="0" wp14:anchorId="531B149F" wp14:editId="145C5027">
            <wp:extent cx="3625850" cy="2146300"/>
            <wp:effectExtent l="0" t="0" r="0" b="0"/>
            <wp:docPr id="6" name="图片 9"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e995aa6681b407586d96a4469b73f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5850" cy="2146300"/>
                    </a:xfrm>
                    <a:prstGeom prst="rect">
                      <a:avLst/>
                    </a:prstGeom>
                    <a:noFill/>
                    <a:ln>
                      <a:noFill/>
                    </a:ln>
                    <a:effectLst/>
                  </pic:spPr>
                </pic:pic>
              </a:graphicData>
            </a:graphic>
          </wp:inline>
        </w:drawing>
      </w:r>
    </w:p>
    <w:p w14:paraId="0844F086" w14:textId="77777777" w:rsidR="007B343D" w:rsidRDefault="00BC4620">
      <w:pPr>
        <w:spacing w:before="120" w:after="240" w:line="400" w:lineRule="exact"/>
        <w:jc w:val="center"/>
        <w:rPr>
          <w:sz w:val="24"/>
          <w:szCs w:val="24"/>
        </w:rPr>
      </w:pPr>
      <w:r>
        <w:rPr>
          <w:rFonts w:hint="eastAsia"/>
        </w:rPr>
        <w:t>图</w:t>
      </w:r>
      <w:r>
        <w:rPr>
          <w:rFonts w:hint="eastAsia"/>
        </w:rPr>
        <w:t xml:space="preserve">2-2 </w:t>
      </w:r>
      <w:r>
        <w:rPr>
          <w:rFonts w:hint="eastAsia"/>
        </w:rPr>
        <w:t>事件转发系列函数</w:t>
      </w:r>
    </w:p>
    <w:p w14:paraId="57CBEB44" w14:textId="77777777" w:rsidR="007B343D" w:rsidRDefault="00BC4620">
      <w:pPr>
        <w:spacing w:line="400" w:lineRule="exact"/>
        <w:ind w:firstLineChars="200" w:firstLine="480"/>
        <w:rPr>
          <w:sz w:val="24"/>
          <w:szCs w:val="24"/>
        </w:rPr>
      </w:pPr>
      <w:proofErr w:type="spellStart"/>
      <w:r>
        <w:rPr>
          <w:rFonts w:hint="eastAsia"/>
          <w:sz w:val="24"/>
          <w:szCs w:val="24"/>
        </w:rPr>
        <w:lastRenderedPageBreak/>
        <w:t>QGraphicsScene</w:t>
      </w:r>
      <w:proofErr w:type="spellEnd"/>
      <w:r>
        <w:rPr>
          <w:rFonts w:hint="eastAsia"/>
          <w:sz w:val="24"/>
          <w:szCs w:val="24"/>
        </w:rPr>
        <w:t>另一个重要的功能就是转发</w:t>
      </w:r>
      <w:proofErr w:type="spellStart"/>
      <w:r>
        <w:rPr>
          <w:rFonts w:hint="eastAsia"/>
          <w:sz w:val="24"/>
          <w:szCs w:val="24"/>
        </w:rPr>
        <w:t>QGraphicsView</w:t>
      </w:r>
      <w:proofErr w:type="spellEnd"/>
      <w:r>
        <w:rPr>
          <w:rFonts w:hint="eastAsia"/>
          <w:sz w:val="24"/>
          <w:szCs w:val="24"/>
        </w:rPr>
        <w:t>的事件，通过一系列操作，例如通过鼠标点击的坐标计算出到底是选中了哪个图元，键盘事件对应的哪些图元具有焦点等，能够将这些事件转发给对应的图元，最后进入真正的事件循环进行处理。</w:t>
      </w:r>
    </w:p>
    <w:p w14:paraId="450D7E72" w14:textId="77777777" w:rsidR="007B343D" w:rsidRDefault="00BC4620">
      <w:pPr>
        <w:spacing w:line="400" w:lineRule="exact"/>
        <w:ind w:firstLineChars="200" w:firstLine="482"/>
        <w:rPr>
          <w:b/>
          <w:sz w:val="24"/>
        </w:rPr>
      </w:pPr>
      <w:r>
        <w:rPr>
          <w:rFonts w:hint="eastAsia"/>
          <w:b/>
          <w:sz w:val="24"/>
        </w:rPr>
        <w:t>2</w:t>
      </w:r>
      <w:r>
        <w:rPr>
          <w:rFonts w:hint="eastAsia"/>
          <w:b/>
          <w:sz w:val="24"/>
        </w:rPr>
        <w:t>、</w:t>
      </w:r>
      <w:proofErr w:type="spellStart"/>
      <w:r>
        <w:rPr>
          <w:rFonts w:hint="eastAsia"/>
          <w:b/>
          <w:sz w:val="24"/>
        </w:rPr>
        <w:t>QGraphics</w:t>
      </w:r>
      <w:r>
        <w:rPr>
          <w:b/>
          <w:sz w:val="24"/>
        </w:rPr>
        <w:t>View</w:t>
      </w:r>
      <w:proofErr w:type="spellEnd"/>
    </w:p>
    <w:p w14:paraId="31B8C716" w14:textId="77777777" w:rsidR="007B343D" w:rsidRDefault="00BC4620">
      <w:pPr>
        <w:spacing w:line="400" w:lineRule="exact"/>
        <w:ind w:firstLineChars="200" w:firstLine="480"/>
        <w:rPr>
          <w:sz w:val="24"/>
          <w:szCs w:val="24"/>
        </w:rPr>
      </w:pPr>
      <w:proofErr w:type="spellStart"/>
      <w:r>
        <w:rPr>
          <w:rFonts w:hint="eastAsia"/>
          <w:sz w:val="24"/>
          <w:szCs w:val="24"/>
        </w:rPr>
        <w:t>QGraphicsView</w:t>
      </w:r>
      <w:proofErr w:type="spellEnd"/>
      <w:r>
        <w:rPr>
          <w:sz w:val="24"/>
          <w:szCs w:val="24"/>
        </w:rPr>
        <w:t>类真正提供可视化</w:t>
      </w:r>
      <w:proofErr w:type="spellStart"/>
      <w:r>
        <w:rPr>
          <w:sz w:val="24"/>
          <w:szCs w:val="24"/>
        </w:rPr>
        <w:t>QGraphicsScene</w:t>
      </w:r>
      <w:proofErr w:type="spellEnd"/>
      <w:r>
        <w:rPr>
          <w:sz w:val="24"/>
          <w:szCs w:val="24"/>
        </w:rPr>
        <w:t>的内容的功能，它在一个可滚动的</w:t>
      </w:r>
      <w:r>
        <w:rPr>
          <w:sz w:val="24"/>
          <w:szCs w:val="24"/>
        </w:rPr>
        <w:t>viewport</w:t>
      </w:r>
      <w:r>
        <w:rPr>
          <w:sz w:val="24"/>
          <w:szCs w:val="24"/>
        </w:rPr>
        <w:t>之内将一个</w:t>
      </w:r>
      <w:proofErr w:type="spellStart"/>
      <w:r>
        <w:rPr>
          <w:sz w:val="24"/>
          <w:szCs w:val="24"/>
        </w:rPr>
        <w:t>QGraphicsScene</w:t>
      </w:r>
      <w:proofErr w:type="spellEnd"/>
      <w:r>
        <w:rPr>
          <w:sz w:val="24"/>
          <w:szCs w:val="24"/>
        </w:rPr>
        <w:t>中的内容实现可视化。</w:t>
      </w:r>
    </w:p>
    <w:p w14:paraId="18BA7182" w14:textId="77777777" w:rsidR="007B343D" w:rsidRDefault="00BC4620">
      <w:pPr>
        <w:spacing w:line="400" w:lineRule="exact"/>
        <w:ind w:firstLineChars="200" w:firstLine="480"/>
        <w:rPr>
          <w:sz w:val="24"/>
          <w:szCs w:val="24"/>
        </w:rPr>
      </w:pPr>
      <w:proofErr w:type="spellStart"/>
      <w:r>
        <w:rPr>
          <w:sz w:val="24"/>
          <w:szCs w:val="24"/>
        </w:rPr>
        <w:t>QGraphicsView</w:t>
      </w:r>
      <w:proofErr w:type="spellEnd"/>
      <w:r>
        <w:rPr>
          <w:sz w:val="24"/>
          <w:szCs w:val="24"/>
        </w:rPr>
        <w:t>主要功能包括但不限于</w:t>
      </w:r>
      <w:r>
        <w:rPr>
          <w:rFonts w:hint="eastAsia"/>
          <w:sz w:val="24"/>
          <w:szCs w:val="24"/>
        </w:rPr>
        <w:t>：</w:t>
      </w:r>
    </w:p>
    <w:p w14:paraId="43A14BE3" w14:textId="77777777" w:rsidR="007B343D" w:rsidRDefault="00BC4620">
      <w:pPr>
        <w:spacing w:line="400" w:lineRule="exact"/>
        <w:ind w:firstLineChars="200" w:firstLine="480"/>
        <w:rPr>
          <w:sz w:val="24"/>
          <w:szCs w:val="24"/>
        </w:rPr>
      </w:pPr>
      <w:r>
        <w:rPr>
          <w:sz w:val="24"/>
          <w:szCs w:val="24"/>
        </w:rPr>
        <w:t xml:space="preserve">(1) </w:t>
      </w:r>
      <w:r>
        <w:rPr>
          <w:sz w:val="24"/>
          <w:szCs w:val="24"/>
        </w:rPr>
        <w:t>设置可视化操作的属性：</w:t>
      </w:r>
      <w:proofErr w:type="spellStart"/>
      <w:r>
        <w:rPr>
          <w:sz w:val="24"/>
          <w:szCs w:val="24"/>
        </w:rPr>
        <w:t>QGraphicsView</w:t>
      </w:r>
      <w:proofErr w:type="spellEnd"/>
      <w:r>
        <w:rPr>
          <w:sz w:val="24"/>
          <w:szCs w:val="24"/>
        </w:rPr>
        <w:t>中提供了大量可设置的属性用以指示在实现可视化操作时的各种具体事项，如</w:t>
      </w:r>
      <w:proofErr w:type="spellStart"/>
      <w:r>
        <w:rPr>
          <w:sz w:val="24"/>
          <w:szCs w:val="24"/>
        </w:rPr>
        <w:t>RenderHints</w:t>
      </w:r>
      <w:proofErr w:type="spellEnd"/>
      <w:r>
        <w:rPr>
          <w:sz w:val="24"/>
          <w:szCs w:val="24"/>
        </w:rPr>
        <w:t>提供参数初始化用于绘制的</w:t>
      </w:r>
      <w:proofErr w:type="spellStart"/>
      <w:r>
        <w:rPr>
          <w:sz w:val="24"/>
          <w:szCs w:val="24"/>
        </w:rPr>
        <w:t>QPainter</w:t>
      </w:r>
      <w:proofErr w:type="spellEnd"/>
      <w:r>
        <w:rPr>
          <w:sz w:val="24"/>
          <w:szCs w:val="24"/>
        </w:rPr>
        <w:t>，</w:t>
      </w:r>
      <w:r>
        <w:rPr>
          <w:sz w:val="24"/>
          <w:szCs w:val="24"/>
        </w:rPr>
        <w:t>Alignment</w:t>
      </w:r>
      <w:r>
        <w:rPr>
          <w:sz w:val="24"/>
          <w:szCs w:val="24"/>
        </w:rPr>
        <w:t>提供当前视图中所绘制的场景的对齐方式。</w:t>
      </w:r>
    </w:p>
    <w:p w14:paraId="1DE91E21" w14:textId="241FD220" w:rsidR="007B343D" w:rsidRDefault="00E55F42">
      <w:pPr>
        <w:jc w:val="center"/>
        <w:rPr>
          <w:sz w:val="24"/>
          <w:szCs w:val="24"/>
        </w:rPr>
      </w:pPr>
      <w:r>
        <w:rPr>
          <w:noProof/>
          <w:sz w:val="24"/>
          <w:szCs w:val="24"/>
        </w:rPr>
        <w:drawing>
          <wp:inline distT="0" distB="0" distL="0" distR="0" wp14:anchorId="50F3078E" wp14:editId="4E22B252">
            <wp:extent cx="4610100" cy="4152900"/>
            <wp:effectExtent l="0" t="0" r="0" b="0"/>
            <wp:docPr id="7" name="图片 10"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0e995aa6681b407586d96a4469b73f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0100" cy="4152900"/>
                    </a:xfrm>
                    <a:prstGeom prst="rect">
                      <a:avLst/>
                    </a:prstGeom>
                    <a:noFill/>
                    <a:ln>
                      <a:noFill/>
                    </a:ln>
                  </pic:spPr>
                </pic:pic>
              </a:graphicData>
            </a:graphic>
          </wp:inline>
        </w:drawing>
      </w:r>
    </w:p>
    <w:p w14:paraId="1335A997" w14:textId="77777777" w:rsidR="007B343D" w:rsidRDefault="00BC4620">
      <w:pPr>
        <w:spacing w:before="120" w:after="240" w:line="400" w:lineRule="exact"/>
        <w:jc w:val="center"/>
        <w:rPr>
          <w:sz w:val="24"/>
          <w:szCs w:val="24"/>
        </w:rPr>
      </w:pPr>
      <w:r>
        <w:rPr>
          <w:rFonts w:hint="eastAsia"/>
        </w:rPr>
        <w:t>图</w:t>
      </w:r>
      <w:r>
        <w:rPr>
          <w:rFonts w:hint="eastAsia"/>
        </w:rPr>
        <w:t xml:space="preserve">2-3 </w:t>
      </w:r>
      <w:r>
        <w:rPr>
          <w:rFonts w:hint="eastAsia"/>
        </w:rPr>
        <w:t>设置可视化操作的接口</w:t>
      </w:r>
    </w:p>
    <w:p w14:paraId="0CB7B1EB" w14:textId="77777777" w:rsidR="007B343D" w:rsidRDefault="00BC4620">
      <w:pPr>
        <w:spacing w:line="400" w:lineRule="exact"/>
        <w:ind w:firstLineChars="200" w:firstLine="480"/>
        <w:rPr>
          <w:sz w:val="24"/>
          <w:szCs w:val="24"/>
        </w:rPr>
      </w:pPr>
      <w:r>
        <w:rPr>
          <w:sz w:val="24"/>
          <w:szCs w:val="24"/>
        </w:rPr>
        <w:t xml:space="preserve">(2) </w:t>
      </w:r>
      <w:r>
        <w:rPr>
          <w:rFonts w:hint="eastAsia"/>
          <w:sz w:val="24"/>
          <w:szCs w:val="24"/>
        </w:rPr>
        <w:t>对场景（</w:t>
      </w:r>
      <w:r>
        <w:rPr>
          <w:rFonts w:hint="eastAsia"/>
          <w:sz w:val="24"/>
          <w:szCs w:val="24"/>
        </w:rPr>
        <w:t>Scene</w:t>
      </w:r>
      <w:r>
        <w:rPr>
          <w:rFonts w:hint="eastAsia"/>
          <w:sz w:val="24"/>
          <w:szCs w:val="24"/>
        </w:rPr>
        <w:t>）进行可视化与视觉效果调整：</w:t>
      </w:r>
      <w:proofErr w:type="spellStart"/>
      <w:r>
        <w:rPr>
          <w:rFonts w:hint="eastAsia"/>
          <w:sz w:val="24"/>
          <w:szCs w:val="24"/>
        </w:rPr>
        <w:t>QGraphicsView</w:t>
      </w:r>
      <w:proofErr w:type="spellEnd"/>
      <w:r>
        <w:rPr>
          <w:rFonts w:hint="eastAsia"/>
          <w:sz w:val="24"/>
          <w:szCs w:val="24"/>
        </w:rPr>
        <w:t>对象的成员方法</w:t>
      </w:r>
      <w:r>
        <w:rPr>
          <w:rFonts w:hint="eastAsia"/>
          <w:sz w:val="24"/>
          <w:szCs w:val="24"/>
        </w:rPr>
        <w:t>render</w:t>
      </w:r>
      <w:r>
        <w:rPr>
          <w:rFonts w:hint="eastAsia"/>
          <w:sz w:val="24"/>
          <w:szCs w:val="24"/>
        </w:rPr>
        <w:t>对场景进行可视化的绘制呈现在</w:t>
      </w:r>
      <w:r>
        <w:rPr>
          <w:rFonts w:hint="eastAsia"/>
          <w:sz w:val="24"/>
          <w:szCs w:val="24"/>
        </w:rPr>
        <w:t>viewport</w:t>
      </w:r>
      <w:r>
        <w:rPr>
          <w:rFonts w:hint="eastAsia"/>
          <w:sz w:val="24"/>
          <w:szCs w:val="24"/>
        </w:rPr>
        <w:t>中，并提供了一系列方法对</w:t>
      </w:r>
      <w:r>
        <w:rPr>
          <w:rFonts w:hint="eastAsia"/>
          <w:sz w:val="24"/>
          <w:szCs w:val="24"/>
        </w:rPr>
        <w:t>viewport</w:t>
      </w:r>
      <w:r>
        <w:rPr>
          <w:rFonts w:hint="eastAsia"/>
          <w:sz w:val="24"/>
          <w:szCs w:val="24"/>
        </w:rPr>
        <w:t>整体的视觉效果进行调整，如</w:t>
      </w:r>
      <w:proofErr w:type="spellStart"/>
      <w:r>
        <w:rPr>
          <w:rFonts w:hint="eastAsia"/>
          <w:sz w:val="24"/>
          <w:szCs w:val="24"/>
        </w:rPr>
        <w:t>centerOn</w:t>
      </w:r>
      <w:proofErr w:type="spellEnd"/>
      <w:r>
        <w:rPr>
          <w:sz w:val="24"/>
          <w:szCs w:val="24"/>
        </w:rPr>
        <w:t>()</w:t>
      </w:r>
      <w:r>
        <w:rPr>
          <w:rFonts w:hint="eastAsia"/>
          <w:sz w:val="24"/>
          <w:szCs w:val="24"/>
        </w:rPr>
        <w:t>方法将滚动</w:t>
      </w:r>
      <w:r>
        <w:rPr>
          <w:rFonts w:hint="eastAsia"/>
          <w:sz w:val="24"/>
          <w:szCs w:val="24"/>
        </w:rPr>
        <w:t>viewport</w:t>
      </w:r>
      <w:r>
        <w:rPr>
          <w:rFonts w:hint="eastAsia"/>
          <w:sz w:val="24"/>
          <w:szCs w:val="24"/>
        </w:rPr>
        <w:t>中的内容以确保场景坐标</w:t>
      </w:r>
      <w:r>
        <w:rPr>
          <w:rFonts w:hint="eastAsia"/>
          <w:sz w:val="24"/>
          <w:szCs w:val="24"/>
        </w:rPr>
        <w:t>pos</w:t>
      </w:r>
      <w:r>
        <w:rPr>
          <w:rFonts w:hint="eastAsia"/>
          <w:sz w:val="24"/>
          <w:szCs w:val="24"/>
        </w:rPr>
        <w:t>在视图居中，</w:t>
      </w:r>
      <w:proofErr w:type="spellStart"/>
      <w:r>
        <w:rPr>
          <w:rFonts w:hint="eastAsia"/>
          <w:sz w:val="24"/>
          <w:szCs w:val="24"/>
        </w:rPr>
        <w:t>fitInView</w:t>
      </w:r>
      <w:proofErr w:type="spellEnd"/>
      <w:r>
        <w:rPr>
          <w:sz w:val="24"/>
          <w:szCs w:val="24"/>
        </w:rPr>
        <w:t>()</w:t>
      </w:r>
      <w:r>
        <w:rPr>
          <w:rFonts w:hint="eastAsia"/>
          <w:sz w:val="24"/>
          <w:szCs w:val="24"/>
        </w:rPr>
        <w:t>方法将缩放并滚动</w:t>
      </w:r>
      <w:r>
        <w:rPr>
          <w:rFonts w:hint="eastAsia"/>
          <w:sz w:val="24"/>
          <w:szCs w:val="24"/>
        </w:rPr>
        <w:t>viewport</w:t>
      </w:r>
      <w:r>
        <w:rPr>
          <w:rFonts w:hint="eastAsia"/>
          <w:sz w:val="24"/>
          <w:szCs w:val="24"/>
        </w:rPr>
        <w:t>中的内容使</w:t>
      </w:r>
      <w:r>
        <w:rPr>
          <w:rFonts w:hint="eastAsia"/>
          <w:sz w:val="24"/>
          <w:szCs w:val="24"/>
        </w:rPr>
        <w:lastRenderedPageBreak/>
        <w:t>得场景内的矩形区域</w:t>
      </w:r>
      <w:proofErr w:type="spellStart"/>
      <w:r>
        <w:rPr>
          <w:rFonts w:hint="eastAsia"/>
          <w:sz w:val="24"/>
          <w:szCs w:val="24"/>
        </w:rPr>
        <w:t>rect</w:t>
      </w:r>
      <w:proofErr w:type="spellEnd"/>
      <w:r>
        <w:rPr>
          <w:rFonts w:hint="eastAsia"/>
          <w:sz w:val="24"/>
          <w:szCs w:val="24"/>
        </w:rPr>
        <w:t>铺满当前</w:t>
      </w:r>
      <w:r>
        <w:rPr>
          <w:rFonts w:hint="eastAsia"/>
          <w:sz w:val="24"/>
          <w:szCs w:val="24"/>
        </w:rPr>
        <w:t>viewport</w:t>
      </w:r>
      <w:r>
        <w:rPr>
          <w:rFonts w:hint="eastAsia"/>
          <w:sz w:val="24"/>
          <w:szCs w:val="24"/>
        </w:rPr>
        <w:t>。</w:t>
      </w:r>
    </w:p>
    <w:p w14:paraId="7E31305A" w14:textId="465EF520" w:rsidR="007B343D" w:rsidRDefault="00E55F42">
      <w:pPr>
        <w:jc w:val="center"/>
        <w:rPr>
          <w:sz w:val="24"/>
          <w:szCs w:val="24"/>
        </w:rPr>
      </w:pPr>
      <w:r>
        <w:rPr>
          <w:rFonts w:hint="eastAsia"/>
          <w:noProof/>
          <w:sz w:val="24"/>
          <w:szCs w:val="24"/>
        </w:rPr>
        <w:drawing>
          <wp:inline distT="0" distB="0" distL="0" distR="0" wp14:anchorId="1675ACBA" wp14:editId="36C889E5">
            <wp:extent cx="4876800" cy="1670050"/>
            <wp:effectExtent l="0" t="0" r="0" b="0"/>
            <wp:docPr id="8" name="图片 12"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0e995aa6681b407586d96a4469b73f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1670050"/>
                    </a:xfrm>
                    <a:prstGeom prst="rect">
                      <a:avLst/>
                    </a:prstGeom>
                    <a:noFill/>
                    <a:ln>
                      <a:noFill/>
                    </a:ln>
                  </pic:spPr>
                </pic:pic>
              </a:graphicData>
            </a:graphic>
          </wp:inline>
        </w:drawing>
      </w:r>
    </w:p>
    <w:p w14:paraId="4018DE70" w14:textId="77777777" w:rsidR="007B343D" w:rsidRDefault="00BC4620">
      <w:pPr>
        <w:snapToGrid w:val="0"/>
        <w:spacing w:before="120" w:after="240" w:line="400" w:lineRule="exact"/>
        <w:jc w:val="center"/>
        <w:rPr>
          <w:sz w:val="24"/>
          <w:szCs w:val="24"/>
        </w:rPr>
      </w:pPr>
      <w:r>
        <w:rPr>
          <w:rFonts w:hint="eastAsia"/>
        </w:rPr>
        <w:t>图</w:t>
      </w:r>
      <w:r>
        <w:rPr>
          <w:rFonts w:hint="eastAsia"/>
        </w:rPr>
        <w:t xml:space="preserve">2-4 </w:t>
      </w:r>
      <w:r>
        <w:rPr>
          <w:rFonts w:hint="eastAsia"/>
        </w:rPr>
        <w:t>进行可视化与视觉效果调整的接口</w:t>
      </w:r>
    </w:p>
    <w:p w14:paraId="151A3E57" w14:textId="77777777" w:rsidR="007B343D" w:rsidRDefault="00BC4620">
      <w:pPr>
        <w:spacing w:line="400" w:lineRule="exact"/>
        <w:ind w:firstLineChars="200" w:firstLine="480"/>
        <w:rPr>
          <w:sz w:val="24"/>
          <w:szCs w:val="24"/>
        </w:rPr>
      </w:pPr>
      <w:r>
        <w:rPr>
          <w:sz w:val="24"/>
          <w:szCs w:val="24"/>
        </w:rPr>
        <w:t xml:space="preserve">(3) </w:t>
      </w:r>
      <w:r>
        <w:rPr>
          <w:rFonts w:hint="eastAsia"/>
          <w:sz w:val="24"/>
          <w:szCs w:val="24"/>
        </w:rPr>
        <w:t>管理“场景（</w:t>
      </w:r>
      <w:r>
        <w:rPr>
          <w:rFonts w:hint="eastAsia"/>
          <w:sz w:val="24"/>
          <w:szCs w:val="24"/>
        </w:rPr>
        <w:t>Scene</w:t>
      </w:r>
      <w:r>
        <w:rPr>
          <w:rFonts w:hint="eastAsia"/>
          <w:sz w:val="24"/>
          <w:szCs w:val="24"/>
        </w:rPr>
        <w:t>）坐标”与“视图（</w:t>
      </w:r>
      <w:r>
        <w:rPr>
          <w:rFonts w:hint="eastAsia"/>
          <w:sz w:val="24"/>
          <w:szCs w:val="24"/>
        </w:rPr>
        <w:t>View</w:t>
      </w:r>
      <w:r>
        <w:rPr>
          <w:rFonts w:hint="eastAsia"/>
          <w:sz w:val="24"/>
          <w:szCs w:val="24"/>
        </w:rPr>
        <w:t>）坐标”之间的数学关系，并提供方法对视图内容施行各种坐标变换。</w:t>
      </w:r>
      <w:proofErr w:type="spellStart"/>
      <w:r>
        <w:rPr>
          <w:rFonts w:hint="eastAsia"/>
          <w:sz w:val="24"/>
          <w:szCs w:val="24"/>
        </w:rPr>
        <w:t>QGraphicsScene</w:t>
      </w:r>
      <w:proofErr w:type="spellEnd"/>
      <w:r>
        <w:rPr>
          <w:rFonts w:hint="eastAsia"/>
          <w:sz w:val="24"/>
          <w:szCs w:val="24"/>
        </w:rPr>
        <w:t>对象当中的各个图元有其在</w:t>
      </w:r>
      <w:proofErr w:type="spellStart"/>
      <w:r>
        <w:rPr>
          <w:rFonts w:hint="eastAsia"/>
          <w:sz w:val="24"/>
          <w:szCs w:val="24"/>
        </w:rPr>
        <w:t>QGraphicsScene</w:t>
      </w:r>
      <w:proofErr w:type="spellEnd"/>
      <w:r>
        <w:rPr>
          <w:rFonts w:hint="eastAsia"/>
          <w:sz w:val="24"/>
          <w:szCs w:val="24"/>
        </w:rPr>
        <w:t>中的坐标即“场景坐标”，它们代表了各个图元在</w:t>
      </w:r>
      <w:proofErr w:type="spellStart"/>
      <w:r>
        <w:rPr>
          <w:rFonts w:hint="eastAsia"/>
          <w:sz w:val="24"/>
          <w:szCs w:val="24"/>
        </w:rPr>
        <w:t>QGraphicsScene</w:t>
      </w:r>
      <w:proofErr w:type="spellEnd"/>
      <w:r>
        <w:rPr>
          <w:rFonts w:hint="eastAsia"/>
          <w:sz w:val="24"/>
          <w:szCs w:val="24"/>
        </w:rPr>
        <w:t>中的位置信息；而</w:t>
      </w:r>
      <w:proofErr w:type="spellStart"/>
      <w:r>
        <w:rPr>
          <w:rFonts w:hint="eastAsia"/>
          <w:sz w:val="24"/>
          <w:szCs w:val="24"/>
        </w:rPr>
        <w:t>QGraphicsView</w:t>
      </w:r>
      <w:proofErr w:type="spellEnd"/>
      <w:r>
        <w:rPr>
          <w:rFonts w:hint="eastAsia"/>
          <w:sz w:val="24"/>
          <w:szCs w:val="24"/>
        </w:rPr>
        <w:t>对各个图元进行绘制以及调整变换时则是通过由自身管理的“视图坐标”，它们代表了</w:t>
      </w:r>
      <w:proofErr w:type="gramStart"/>
      <w:r>
        <w:rPr>
          <w:rFonts w:hint="eastAsia"/>
          <w:sz w:val="24"/>
          <w:szCs w:val="24"/>
        </w:rPr>
        <w:t>各个要</w:t>
      </w:r>
      <w:proofErr w:type="gramEnd"/>
      <w:r>
        <w:rPr>
          <w:rFonts w:hint="eastAsia"/>
          <w:sz w:val="24"/>
          <w:szCs w:val="24"/>
        </w:rPr>
        <w:t>绘制的图形在</w:t>
      </w:r>
      <w:r>
        <w:rPr>
          <w:rFonts w:hint="eastAsia"/>
          <w:sz w:val="24"/>
          <w:szCs w:val="24"/>
        </w:rPr>
        <w:t>viewport</w:t>
      </w:r>
      <w:r>
        <w:rPr>
          <w:rFonts w:hint="eastAsia"/>
          <w:sz w:val="24"/>
          <w:szCs w:val="24"/>
        </w:rPr>
        <w:t>中的位置信息。</w:t>
      </w:r>
      <w:proofErr w:type="spellStart"/>
      <w:r>
        <w:rPr>
          <w:rFonts w:hint="eastAsia"/>
          <w:sz w:val="24"/>
          <w:szCs w:val="24"/>
        </w:rPr>
        <w:t>QGraphicsView</w:t>
      </w:r>
      <w:proofErr w:type="spellEnd"/>
      <w:r>
        <w:rPr>
          <w:rFonts w:hint="eastAsia"/>
          <w:sz w:val="24"/>
          <w:szCs w:val="24"/>
        </w:rPr>
        <w:t>可以由用户设置“场景坐标”向“视图坐标”变换的方式，对</w:t>
      </w:r>
      <w:r>
        <w:rPr>
          <w:rFonts w:hint="eastAsia"/>
          <w:sz w:val="24"/>
          <w:szCs w:val="24"/>
        </w:rPr>
        <w:t>viewport</w:t>
      </w:r>
      <w:r>
        <w:rPr>
          <w:rFonts w:hint="eastAsia"/>
          <w:sz w:val="24"/>
          <w:szCs w:val="24"/>
        </w:rPr>
        <w:t>实现旋转、伸缩等坐标变换，同时由于</w:t>
      </w:r>
      <w:proofErr w:type="spellStart"/>
      <w:r>
        <w:rPr>
          <w:rFonts w:hint="eastAsia"/>
          <w:sz w:val="24"/>
          <w:szCs w:val="24"/>
        </w:rPr>
        <w:t>QGraphicsView</w:t>
      </w:r>
      <w:proofErr w:type="spellEnd"/>
      <w:r>
        <w:rPr>
          <w:rFonts w:hint="eastAsia"/>
          <w:sz w:val="24"/>
          <w:szCs w:val="24"/>
        </w:rPr>
        <w:t>的绘图使用“视图坐标”，因此这个过程不会干扰图元自身的“场景坐标”。此外还提供</w:t>
      </w:r>
      <w:proofErr w:type="spellStart"/>
      <w:r>
        <w:rPr>
          <w:rFonts w:hint="eastAsia"/>
          <w:sz w:val="24"/>
          <w:szCs w:val="24"/>
        </w:rPr>
        <w:t>mapToScene</w:t>
      </w:r>
      <w:proofErr w:type="spellEnd"/>
      <w:r>
        <w:rPr>
          <w:rFonts w:hint="eastAsia"/>
          <w:sz w:val="24"/>
          <w:szCs w:val="24"/>
        </w:rPr>
        <w:t>/</w:t>
      </w:r>
      <w:proofErr w:type="spellStart"/>
      <w:r>
        <w:rPr>
          <w:rFonts w:hint="eastAsia"/>
          <w:sz w:val="24"/>
          <w:szCs w:val="24"/>
        </w:rPr>
        <w:t>mapFromScene</w:t>
      </w:r>
      <w:proofErr w:type="spellEnd"/>
      <w:r>
        <w:rPr>
          <w:sz w:val="24"/>
          <w:szCs w:val="24"/>
        </w:rPr>
        <w:t>()</w:t>
      </w:r>
      <w:r>
        <w:rPr>
          <w:rFonts w:hint="eastAsia"/>
          <w:sz w:val="24"/>
          <w:szCs w:val="24"/>
        </w:rPr>
        <w:t>方法供用户调用实现这两种坐标之间的数学换算。</w:t>
      </w:r>
    </w:p>
    <w:p w14:paraId="2AD6464E" w14:textId="77777777" w:rsidR="007B343D" w:rsidRDefault="00BC4620">
      <w:pPr>
        <w:spacing w:line="400" w:lineRule="exact"/>
        <w:ind w:firstLineChars="200" w:firstLine="480"/>
        <w:rPr>
          <w:sz w:val="24"/>
          <w:szCs w:val="24"/>
        </w:rPr>
      </w:pPr>
      <w:r>
        <w:rPr>
          <w:sz w:val="24"/>
          <w:szCs w:val="24"/>
        </w:rPr>
        <w:t xml:space="preserve">(4) </w:t>
      </w:r>
      <w:r>
        <w:rPr>
          <w:rFonts w:hint="eastAsia"/>
          <w:sz w:val="24"/>
          <w:szCs w:val="24"/>
        </w:rPr>
        <w:t>接受鼠标和键盘的事件，并通过处理传递给</w:t>
      </w:r>
      <w:proofErr w:type="spellStart"/>
      <w:r>
        <w:rPr>
          <w:rFonts w:hint="eastAsia"/>
          <w:sz w:val="24"/>
          <w:szCs w:val="24"/>
        </w:rPr>
        <w:t>QGraphicsScene</w:t>
      </w:r>
      <w:proofErr w:type="spellEnd"/>
      <w:r>
        <w:rPr>
          <w:rFonts w:hint="eastAsia"/>
          <w:sz w:val="24"/>
          <w:szCs w:val="24"/>
        </w:rPr>
        <w:t>对象，进而通过索引算法转发给对应的图元。</w:t>
      </w:r>
    </w:p>
    <w:p w14:paraId="7953E8BD" w14:textId="77777777" w:rsidR="007B343D" w:rsidRDefault="00BC4620">
      <w:pPr>
        <w:spacing w:line="400" w:lineRule="exact"/>
        <w:ind w:firstLineChars="200" w:firstLine="482"/>
        <w:rPr>
          <w:b/>
          <w:sz w:val="24"/>
        </w:rPr>
      </w:pPr>
      <w:r>
        <w:rPr>
          <w:rFonts w:hint="eastAsia"/>
          <w:b/>
          <w:sz w:val="24"/>
        </w:rPr>
        <w:t>3</w:t>
      </w:r>
      <w:r>
        <w:rPr>
          <w:rFonts w:hint="eastAsia"/>
          <w:b/>
          <w:sz w:val="24"/>
        </w:rPr>
        <w:t>、</w:t>
      </w:r>
      <w:proofErr w:type="spellStart"/>
      <w:r>
        <w:rPr>
          <w:rFonts w:hint="eastAsia"/>
          <w:b/>
          <w:sz w:val="24"/>
        </w:rPr>
        <w:t>QGraphics</w:t>
      </w:r>
      <w:r>
        <w:rPr>
          <w:b/>
          <w:sz w:val="24"/>
        </w:rPr>
        <w:t>Item</w:t>
      </w:r>
      <w:proofErr w:type="spellEnd"/>
    </w:p>
    <w:p w14:paraId="231482AA" w14:textId="77777777" w:rsidR="007B343D" w:rsidRDefault="00BC4620">
      <w:pPr>
        <w:spacing w:line="400" w:lineRule="exact"/>
        <w:ind w:firstLineChars="200" w:firstLine="480"/>
        <w:rPr>
          <w:sz w:val="24"/>
          <w:szCs w:val="24"/>
        </w:rPr>
      </w:pPr>
      <w:proofErr w:type="spellStart"/>
      <w:r>
        <w:rPr>
          <w:rFonts w:hint="eastAsia"/>
          <w:sz w:val="24"/>
          <w:szCs w:val="24"/>
        </w:rPr>
        <w:t>QGraphicsItem</w:t>
      </w:r>
      <w:proofErr w:type="spellEnd"/>
      <w:r>
        <w:rPr>
          <w:sz w:val="24"/>
          <w:szCs w:val="24"/>
        </w:rPr>
        <w:t>是所有图元的基类，可以派生出各种典型的形状（例如矩形、椭圆、文本等）和自定义的形状。</w:t>
      </w:r>
    </w:p>
    <w:p w14:paraId="64E56BBA" w14:textId="77777777" w:rsidR="007B343D" w:rsidRDefault="00BC4620">
      <w:pPr>
        <w:spacing w:line="400" w:lineRule="exact"/>
        <w:ind w:firstLineChars="200" w:firstLine="480"/>
        <w:rPr>
          <w:sz w:val="24"/>
          <w:szCs w:val="24"/>
        </w:rPr>
      </w:pPr>
      <w:proofErr w:type="spellStart"/>
      <w:r>
        <w:rPr>
          <w:sz w:val="24"/>
          <w:szCs w:val="24"/>
        </w:rPr>
        <w:t>QGraphicsItem</w:t>
      </w:r>
      <w:proofErr w:type="spellEnd"/>
      <w:r>
        <w:rPr>
          <w:sz w:val="24"/>
          <w:szCs w:val="24"/>
        </w:rPr>
        <w:t>主要功能包括但不限于：</w:t>
      </w:r>
    </w:p>
    <w:p w14:paraId="5062B2B5" w14:textId="77777777" w:rsidR="007B343D" w:rsidRDefault="00BC4620">
      <w:pPr>
        <w:spacing w:line="400" w:lineRule="exact"/>
        <w:ind w:firstLineChars="200" w:firstLine="480"/>
        <w:rPr>
          <w:bCs/>
          <w:sz w:val="24"/>
        </w:rPr>
      </w:pPr>
      <w:r>
        <w:rPr>
          <w:bCs/>
          <w:sz w:val="24"/>
        </w:rPr>
        <w:t xml:space="preserve">(1) </w:t>
      </w:r>
      <w:r>
        <w:rPr>
          <w:bCs/>
          <w:sz w:val="24"/>
        </w:rPr>
        <w:t>接受</w:t>
      </w:r>
      <w:proofErr w:type="spellStart"/>
      <w:r>
        <w:rPr>
          <w:bCs/>
          <w:sz w:val="24"/>
        </w:rPr>
        <w:t>QGraphicsScene</w:t>
      </w:r>
      <w:proofErr w:type="spellEnd"/>
      <w:r>
        <w:rPr>
          <w:bCs/>
          <w:sz w:val="24"/>
        </w:rPr>
        <w:t>传递的事件：进行事件处理，例如鼠标按下、移动、释放和双击事件，鼠标悬停、滚轮事件，键盘输入焦点和按键事件，拖拽事件等。</w:t>
      </w:r>
    </w:p>
    <w:p w14:paraId="756EB86C" w14:textId="31904A31" w:rsidR="007B343D" w:rsidRDefault="00E55F42">
      <w:pPr>
        <w:jc w:val="center"/>
        <w:rPr>
          <w:bCs/>
          <w:sz w:val="24"/>
        </w:rPr>
      </w:pPr>
      <w:r>
        <w:rPr>
          <w:bCs/>
          <w:noProof/>
          <w:sz w:val="24"/>
        </w:rPr>
        <w:lastRenderedPageBreak/>
        <w:drawing>
          <wp:inline distT="0" distB="0" distL="0" distR="0" wp14:anchorId="3B7022C1" wp14:editId="7978FD09">
            <wp:extent cx="4521200" cy="2641600"/>
            <wp:effectExtent l="0" t="0" r="0" b="0"/>
            <wp:docPr id="9" name="图片 13"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0e995aa6681b407586d96a4469b73f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200" cy="2641600"/>
                    </a:xfrm>
                    <a:prstGeom prst="rect">
                      <a:avLst/>
                    </a:prstGeom>
                    <a:noFill/>
                    <a:ln>
                      <a:noFill/>
                    </a:ln>
                  </pic:spPr>
                </pic:pic>
              </a:graphicData>
            </a:graphic>
          </wp:inline>
        </w:drawing>
      </w:r>
    </w:p>
    <w:p w14:paraId="33A5EBF0" w14:textId="77777777" w:rsidR="007B343D" w:rsidRDefault="00BC4620">
      <w:pPr>
        <w:spacing w:before="120" w:after="240" w:line="400" w:lineRule="exact"/>
        <w:jc w:val="center"/>
      </w:pPr>
      <w:r>
        <w:rPr>
          <w:rFonts w:hint="eastAsia"/>
        </w:rPr>
        <w:t>图</w:t>
      </w:r>
      <w:r>
        <w:rPr>
          <w:rFonts w:hint="eastAsia"/>
        </w:rPr>
        <w:t xml:space="preserve">2-5 </w:t>
      </w:r>
      <w:proofErr w:type="spellStart"/>
      <w:r>
        <w:t>QGraphicsScene</w:t>
      </w:r>
      <w:proofErr w:type="spellEnd"/>
      <w:r>
        <w:t>传递的事件</w:t>
      </w:r>
      <w:r>
        <w:rPr>
          <w:rFonts w:hint="eastAsia"/>
        </w:rPr>
        <w:t>的方法</w:t>
      </w:r>
    </w:p>
    <w:p w14:paraId="7F5934D2" w14:textId="77777777" w:rsidR="007B343D" w:rsidRDefault="00BC4620">
      <w:pPr>
        <w:spacing w:line="400" w:lineRule="exact"/>
        <w:ind w:firstLineChars="200" w:firstLine="480"/>
        <w:rPr>
          <w:bCs/>
          <w:sz w:val="24"/>
        </w:rPr>
      </w:pPr>
      <w:r>
        <w:rPr>
          <w:bCs/>
          <w:sz w:val="24"/>
        </w:rPr>
        <w:t xml:space="preserve">(2) </w:t>
      </w:r>
      <w:r>
        <w:rPr>
          <w:rFonts w:hint="eastAsia"/>
          <w:bCs/>
          <w:sz w:val="24"/>
        </w:rPr>
        <w:t>坐标系统</w:t>
      </w:r>
    </w:p>
    <w:p w14:paraId="1C4C45F1" w14:textId="77777777" w:rsidR="007B343D" w:rsidRDefault="00BC4620">
      <w:pPr>
        <w:spacing w:line="400" w:lineRule="exact"/>
        <w:ind w:firstLineChars="200" w:firstLine="480"/>
        <w:rPr>
          <w:bCs/>
          <w:sz w:val="24"/>
        </w:rPr>
      </w:pPr>
      <w:r>
        <w:rPr>
          <w:rFonts w:hint="eastAsia"/>
          <w:bCs/>
          <w:sz w:val="24"/>
        </w:rPr>
        <w:t>每个</w:t>
      </w:r>
      <w:r>
        <w:rPr>
          <w:rFonts w:hint="eastAsia"/>
          <w:bCs/>
          <w:sz w:val="24"/>
        </w:rPr>
        <w:t>Item</w:t>
      </w:r>
      <w:r>
        <w:rPr>
          <w:rFonts w:hint="eastAsia"/>
          <w:bCs/>
          <w:sz w:val="24"/>
        </w:rPr>
        <w:t>都有自己的本地坐标系，一般以自身的中心为</w:t>
      </w:r>
      <w:r>
        <w:rPr>
          <w:rFonts w:hint="eastAsia"/>
          <w:bCs/>
          <w:sz w:val="24"/>
        </w:rPr>
        <w:t>(0, 0)</w:t>
      </w:r>
      <w:r>
        <w:rPr>
          <w:rFonts w:hint="eastAsia"/>
          <w:bCs/>
          <w:sz w:val="24"/>
        </w:rPr>
        <w:t>，自身的方向作为基准方向建立，多个</w:t>
      </w:r>
      <w:r>
        <w:rPr>
          <w:rFonts w:hint="eastAsia"/>
          <w:bCs/>
          <w:sz w:val="24"/>
        </w:rPr>
        <w:t>Item</w:t>
      </w:r>
      <w:r>
        <w:rPr>
          <w:rFonts w:hint="eastAsia"/>
          <w:bCs/>
          <w:sz w:val="24"/>
        </w:rPr>
        <w:t>的情况如图所示。因此需要通过某些机制将不同</w:t>
      </w:r>
      <w:r>
        <w:rPr>
          <w:rFonts w:hint="eastAsia"/>
          <w:bCs/>
          <w:sz w:val="24"/>
        </w:rPr>
        <w:t>Item</w:t>
      </w:r>
      <w:r>
        <w:rPr>
          <w:rFonts w:hint="eastAsia"/>
          <w:bCs/>
          <w:sz w:val="24"/>
        </w:rPr>
        <w:t>的坐标联系在一起。</w:t>
      </w:r>
    </w:p>
    <w:p w14:paraId="3523E686" w14:textId="77777777" w:rsidR="007B343D" w:rsidRDefault="00BC4620">
      <w:pPr>
        <w:spacing w:line="400" w:lineRule="exact"/>
        <w:ind w:firstLineChars="200" w:firstLine="480"/>
        <w:rPr>
          <w:bCs/>
          <w:sz w:val="24"/>
        </w:rPr>
      </w:pPr>
      <w:r>
        <w:rPr>
          <w:rFonts w:hint="eastAsia"/>
          <w:bCs/>
          <w:sz w:val="24"/>
        </w:rPr>
        <w:t>为了统一方便的管理，引入</w:t>
      </w:r>
      <w:r>
        <w:rPr>
          <w:rFonts w:hint="eastAsia"/>
          <w:bCs/>
          <w:sz w:val="24"/>
        </w:rPr>
        <w:t>parent-child</w:t>
      </w:r>
      <w:r>
        <w:rPr>
          <w:rFonts w:hint="eastAsia"/>
          <w:bCs/>
          <w:sz w:val="24"/>
        </w:rPr>
        <w:t>的关系链。每个对象的变换都依赖于其父对象的坐标。</w:t>
      </w:r>
      <w:r>
        <w:rPr>
          <w:bCs/>
          <w:sz w:val="24"/>
        </w:rPr>
        <w:t>[4]</w:t>
      </w:r>
      <w:r>
        <w:rPr>
          <w:rFonts w:hint="eastAsia"/>
          <w:bCs/>
          <w:sz w:val="24"/>
        </w:rPr>
        <w:t>子对象的</w:t>
      </w:r>
      <w:r>
        <w:rPr>
          <w:rFonts w:hint="eastAsia"/>
          <w:bCs/>
          <w:sz w:val="24"/>
        </w:rPr>
        <w:t>pos()</w:t>
      </w:r>
      <w:r>
        <w:rPr>
          <w:rFonts w:hint="eastAsia"/>
          <w:bCs/>
          <w:sz w:val="24"/>
        </w:rPr>
        <w:t>接口返回的是其在</w:t>
      </w:r>
      <w:proofErr w:type="gramStart"/>
      <w:r>
        <w:rPr>
          <w:rFonts w:hint="eastAsia"/>
          <w:bCs/>
          <w:sz w:val="24"/>
        </w:rPr>
        <w:t>父对象</w:t>
      </w:r>
      <w:proofErr w:type="gramEnd"/>
      <w:r>
        <w:rPr>
          <w:rFonts w:hint="eastAsia"/>
          <w:bCs/>
          <w:sz w:val="24"/>
        </w:rPr>
        <w:t>坐标系统中的坐标。子对象的坐标处理是首先通过</w:t>
      </w:r>
      <w:proofErr w:type="gramStart"/>
      <w:r>
        <w:rPr>
          <w:rFonts w:hint="eastAsia"/>
          <w:bCs/>
          <w:sz w:val="24"/>
        </w:rPr>
        <w:t>父对象</w:t>
      </w:r>
      <w:proofErr w:type="gramEnd"/>
      <w:r>
        <w:rPr>
          <w:rFonts w:hint="eastAsia"/>
          <w:bCs/>
          <w:sz w:val="24"/>
        </w:rPr>
        <w:t>不断向上传递，最终得到一个真实的坐标。同理，</w:t>
      </w:r>
      <w:proofErr w:type="gramStart"/>
      <w:r>
        <w:rPr>
          <w:rFonts w:hint="eastAsia"/>
          <w:bCs/>
          <w:sz w:val="24"/>
        </w:rPr>
        <w:t>父对象</w:t>
      </w:r>
      <w:proofErr w:type="gramEnd"/>
      <w:r>
        <w:rPr>
          <w:rFonts w:hint="eastAsia"/>
          <w:bCs/>
          <w:sz w:val="24"/>
        </w:rPr>
        <w:t>的坐标变换也会同理影响到子对象的真实位置（批量处理），但是注意子对象存储的坐标没有变化，这样就非常好维护了。</w:t>
      </w:r>
    </w:p>
    <w:p w14:paraId="3D4F7075" w14:textId="7A9BD263" w:rsidR="007B343D" w:rsidRDefault="00E55F42">
      <w:pPr>
        <w:jc w:val="center"/>
        <w:rPr>
          <w:bCs/>
          <w:sz w:val="24"/>
        </w:rPr>
      </w:pPr>
      <w:r>
        <w:rPr>
          <w:rFonts w:hint="eastAsia"/>
          <w:bCs/>
          <w:noProof/>
          <w:sz w:val="24"/>
        </w:rPr>
        <w:drawing>
          <wp:inline distT="0" distB="0" distL="0" distR="0" wp14:anchorId="57F20F04" wp14:editId="496D211B">
            <wp:extent cx="2146300" cy="2197100"/>
            <wp:effectExtent l="0" t="0" r="0" b="0"/>
            <wp:docPr id="10" name="图片 14" descr="0e995aa6681b407586d96a4469b73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e995aa6681b407586d96a4469b73f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6300" cy="2197100"/>
                    </a:xfrm>
                    <a:prstGeom prst="rect">
                      <a:avLst/>
                    </a:prstGeom>
                    <a:noFill/>
                    <a:ln>
                      <a:noFill/>
                    </a:ln>
                    <a:effectLst/>
                  </pic:spPr>
                </pic:pic>
              </a:graphicData>
            </a:graphic>
          </wp:inline>
        </w:drawing>
      </w:r>
    </w:p>
    <w:p w14:paraId="2B9A00D0" w14:textId="77777777" w:rsidR="007B343D" w:rsidRDefault="00BC4620">
      <w:pPr>
        <w:spacing w:before="120" w:after="240" w:line="400" w:lineRule="exact"/>
        <w:jc w:val="center"/>
        <w:rPr>
          <w:bCs/>
          <w:sz w:val="24"/>
        </w:rPr>
      </w:pPr>
      <w:r>
        <w:rPr>
          <w:rFonts w:hint="eastAsia"/>
        </w:rPr>
        <w:t>图</w:t>
      </w:r>
      <w:r>
        <w:rPr>
          <w:rFonts w:hint="eastAsia"/>
        </w:rPr>
        <w:t xml:space="preserve">2-6 </w:t>
      </w:r>
      <w:r>
        <w:rPr>
          <w:rFonts w:hint="eastAsia"/>
        </w:rPr>
        <w:t>坐标变换示意图</w:t>
      </w:r>
    </w:p>
    <w:p w14:paraId="4E1DE9E7" w14:textId="77777777" w:rsidR="007B343D" w:rsidRDefault="00BC4620">
      <w:pPr>
        <w:spacing w:line="400" w:lineRule="exact"/>
        <w:ind w:firstLineChars="200" w:firstLine="480"/>
        <w:rPr>
          <w:bCs/>
          <w:sz w:val="24"/>
        </w:rPr>
      </w:pPr>
      <w:r>
        <w:rPr>
          <w:bCs/>
          <w:sz w:val="24"/>
        </w:rPr>
        <w:lastRenderedPageBreak/>
        <w:t xml:space="preserve">(3) </w:t>
      </w:r>
      <w:r>
        <w:rPr>
          <w:rFonts w:hint="eastAsia"/>
          <w:bCs/>
          <w:sz w:val="24"/>
        </w:rPr>
        <w:t>坐标变换</w:t>
      </w:r>
    </w:p>
    <w:p w14:paraId="6CA3218D" w14:textId="77777777" w:rsidR="007B343D" w:rsidRDefault="00BC4620">
      <w:pPr>
        <w:spacing w:line="400" w:lineRule="exact"/>
        <w:ind w:firstLineChars="200" w:firstLine="480"/>
        <w:rPr>
          <w:bCs/>
          <w:sz w:val="24"/>
        </w:rPr>
      </w:pPr>
      <w:proofErr w:type="spellStart"/>
      <w:r>
        <w:rPr>
          <w:rFonts w:hint="eastAsia"/>
          <w:bCs/>
          <w:sz w:val="24"/>
        </w:rPr>
        <w:t>QGraphicsItem</w:t>
      </w:r>
      <w:proofErr w:type="spellEnd"/>
      <w:r>
        <w:rPr>
          <w:bCs/>
          <w:sz w:val="24"/>
        </w:rPr>
        <w:t>除了提供基本位置</w:t>
      </w:r>
      <w:r>
        <w:rPr>
          <w:bCs/>
          <w:sz w:val="24"/>
        </w:rPr>
        <w:t>pos()</w:t>
      </w:r>
      <w:r>
        <w:rPr>
          <w:bCs/>
          <w:sz w:val="24"/>
        </w:rPr>
        <w:t>以外，还支持坐标变换，例如</w:t>
      </w:r>
      <w:proofErr w:type="spellStart"/>
      <w:r>
        <w:rPr>
          <w:bCs/>
          <w:sz w:val="24"/>
        </w:rPr>
        <w:t>setRotation</w:t>
      </w:r>
      <w:proofErr w:type="spellEnd"/>
      <w:r>
        <w:rPr>
          <w:bCs/>
          <w:sz w:val="24"/>
        </w:rPr>
        <w:t>()</w:t>
      </w:r>
      <w:r>
        <w:rPr>
          <w:bCs/>
          <w:sz w:val="24"/>
        </w:rPr>
        <w:t>旋转，</w:t>
      </w:r>
      <w:proofErr w:type="spellStart"/>
      <w:r>
        <w:rPr>
          <w:bCs/>
          <w:sz w:val="24"/>
        </w:rPr>
        <w:t>setScale</w:t>
      </w:r>
      <w:proofErr w:type="spellEnd"/>
      <w:r>
        <w:rPr>
          <w:bCs/>
          <w:sz w:val="24"/>
        </w:rPr>
        <w:t>()</w:t>
      </w:r>
      <w:r>
        <w:rPr>
          <w:bCs/>
          <w:sz w:val="24"/>
        </w:rPr>
        <w:t>缩放等。</w:t>
      </w:r>
    </w:p>
    <w:p w14:paraId="494B07DF" w14:textId="77777777" w:rsidR="007B343D" w:rsidRDefault="00BC4620">
      <w:pPr>
        <w:spacing w:line="400" w:lineRule="exact"/>
        <w:ind w:firstLineChars="200" w:firstLine="480"/>
        <w:rPr>
          <w:bCs/>
          <w:sz w:val="24"/>
        </w:rPr>
      </w:pPr>
      <w:r>
        <w:rPr>
          <w:bCs/>
          <w:sz w:val="24"/>
        </w:rPr>
        <w:t>同理，</w:t>
      </w:r>
      <w:proofErr w:type="gramStart"/>
      <w:r>
        <w:rPr>
          <w:bCs/>
          <w:sz w:val="24"/>
        </w:rPr>
        <w:t>父对象</w:t>
      </w:r>
      <w:proofErr w:type="gramEnd"/>
      <w:r>
        <w:rPr>
          <w:bCs/>
          <w:sz w:val="24"/>
        </w:rPr>
        <w:t>的变换会影响子对象，例如</w:t>
      </w:r>
      <w:proofErr w:type="gramStart"/>
      <w:r>
        <w:rPr>
          <w:bCs/>
          <w:sz w:val="24"/>
        </w:rPr>
        <w:t>父对象</w:t>
      </w:r>
      <w:proofErr w:type="gramEnd"/>
      <w:r>
        <w:rPr>
          <w:bCs/>
          <w:sz w:val="24"/>
        </w:rPr>
        <w:t>顺时针转</w:t>
      </w:r>
      <w:r>
        <w:rPr>
          <w:bCs/>
          <w:sz w:val="24"/>
        </w:rPr>
        <w:t>90</w:t>
      </w:r>
      <w:r>
        <w:rPr>
          <w:bCs/>
          <w:sz w:val="24"/>
        </w:rPr>
        <w:t>度，子对象会跟着一起转</w:t>
      </w:r>
      <w:r>
        <w:rPr>
          <w:bCs/>
          <w:sz w:val="24"/>
        </w:rPr>
        <w:t>90</w:t>
      </w:r>
      <w:r>
        <w:rPr>
          <w:bCs/>
          <w:sz w:val="24"/>
        </w:rPr>
        <w:t>度。</w:t>
      </w:r>
    </w:p>
    <w:p w14:paraId="5E79D458" w14:textId="77777777" w:rsidR="007B343D" w:rsidRDefault="00BC4620">
      <w:pPr>
        <w:spacing w:line="400" w:lineRule="exact"/>
        <w:ind w:firstLineChars="200" w:firstLine="480"/>
        <w:rPr>
          <w:bCs/>
          <w:sz w:val="24"/>
        </w:rPr>
      </w:pPr>
      <w:r>
        <w:rPr>
          <w:bCs/>
          <w:sz w:val="24"/>
        </w:rPr>
        <w:t xml:space="preserve">(4) </w:t>
      </w:r>
      <w:r>
        <w:rPr>
          <w:rFonts w:hint="eastAsia"/>
          <w:bCs/>
          <w:sz w:val="24"/>
        </w:rPr>
        <w:t>提供分组功能（后续考虑）</w:t>
      </w:r>
    </w:p>
    <w:p w14:paraId="02D4281D" w14:textId="77777777" w:rsidR="007B343D" w:rsidRDefault="00BC4620">
      <w:pPr>
        <w:spacing w:line="400" w:lineRule="exact"/>
        <w:ind w:firstLineChars="200" w:firstLine="480"/>
        <w:rPr>
          <w:bCs/>
          <w:sz w:val="24"/>
        </w:rPr>
      </w:pPr>
      <w:r>
        <w:rPr>
          <w:rFonts w:hint="eastAsia"/>
          <w:bCs/>
          <w:sz w:val="24"/>
        </w:rPr>
        <w:t>通过前面的坐标系统可以知道，每个</w:t>
      </w:r>
      <w:proofErr w:type="spellStart"/>
      <w:r>
        <w:rPr>
          <w:rFonts w:hint="eastAsia"/>
          <w:bCs/>
          <w:sz w:val="24"/>
        </w:rPr>
        <w:t>QGraphicsItem</w:t>
      </w:r>
      <w:proofErr w:type="spellEnd"/>
      <w:r>
        <w:rPr>
          <w:rFonts w:hint="eastAsia"/>
          <w:bCs/>
          <w:sz w:val="24"/>
        </w:rPr>
        <w:t>都有一个父对象，也可以有一系列子对象，这是类似于对象</w:t>
      </w:r>
      <w:proofErr w:type="gramStart"/>
      <w:r>
        <w:rPr>
          <w:rFonts w:hint="eastAsia"/>
          <w:bCs/>
          <w:sz w:val="24"/>
        </w:rPr>
        <w:t>树机制</w:t>
      </w:r>
      <w:proofErr w:type="gramEnd"/>
      <w:r>
        <w:rPr>
          <w:rFonts w:hint="eastAsia"/>
          <w:bCs/>
          <w:sz w:val="24"/>
        </w:rPr>
        <w:t>的在构造的时候确定的关系。当然也可以手动分组。</w:t>
      </w:r>
      <w:proofErr w:type="spellStart"/>
      <w:r>
        <w:rPr>
          <w:rFonts w:hint="eastAsia"/>
          <w:bCs/>
          <w:sz w:val="24"/>
        </w:rPr>
        <w:t>QGraphicsItemGroup</w:t>
      </w:r>
      <w:proofErr w:type="spellEnd"/>
      <w:r>
        <w:rPr>
          <w:rFonts w:hint="eastAsia"/>
          <w:bCs/>
          <w:sz w:val="24"/>
        </w:rPr>
        <w:t>是一个特殊的派生类，该类记录了一系列的图元为一个组，在该组的所有图元通过</w:t>
      </w:r>
      <w:r>
        <w:rPr>
          <w:rFonts w:hint="eastAsia"/>
          <w:bCs/>
          <w:sz w:val="24"/>
        </w:rPr>
        <w:t>Group</w:t>
      </w:r>
      <w:r>
        <w:rPr>
          <w:rFonts w:hint="eastAsia"/>
          <w:bCs/>
          <w:sz w:val="24"/>
        </w:rPr>
        <w:t>调用的时候移动、事件处理等都会进行批量处理。</w:t>
      </w:r>
    </w:p>
    <w:p w14:paraId="2013827B" w14:textId="77777777" w:rsidR="007B343D" w:rsidRDefault="00BC4620">
      <w:pPr>
        <w:spacing w:line="400" w:lineRule="exact"/>
        <w:ind w:firstLineChars="200" w:firstLine="480"/>
        <w:rPr>
          <w:bCs/>
          <w:sz w:val="24"/>
        </w:rPr>
      </w:pPr>
      <w:r>
        <w:rPr>
          <w:bCs/>
          <w:sz w:val="24"/>
        </w:rPr>
        <w:t xml:space="preserve">(5) </w:t>
      </w:r>
      <w:r>
        <w:rPr>
          <w:rFonts w:hint="eastAsia"/>
          <w:bCs/>
          <w:sz w:val="24"/>
        </w:rPr>
        <w:t>提供编写自定义图元的接口（后续考虑）</w:t>
      </w:r>
    </w:p>
    <w:p w14:paraId="27816707" w14:textId="77777777" w:rsidR="007B343D" w:rsidRDefault="00BC4620">
      <w:pPr>
        <w:spacing w:line="400" w:lineRule="exact"/>
        <w:ind w:firstLineChars="200" w:firstLine="480"/>
        <w:rPr>
          <w:bCs/>
          <w:sz w:val="24"/>
        </w:rPr>
      </w:pPr>
      <w:r>
        <w:rPr>
          <w:rFonts w:hint="eastAsia"/>
          <w:bCs/>
          <w:sz w:val="24"/>
        </w:rPr>
        <w:t>创建一个</w:t>
      </w:r>
      <w:proofErr w:type="spellStart"/>
      <w:r>
        <w:rPr>
          <w:rFonts w:hint="eastAsia"/>
          <w:bCs/>
          <w:sz w:val="24"/>
        </w:rPr>
        <w:t>QGraphicsItem</w:t>
      </w:r>
      <w:proofErr w:type="spellEnd"/>
      <w:r>
        <w:rPr>
          <w:rFonts w:hint="eastAsia"/>
          <w:bCs/>
          <w:sz w:val="24"/>
        </w:rPr>
        <w:t>的子类，然后</w:t>
      </w:r>
      <w:proofErr w:type="gramStart"/>
      <w:r>
        <w:rPr>
          <w:rFonts w:hint="eastAsia"/>
          <w:bCs/>
          <w:sz w:val="24"/>
        </w:rPr>
        <w:t>覆写两个纯虚</w:t>
      </w:r>
      <w:proofErr w:type="gramEnd"/>
      <w:r>
        <w:rPr>
          <w:rFonts w:hint="eastAsia"/>
          <w:bCs/>
          <w:sz w:val="24"/>
        </w:rPr>
        <w:t>函数</w:t>
      </w:r>
      <w:proofErr w:type="spellStart"/>
      <w:r>
        <w:rPr>
          <w:rFonts w:hint="eastAsia"/>
          <w:bCs/>
          <w:sz w:val="24"/>
        </w:rPr>
        <w:t>boundingRect</w:t>
      </w:r>
      <w:proofErr w:type="spellEnd"/>
      <w:r>
        <w:rPr>
          <w:rFonts w:hint="eastAsia"/>
          <w:bCs/>
          <w:sz w:val="24"/>
        </w:rPr>
        <w:t>()</w:t>
      </w:r>
      <w:r>
        <w:rPr>
          <w:rFonts w:hint="eastAsia"/>
          <w:bCs/>
          <w:sz w:val="24"/>
        </w:rPr>
        <w:t>返回该图元项目所绘制区域的估计值，</w:t>
      </w:r>
      <w:r>
        <w:rPr>
          <w:rFonts w:hint="eastAsia"/>
          <w:bCs/>
          <w:sz w:val="24"/>
        </w:rPr>
        <w:t>paint()</w:t>
      </w:r>
      <w:r>
        <w:rPr>
          <w:rFonts w:hint="eastAsia"/>
          <w:bCs/>
          <w:sz w:val="24"/>
        </w:rPr>
        <w:t>实现实际绘图。</w:t>
      </w:r>
    </w:p>
    <w:p w14:paraId="2A5A46D2" w14:textId="77777777" w:rsidR="007B343D" w:rsidRDefault="00BC4620">
      <w:pPr>
        <w:spacing w:line="400" w:lineRule="exact"/>
        <w:ind w:firstLineChars="200" w:firstLine="480"/>
        <w:rPr>
          <w:bCs/>
          <w:sz w:val="24"/>
        </w:rPr>
      </w:pPr>
      <w:proofErr w:type="spellStart"/>
      <w:r>
        <w:rPr>
          <w:rFonts w:hint="eastAsia"/>
          <w:bCs/>
          <w:sz w:val="24"/>
        </w:rPr>
        <w:t>boundingRect</w:t>
      </w:r>
      <w:proofErr w:type="spellEnd"/>
      <w:r>
        <w:rPr>
          <w:rFonts w:hint="eastAsia"/>
          <w:bCs/>
          <w:sz w:val="24"/>
        </w:rPr>
        <w:t>()</w:t>
      </w:r>
      <w:r>
        <w:rPr>
          <w:rFonts w:hint="eastAsia"/>
          <w:bCs/>
          <w:sz w:val="24"/>
        </w:rPr>
        <w:t>返回的是一个</w:t>
      </w:r>
      <w:proofErr w:type="spellStart"/>
      <w:r>
        <w:rPr>
          <w:rFonts w:hint="eastAsia"/>
          <w:bCs/>
          <w:sz w:val="24"/>
        </w:rPr>
        <w:t>QRectF</w:t>
      </w:r>
      <w:proofErr w:type="spellEnd"/>
      <w:r>
        <w:rPr>
          <w:rFonts w:hint="eastAsia"/>
          <w:bCs/>
          <w:sz w:val="24"/>
        </w:rPr>
        <w:t>类型，将该图元的外部估计边界定义为矩形，这个方法也可以为不同</w:t>
      </w:r>
      <w:r>
        <w:rPr>
          <w:rFonts w:hint="eastAsia"/>
          <w:bCs/>
          <w:sz w:val="24"/>
        </w:rPr>
        <w:t>Item</w:t>
      </w:r>
      <w:r>
        <w:rPr>
          <w:rFonts w:hint="eastAsia"/>
          <w:bCs/>
          <w:sz w:val="24"/>
        </w:rPr>
        <w:t>的范围做大致的估算，可以被其他的方法所调用，省去一些暴力查找的过程。当然对于真正的矩形</w:t>
      </w:r>
      <w:proofErr w:type="spellStart"/>
      <w:r>
        <w:rPr>
          <w:rFonts w:hint="eastAsia"/>
          <w:bCs/>
          <w:sz w:val="24"/>
        </w:rPr>
        <w:t>boundingRect</w:t>
      </w:r>
      <w:proofErr w:type="spellEnd"/>
      <w:r>
        <w:rPr>
          <w:rFonts w:hint="eastAsia"/>
          <w:bCs/>
          <w:sz w:val="24"/>
        </w:rPr>
        <w:t>()</w:t>
      </w:r>
      <w:r>
        <w:rPr>
          <w:rFonts w:hint="eastAsia"/>
          <w:bCs/>
          <w:sz w:val="24"/>
        </w:rPr>
        <w:t>可以返回精确的范围，对于其他的曲线或者不规则的形状只能做大致的范围。</w:t>
      </w:r>
    </w:p>
    <w:p w14:paraId="645BA082" w14:textId="77777777" w:rsidR="007B343D" w:rsidRDefault="00BC4620">
      <w:pPr>
        <w:spacing w:line="400" w:lineRule="exact"/>
        <w:ind w:firstLineChars="200" w:firstLine="480"/>
        <w:rPr>
          <w:bCs/>
          <w:sz w:val="24"/>
        </w:rPr>
      </w:pPr>
      <w:r>
        <w:rPr>
          <w:bCs/>
          <w:sz w:val="24"/>
        </w:rPr>
        <w:t xml:space="preserve">(6) </w:t>
      </w:r>
      <w:r>
        <w:rPr>
          <w:rFonts w:hint="eastAsia"/>
          <w:bCs/>
          <w:sz w:val="24"/>
        </w:rPr>
        <w:t>碰撞检测（后续考虑）</w:t>
      </w:r>
    </w:p>
    <w:p w14:paraId="2A297A3D" w14:textId="77777777" w:rsidR="007B343D" w:rsidRDefault="00BC4620">
      <w:pPr>
        <w:spacing w:line="400" w:lineRule="exact"/>
        <w:ind w:firstLineChars="200" w:firstLine="480"/>
        <w:rPr>
          <w:bCs/>
          <w:sz w:val="24"/>
        </w:rPr>
      </w:pPr>
      <w:r>
        <w:rPr>
          <w:rFonts w:hint="eastAsia"/>
          <w:bCs/>
          <w:sz w:val="24"/>
        </w:rPr>
        <w:t>通过</w:t>
      </w:r>
      <w:r>
        <w:rPr>
          <w:rFonts w:hint="eastAsia"/>
          <w:bCs/>
          <w:sz w:val="24"/>
        </w:rPr>
        <w:t>shape()</w:t>
      </w:r>
      <w:r>
        <w:rPr>
          <w:rFonts w:hint="eastAsia"/>
          <w:bCs/>
          <w:sz w:val="24"/>
        </w:rPr>
        <w:t>函数和</w:t>
      </w:r>
      <w:proofErr w:type="spellStart"/>
      <w:r>
        <w:rPr>
          <w:rFonts w:hint="eastAsia"/>
          <w:bCs/>
          <w:sz w:val="24"/>
        </w:rPr>
        <w:t>collidesWith</w:t>
      </w:r>
      <w:proofErr w:type="spellEnd"/>
      <w:r>
        <w:rPr>
          <w:rFonts w:hint="eastAsia"/>
          <w:bCs/>
          <w:sz w:val="24"/>
        </w:rPr>
        <w:t>()</w:t>
      </w:r>
      <w:r>
        <w:rPr>
          <w:rFonts w:hint="eastAsia"/>
          <w:bCs/>
          <w:sz w:val="24"/>
        </w:rPr>
        <w:t>这两个虚拟函数，可以支持碰撞检测。</w:t>
      </w:r>
      <w:r>
        <w:rPr>
          <w:rFonts w:hint="eastAsia"/>
          <w:bCs/>
          <w:sz w:val="24"/>
        </w:rPr>
        <w:t>shape()</w:t>
      </w:r>
      <w:r>
        <w:rPr>
          <w:rFonts w:hint="eastAsia"/>
          <w:bCs/>
          <w:sz w:val="24"/>
        </w:rPr>
        <w:t>函数返回一个局部的坐标</w:t>
      </w:r>
      <w:proofErr w:type="spellStart"/>
      <w:r>
        <w:rPr>
          <w:rFonts w:hint="eastAsia"/>
          <w:bCs/>
          <w:sz w:val="24"/>
        </w:rPr>
        <w:t>QPainterPath</w:t>
      </w:r>
      <w:proofErr w:type="spellEnd"/>
      <w:r>
        <w:rPr>
          <w:rFonts w:hint="eastAsia"/>
          <w:bCs/>
          <w:sz w:val="24"/>
        </w:rPr>
        <w:t>。目前没有细节调研</w:t>
      </w:r>
      <w:proofErr w:type="spellStart"/>
      <w:r>
        <w:rPr>
          <w:rFonts w:hint="eastAsia"/>
          <w:bCs/>
          <w:sz w:val="24"/>
        </w:rPr>
        <w:t>QPainterPath</w:t>
      </w:r>
      <w:proofErr w:type="spellEnd"/>
      <w:r>
        <w:rPr>
          <w:rFonts w:hint="eastAsia"/>
          <w:bCs/>
          <w:sz w:val="24"/>
        </w:rPr>
        <w:t>，只简单知道</w:t>
      </w:r>
      <w:proofErr w:type="spellStart"/>
      <w:r>
        <w:rPr>
          <w:rFonts w:hint="eastAsia"/>
          <w:bCs/>
          <w:sz w:val="24"/>
        </w:rPr>
        <w:t>QPainterPath</w:t>
      </w:r>
      <w:proofErr w:type="spellEnd"/>
      <w:r>
        <w:rPr>
          <w:rFonts w:hint="eastAsia"/>
          <w:bCs/>
          <w:sz w:val="24"/>
        </w:rPr>
        <w:t>记录了绘图的路径，比如</w:t>
      </w:r>
      <w:r>
        <w:rPr>
          <w:rFonts w:hint="eastAsia"/>
          <w:bCs/>
          <w:sz w:val="24"/>
        </w:rPr>
        <w:t>2D</w:t>
      </w:r>
      <w:r>
        <w:rPr>
          <w:rFonts w:hint="eastAsia"/>
          <w:bCs/>
          <w:sz w:val="24"/>
        </w:rPr>
        <w:t>图形的形状是由某些直线、曲线等构成的，通过这个能够确定图形的形状。</w:t>
      </w:r>
    </w:p>
    <w:p w14:paraId="144335ED" w14:textId="77777777" w:rsidR="007B343D" w:rsidRDefault="00BC4620">
      <w:pPr>
        <w:spacing w:line="400" w:lineRule="exact"/>
        <w:ind w:firstLineChars="200" w:firstLine="480"/>
        <w:rPr>
          <w:bCs/>
          <w:sz w:val="24"/>
        </w:rPr>
      </w:pPr>
      <w:proofErr w:type="spellStart"/>
      <w:r>
        <w:rPr>
          <w:rFonts w:hint="eastAsia"/>
          <w:bCs/>
          <w:sz w:val="24"/>
        </w:rPr>
        <w:t>QGraphicsItem</w:t>
      </w:r>
      <w:proofErr w:type="spellEnd"/>
      <w:r>
        <w:rPr>
          <w:rFonts w:hint="eastAsia"/>
          <w:bCs/>
          <w:sz w:val="24"/>
        </w:rPr>
        <w:t>会根据默认的</w:t>
      </w:r>
      <w:r>
        <w:rPr>
          <w:rFonts w:hint="eastAsia"/>
          <w:bCs/>
          <w:sz w:val="24"/>
        </w:rPr>
        <w:t>shape()</w:t>
      </w:r>
      <w:r>
        <w:rPr>
          <w:rFonts w:hint="eastAsia"/>
          <w:bCs/>
          <w:sz w:val="24"/>
        </w:rPr>
        <w:t>函数自动处理碰撞检测，实现合理的效果，比如在碰撞区域应该如何进行绘制。如果用户想要定义自己的碰撞检测，可以通过</w:t>
      </w:r>
      <w:proofErr w:type="spellStart"/>
      <w:r>
        <w:rPr>
          <w:rFonts w:hint="eastAsia"/>
          <w:bCs/>
          <w:sz w:val="24"/>
        </w:rPr>
        <w:t>collidesWith</w:t>
      </w:r>
      <w:proofErr w:type="spellEnd"/>
      <w:r>
        <w:rPr>
          <w:rFonts w:hint="eastAsia"/>
          <w:bCs/>
          <w:sz w:val="24"/>
        </w:rPr>
        <w:t>()</w:t>
      </w:r>
      <w:r>
        <w:rPr>
          <w:rFonts w:hint="eastAsia"/>
          <w:bCs/>
          <w:sz w:val="24"/>
        </w:rPr>
        <w:t>实现。</w:t>
      </w:r>
    </w:p>
    <w:p w14:paraId="71788EAD" w14:textId="77777777" w:rsidR="007B343D" w:rsidRDefault="00BC4620">
      <w:pPr>
        <w:spacing w:line="400" w:lineRule="exact"/>
        <w:ind w:firstLineChars="200" w:firstLine="480"/>
        <w:rPr>
          <w:bCs/>
          <w:sz w:val="24"/>
        </w:rPr>
      </w:pPr>
      <w:r>
        <w:rPr>
          <w:bCs/>
          <w:sz w:val="24"/>
        </w:rPr>
        <w:t xml:space="preserve">(7) </w:t>
      </w:r>
      <w:r>
        <w:rPr>
          <w:rFonts w:hint="eastAsia"/>
          <w:bCs/>
          <w:sz w:val="24"/>
        </w:rPr>
        <w:t>图元顺序（后续考虑）</w:t>
      </w:r>
    </w:p>
    <w:p w14:paraId="39066AEC" w14:textId="77777777" w:rsidR="007B343D" w:rsidRDefault="00BC4620">
      <w:pPr>
        <w:spacing w:line="400" w:lineRule="exact"/>
        <w:ind w:firstLineChars="200" w:firstLine="480"/>
        <w:rPr>
          <w:bCs/>
          <w:sz w:val="24"/>
        </w:rPr>
      </w:pPr>
      <w:r>
        <w:rPr>
          <w:rFonts w:hint="eastAsia"/>
          <w:bCs/>
          <w:sz w:val="24"/>
        </w:rPr>
        <w:t>难免会发生两个图元的范围出现重叠的情况。合理处理顺序决定了鼠标点击的时候哪些场景会接受鼠标事件。一个比较合理的想法是子对象位于</w:t>
      </w:r>
      <w:proofErr w:type="gramStart"/>
      <w:r>
        <w:rPr>
          <w:rFonts w:hint="eastAsia"/>
          <w:bCs/>
          <w:sz w:val="24"/>
        </w:rPr>
        <w:t>父对象</w:t>
      </w:r>
      <w:proofErr w:type="gramEnd"/>
      <w:r>
        <w:rPr>
          <w:rFonts w:hint="eastAsia"/>
          <w:bCs/>
          <w:sz w:val="24"/>
        </w:rPr>
        <w:t>的顶部，而同级对象之间按照定义的顺序进行堆叠。例如添加对象</w:t>
      </w:r>
      <w:r>
        <w:rPr>
          <w:rFonts w:hint="eastAsia"/>
          <w:bCs/>
          <w:sz w:val="24"/>
        </w:rPr>
        <w:t>A</w:t>
      </w:r>
      <w:r>
        <w:rPr>
          <w:rFonts w:hint="eastAsia"/>
          <w:bCs/>
          <w:sz w:val="24"/>
        </w:rPr>
        <w:t>、</w:t>
      </w:r>
      <w:r>
        <w:rPr>
          <w:rFonts w:hint="eastAsia"/>
          <w:bCs/>
          <w:sz w:val="24"/>
        </w:rPr>
        <w:t>B</w:t>
      </w:r>
      <w:r>
        <w:rPr>
          <w:rFonts w:hint="eastAsia"/>
          <w:bCs/>
          <w:sz w:val="24"/>
        </w:rPr>
        <w:t>，那么对象</w:t>
      </w:r>
      <w:r>
        <w:rPr>
          <w:rFonts w:hint="eastAsia"/>
          <w:bCs/>
          <w:sz w:val="24"/>
        </w:rPr>
        <w:t>B</w:t>
      </w:r>
      <w:r>
        <w:rPr>
          <w:rFonts w:hint="eastAsia"/>
          <w:bCs/>
          <w:sz w:val="24"/>
        </w:rPr>
        <w:t>位于</w:t>
      </w:r>
      <w:r>
        <w:rPr>
          <w:rFonts w:hint="eastAsia"/>
          <w:bCs/>
          <w:sz w:val="24"/>
        </w:rPr>
        <w:t>A</w:t>
      </w:r>
      <w:r>
        <w:rPr>
          <w:rFonts w:hint="eastAsia"/>
          <w:bCs/>
          <w:sz w:val="24"/>
        </w:rPr>
        <w:t>的顶部。这是比较符合自然逻辑的，</w:t>
      </w:r>
      <w:r>
        <w:rPr>
          <w:rFonts w:hint="eastAsia"/>
          <w:bCs/>
          <w:sz w:val="24"/>
        </w:rPr>
        <w:t>Qt</w:t>
      </w:r>
      <w:r>
        <w:rPr>
          <w:rFonts w:hint="eastAsia"/>
          <w:bCs/>
          <w:sz w:val="24"/>
        </w:rPr>
        <w:t>也是这样做的。</w:t>
      </w:r>
    </w:p>
    <w:p w14:paraId="4640C51D" w14:textId="77777777" w:rsidR="007B343D" w:rsidRDefault="00BC4620">
      <w:pPr>
        <w:spacing w:line="400" w:lineRule="exact"/>
        <w:ind w:firstLineChars="200" w:firstLine="480"/>
        <w:rPr>
          <w:bCs/>
          <w:sz w:val="24"/>
        </w:rPr>
      </w:pPr>
      <w:r>
        <w:rPr>
          <w:rFonts w:hint="eastAsia"/>
          <w:bCs/>
          <w:sz w:val="24"/>
        </w:rPr>
        <w:t>Qt</w:t>
      </w:r>
      <w:r>
        <w:rPr>
          <w:rFonts w:hint="eastAsia"/>
          <w:bCs/>
          <w:sz w:val="24"/>
        </w:rPr>
        <w:t>提供了一些可以更改项目的排序方式的接口。例如可以在一个图元项目上调用</w:t>
      </w:r>
      <w:proofErr w:type="spellStart"/>
      <w:r>
        <w:rPr>
          <w:rFonts w:hint="eastAsia"/>
          <w:bCs/>
          <w:sz w:val="24"/>
        </w:rPr>
        <w:t>setZValue</w:t>
      </w:r>
      <w:proofErr w:type="spellEnd"/>
      <w:r>
        <w:rPr>
          <w:rFonts w:hint="eastAsia"/>
          <w:bCs/>
          <w:sz w:val="24"/>
        </w:rPr>
        <w:t>()</w:t>
      </w:r>
      <w:r>
        <w:rPr>
          <w:rFonts w:hint="eastAsia"/>
          <w:bCs/>
          <w:sz w:val="24"/>
        </w:rPr>
        <w:t>方法，以将其显式堆叠在其他</w:t>
      </w:r>
      <w:proofErr w:type="gramStart"/>
      <w:r>
        <w:rPr>
          <w:rFonts w:hint="eastAsia"/>
          <w:bCs/>
          <w:sz w:val="24"/>
        </w:rPr>
        <w:t>同级项目</w:t>
      </w:r>
      <w:proofErr w:type="gramEnd"/>
      <w:r>
        <w:rPr>
          <w:rFonts w:hint="eastAsia"/>
          <w:bCs/>
          <w:sz w:val="24"/>
        </w:rPr>
        <w:t>之上或之下。项的默认</w:t>
      </w:r>
      <w:r>
        <w:rPr>
          <w:rFonts w:hint="eastAsia"/>
          <w:bCs/>
          <w:sz w:val="24"/>
        </w:rPr>
        <w:t>Z</w:t>
      </w:r>
      <w:r>
        <w:rPr>
          <w:rFonts w:hint="eastAsia"/>
          <w:bCs/>
          <w:sz w:val="24"/>
        </w:rPr>
        <w:t>值</w:t>
      </w:r>
      <w:r>
        <w:rPr>
          <w:rFonts w:hint="eastAsia"/>
          <w:bCs/>
          <w:sz w:val="24"/>
        </w:rPr>
        <w:lastRenderedPageBreak/>
        <w:t>为</w:t>
      </w:r>
      <w:r>
        <w:rPr>
          <w:rFonts w:hint="eastAsia"/>
          <w:bCs/>
          <w:sz w:val="24"/>
        </w:rPr>
        <w:t>0</w:t>
      </w:r>
      <w:r>
        <w:rPr>
          <w:rFonts w:hint="eastAsia"/>
          <w:bCs/>
          <w:sz w:val="24"/>
        </w:rPr>
        <w:t>，具有相同</w:t>
      </w:r>
      <w:r>
        <w:rPr>
          <w:rFonts w:hint="eastAsia"/>
          <w:bCs/>
          <w:sz w:val="24"/>
        </w:rPr>
        <w:t>Z</w:t>
      </w:r>
      <w:r>
        <w:rPr>
          <w:rFonts w:hint="eastAsia"/>
          <w:bCs/>
          <w:sz w:val="24"/>
        </w:rPr>
        <w:t>值的项按插入顺序堆叠。还可以设置</w:t>
      </w:r>
      <w:proofErr w:type="spellStart"/>
      <w:r>
        <w:rPr>
          <w:rFonts w:hint="eastAsia"/>
          <w:bCs/>
          <w:sz w:val="24"/>
        </w:rPr>
        <w:t>ItemStacksBehindParent</w:t>
      </w:r>
      <w:proofErr w:type="spellEnd"/>
      <w:r>
        <w:rPr>
          <w:rFonts w:hint="eastAsia"/>
          <w:bCs/>
          <w:sz w:val="24"/>
        </w:rPr>
        <w:t>标志以将子项堆叠在其父项之后。</w:t>
      </w:r>
    </w:p>
    <w:p w14:paraId="3DD6BA29"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63" w:name="_Toc9386"/>
      <w:bookmarkStart w:id="64" w:name="_Toc2265"/>
      <w:bookmarkStart w:id="65" w:name="_Toc3198"/>
      <w:r>
        <w:rPr>
          <w:rFonts w:eastAsia="黑体"/>
          <w:b w:val="0"/>
          <w:kern w:val="0"/>
          <w:sz w:val="28"/>
          <w:szCs w:val="28"/>
        </w:rPr>
        <w:t xml:space="preserve">2.1.3 2D BSP </w:t>
      </w:r>
      <w:r>
        <w:rPr>
          <w:rFonts w:eastAsia="黑体" w:hint="eastAsia"/>
          <w:b w:val="0"/>
          <w:kern w:val="0"/>
          <w:sz w:val="28"/>
          <w:szCs w:val="28"/>
        </w:rPr>
        <w:t>树在</w:t>
      </w:r>
      <w:r>
        <w:rPr>
          <w:rFonts w:eastAsia="黑体" w:hint="eastAsia"/>
          <w:b w:val="0"/>
          <w:kern w:val="0"/>
          <w:sz w:val="28"/>
          <w:szCs w:val="28"/>
        </w:rPr>
        <w:t xml:space="preserve"> </w:t>
      </w:r>
      <w:proofErr w:type="spellStart"/>
      <w:r>
        <w:rPr>
          <w:rFonts w:eastAsia="黑体" w:hint="eastAsia"/>
          <w:b w:val="0"/>
          <w:kern w:val="0"/>
          <w:sz w:val="28"/>
          <w:szCs w:val="28"/>
        </w:rPr>
        <w:t>QGraphicsScene</w:t>
      </w:r>
      <w:proofErr w:type="spellEnd"/>
      <w:r>
        <w:rPr>
          <w:rFonts w:eastAsia="黑体" w:hint="eastAsia"/>
          <w:b w:val="0"/>
          <w:kern w:val="0"/>
          <w:sz w:val="28"/>
          <w:szCs w:val="28"/>
        </w:rPr>
        <w:t xml:space="preserve"> </w:t>
      </w:r>
      <w:r>
        <w:rPr>
          <w:rFonts w:eastAsia="黑体" w:hint="eastAsia"/>
          <w:b w:val="0"/>
          <w:kern w:val="0"/>
          <w:sz w:val="28"/>
          <w:szCs w:val="28"/>
        </w:rPr>
        <w:t>中的应用</w:t>
      </w:r>
      <w:bookmarkEnd w:id="63"/>
      <w:bookmarkEnd w:id="64"/>
      <w:bookmarkEnd w:id="65"/>
    </w:p>
    <w:p w14:paraId="71B07B74" w14:textId="77777777" w:rsidR="007B343D" w:rsidRDefault="00BC4620">
      <w:pPr>
        <w:spacing w:line="400" w:lineRule="exact"/>
        <w:ind w:firstLineChars="200" w:firstLine="480"/>
        <w:rPr>
          <w:sz w:val="24"/>
          <w:szCs w:val="24"/>
        </w:rPr>
      </w:pPr>
      <w:r>
        <w:rPr>
          <w:rFonts w:hint="eastAsia"/>
          <w:sz w:val="24"/>
          <w:szCs w:val="24"/>
        </w:rPr>
        <w:t>前面提到需要非常高的查询效率，而</w:t>
      </w:r>
      <w:r>
        <w:rPr>
          <w:rFonts w:hint="eastAsia"/>
          <w:sz w:val="24"/>
          <w:szCs w:val="24"/>
        </w:rPr>
        <w:t>Qt</w:t>
      </w:r>
      <w:r>
        <w:rPr>
          <w:rFonts w:hint="eastAsia"/>
          <w:sz w:val="24"/>
          <w:szCs w:val="24"/>
        </w:rPr>
        <w:t>中使用的是高度特化的</w:t>
      </w:r>
      <w:r>
        <w:rPr>
          <w:rFonts w:hint="eastAsia"/>
          <w:sz w:val="24"/>
          <w:szCs w:val="24"/>
        </w:rPr>
        <w:t>2D BSP</w:t>
      </w:r>
      <w:r>
        <w:rPr>
          <w:rFonts w:hint="eastAsia"/>
          <w:sz w:val="24"/>
          <w:szCs w:val="24"/>
        </w:rPr>
        <w:t>树进行处理的。</w:t>
      </w:r>
      <w:r>
        <w:rPr>
          <w:sz w:val="24"/>
          <w:szCs w:val="24"/>
        </w:rPr>
        <w:t>[5]</w:t>
      </w:r>
      <w:r>
        <w:rPr>
          <w:rFonts w:hint="eastAsia"/>
          <w:sz w:val="24"/>
          <w:szCs w:val="24"/>
        </w:rPr>
        <w:t>BSP</w:t>
      </w:r>
      <w:r>
        <w:rPr>
          <w:sz w:val="24"/>
          <w:szCs w:val="24"/>
        </w:rPr>
        <w:t>树构造一个</w:t>
      </w:r>
      <w:r>
        <w:rPr>
          <w:sz w:val="24"/>
          <w:szCs w:val="24"/>
        </w:rPr>
        <w:t>n</w:t>
      </w:r>
      <w:r>
        <w:rPr>
          <w:sz w:val="24"/>
          <w:szCs w:val="24"/>
        </w:rPr>
        <w:t>维空间到</w:t>
      </w:r>
      <w:proofErr w:type="gramStart"/>
      <w:r>
        <w:rPr>
          <w:sz w:val="24"/>
          <w:szCs w:val="24"/>
        </w:rPr>
        <w:t>凸</w:t>
      </w:r>
      <w:proofErr w:type="gramEnd"/>
      <w:r>
        <w:rPr>
          <w:sz w:val="24"/>
          <w:szCs w:val="24"/>
        </w:rPr>
        <w:t>子空间的分层细分（</w:t>
      </w:r>
      <w:r>
        <w:rPr>
          <w:sz w:val="24"/>
          <w:szCs w:val="24"/>
        </w:rPr>
        <w:t xml:space="preserve">a BSP tree is a </w:t>
      </w:r>
      <w:proofErr w:type="spellStart"/>
      <w:r>
        <w:rPr>
          <w:sz w:val="24"/>
          <w:szCs w:val="24"/>
        </w:rPr>
        <w:t>heirarchical</w:t>
      </w:r>
      <w:proofErr w:type="spellEnd"/>
      <w:r>
        <w:rPr>
          <w:sz w:val="24"/>
          <w:szCs w:val="24"/>
        </w:rPr>
        <w:t xml:space="preserve"> subdivisions of n dimensional space into convex subspaces</w:t>
      </w:r>
      <w:r>
        <w:rPr>
          <w:sz w:val="24"/>
          <w:szCs w:val="24"/>
        </w:rPr>
        <w:t>）。每个节点都有一个前叶子节点和后叶子节点。从根节点开始，所有后续插入都由当前节点的超平面划分。在二维空间中，超平面是一条线。在</w:t>
      </w:r>
      <w:r>
        <w:rPr>
          <w:sz w:val="24"/>
          <w:szCs w:val="24"/>
        </w:rPr>
        <w:t>3</w:t>
      </w:r>
      <w:r>
        <w:rPr>
          <w:sz w:val="24"/>
          <w:szCs w:val="24"/>
        </w:rPr>
        <w:t>维空间中，超平面是一个平面。</w:t>
      </w:r>
      <w:r>
        <w:rPr>
          <w:sz w:val="24"/>
          <w:szCs w:val="24"/>
        </w:rPr>
        <w:t>BSP</w:t>
      </w:r>
      <w:r>
        <w:rPr>
          <w:sz w:val="24"/>
          <w:szCs w:val="24"/>
        </w:rPr>
        <w:t>树的最终目标是让超平面的分布情况满足</w:t>
      </w:r>
      <w:r>
        <w:rPr>
          <w:sz w:val="24"/>
          <w:szCs w:val="24"/>
        </w:rPr>
        <w:t>“</w:t>
      </w:r>
      <w:r>
        <w:rPr>
          <w:sz w:val="24"/>
          <w:szCs w:val="24"/>
        </w:rPr>
        <w:t>每个叶节点都在父节点超平面的前面或后面</w:t>
      </w:r>
      <w:r>
        <w:rPr>
          <w:sz w:val="24"/>
          <w:szCs w:val="24"/>
        </w:rPr>
        <w:t>”</w:t>
      </w:r>
      <w:r>
        <w:rPr>
          <w:sz w:val="24"/>
          <w:szCs w:val="24"/>
        </w:rPr>
        <w:t>（</w:t>
      </w:r>
      <w:r>
        <w:rPr>
          <w:sz w:val="24"/>
          <w:szCs w:val="24"/>
        </w:rPr>
        <w:t>The end goal of a BSP tree if for the hyperplanes of the leaf nodes to be trivially "behind" or "</w:t>
      </w:r>
      <w:proofErr w:type="spellStart"/>
      <w:r>
        <w:rPr>
          <w:sz w:val="24"/>
          <w:szCs w:val="24"/>
        </w:rPr>
        <w:t>infront</w:t>
      </w:r>
      <w:proofErr w:type="spellEnd"/>
      <w:r>
        <w:rPr>
          <w:sz w:val="24"/>
          <w:szCs w:val="24"/>
        </w:rPr>
        <w:t>" of the parent hyperplane.</w:t>
      </w:r>
      <w:r>
        <w:rPr>
          <w:sz w:val="24"/>
          <w:szCs w:val="24"/>
        </w:rPr>
        <w:t>）。</w:t>
      </w:r>
    </w:p>
    <w:p w14:paraId="1A7CF2B3" w14:textId="77777777" w:rsidR="007B343D" w:rsidRDefault="00BC4620">
      <w:pPr>
        <w:spacing w:line="400" w:lineRule="exact"/>
        <w:ind w:firstLineChars="200" w:firstLine="480"/>
        <w:rPr>
          <w:bCs/>
          <w:sz w:val="24"/>
        </w:rPr>
      </w:pPr>
      <w:r>
        <w:rPr>
          <w:bCs/>
          <w:sz w:val="24"/>
        </w:rPr>
        <w:t>BSP</w:t>
      </w:r>
      <w:proofErr w:type="gramStart"/>
      <w:r>
        <w:rPr>
          <w:bCs/>
          <w:sz w:val="24"/>
        </w:rPr>
        <w:t>树对于</w:t>
      </w:r>
      <w:proofErr w:type="gramEnd"/>
      <w:r>
        <w:rPr>
          <w:bCs/>
          <w:sz w:val="24"/>
        </w:rPr>
        <w:t>与静态图像的显示进行实时交互非常有用。在渲染静态场景之前，需要计算</w:t>
      </w:r>
      <w:r>
        <w:rPr>
          <w:bCs/>
          <w:sz w:val="24"/>
        </w:rPr>
        <w:t>BSP</w:t>
      </w:r>
      <w:r>
        <w:rPr>
          <w:bCs/>
          <w:sz w:val="24"/>
        </w:rPr>
        <w:t>树。可以非常快地（线性时间）遍历</w:t>
      </w:r>
      <w:r>
        <w:rPr>
          <w:bCs/>
          <w:sz w:val="24"/>
        </w:rPr>
        <w:t>BSP</w:t>
      </w:r>
      <w:r>
        <w:rPr>
          <w:bCs/>
          <w:sz w:val="24"/>
        </w:rPr>
        <w:t>树，以去除隐藏的表面和投射阴影。通过一些工作，可以修改</w:t>
      </w:r>
      <w:r>
        <w:rPr>
          <w:bCs/>
          <w:sz w:val="24"/>
        </w:rPr>
        <w:t>BSP</w:t>
      </w:r>
      <w:r>
        <w:rPr>
          <w:bCs/>
          <w:sz w:val="24"/>
        </w:rPr>
        <w:t>树以处理场景中的动态事件。</w:t>
      </w:r>
    </w:p>
    <w:p w14:paraId="467783AF" w14:textId="77777777" w:rsidR="007B343D" w:rsidRDefault="00BC4620">
      <w:pPr>
        <w:spacing w:line="400" w:lineRule="exact"/>
        <w:ind w:firstLineChars="200" w:firstLine="480"/>
        <w:rPr>
          <w:bCs/>
          <w:sz w:val="24"/>
        </w:rPr>
      </w:pPr>
      <w:r>
        <w:rPr>
          <w:bCs/>
          <w:sz w:val="24"/>
        </w:rPr>
        <w:t>下面是在对象空间构建</w:t>
      </w:r>
      <w:r>
        <w:rPr>
          <w:bCs/>
          <w:sz w:val="24"/>
        </w:rPr>
        <w:t>BSP</w:t>
      </w:r>
      <w:r>
        <w:rPr>
          <w:bCs/>
          <w:sz w:val="24"/>
        </w:rPr>
        <w:t>树的过程：</w:t>
      </w:r>
    </w:p>
    <w:p w14:paraId="7203B56D" w14:textId="77777777" w:rsidR="007B343D" w:rsidRDefault="00BC4620">
      <w:pPr>
        <w:spacing w:line="400" w:lineRule="exact"/>
        <w:ind w:firstLineChars="200" w:firstLine="480"/>
        <w:rPr>
          <w:bCs/>
          <w:sz w:val="24"/>
        </w:rPr>
      </w:pPr>
      <w:r>
        <w:rPr>
          <w:bCs/>
          <w:sz w:val="24"/>
        </w:rPr>
        <w:t xml:space="preserve">(1) </w:t>
      </w:r>
      <w:r>
        <w:rPr>
          <w:bCs/>
          <w:sz w:val="24"/>
        </w:rPr>
        <w:t>首先，确定要划分的世界区域以及其中包含的所有多边形。为了方便讨论，</w:t>
      </w:r>
      <w:r>
        <w:rPr>
          <w:rFonts w:hint="eastAsia"/>
          <w:bCs/>
          <w:sz w:val="24"/>
        </w:rPr>
        <w:t>这里</w:t>
      </w:r>
      <w:r>
        <w:rPr>
          <w:bCs/>
          <w:sz w:val="24"/>
        </w:rPr>
        <w:t>将使用一个二维世界。</w:t>
      </w:r>
    </w:p>
    <w:p w14:paraId="1354032C" w14:textId="77777777" w:rsidR="007B343D" w:rsidRDefault="00BC4620">
      <w:pPr>
        <w:spacing w:line="400" w:lineRule="exact"/>
        <w:ind w:firstLineChars="200" w:firstLine="480"/>
        <w:rPr>
          <w:bCs/>
          <w:sz w:val="24"/>
        </w:rPr>
      </w:pPr>
      <w:r>
        <w:rPr>
          <w:bCs/>
          <w:sz w:val="24"/>
        </w:rPr>
        <w:t xml:space="preserve">(2) </w:t>
      </w:r>
      <w:r>
        <w:rPr>
          <w:bCs/>
          <w:sz w:val="24"/>
        </w:rPr>
        <w:t>创建一个根节点</w:t>
      </w:r>
      <w:r>
        <w:rPr>
          <w:bCs/>
          <w:sz w:val="24"/>
        </w:rPr>
        <w:t>L</w:t>
      </w:r>
      <w:r>
        <w:rPr>
          <w:bCs/>
          <w:sz w:val="24"/>
        </w:rPr>
        <w:t>，该节点本身对应一个分区超平面</w:t>
      </w:r>
      <w:r>
        <w:rPr>
          <w:bCs/>
          <w:sz w:val="24"/>
        </w:rPr>
        <w:t>(</w:t>
      </w:r>
      <w:r>
        <w:rPr>
          <w:bCs/>
          <w:sz w:val="24"/>
        </w:rPr>
        <w:t>在二</w:t>
      </w:r>
      <w:proofErr w:type="gramStart"/>
      <w:r>
        <w:rPr>
          <w:bCs/>
          <w:sz w:val="24"/>
        </w:rPr>
        <w:t>维世界</w:t>
      </w:r>
      <w:proofErr w:type="gramEnd"/>
      <w:r>
        <w:rPr>
          <w:bCs/>
          <w:sz w:val="24"/>
        </w:rPr>
        <w:t>中，分区超平面就是直线</w:t>
      </w:r>
      <w:r>
        <w:rPr>
          <w:bCs/>
          <w:sz w:val="24"/>
        </w:rPr>
        <w:t>)</w:t>
      </w:r>
      <w:r>
        <w:rPr>
          <w:bCs/>
          <w:sz w:val="24"/>
        </w:rPr>
        <w:t>；同时这个节点维护一个多边形列表，在节点刚刚创建时，多边形列表中保存着它对应的超平面所划分的目标区域</w:t>
      </w:r>
      <w:r>
        <w:rPr>
          <w:bCs/>
          <w:sz w:val="24"/>
        </w:rPr>
        <w:t>(</w:t>
      </w:r>
      <w:r>
        <w:rPr>
          <w:bCs/>
          <w:sz w:val="24"/>
        </w:rPr>
        <w:t>对</w:t>
      </w:r>
      <w:r>
        <w:rPr>
          <w:bCs/>
          <w:sz w:val="24"/>
        </w:rPr>
        <w:t xml:space="preserve"> L </w:t>
      </w:r>
      <w:r>
        <w:rPr>
          <w:bCs/>
          <w:sz w:val="24"/>
        </w:rPr>
        <w:t>而言，它对应的直线所划分的目标区域就是整个二</w:t>
      </w:r>
      <w:proofErr w:type="gramStart"/>
      <w:r>
        <w:rPr>
          <w:bCs/>
          <w:sz w:val="24"/>
        </w:rPr>
        <w:t>维世界</w:t>
      </w:r>
      <w:proofErr w:type="gramEnd"/>
      <w:r>
        <w:rPr>
          <w:bCs/>
          <w:sz w:val="24"/>
        </w:rPr>
        <w:t>)</w:t>
      </w:r>
      <w:r>
        <w:rPr>
          <w:bCs/>
          <w:sz w:val="24"/>
        </w:rPr>
        <w:t>当中的所有多边形。</w:t>
      </w:r>
    </w:p>
    <w:p w14:paraId="190A6A1B" w14:textId="77777777" w:rsidR="007B343D" w:rsidRDefault="00BC4620">
      <w:pPr>
        <w:spacing w:line="400" w:lineRule="exact"/>
        <w:ind w:firstLineChars="200" w:firstLine="480"/>
        <w:rPr>
          <w:bCs/>
          <w:sz w:val="24"/>
        </w:rPr>
      </w:pPr>
      <w:r>
        <w:rPr>
          <w:bCs/>
          <w:sz w:val="24"/>
        </w:rPr>
        <w:t xml:space="preserve">(3) </w:t>
      </w:r>
      <w:r>
        <w:rPr>
          <w:bCs/>
          <w:sz w:val="24"/>
        </w:rPr>
        <w:t>使用</w:t>
      </w:r>
      <w:r>
        <w:rPr>
          <w:bCs/>
          <w:sz w:val="24"/>
        </w:rPr>
        <w:t>L</w:t>
      </w:r>
      <w:r>
        <w:rPr>
          <w:bCs/>
          <w:sz w:val="24"/>
        </w:rPr>
        <w:t>对世界进行分区，</w:t>
      </w:r>
      <w:proofErr w:type="gramStart"/>
      <w:r>
        <w:rPr>
          <w:bCs/>
          <w:sz w:val="24"/>
        </w:rPr>
        <w:t>假设分</w:t>
      </w:r>
      <w:proofErr w:type="gramEnd"/>
      <w:r>
        <w:rPr>
          <w:bCs/>
          <w:sz w:val="24"/>
        </w:rPr>
        <w:t>为了两个区域</w:t>
      </w:r>
      <w:r>
        <w:rPr>
          <w:bCs/>
          <w:sz w:val="24"/>
        </w:rPr>
        <w:t>A</w:t>
      </w:r>
      <w:r>
        <w:rPr>
          <w:bCs/>
          <w:sz w:val="24"/>
        </w:rPr>
        <w:t>和</w:t>
      </w:r>
      <w:r>
        <w:rPr>
          <w:bCs/>
          <w:sz w:val="24"/>
        </w:rPr>
        <w:t>B</w:t>
      </w:r>
      <w:r>
        <w:rPr>
          <w:bCs/>
          <w:sz w:val="24"/>
        </w:rPr>
        <w:t>。在根节点上创建两个叶子节点分别对应</w:t>
      </w:r>
      <w:r>
        <w:rPr>
          <w:bCs/>
          <w:sz w:val="24"/>
        </w:rPr>
        <w:t>A</w:t>
      </w:r>
      <w:r>
        <w:rPr>
          <w:bCs/>
          <w:sz w:val="24"/>
        </w:rPr>
        <w:t>和</w:t>
      </w:r>
      <w:r>
        <w:rPr>
          <w:bCs/>
          <w:sz w:val="24"/>
        </w:rPr>
        <w:t>B</w:t>
      </w:r>
      <w:r>
        <w:rPr>
          <w:bCs/>
          <w:sz w:val="24"/>
        </w:rPr>
        <w:t>，并将世界中的所有多边形移动到</w:t>
      </w:r>
      <w:r>
        <w:rPr>
          <w:bCs/>
          <w:sz w:val="24"/>
        </w:rPr>
        <w:t>A</w:t>
      </w:r>
      <w:r>
        <w:rPr>
          <w:bCs/>
          <w:sz w:val="24"/>
        </w:rPr>
        <w:t>或</w:t>
      </w:r>
      <w:r>
        <w:rPr>
          <w:bCs/>
          <w:sz w:val="24"/>
        </w:rPr>
        <w:t>B</w:t>
      </w:r>
      <w:r>
        <w:rPr>
          <w:bCs/>
          <w:sz w:val="24"/>
        </w:rPr>
        <w:t>的多边形列表中。遵循以下规则：</w:t>
      </w:r>
    </w:p>
    <w:p w14:paraId="3F954D59" w14:textId="77777777" w:rsidR="007B343D" w:rsidRDefault="00BC4620">
      <w:pPr>
        <w:spacing w:line="400" w:lineRule="exact"/>
        <w:ind w:firstLineChars="200" w:firstLine="480"/>
        <w:rPr>
          <w:bCs/>
          <w:sz w:val="24"/>
        </w:rPr>
      </w:pPr>
      <w:r>
        <w:rPr>
          <w:bCs/>
          <w:sz w:val="24"/>
        </w:rPr>
        <w:t>对于世界中的每个多边形：</w:t>
      </w:r>
    </w:p>
    <w:p w14:paraId="5DC52A5E" w14:textId="77777777" w:rsidR="007B343D" w:rsidRDefault="00BC4620">
      <w:pPr>
        <w:spacing w:line="400" w:lineRule="exact"/>
        <w:ind w:firstLineChars="200" w:firstLine="480"/>
        <w:rPr>
          <w:bCs/>
          <w:sz w:val="24"/>
        </w:rPr>
      </w:pPr>
      <w:r>
        <w:rPr>
          <w:bCs/>
          <w:sz w:val="24"/>
        </w:rPr>
        <w:t>如果该多边形完全位于</w:t>
      </w:r>
      <w:r>
        <w:rPr>
          <w:bCs/>
          <w:sz w:val="24"/>
        </w:rPr>
        <w:t>A</w:t>
      </w:r>
      <w:r>
        <w:rPr>
          <w:bCs/>
          <w:sz w:val="24"/>
        </w:rPr>
        <w:t>区域，请将该多边形移动到</w:t>
      </w:r>
      <w:r>
        <w:rPr>
          <w:bCs/>
          <w:sz w:val="24"/>
        </w:rPr>
        <w:t>A</w:t>
      </w:r>
      <w:r>
        <w:rPr>
          <w:bCs/>
          <w:sz w:val="24"/>
        </w:rPr>
        <w:t>区域的节点列表中。</w:t>
      </w:r>
    </w:p>
    <w:p w14:paraId="6FF74C96" w14:textId="77777777" w:rsidR="007B343D" w:rsidRDefault="00BC4620">
      <w:pPr>
        <w:spacing w:line="400" w:lineRule="exact"/>
        <w:ind w:firstLineChars="200" w:firstLine="480"/>
        <w:rPr>
          <w:bCs/>
          <w:sz w:val="24"/>
        </w:rPr>
      </w:pPr>
      <w:r>
        <w:rPr>
          <w:bCs/>
          <w:sz w:val="24"/>
        </w:rPr>
        <w:t>如果该多边形完全位于</w:t>
      </w:r>
      <w:r>
        <w:rPr>
          <w:bCs/>
          <w:sz w:val="24"/>
        </w:rPr>
        <w:t>B</w:t>
      </w:r>
      <w:r>
        <w:rPr>
          <w:bCs/>
          <w:sz w:val="24"/>
        </w:rPr>
        <w:t>区域，请将该多边形移动到</w:t>
      </w:r>
      <w:r>
        <w:rPr>
          <w:bCs/>
          <w:sz w:val="24"/>
        </w:rPr>
        <w:t>B</w:t>
      </w:r>
      <w:r>
        <w:rPr>
          <w:bCs/>
          <w:sz w:val="24"/>
        </w:rPr>
        <w:t>区域的节点列表中。</w:t>
      </w:r>
    </w:p>
    <w:p w14:paraId="7D41FAAB" w14:textId="77777777" w:rsidR="007B343D" w:rsidRDefault="00BC4620">
      <w:pPr>
        <w:spacing w:line="400" w:lineRule="exact"/>
        <w:ind w:firstLineChars="200" w:firstLine="480"/>
        <w:rPr>
          <w:bCs/>
          <w:sz w:val="24"/>
        </w:rPr>
      </w:pPr>
      <w:r>
        <w:rPr>
          <w:bCs/>
          <w:sz w:val="24"/>
        </w:rPr>
        <w:t>如果该多边形与</w:t>
      </w:r>
      <w:r>
        <w:rPr>
          <w:bCs/>
          <w:sz w:val="24"/>
        </w:rPr>
        <w:t>L</w:t>
      </w:r>
      <w:r>
        <w:rPr>
          <w:bCs/>
          <w:sz w:val="24"/>
        </w:rPr>
        <w:t>相交，则将其拆分为两个多边形，并将它们移动到</w:t>
      </w:r>
      <w:r>
        <w:rPr>
          <w:bCs/>
          <w:sz w:val="24"/>
        </w:rPr>
        <w:t>A</w:t>
      </w:r>
      <w:r>
        <w:rPr>
          <w:bCs/>
          <w:sz w:val="24"/>
        </w:rPr>
        <w:t>和</w:t>
      </w:r>
      <w:r>
        <w:rPr>
          <w:bCs/>
          <w:sz w:val="24"/>
        </w:rPr>
        <w:t>B</w:t>
      </w:r>
      <w:r>
        <w:rPr>
          <w:bCs/>
          <w:sz w:val="24"/>
        </w:rPr>
        <w:t>的相应多边形列表中。这种情况下，算法必须找到多边形与分割线</w:t>
      </w:r>
      <w:r>
        <w:rPr>
          <w:bCs/>
          <w:sz w:val="24"/>
        </w:rPr>
        <w:t>L</w:t>
      </w:r>
      <w:r>
        <w:rPr>
          <w:bCs/>
          <w:sz w:val="24"/>
        </w:rPr>
        <w:t>的交点，以确定多边形的哪一部分位于哪个区域。</w:t>
      </w:r>
    </w:p>
    <w:p w14:paraId="673A6CC7" w14:textId="77777777" w:rsidR="007B343D" w:rsidRDefault="00BC4620">
      <w:pPr>
        <w:spacing w:line="400" w:lineRule="exact"/>
        <w:ind w:firstLineChars="200" w:firstLine="480"/>
        <w:rPr>
          <w:bCs/>
          <w:sz w:val="24"/>
        </w:rPr>
      </w:pPr>
      <w:r>
        <w:rPr>
          <w:bCs/>
          <w:sz w:val="24"/>
        </w:rPr>
        <w:t>如果该多边形与</w:t>
      </w:r>
      <w:r>
        <w:rPr>
          <w:bCs/>
          <w:sz w:val="24"/>
        </w:rPr>
        <w:t>L</w:t>
      </w:r>
      <w:r>
        <w:rPr>
          <w:bCs/>
          <w:sz w:val="24"/>
        </w:rPr>
        <w:t>重合</w:t>
      </w:r>
      <w:r>
        <w:rPr>
          <w:bCs/>
          <w:sz w:val="24"/>
        </w:rPr>
        <w:t>(</w:t>
      </w:r>
      <w:r>
        <w:rPr>
          <w:bCs/>
          <w:sz w:val="24"/>
        </w:rPr>
        <w:t>也就是说，恰好是一条位于</w:t>
      </w:r>
      <w:r>
        <w:rPr>
          <w:bCs/>
          <w:sz w:val="24"/>
        </w:rPr>
        <w:t>L</w:t>
      </w:r>
      <w:r>
        <w:rPr>
          <w:bCs/>
          <w:sz w:val="24"/>
        </w:rPr>
        <w:t>上的线段</w:t>
      </w:r>
      <w:r>
        <w:rPr>
          <w:bCs/>
          <w:sz w:val="24"/>
        </w:rPr>
        <w:t>)</w:t>
      </w:r>
      <w:r>
        <w:rPr>
          <w:bCs/>
          <w:sz w:val="24"/>
        </w:rPr>
        <w:t>，保持其仍位于节点</w:t>
      </w:r>
      <w:r>
        <w:rPr>
          <w:bCs/>
          <w:sz w:val="24"/>
        </w:rPr>
        <w:t>L</w:t>
      </w:r>
      <w:r>
        <w:rPr>
          <w:bCs/>
          <w:sz w:val="24"/>
        </w:rPr>
        <w:t>处的多边形列表中。</w:t>
      </w:r>
    </w:p>
    <w:p w14:paraId="476BF578" w14:textId="77777777" w:rsidR="007B343D" w:rsidRDefault="00BC4620">
      <w:pPr>
        <w:spacing w:line="400" w:lineRule="exact"/>
        <w:ind w:firstLineChars="200" w:firstLine="480"/>
        <w:rPr>
          <w:bCs/>
          <w:sz w:val="24"/>
        </w:rPr>
      </w:pPr>
      <w:r>
        <w:rPr>
          <w:bCs/>
          <w:sz w:val="24"/>
        </w:rPr>
        <w:lastRenderedPageBreak/>
        <w:t>在上述步骤完成后，节点</w:t>
      </w:r>
      <w:r>
        <w:rPr>
          <w:bCs/>
          <w:sz w:val="24"/>
        </w:rPr>
        <w:t>A</w:t>
      </w:r>
      <w:r>
        <w:rPr>
          <w:bCs/>
          <w:sz w:val="24"/>
        </w:rPr>
        <w:t>和</w:t>
      </w:r>
      <w:r>
        <w:rPr>
          <w:bCs/>
          <w:sz w:val="24"/>
        </w:rPr>
        <w:t>B</w:t>
      </w:r>
      <w:r>
        <w:rPr>
          <w:bCs/>
          <w:sz w:val="24"/>
        </w:rPr>
        <w:t>的多边形列表已经生成，但是</w:t>
      </w:r>
      <w:r>
        <w:rPr>
          <w:bCs/>
          <w:sz w:val="24"/>
        </w:rPr>
        <w:t>A</w:t>
      </w:r>
      <w:r>
        <w:rPr>
          <w:bCs/>
          <w:sz w:val="24"/>
        </w:rPr>
        <w:t>和</w:t>
      </w:r>
      <w:r>
        <w:rPr>
          <w:bCs/>
          <w:sz w:val="24"/>
        </w:rPr>
        <w:t>B</w:t>
      </w:r>
      <w:r>
        <w:rPr>
          <w:bCs/>
          <w:sz w:val="24"/>
        </w:rPr>
        <w:t>尚未完成创建分区超平面并划分的步骤，也就是说，对于当前的节点</w:t>
      </w:r>
      <w:r>
        <w:rPr>
          <w:bCs/>
          <w:sz w:val="24"/>
        </w:rPr>
        <w:t>A</w:t>
      </w:r>
      <w:r>
        <w:rPr>
          <w:bCs/>
          <w:sz w:val="24"/>
        </w:rPr>
        <w:t>，它的状态与步骤</w:t>
      </w:r>
      <w:r>
        <w:rPr>
          <w:bCs/>
          <w:sz w:val="24"/>
        </w:rPr>
        <w:t>1</w:t>
      </w:r>
      <w:r>
        <w:rPr>
          <w:bCs/>
          <w:sz w:val="24"/>
        </w:rPr>
        <w:t>中的</w:t>
      </w:r>
      <w:r>
        <w:rPr>
          <w:bCs/>
          <w:sz w:val="24"/>
        </w:rPr>
        <w:t>“</w:t>
      </w:r>
      <w:r>
        <w:rPr>
          <w:bCs/>
          <w:sz w:val="24"/>
        </w:rPr>
        <w:t>整个二维世界</w:t>
      </w:r>
      <w:r>
        <w:rPr>
          <w:bCs/>
          <w:sz w:val="24"/>
        </w:rPr>
        <w:t>”</w:t>
      </w:r>
      <w:r>
        <w:rPr>
          <w:bCs/>
          <w:sz w:val="24"/>
        </w:rPr>
        <w:t>一致</w:t>
      </w:r>
      <w:r>
        <w:rPr>
          <w:bCs/>
          <w:sz w:val="24"/>
        </w:rPr>
        <w:t>(</w:t>
      </w:r>
      <w:r>
        <w:rPr>
          <w:bCs/>
          <w:sz w:val="24"/>
        </w:rPr>
        <w:t>区域确定，包含的多边形确定</w:t>
      </w:r>
      <w:r>
        <w:rPr>
          <w:bCs/>
          <w:sz w:val="24"/>
        </w:rPr>
        <w:t>)</w:t>
      </w:r>
      <w:r>
        <w:rPr>
          <w:bCs/>
          <w:sz w:val="24"/>
        </w:rPr>
        <w:t>，只不过区域大小有差别，</w:t>
      </w:r>
      <w:r>
        <w:rPr>
          <w:bCs/>
          <w:sz w:val="24"/>
        </w:rPr>
        <w:t>B</w:t>
      </w:r>
      <w:r>
        <w:rPr>
          <w:bCs/>
          <w:sz w:val="24"/>
        </w:rPr>
        <w:t>同理。</w:t>
      </w:r>
    </w:p>
    <w:p w14:paraId="13B4DB02" w14:textId="77777777" w:rsidR="007B343D" w:rsidRDefault="00BC4620">
      <w:pPr>
        <w:spacing w:line="400" w:lineRule="exact"/>
        <w:ind w:firstLineChars="200" w:firstLine="480"/>
        <w:rPr>
          <w:bCs/>
          <w:sz w:val="24"/>
        </w:rPr>
      </w:pPr>
      <w:r>
        <w:rPr>
          <w:bCs/>
          <w:sz w:val="24"/>
        </w:rPr>
        <w:t xml:space="preserve">(4) </w:t>
      </w:r>
      <w:r>
        <w:rPr>
          <w:bCs/>
          <w:sz w:val="24"/>
        </w:rPr>
        <w:t>在</w:t>
      </w:r>
      <w:r>
        <w:rPr>
          <w:bCs/>
          <w:sz w:val="24"/>
        </w:rPr>
        <w:t>A</w:t>
      </w:r>
      <w:r>
        <w:rPr>
          <w:bCs/>
          <w:sz w:val="24"/>
        </w:rPr>
        <w:t>和</w:t>
      </w:r>
      <w:r>
        <w:rPr>
          <w:bCs/>
          <w:sz w:val="24"/>
        </w:rPr>
        <w:t>B</w:t>
      </w:r>
      <w:r>
        <w:rPr>
          <w:bCs/>
          <w:sz w:val="24"/>
        </w:rPr>
        <w:t>上继续划分其所对应的二维区域，并将上述算法递归地应用于</w:t>
      </w:r>
      <w:r>
        <w:rPr>
          <w:bCs/>
          <w:sz w:val="24"/>
        </w:rPr>
        <w:t>A</w:t>
      </w:r>
      <w:r>
        <w:rPr>
          <w:bCs/>
          <w:sz w:val="24"/>
        </w:rPr>
        <w:t>和</w:t>
      </w:r>
      <w:r>
        <w:rPr>
          <w:bCs/>
          <w:sz w:val="24"/>
        </w:rPr>
        <w:t>B</w:t>
      </w:r>
      <w:r>
        <w:rPr>
          <w:bCs/>
          <w:sz w:val="24"/>
        </w:rPr>
        <w:t>的多边形列表。</w:t>
      </w:r>
    </w:p>
    <w:p w14:paraId="1C428A1C" w14:textId="77777777" w:rsidR="007B343D" w:rsidRDefault="00BC4620">
      <w:pPr>
        <w:spacing w:line="400" w:lineRule="exact"/>
        <w:ind w:firstLineChars="200" w:firstLine="480"/>
        <w:rPr>
          <w:bCs/>
          <w:sz w:val="24"/>
        </w:rPr>
      </w:pPr>
      <w:r>
        <w:rPr>
          <w:rFonts w:hint="eastAsia"/>
          <w:bCs/>
          <w:sz w:val="24"/>
        </w:rPr>
        <w:t>最终的切分效果图如图</w:t>
      </w:r>
      <w:r>
        <w:rPr>
          <w:rFonts w:hint="eastAsia"/>
          <w:bCs/>
          <w:sz w:val="24"/>
        </w:rPr>
        <w:t>2-7</w:t>
      </w:r>
      <w:r>
        <w:rPr>
          <w:rFonts w:hint="eastAsia"/>
          <w:bCs/>
          <w:sz w:val="24"/>
        </w:rPr>
        <w:t>所示：</w:t>
      </w:r>
    </w:p>
    <w:p w14:paraId="3FB9185B" w14:textId="077AF8D6" w:rsidR="007B343D" w:rsidRDefault="00E55F42">
      <w:pPr>
        <w:jc w:val="center"/>
        <w:rPr>
          <w:bCs/>
          <w:sz w:val="24"/>
        </w:rPr>
      </w:pPr>
      <w:r>
        <w:rPr>
          <w:bCs/>
          <w:noProof/>
          <w:sz w:val="24"/>
        </w:rPr>
        <w:drawing>
          <wp:inline distT="0" distB="0" distL="0" distR="0" wp14:anchorId="7C370289" wp14:editId="0824D138">
            <wp:extent cx="3187700" cy="3282950"/>
            <wp:effectExtent l="0" t="0" r="0" b="0"/>
            <wp:docPr id="11" name="图片 1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a0ea86b45634374ae95427485db4e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7700" cy="3282950"/>
                    </a:xfrm>
                    <a:prstGeom prst="rect">
                      <a:avLst/>
                    </a:prstGeom>
                    <a:noFill/>
                    <a:ln>
                      <a:noFill/>
                    </a:ln>
                    <a:effectLst/>
                  </pic:spPr>
                </pic:pic>
              </a:graphicData>
            </a:graphic>
          </wp:inline>
        </w:drawing>
      </w:r>
    </w:p>
    <w:p w14:paraId="3AE84023" w14:textId="77777777" w:rsidR="007B343D" w:rsidRDefault="00BC4620">
      <w:pPr>
        <w:spacing w:before="120" w:after="240" w:line="400" w:lineRule="exact"/>
        <w:jc w:val="center"/>
        <w:rPr>
          <w:rFonts w:eastAsia="黑体"/>
          <w:kern w:val="0"/>
          <w:sz w:val="24"/>
          <w:szCs w:val="24"/>
        </w:rPr>
      </w:pPr>
      <w:r>
        <w:rPr>
          <w:rFonts w:hint="eastAsia"/>
        </w:rPr>
        <w:t>图</w:t>
      </w:r>
      <w:r>
        <w:rPr>
          <w:rFonts w:hint="eastAsia"/>
        </w:rPr>
        <w:t xml:space="preserve">2-7 </w:t>
      </w:r>
      <w:r>
        <w:rPr>
          <w:rFonts w:hint="eastAsia"/>
        </w:rPr>
        <w:t>切分效果图</w:t>
      </w:r>
    </w:p>
    <w:p w14:paraId="7AF159D3" w14:textId="77777777" w:rsidR="007B343D" w:rsidRDefault="00BC4620">
      <w:pPr>
        <w:pStyle w:val="3"/>
        <w:keepNext w:val="0"/>
        <w:keepLines w:val="0"/>
        <w:widowControl/>
        <w:spacing w:before="360" w:after="120" w:line="400" w:lineRule="exact"/>
        <w:jc w:val="left"/>
        <w:rPr>
          <w:rFonts w:eastAsia="黑体"/>
          <w:b w:val="0"/>
          <w:kern w:val="0"/>
          <w:sz w:val="28"/>
          <w:szCs w:val="28"/>
        </w:rPr>
      </w:pPr>
      <w:r>
        <w:rPr>
          <w:rFonts w:ascii="黑体" w:eastAsia="黑体" w:hAnsi="黑体"/>
          <w:szCs w:val="32"/>
        </w:rPr>
        <w:br w:type="page"/>
      </w:r>
      <w:bookmarkStart w:id="66" w:name="_Toc27107"/>
      <w:bookmarkStart w:id="67" w:name="_Toc24186"/>
      <w:bookmarkStart w:id="68" w:name="_Toc25723"/>
      <w:r>
        <w:rPr>
          <w:rFonts w:eastAsia="黑体"/>
          <w:b w:val="0"/>
          <w:kern w:val="0"/>
          <w:sz w:val="28"/>
          <w:szCs w:val="28"/>
        </w:rPr>
        <w:lastRenderedPageBreak/>
        <w:t xml:space="preserve">2.2 </w:t>
      </w:r>
      <w:r>
        <w:rPr>
          <w:rFonts w:eastAsia="黑体"/>
          <w:b w:val="0"/>
          <w:kern w:val="0"/>
          <w:sz w:val="28"/>
          <w:szCs w:val="28"/>
        </w:rPr>
        <w:t>一些关于空间数据结构的简单研究与实现</w:t>
      </w:r>
      <w:bookmarkEnd w:id="66"/>
      <w:bookmarkEnd w:id="67"/>
      <w:bookmarkEnd w:id="68"/>
    </w:p>
    <w:p w14:paraId="180FEF10" w14:textId="77777777" w:rsidR="007B343D" w:rsidRDefault="00BC4620">
      <w:pPr>
        <w:spacing w:line="400" w:lineRule="exact"/>
        <w:ind w:firstLineChars="200" w:firstLine="480"/>
        <w:rPr>
          <w:sz w:val="24"/>
          <w:szCs w:val="24"/>
        </w:rPr>
      </w:pPr>
      <w:r>
        <w:rPr>
          <w:rFonts w:hint="eastAsia"/>
          <w:sz w:val="24"/>
          <w:szCs w:val="24"/>
        </w:rPr>
        <w:t>此部分紧接着上面的</w:t>
      </w:r>
      <w:r>
        <w:rPr>
          <w:rFonts w:hint="eastAsia"/>
          <w:sz w:val="24"/>
          <w:szCs w:val="24"/>
        </w:rPr>
        <w:t>Qt Graphics View Framework</w:t>
      </w:r>
      <w:r>
        <w:rPr>
          <w:rFonts w:hint="eastAsia"/>
          <w:sz w:val="24"/>
          <w:szCs w:val="24"/>
        </w:rPr>
        <w:t>，详细探讨查询算法的不同可能实现以及对应优劣情况。</w:t>
      </w:r>
    </w:p>
    <w:p w14:paraId="3652F295"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69" w:name="_Toc12972"/>
      <w:bookmarkStart w:id="70" w:name="_Toc22207"/>
      <w:bookmarkStart w:id="71" w:name="_Toc21098"/>
      <w:r>
        <w:rPr>
          <w:rFonts w:eastAsia="黑体"/>
          <w:b w:val="0"/>
          <w:kern w:val="0"/>
          <w:sz w:val="28"/>
          <w:szCs w:val="28"/>
        </w:rPr>
        <w:t xml:space="preserve">2.2.1 </w:t>
      </w:r>
      <w:r>
        <w:rPr>
          <w:rFonts w:eastAsia="黑体" w:hint="eastAsia"/>
          <w:b w:val="0"/>
          <w:kern w:val="0"/>
          <w:sz w:val="28"/>
          <w:szCs w:val="28"/>
        </w:rPr>
        <w:t>前言</w:t>
      </w:r>
      <w:bookmarkEnd w:id="69"/>
      <w:bookmarkEnd w:id="70"/>
      <w:bookmarkEnd w:id="71"/>
    </w:p>
    <w:p w14:paraId="273119B1" w14:textId="77777777" w:rsidR="007B343D" w:rsidRDefault="00BC4620">
      <w:pPr>
        <w:spacing w:line="400" w:lineRule="exact"/>
        <w:ind w:firstLineChars="200" w:firstLine="480"/>
        <w:rPr>
          <w:sz w:val="24"/>
          <w:szCs w:val="24"/>
        </w:rPr>
      </w:pPr>
      <w:r>
        <w:rPr>
          <w:sz w:val="24"/>
          <w:szCs w:val="24"/>
        </w:rPr>
        <w:t>首先，</w:t>
      </w:r>
      <w:r>
        <w:rPr>
          <w:rFonts w:hint="eastAsia"/>
          <w:sz w:val="24"/>
          <w:szCs w:val="24"/>
        </w:rPr>
        <w:t>需要</w:t>
      </w:r>
      <w:r>
        <w:rPr>
          <w:sz w:val="24"/>
          <w:szCs w:val="24"/>
        </w:rPr>
        <w:t>来了解一下计算机中的</w:t>
      </w:r>
      <w:r>
        <w:rPr>
          <w:sz w:val="24"/>
          <w:szCs w:val="24"/>
        </w:rPr>
        <w:t>“</w:t>
      </w:r>
      <w:r>
        <w:rPr>
          <w:sz w:val="24"/>
          <w:szCs w:val="24"/>
        </w:rPr>
        <w:t>视图</w:t>
      </w:r>
      <w:r>
        <w:rPr>
          <w:sz w:val="24"/>
          <w:szCs w:val="24"/>
        </w:rPr>
        <w:t>”“</w:t>
      </w:r>
      <w:r>
        <w:rPr>
          <w:sz w:val="24"/>
          <w:szCs w:val="24"/>
        </w:rPr>
        <w:t>图形</w:t>
      </w:r>
      <w:r>
        <w:rPr>
          <w:sz w:val="24"/>
          <w:szCs w:val="24"/>
        </w:rPr>
        <w:t>”</w:t>
      </w:r>
      <w:r>
        <w:rPr>
          <w:sz w:val="24"/>
          <w:szCs w:val="24"/>
        </w:rPr>
        <w:t>等这些概念。</w:t>
      </w:r>
      <w:r>
        <w:rPr>
          <w:rFonts w:hint="eastAsia"/>
          <w:sz w:val="24"/>
          <w:szCs w:val="24"/>
        </w:rPr>
        <w:t>在</w:t>
      </w:r>
      <w:r>
        <w:rPr>
          <w:sz w:val="24"/>
          <w:szCs w:val="24"/>
        </w:rPr>
        <w:t>日常的语境当中</w:t>
      </w:r>
      <w:r>
        <w:rPr>
          <w:rFonts w:hint="eastAsia"/>
          <w:sz w:val="24"/>
          <w:szCs w:val="24"/>
        </w:rPr>
        <w:t>，当提到</w:t>
      </w:r>
      <w:r>
        <w:rPr>
          <w:sz w:val="24"/>
          <w:szCs w:val="24"/>
        </w:rPr>
        <w:t>“</w:t>
      </w:r>
      <w:r>
        <w:rPr>
          <w:sz w:val="24"/>
          <w:szCs w:val="24"/>
        </w:rPr>
        <w:t>视图</w:t>
      </w:r>
      <w:r>
        <w:rPr>
          <w:sz w:val="24"/>
          <w:szCs w:val="24"/>
        </w:rPr>
        <w:t>”</w:t>
      </w:r>
      <w:r>
        <w:rPr>
          <w:sz w:val="24"/>
          <w:szCs w:val="24"/>
        </w:rPr>
        <w:t>、</w:t>
      </w:r>
      <w:r>
        <w:rPr>
          <w:sz w:val="24"/>
          <w:szCs w:val="24"/>
        </w:rPr>
        <w:t>“</w:t>
      </w:r>
      <w:r>
        <w:rPr>
          <w:sz w:val="24"/>
          <w:szCs w:val="24"/>
        </w:rPr>
        <w:t>照片</w:t>
      </w:r>
      <w:r>
        <w:rPr>
          <w:sz w:val="24"/>
          <w:szCs w:val="24"/>
        </w:rPr>
        <w:t>”</w:t>
      </w:r>
      <w:r>
        <w:rPr>
          <w:sz w:val="24"/>
          <w:szCs w:val="24"/>
        </w:rPr>
        <w:t>、</w:t>
      </w:r>
      <w:r>
        <w:rPr>
          <w:sz w:val="24"/>
          <w:szCs w:val="24"/>
        </w:rPr>
        <w:t>“</w:t>
      </w:r>
      <w:r>
        <w:rPr>
          <w:sz w:val="24"/>
          <w:szCs w:val="24"/>
        </w:rPr>
        <w:t>图形</w:t>
      </w:r>
      <w:r>
        <w:rPr>
          <w:sz w:val="24"/>
          <w:szCs w:val="24"/>
        </w:rPr>
        <w:t>”</w:t>
      </w:r>
      <w:r>
        <w:rPr>
          <w:sz w:val="24"/>
          <w:szCs w:val="24"/>
        </w:rPr>
        <w:t>等等这些和图像有关的概念时，一般都认为它单纯指代一个具有视觉效果的画面</w:t>
      </w:r>
      <w:r>
        <w:rPr>
          <w:rFonts w:hint="eastAsia"/>
          <w:sz w:val="24"/>
          <w:szCs w:val="24"/>
        </w:rPr>
        <w:t>，</w:t>
      </w:r>
      <w:r>
        <w:rPr>
          <w:sz w:val="24"/>
          <w:szCs w:val="24"/>
        </w:rPr>
        <w:t>比如高考卷子上立体几何的那个题，会把它对应到</w:t>
      </w:r>
      <w:r>
        <w:rPr>
          <w:sz w:val="24"/>
          <w:szCs w:val="24"/>
        </w:rPr>
        <w:t>“</w:t>
      </w:r>
      <w:r>
        <w:rPr>
          <w:sz w:val="24"/>
          <w:szCs w:val="24"/>
        </w:rPr>
        <w:t>图形</w:t>
      </w:r>
      <w:r>
        <w:rPr>
          <w:sz w:val="24"/>
          <w:szCs w:val="24"/>
        </w:rPr>
        <w:t>”</w:t>
      </w:r>
      <w:r>
        <w:rPr>
          <w:sz w:val="24"/>
          <w:szCs w:val="24"/>
        </w:rPr>
        <w:t>的概念上；相册里面</w:t>
      </w:r>
      <w:r>
        <w:rPr>
          <w:rFonts w:hint="eastAsia"/>
          <w:sz w:val="24"/>
          <w:szCs w:val="24"/>
        </w:rPr>
        <w:t>某张具有回忆性质</w:t>
      </w:r>
      <w:r>
        <w:rPr>
          <w:sz w:val="24"/>
          <w:szCs w:val="24"/>
        </w:rPr>
        <w:t>的</w:t>
      </w:r>
      <w:r>
        <w:rPr>
          <w:rFonts w:hint="eastAsia"/>
          <w:sz w:val="24"/>
          <w:szCs w:val="24"/>
        </w:rPr>
        <w:t>照片</w:t>
      </w:r>
      <w:r>
        <w:rPr>
          <w:sz w:val="24"/>
          <w:szCs w:val="24"/>
        </w:rPr>
        <w:t>，</w:t>
      </w:r>
      <w:r>
        <w:rPr>
          <w:rFonts w:hint="eastAsia"/>
          <w:sz w:val="24"/>
          <w:szCs w:val="24"/>
        </w:rPr>
        <w:t>自然会</w:t>
      </w:r>
      <w:r>
        <w:rPr>
          <w:sz w:val="24"/>
          <w:szCs w:val="24"/>
        </w:rPr>
        <w:t>把它对应到</w:t>
      </w:r>
      <w:r>
        <w:rPr>
          <w:sz w:val="24"/>
          <w:szCs w:val="24"/>
        </w:rPr>
        <w:t>“</w:t>
      </w:r>
      <w:r>
        <w:rPr>
          <w:sz w:val="24"/>
          <w:szCs w:val="24"/>
        </w:rPr>
        <w:t>照片</w:t>
      </w:r>
      <w:r>
        <w:rPr>
          <w:sz w:val="24"/>
          <w:szCs w:val="24"/>
        </w:rPr>
        <w:t>”</w:t>
      </w:r>
      <w:r>
        <w:rPr>
          <w:sz w:val="24"/>
          <w:szCs w:val="24"/>
        </w:rPr>
        <w:t>的概念上，等等</w:t>
      </w:r>
      <w:proofErr w:type="gramStart"/>
      <w:r>
        <w:rPr>
          <w:sz w:val="24"/>
          <w:szCs w:val="24"/>
        </w:rPr>
        <w:t>等等</w:t>
      </w:r>
      <w:proofErr w:type="gramEnd"/>
      <w:r>
        <w:rPr>
          <w:sz w:val="24"/>
          <w:szCs w:val="24"/>
        </w:rPr>
        <w:t>。不过在计算机中，</w:t>
      </w:r>
      <w:r>
        <w:rPr>
          <w:sz w:val="24"/>
          <w:szCs w:val="24"/>
        </w:rPr>
        <w:t>“</w:t>
      </w:r>
      <w:r>
        <w:rPr>
          <w:sz w:val="24"/>
          <w:szCs w:val="24"/>
        </w:rPr>
        <w:t>视图</w:t>
      </w:r>
      <w:r>
        <w:rPr>
          <w:sz w:val="24"/>
          <w:szCs w:val="24"/>
        </w:rPr>
        <w:t>”“</w:t>
      </w:r>
      <w:r>
        <w:rPr>
          <w:sz w:val="24"/>
          <w:szCs w:val="24"/>
        </w:rPr>
        <w:t>图像</w:t>
      </w:r>
      <w:r>
        <w:rPr>
          <w:sz w:val="24"/>
          <w:szCs w:val="24"/>
        </w:rPr>
        <w:t>”</w:t>
      </w:r>
      <w:r>
        <w:rPr>
          <w:sz w:val="24"/>
          <w:szCs w:val="24"/>
        </w:rPr>
        <w:t>这些概念的涵义还包含了其他的方面</w:t>
      </w:r>
      <w:r>
        <w:rPr>
          <w:rFonts w:hint="eastAsia"/>
          <w:sz w:val="24"/>
          <w:szCs w:val="24"/>
        </w:rPr>
        <w:t>。</w:t>
      </w:r>
      <w:r>
        <w:rPr>
          <w:sz w:val="24"/>
          <w:szCs w:val="24"/>
        </w:rPr>
        <w:t>对于一个图像，计算机所要关注的不止是它呈现的视觉效果，还要使用合适的数字格式存储图像，并按照用户的要求对图像进行分析、处理和加工。</w:t>
      </w:r>
      <w:r>
        <w:rPr>
          <w:sz w:val="24"/>
          <w:szCs w:val="24"/>
        </w:rPr>
        <w:t>[6]</w:t>
      </w:r>
      <w:r>
        <w:rPr>
          <w:rFonts w:hint="eastAsia"/>
          <w:sz w:val="24"/>
          <w:szCs w:val="24"/>
        </w:rPr>
        <w:t>其实</w:t>
      </w:r>
      <w:r>
        <w:rPr>
          <w:sz w:val="24"/>
          <w:szCs w:val="24"/>
        </w:rPr>
        <w:t>可以把计算机中的</w:t>
      </w:r>
      <w:r>
        <w:rPr>
          <w:sz w:val="24"/>
          <w:szCs w:val="24"/>
        </w:rPr>
        <w:t>“</w:t>
      </w:r>
      <w:r>
        <w:rPr>
          <w:sz w:val="24"/>
          <w:szCs w:val="24"/>
        </w:rPr>
        <w:t>视图场景</w:t>
      </w:r>
      <w:r>
        <w:rPr>
          <w:sz w:val="24"/>
          <w:szCs w:val="24"/>
        </w:rPr>
        <w:t>”</w:t>
      </w:r>
      <w:r>
        <w:rPr>
          <w:sz w:val="24"/>
          <w:szCs w:val="24"/>
        </w:rPr>
        <w:t>看作一个</w:t>
      </w:r>
      <w:r>
        <w:rPr>
          <w:sz w:val="24"/>
          <w:szCs w:val="24"/>
        </w:rPr>
        <w:t>“</w:t>
      </w:r>
      <w:r>
        <w:rPr>
          <w:sz w:val="24"/>
          <w:szCs w:val="24"/>
        </w:rPr>
        <w:t>虚拟的视图场景</w:t>
      </w:r>
      <w:r>
        <w:rPr>
          <w:sz w:val="24"/>
          <w:szCs w:val="24"/>
        </w:rPr>
        <w:t>”</w:t>
      </w:r>
      <w:r>
        <w:rPr>
          <w:sz w:val="24"/>
          <w:szCs w:val="24"/>
        </w:rPr>
        <w:t>：它在概念上更多地指代的是对图像的数字格式存储以及处理加工的相关操作</w:t>
      </w:r>
      <w:r>
        <w:rPr>
          <w:rFonts w:hint="eastAsia"/>
          <w:sz w:val="24"/>
          <w:szCs w:val="24"/>
        </w:rPr>
        <w:t>。</w:t>
      </w:r>
      <w:r>
        <w:rPr>
          <w:sz w:val="24"/>
          <w:szCs w:val="24"/>
        </w:rPr>
        <w:t>不妨回想一下前面叙述</w:t>
      </w:r>
      <w:r>
        <w:rPr>
          <w:sz w:val="24"/>
          <w:szCs w:val="24"/>
        </w:rPr>
        <w:t>“</w:t>
      </w:r>
      <w:r>
        <w:rPr>
          <w:sz w:val="24"/>
          <w:szCs w:val="24"/>
        </w:rPr>
        <w:t>空间数据结构</w:t>
      </w:r>
      <w:r>
        <w:rPr>
          <w:sz w:val="24"/>
          <w:szCs w:val="24"/>
        </w:rPr>
        <w:t>”</w:t>
      </w:r>
      <w:r>
        <w:rPr>
          <w:sz w:val="24"/>
          <w:szCs w:val="24"/>
        </w:rPr>
        <w:t>的时候所说的</w:t>
      </w:r>
      <w:r>
        <w:rPr>
          <w:sz w:val="24"/>
          <w:szCs w:val="24"/>
        </w:rPr>
        <w:t>“</w:t>
      </w:r>
      <w:r>
        <w:rPr>
          <w:sz w:val="24"/>
          <w:szCs w:val="24"/>
        </w:rPr>
        <w:t>保存图元信息</w:t>
      </w:r>
      <w:r>
        <w:rPr>
          <w:sz w:val="24"/>
          <w:szCs w:val="24"/>
        </w:rPr>
        <w:t>”“</w:t>
      </w:r>
      <w:r>
        <w:rPr>
          <w:sz w:val="24"/>
          <w:szCs w:val="24"/>
        </w:rPr>
        <w:t>定位查找元素</w:t>
      </w:r>
      <w:r>
        <w:rPr>
          <w:sz w:val="24"/>
          <w:szCs w:val="24"/>
        </w:rPr>
        <w:t>”</w:t>
      </w:r>
      <w:r>
        <w:rPr>
          <w:sz w:val="24"/>
          <w:szCs w:val="24"/>
        </w:rPr>
        <w:t>这些关键词，就对应的是这样的概念，很好理解，数字格式便是图像在计算机中的存在形式。这也是前面为什么要用</w:t>
      </w:r>
      <w:r>
        <w:rPr>
          <w:sz w:val="24"/>
          <w:szCs w:val="24"/>
        </w:rPr>
        <w:t>“</w:t>
      </w:r>
      <w:r>
        <w:rPr>
          <w:sz w:val="24"/>
          <w:szCs w:val="24"/>
        </w:rPr>
        <w:t>虚拟</w:t>
      </w:r>
      <w:r>
        <w:rPr>
          <w:sz w:val="24"/>
          <w:szCs w:val="24"/>
        </w:rPr>
        <w:t>”</w:t>
      </w:r>
      <w:r>
        <w:rPr>
          <w:sz w:val="24"/>
          <w:szCs w:val="24"/>
        </w:rPr>
        <w:t>一词，在计算机中说到</w:t>
      </w:r>
      <w:r>
        <w:rPr>
          <w:sz w:val="24"/>
          <w:szCs w:val="24"/>
        </w:rPr>
        <w:t>“</w:t>
      </w:r>
      <w:r>
        <w:rPr>
          <w:sz w:val="24"/>
          <w:szCs w:val="24"/>
        </w:rPr>
        <w:t>图像</w:t>
      </w:r>
      <w:r>
        <w:rPr>
          <w:sz w:val="24"/>
          <w:szCs w:val="24"/>
        </w:rPr>
        <w:t>”“</w:t>
      </w:r>
      <w:r>
        <w:rPr>
          <w:sz w:val="24"/>
          <w:szCs w:val="24"/>
        </w:rPr>
        <w:t>视图</w:t>
      </w:r>
      <w:r>
        <w:rPr>
          <w:sz w:val="24"/>
          <w:szCs w:val="24"/>
        </w:rPr>
        <w:t>”</w:t>
      </w:r>
      <w:r>
        <w:rPr>
          <w:sz w:val="24"/>
          <w:szCs w:val="24"/>
        </w:rPr>
        <w:t>等等时，不应直接以日常的语境将它理解成一幅纯粹的</w:t>
      </w:r>
      <w:r>
        <w:rPr>
          <w:sz w:val="24"/>
          <w:szCs w:val="24"/>
        </w:rPr>
        <w:t>“</w:t>
      </w:r>
      <w:r>
        <w:rPr>
          <w:sz w:val="24"/>
          <w:szCs w:val="24"/>
        </w:rPr>
        <w:t>视觉画面</w:t>
      </w:r>
      <w:r>
        <w:rPr>
          <w:sz w:val="24"/>
          <w:szCs w:val="24"/>
        </w:rPr>
        <w:t>”</w:t>
      </w:r>
      <w:r>
        <w:rPr>
          <w:sz w:val="24"/>
          <w:szCs w:val="24"/>
        </w:rPr>
        <w:t>，而是要关注到计算机中实际存储并操作的对象</w:t>
      </w:r>
      <w:r>
        <w:rPr>
          <w:sz w:val="24"/>
          <w:szCs w:val="24"/>
        </w:rPr>
        <w:t>——“</w:t>
      </w:r>
      <w:r>
        <w:rPr>
          <w:sz w:val="24"/>
          <w:szCs w:val="24"/>
        </w:rPr>
        <w:t>数字格式的图像</w:t>
      </w:r>
      <w:r>
        <w:rPr>
          <w:sz w:val="24"/>
          <w:szCs w:val="24"/>
        </w:rPr>
        <w:t>”</w:t>
      </w:r>
      <w:r>
        <w:rPr>
          <w:sz w:val="24"/>
          <w:szCs w:val="24"/>
        </w:rPr>
        <w:t>。</w:t>
      </w:r>
      <w:r>
        <w:rPr>
          <w:rFonts w:hint="eastAsia"/>
          <w:sz w:val="24"/>
          <w:szCs w:val="24"/>
        </w:rPr>
        <w:t>因此，</w:t>
      </w:r>
      <w:r>
        <w:rPr>
          <w:sz w:val="24"/>
          <w:szCs w:val="24"/>
        </w:rPr>
        <w:t>下面的内容当中也都基于上述概念，讨论的是</w:t>
      </w:r>
      <w:r>
        <w:rPr>
          <w:sz w:val="24"/>
          <w:szCs w:val="24"/>
        </w:rPr>
        <w:t>“</w:t>
      </w:r>
      <w:r>
        <w:rPr>
          <w:sz w:val="24"/>
          <w:szCs w:val="24"/>
        </w:rPr>
        <w:t>数字格式的图像</w:t>
      </w:r>
      <w:r>
        <w:rPr>
          <w:sz w:val="24"/>
          <w:szCs w:val="24"/>
        </w:rPr>
        <w:t>”</w:t>
      </w:r>
      <w:r>
        <w:rPr>
          <w:sz w:val="24"/>
          <w:szCs w:val="24"/>
        </w:rPr>
        <w:t>。</w:t>
      </w:r>
    </w:p>
    <w:p w14:paraId="21B373CB" w14:textId="77777777" w:rsidR="007B343D" w:rsidRDefault="00BC4620">
      <w:pPr>
        <w:spacing w:line="400" w:lineRule="exact"/>
        <w:ind w:firstLineChars="200" w:firstLine="480"/>
        <w:rPr>
          <w:sz w:val="24"/>
          <w:szCs w:val="24"/>
        </w:rPr>
      </w:pPr>
      <w:r>
        <w:rPr>
          <w:sz w:val="24"/>
          <w:szCs w:val="24"/>
        </w:rPr>
        <w:t>假如现在要设计一个视图场景</w:t>
      </w:r>
      <w:r>
        <w:rPr>
          <w:sz w:val="24"/>
          <w:szCs w:val="24"/>
        </w:rPr>
        <w:t>(Scene)</w:t>
      </w:r>
      <w:r>
        <w:rPr>
          <w:sz w:val="24"/>
          <w:szCs w:val="24"/>
        </w:rPr>
        <w:t>，在其中包含很多图元对象</w:t>
      </w:r>
      <w:r>
        <w:rPr>
          <w:sz w:val="24"/>
          <w:szCs w:val="24"/>
        </w:rPr>
        <w:t>(Item)</w:t>
      </w:r>
      <w:r>
        <w:rPr>
          <w:sz w:val="24"/>
          <w:szCs w:val="24"/>
        </w:rPr>
        <w:t>。就像这样</w:t>
      </w:r>
      <w:r>
        <w:rPr>
          <w:sz w:val="24"/>
          <w:szCs w:val="24"/>
        </w:rPr>
        <w:t>:</w:t>
      </w:r>
    </w:p>
    <w:p w14:paraId="7C6DFA13" w14:textId="6CA2F622" w:rsidR="007B343D" w:rsidRDefault="00E55F42">
      <w:pPr>
        <w:jc w:val="center"/>
        <w:rPr>
          <w:sz w:val="24"/>
          <w:szCs w:val="24"/>
        </w:rPr>
      </w:pPr>
      <w:r>
        <w:rPr>
          <w:rFonts w:hint="eastAsia"/>
          <w:noProof/>
          <w:sz w:val="24"/>
          <w:szCs w:val="24"/>
        </w:rPr>
        <w:drawing>
          <wp:inline distT="0" distB="0" distL="0" distR="0" wp14:anchorId="65694C29" wp14:editId="6E6D27F6">
            <wp:extent cx="4965700" cy="2381250"/>
            <wp:effectExtent l="0" t="0" r="0" b="0"/>
            <wp:docPr id="12" name="图片 29"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ea0ea86b45634374ae95427485db4e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5700" cy="2381250"/>
                    </a:xfrm>
                    <a:prstGeom prst="rect">
                      <a:avLst/>
                    </a:prstGeom>
                    <a:noFill/>
                    <a:ln>
                      <a:noFill/>
                    </a:ln>
                    <a:effectLst/>
                  </pic:spPr>
                </pic:pic>
              </a:graphicData>
            </a:graphic>
          </wp:inline>
        </w:drawing>
      </w:r>
    </w:p>
    <w:p w14:paraId="221FA81C" w14:textId="77777777" w:rsidR="007B343D" w:rsidRDefault="00BC4620">
      <w:pPr>
        <w:spacing w:before="120" w:after="240" w:line="400" w:lineRule="exact"/>
        <w:jc w:val="center"/>
      </w:pPr>
      <w:r>
        <w:rPr>
          <w:rFonts w:hint="eastAsia"/>
        </w:rPr>
        <w:t>图</w:t>
      </w:r>
      <w:r>
        <w:t xml:space="preserve">2-8 </w:t>
      </w:r>
      <w:r>
        <w:rPr>
          <w:rFonts w:hint="eastAsia"/>
        </w:rPr>
        <w:t>视图场景实例</w:t>
      </w:r>
    </w:p>
    <w:p w14:paraId="338101BB" w14:textId="77777777" w:rsidR="007B343D" w:rsidRDefault="00BC4620">
      <w:pPr>
        <w:spacing w:line="400" w:lineRule="exact"/>
        <w:ind w:firstLineChars="200" w:firstLine="480"/>
        <w:rPr>
          <w:sz w:val="24"/>
          <w:szCs w:val="24"/>
        </w:rPr>
      </w:pPr>
      <w:r>
        <w:rPr>
          <w:sz w:val="24"/>
          <w:szCs w:val="24"/>
        </w:rPr>
        <w:lastRenderedPageBreak/>
        <w:t>上面就是一个场景，其中包含了大量的线条与色块等等，这些所有的图形要素都统称为</w:t>
      </w:r>
      <w:r>
        <w:rPr>
          <w:sz w:val="24"/>
          <w:szCs w:val="24"/>
        </w:rPr>
        <w:t>"</w:t>
      </w:r>
      <w:r>
        <w:rPr>
          <w:sz w:val="24"/>
          <w:szCs w:val="24"/>
        </w:rPr>
        <w:t>图元</w:t>
      </w:r>
      <w:r>
        <w:rPr>
          <w:sz w:val="24"/>
          <w:szCs w:val="24"/>
        </w:rPr>
        <w:t>"</w:t>
      </w:r>
      <w:r>
        <w:rPr>
          <w:sz w:val="24"/>
          <w:szCs w:val="24"/>
        </w:rPr>
        <w:t>。而场景就负责管理并绘制图元、接收并向对应的图元转发</w:t>
      </w:r>
      <w:r>
        <w:rPr>
          <w:sz w:val="24"/>
          <w:szCs w:val="24"/>
        </w:rPr>
        <w:t>UI</w:t>
      </w:r>
      <w:r>
        <w:rPr>
          <w:sz w:val="24"/>
          <w:szCs w:val="24"/>
        </w:rPr>
        <w:t>事件。假设</w:t>
      </w:r>
      <w:r>
        <w:rPr>
          <w:rFonts w:hint="eastAsia"/>
          <w:sz w:val="24"/>
          <w:szCs w:val="24"/>
        </w:rPr>
        <w:t>现在</w:t>
      </w:r>
      <w:r>
        <w:rPr>
          <w:sz w:val="24"/>
          <w:szCs w:val="24"/>
        </w:rPr>
        <w:t>场景是静态场景，也就是场景中的图元在初始化以后就不会有任何改变。</w:t>
      </w:r>
    </w:p>
    <w:p w14:paraId="772C2850" w14:textId="77777777" w:rsidR="007B343D" w:rsidRDefault="00BC4620">
      <w:pPr>
        <w:spacing w:line="400" w:lineRule="exact"/>
        <w:ind w:firstLineChars="200" w:firstLine="480"/>
        <w:rPr>
          <w:sz w:val="24"/>
          <w:szCs w:val="24"/>
        </w:rPr>
      </w:pPr>
      <w:r>
        <w:rPr>
          <w:sz w:val="24"/>
          <w:szCs w:val="24"/>
        </w:rPr>
        <w:t>现在</w:t>
      </w:r>
      <w:r>
        <w:rPr>
          <w:rFonts w:hint="eastAsia"/>
          <w:sz w:val="24"/>
          <w:szCs w:val="24"/>
        </w:rPr>
        <w:t>的需求是</w:t>
      </w:r>
      <w:r>
        <w:rPr>
          <w:sz w:val="24"/>
          <w:szCs w:val="24"/>
        </w:rPr>
        <w:t>想让这个场景当中的图元响应用户的</w:t>
      </w:r>
      <w:r>
        <w:rPr>
          <w:sz w:val="24"/>
          <w:szCs w:val="24"/>
        </w:rPr>
        <w:t>UI</w:t>
      </w:r>
      <w:r>
        <w:rPr>
          <w:sz w:val="24"/>
          <w:szCs w:val="24"/>
        </w:rPr>
        <w:t>操作，比如说，用鼠标点击场景中的某个位置，场景就需要找到有哪根线条覆盖到了那个位置，然后让</w:t>
      </w:r>
      <w:r>
        <w:rPr>
          <w:rFonts w:hint="eastAsia"/>
          <w:sz w:val="24"/>
          <w:szCs w:val="24"/>
        </w:rPr>
        <w:t>那个线条按照某种</w:t>
      </w:r>
      <w:proofErr w:type="gramStart"/>
      <w:r>
        <w:rPr>
          <w:rFonts w:hint="eastAsia"/>
          <w:sz w:val="24"/>
          <w:szCs w:val="24"/>
        </w:rPr>
        <w:t>规则动</w:t>
      </w:r>
      <w:proofErr w:type="gramEnd"/>
      <w:r>
        <w:rPr>
          <w:rFonts w:hint="eastAsia"/>
          <w:sz w:val="24"/>
          <w:szCs w:val="24"/>
        </w:rPr>
        <w:t>起来</w:t>
      </w:r>
      <w:r>
        <w:rPr>
          <w:sz w:val="24"/>
          <w:szCs w:val="24"/>
        </w:rPr>
        <w:t>。虽然在实现这个逻辑的时候是</w:t>
      </w:r>
      <w:r>
        <w:rPr>
          <w:rFonts w:hint="eastAsia"/>
          <w:sz w:val="24"/>
          <w:szCs w:val="24"/>
        </w:rPr>
        <w:t>最好</w:t>
      </w:r>
      <w:r>
        <w:rPr>
          <w:sz w:val="24"/>
          <w:szCs w:val="24"/>
        </w:rPr>
        <w:t>希望能有一个</w:t>
      </w:r>
      <w:r>
        <w:rPr>
          <w:sz w:val="24"/>
          <w:szCs w:val="24"/>
        </w:rPr>
        <w:t>“</w:t>
      </w:r>
      <w:r>
        <w:rPr>
          <w:sz w:val="24"/>
          <w:szCs w:val="24"/>
        </w:rPr>
        <w:t>点信息表</w:t>
      </w:r>
      <w:r>
        <w:rPr>
          <w:sz w:val="24"/>
          <w:szCs w:val="24"/>
        </w:rPr>
        <w:t>”</w:t>
      </w:r>
      <w:r>
        <w:rPr>
          <w:sz w:val="24"/>
          <w:szCs w:val="24"/>
        </w:rPr>
        <w:t>可以根据鼠标点下的位置直接检索出对应的点上有哪些图元覆盖到这样的相关信息，但场景保存的是</w:t>
      </w:r>
      <w:r>
        <w:rPr>
          <w:sz w:val="24"/>
          <w:szCs w:val="24"/>
        </w:rPr>
        <w:t>“</w:t>
      </w:r>
      <w:r>
        <w:rPr>
          <w:sz w:val="24"/>
          <w:szCs w:val="24"/>
        </w:rPr>
        <w:t>各个图元</w:t>
      </w:r>
      <w:r>
        <w:rPr>
          <w:sz w:val="24"/>
          <w:szCs w:val="24"/>
        </w:rPr>
        <w:t>”</w:t>
      </w:r>
      <w:r>
        <w:rPr>
          <w:sz w:val="24"/>
          <w:szCs w:val="24"/>
        </w:rPr>
        <w:t>相关的信息成一个</w:t>
      </w:r>
      <w:r>
        <w:rPr>
          <w:sz w:val="24"/>
          <w:szCs w:val="24"/>
        </w:rPr>
        <w:t>“</w:t>
      </w:r>
      <w:r>
        <w:rPr>
          <w:sz w:val="24"/>
          <w:szCs w:val="24"/>
        </w:rPr>
        <w:t>图元信息表</w:t>
      </w:r>
      <w:r>
        <w:rPr>
          <w:sz w:val="24"/>
          <w:szCs w:val="24"/>
        </w:rPr>
        <w:t>”</w:t>
      </w:r>
      <w:r>
        <w:rPr>
          <w:sz w:val="24"/>
          <w:szCs w:val="24"/>
        </w:rPr>
        <w:t>，而不太可能把</w:t>
      </w:r>
      <w:r>
        <w:rPr>
          <w:sz w:val="24"/>
          <w:szCs w:val="24"/>
        </w:rPr>
        <w:t>“</w:t>
      </w:r>
      <w:r>
        <w:rPr>
          <w:sz w:val="24"/>
          <w:szCs w:val="24"/>
        </w:rPr>
        <w:t>每个点</w:t>
      </w:r>
      <w:r>
        <w:rPr>
          <w:sz w:val="24"/>
          <w:szCs w:val="24"/>
        </w:rPr>
        <w:t>”</w:t>
      </w:r>
      <w:r>
        <w:rPr>
          <w:sz w:val="24"/>
          <w:szCs w:val="24"/>
        </w:rPr>
        <w:t>相关的信息保存成</w:t>
      </w:r>
      <w:r>
        <w:rPr>
          <w:sz w:val="24"/>
          <w:szCs w:val="24"/>
        </w:rPr>
        <w:t>“</w:t>
      </w:r>
      <w:r>
        <w:rPr>
          <w:sz w:val="24"/>
          <w:szCs w:val="24"/>
        </w:rPr>
        <w:t>点信息表</w:t>
      </w:r>
      <w:r>
        <w:rPr>
          <w:sz w:val="24"/>
          <w:szCs w:val="24"/>
        </w:rPr>
        <w:t>”</w:t>
      </w:r>
      <w:r>
        <w:rPr>
          <w:rFonts w:hint="eastAsia"/>
          <w:sz w:val="24"/>
          <w:szCs w:val="24"/>
        </w:rPr>
        <w:t>。</w:t>
      </w:r>
      <w:r>
        <w:rPr>
          <w:sz w:val="24"/>
          <w:szCs w:val="24"/>
        </w:rPr>
        <w:t>如果想用</w:t>
      </w:r>
      <w:r>
        <w:rPr>
          <w:sz w:val="24"/>
          <w:szCs w:val="24"/>
        </w:rPr>
        <w:t>“</w:t>
      </w:r>
      <w:r>
        <w:rPr>
          <w:sz w:val="24"/>
          <w:szCs w:val="24"/>
        </w:rPr>
        <w:t>点</w:t>
      </w:r>
      <w:r>
        <w:rPr>
          <w:sz w:val="24"/>
          <w:szCs w:val="24"/>
        </w:rPr>
        <w:t>”</w:t>
      </w:r>
      <w:r>
        <w:rPr>
          <w:sz w:val="24"/>
          <w:szCs w:val="24"/>
        </w:rPr>
        <w:t>来衡量</w:t>
      </w:r>
      <w:proofErr w:type="gramStart"/>
      <w:r>
        <w:rPr>
          <w:sz w:val="24"/>
          <w:szCs w:val="24"/>
        </w:rPr>
        <w:t>一</w:t>
      </w:r>
      <w:proofErr w:type="gramEnd"/>
      <w:r>
        <w:rPr>
          <w:sz w:val="24"/>
          <w:szCs w:val="24"/>
        </w:rPr>
        <w:t>整个视图场景的大小，</w:t>
      </w:r>
      <w:r>
        <w:rPr>
          <w:rFonts w:hint="eastAsia"/>
          <w:sz w:val="24"/>
          <w:szCs w:val="24"/>
        </w:rPr>
        <w:t>或者说</w:t>
      </w:r>
      <w:r>
        <w:rPr>
          <w:sz w:val="24"/>
          <w:szCs w:val="24"/>
        </w:rPr>
        <w:t>想要保存</w:t>
      </w:r>
      <w:r>
        <w:rPr>
          <w:sz w:val="24"/>
          <w:szCs w:val="24"/>
        </w:rPr>
        <w:t>“</w:t>
      </w:r>
      <w:r>
        <w:rPr>
          <w:sz w:val="24"/>
          <w:szCs w:val="24"/>
        </w:rPr>
        <w:t>每个点被哪些图元覆盖到</w:t>
      </w:r>
      <w:r>
        <w:rPr>
          <w:sz w:val="24"/>
          <w:szCs w:val="24"/>
        </w:rPr>
        <w:t>”</w:t>
      </w:r>
      <w:r>
        <w:rPr>
          <w:sz w:val="24"/>
          <w:szCs w:val="24"/>
        </w:rPr>
        <w:t>这样的信息，需要一</w:t>
      </w:r>
      <w:r>
        <w:rPr>
          <w:rFonts w:hint="eastAsia"/>
          <w:sz w:val="24"/>
          <w:szCs w:val="24"/>
        </w:rPr>
        <w:t>个巨大规模</w:t>
      </w:r>
      <w:r>
        <w:rPr>
          <w:sz w:val="24"/>
          <w:szCs w:val="24"/>
        </w:rPr>
        <w:t>的二维数组</w:t>
      </w:r>
      <w:r>
        <w:rPr>
          <w:rFonts w:hint="eastAsia"/>
          <w:sz w:val="24"/>
          <w:szCs w:val="24"/>
        </w:rPr>
        <w:t>，</w:t>
      </w:r>
      <w:r>
        <w:rPr>
          <w:sz w:val="24"/>
          <w:szCs w:val="24"/>
        </w:rPr>
        <w:t>那</w:t>
      </w:r>
      <w:r>
        <w:rPr>
          <w:rFonts w:hint="eastAsia"/>
          <w:sz w:val="24"/>
          <w:szCs w:val="24"/>
        </w:rPr>
        <w:t>几乎是不可能的</w:t>
      </w:r>
      <w:r>
        <w:rPr>
          <w:sz w:val="24"/>
          <w:szCs w:val="24"/>
        </w:rPr>
        <w:t>。所以</w:t>
      </w:r>
      <w:r>
        <w:rPr>
          <w:rFonts w:hint="eastAsia"/>
          <w:sz w:val="24"/>
          <w:szCs w:val="24"/>
        </w:rPr>
        <w:t>当</w:t>
      </w:r>
      <w:r>
        <w:rPr>
          <w:sz w:val="24"/>
          <w:szCs w:val="24"/>
        </w:rPr>
        <w:t>知道用户的鼠标落在哪个</w:t>
      </w:r>
      <w:r>
        <w:rPr>
          <w:sz w:val="24"/>
          <w:szCs w:val="24"/>
        </w:rPr>
        <w:t>“</w:t>
      </w:r>
      <w:r>
        <w:rPr>
          <w:sz w:val="24"/>
          <w:szCs w:val="24"/>
        </w:rPr>
        <w:t>点</w:t>
      </w:r>
      <w:r>
        <w:rPr>
          <w:sz w:val="24"/>
          <w:szCs w:val="24"/>
        </w:rPr>
        <w:t>”</w:t>
      </w:r>
      <w:r>
        <w:rPr>
          <w:sz w:val="24"/>
          <w:szCs w:val="24"/>
        </w:rPr>
        <w:t>上之后，要做的是去</w:t>
      </w:r>
      <w:r>
        <w:rPr>
          <w:sz w:val="24"/>
          <w:szCs w:val="24"/>
        </w:rPr>
        <w:t>“</w:t>
      </w:r>
      <w:r>
        <w:rPr>
          <w:sz w:val="24"/>
          <w:szCs w:val="24"/>
        </w:rPr>
        <w:t>图元信息表</w:t>
      </w:r>
      <w:r>
        <w:rPr>
          <w:sz w:val="24"/>
          <w:szCs w:val="24"/>
        </w:rPr>
        <w:t>”</w:t>
      </w:r>
      <w:r>
        <w:rPr>
          <w:sz w:val="24"/>
          <w:szCs w:val="24"/>
        </w:rPr>
        <w:t>寻找</w:t>
      </w:r>
      <w:r>
        <w:rPr>
          <w:sz w:val="24"/>
          <w:szCs w:val="24"/>
        </w:rPr>
        <w:t>“</w:t>
      </w:r>
      <w:r>
        <w:rPr>
          <w:sz w:val="24"/>
          <w:szCs w:val="24"/>
        </w:rPr>
        <w:t>哪些图元覆盖了这个点</w:t>
      </w:r>
      <w:r>
        <w:rPr>
          <w:sz w:val="24"/>
          <w:szCs w:val="24"/>
        </w:rPr>
        <w:t>”</w:t>
      </w:r>
      <w:r>
        <w:rPr>
          <w:sz w:val="24"/>
          <w:szCs w:val="24"/>
        </w:rPr>
        <w:t>，毕竟，场景保存的是</w:t>
      </w:r>
      <w:r>
        <w:rPr>
          <w:sz w:val="24"/>
          <w:szCs w:val="24"/>
        </w:rPr>
        <w:t>“</w:t>
      </w:r>
      <w:r>
        <w:rPr>
          <w:sz w:val="24"/>
          <w:szCs w:val="24"/>
        </w:rPr>
        <w:t>各个图元</w:t>
      </w:r>
      <w:r>
        <w:rPr>
          <w:sz w:val="24"/>
          <w:szCs w:val="24"/>
        </w:rPr>
        <w:t>”</w:t>
      </w:r>
      <w:r>
        <w:rPr>
          <w:sz w:val="24"/>
          <w:szCs w:val="24"/>
        </w:rPr>
        <w:t>的</w:t>
      </w:r>
      <w:r>
        <w:rPr>
          <w:sz w:val="24"/>
          <w:szCs w:val="24"/>
        </w:rPr>
        <w:t>“</w:t>
      </w:r>
      <w:r>
        <w:rPr>
          <w:sz w:val="24"/>
          <w:szCs w:val="24"/>
        </w:rPr>
        <w:t>图元信息表</w:t>
      </w:r>
      <w:r>
        <w:rPr>
          <w:sz w:val="24"/>
          <w:szCs w:val="24"/>
        </w:rPr>
        <w:t>”</w:t>
      </w:r>
      <w:r>
        <w:rPr>
          <w:sz w:val="24"/>
          <w:szCs w:val="24"/>
        </w:rPr>
        <w:t>，</w:t>
      </w:r>
      <w:r>
        <w:rPr>
          <w:rFonts w:hint="eastAsia"/>
          <w:sz w:val="24"/>
          <w:szCs w:val="24"/>
        </w:rPr>
        <w:t>不会暴力</w:t>
      </w:r>
      <w:r>
        <w:rPr>
          <w:sz w:val="24"/>
          <w:szCs w:val="24"/>
        </w:rPr>
        <w:t>到去把</w:t>
      </w:r>
      <w:r>
        <w:rPr>
          <w:sz w:val="24"/>
          <w:szCs w:val="24"/>
        </w:rPr>
        <w:t>“</w:t>
      </w:r>
      <w:r>
        <w:rPr>
          <w:sz w:val="24"/>
          <w:szCs w:val="24"/>
        </w:rPr>
        <w:t>每个点</w:t>
      </w:r>
      <w:r>
        <w:rPr>
          <w:sz w:val="24"/>
          <w:szCs w:val="24"/>
        </w:rPr>
        <w:t>”</w:t>
      </w:r>
      <w:r>
        <w:rPr>
          <w:sz w:val="24"/>
          <w:szCs w:val="24"/>
        </w:rPr>
        <w:t>的信息保存成一个</w:t>
      </w:r>
      <w:r>
        <w:rPr>
          <w:sz w:val="24"/>
          <w:szCs w:val="24"/>
        </w:rPr>
        <w:t>“</w:t>
      </w:r>
      <w:r>
        <w:rPr>
          <w:sz w:val="24"/>
          <w:szCs w:val="24"/>
        </w:rPr>
        <w:t>点信息表</w:t>
      </w:r>
      <w:r>
        <w:rPr>
          <w:sz w:val="24"/>
          <w:szCs w:val="24"/>
        </w:rPr>
        <w:t>”</w:t>
      </w:r>
      <w:r>
        <w:rPr>
          <w:sz w:val="24"/>
          <w:szCs w:val="24"/>
        </w:rPr>
        <w:t>。</w:t>
      </w:r>
    </w:p>
    <w:p w14:paraId="74138CE8" w14:textId="77777777" w:rsidR="007B343D" w:rsidRDefault="00BC4620">
      <w:pPr>
        <w:spacing w:line="400" w:lineRule="exact"/>
        <w:ind w:firstLineChars="200" w:firstLine="480"/>
        <w:rPr>
          <w:sz w:val="24"/>
          <w:szCs w:val="24"/>
        </w:rPr>
      </w:pPr>
      <w:r>
        <w:rPr>
          <w:rFonts w:hint="eastAsia"/>
          <w:sz w:val="24"/>
          <w:szCs w:val="24"/>
        </w:rPr>
        <w:t>如果使用最原始的、</w:t>
      </w:r>
      <w:proofErr w:type="gramStart"/>
      <w:r>
        <w:rPr>
          <w:rFonts w:hint="eastAsia"/>
          <w:sz w:val="24"/>
          <w:szCs w:val="24"/>
        </w:rPr>
        <w:t>最</w:t>
      </w:r>
      <w:proofErr w:type="gramEnd"/>
      <w:r>
        <w:rPr>
          <w:rFonts w:hint="eastAsia"/>
          <w:sz w:val="24"/>
          <w:szCs w:val="24"/>
        </w:rPr>
        <w:t>暴力的算法</w:t>
      </w:r>
      <w:r>
        <w:rPr>
          <w:sz w:val="24"/>
          <w:szCs w:val="24"/>
        </w:rPr>
        <w:t>，对图元信息表中的每个图元遍历一次，看看哪个图元覆盖了那个位置。</w:t>
      </w:r>
      <w:r>
        <w:rPr>
          <w:rFonts w:hint="eastAsia"/>
          <w:sz w:val="24"/>
          <w:szCs w:val="24"/>
        </w:rPr>
        <w:t>这样是完全可以的，</w:t>
      </w:r>
      <w:r>
        <w:rPr>
          <w:sz w:val="24"/>
          <w:szCs w:val="24"/>
        </w:rPr>
        <w:t>但是必须考虑的事情是</w:t>
      </w:r>
      <w:r>
        <w:rPr>
          <w:rFonts w:hint="eastAsia"/>
          <w:sz w:val="24"/>
          <w:szCs w:val="24"/>
        </w:rPr>
        <w:t>，效和性能是非常重要的。</w:t>
      </w:r>
      <w:r>
        <w:rPr>
          <w:sz w:val="24"/>
          <w:szCs w:val="24"/>
        </w:rPr>
        <w:t>宇宙是有限的，连一个葛立恒数大小的物理概念在</w:t>
      </w:r>
      <w:r>
        <w:rPr>
          <w:rFonts w:hint="eastAsia"/>
          <w:sz w:val="24"/>
          <w:szCs w:val="24"/>
        </w:rPr>
        <w:t>现实</w:t>
      </w:r>
      <w:r>
        <w:rPr>
          <w:sz w:val="24"/>
          <w:szCs w:val="24"/>
        </w:rPr>
        <w:t>的宇宙中都找不到，那就不能在讨论一个事情的时候抛开它的时空限制、可用资源限制这些事实层面的东西不谈。比如说，现在场景当中有一千万个图元</w:t>
      </w:r>
      <w:r>
        <w:rPr>
          <w:sz w:val="24"/>
          <w:szCs w:val="24"/>
        </w:rPr>
        <w:t>(</w:t>
      </w:r>
      <w:r>
        <w:rPr>
          <w:sz w:val="24"/>
          <w:szCs w:val="24"/>
        </w:rPr>
        <w:t>这种情况当然有可能出现，比如说卫星地图或者高品质游戏等一些高精绘图场景</w:t>
      </w:r>
      <w:r>
        <w:rPr>
          <w:sz w:val="24"/>
          <w:szCs w:val="24"/>
        </w:rPr>
        <w:t>)</w:t>
      </w:r>
      <w:r>
        <w:rPr>
          <w:sz w:val="24"/>
          <w:szCs w:val="24"/>
        </w:rPr>
        <w:t>，那用户每点一下就要暴力搜索数秒，如果这景象出现在一个游戏里那它早已被市场淘汰。但是前面又</w:t>
      </w:r>
      <w:r>
        <w:rPr>
          <w:rFonts w:hint="eastAsia"/>
          <w:sz w:val="24"/>
          <w:szCs w:val="24"/>
        </w:rPr>
        <w:t>提到</w:t>
      </w:r>
      <w:r>
        <w:rPr>
          <w:sz w:val="24"/>
          <w:szCs w:val="24"/>
        </w:rPr>
        <w:t>，</w:t>
      </w:r>
      <w:r>
        <w:rPr>
          <w:sz w:val="24"/>
          <w:szCs w:val="24"/>
        </w:rPr>
        <w:t>“</w:t>
      </w:r>
      <w:r>
        <w:rPr>
          <w:sz w:val="24"/>
          <w:szCs w:val="24"/>
        </w:rPr>
        <w:t>遍历图元</w:t>
      </w:r>
      <w:r>
        <w:rPr>
          <w:sz w:val="24"/>
          <w:szCs w:val="24"/>
        </w:rPr>
        <w:t>”</w:t>
      </w:r>
      <w:r>
        <w:rPr>
          <w:sz w:val="24"/>
          <w:szCs w:val="24"/>
        </w:rPr>
        <w:t>这样的操作</w:t>
      </w:r>
      <w:r>
        <w:rPr>
          <w:rFonts w:hint="eastAsia"/>
          <w:sz w:val="24"/>
          <w:szCs w:val="24"/>
        </w:rPr>
        <w:t>确实是</w:t>
      </w:r>
      <w:r>
        <w:rPr>
          <w:sz w:val="24"/>
          <w:szCs w:val="24"/>
        </w:rPr>
        <w:t>逃不掉的，那么有什么能提高效率的方法呢？</w:t>
      </w:r>
    </w:p>
    <w:p w14:paraId="2D118643" w14:textId="77777777" w:rsidR="007B343D" w:rsidRDefault="00BC4620">
      <w:pPr>
        <w:spacing w:line="400" w:lineRule="exact"/>
        <w:ind w:firstLineChars="200" w:firstLine="480"/>
        <w:rPr>
          <w:sz w:val="24"/>
          <w:szCs w:val="24"/>
        </w:rPr>
      </w:pPr>
      <w:r>
        <w:rPr>
          <w:sz w:val="24"/>
          <w:szCs w:val="24"/>
        </w:rPr>
        <w:t>计算机图形学对此问题早有研究，并提出了</w:t>
      </w:r>
      <w:r>
        <w:rPr>
          <w:sz w:val="24"/>
          <w:szCs w:val="24"/>
        </w:rPr>
        <w:t>“</w:t>
      </w:r>
      <w:r>
        <w:rPr>
          <w:sz w:val="24"/>
          <w:szCs w:val="24"/>
        </w:rPr>
        <w:t>空间数据结构</w:t>
      </w:r>
      <w:r>
        <w:rPr>
          <w:sz w:val="24"/>
          <w:szCs w:val="24"/>
        </w:rPr>
        <w:t>”(</w:t>
      </w:r>
      <w:proofErr w:type="spellStart"/>
      <w:r>
        <w:rPr>
          <w:sz w:val="24"/>
          <w:szCs w:val="24"/>
        </w:rPr>
        <w:t>Spatical</w:t>
      </w:r>
      <w:proofErr w:type="spellEnd"/>
      <w:r>
        <w:rPr>
          <w:sz w:val="24"/>
          <w:szCs w:val="24"/>
        </w:rPr>
        <w:t xml:space="preserve"> Data)</w:t>
      </w:r>
      <w:r>
        <w:rPr>
          <w:sz w:val="24"/>
          <w:szCs w:val="24"/>
        </w:rPr>
        <w:t>的概念。很多时候需要能够方便地在空间中定位和查找元素的数据结构来处理物体，这称为空间数据结构。空间数据结构将空间划分为多个层次多个区域，并在保存图元信息时使用对应的数据结构记录每个划分出的区域中完全或部分包含的图元并保存，这样就更方便定位和查找空间中的元素，被广泛用在图形学场景中用来加快运算。例如，现在场景中有一千万个图元，原本在遍历的时候需要对这一千万个图元都遍历，但是现在有一种空间数据结构将整个场景不重不漏地划分成了</w:t>
      </w:r>
      <w:r>
        <w:rPr>
          <w:sz w:val="24"/>
          <w:szCs w:val="24"/>
        </w:rPr>
        <w:t>1000</w:t>
      </w:r>
      <w:r>
        <w:rPr>
          <w:sz w:val="24"/>
          <w:szCs w:val="24"/>
        </w:rPr>
        <w:t>个区域，那现在平均每个区域就只有一万个图元了，而用户点到的那个位置一定只落在某个区域当中，所以现在只需要遍历一万个左右的图元了。当然这只是一个比较理想化的模型，实际操作起来还会遇到其他的细节问题，比如说如果有很多图元它就是比你能划出来的区域更大该怎么办呢。而</w:t>
      </w:r>
      <w:r>
        <w:rPr>
          <w:rFonts w:hint="eastAsia"/>
          <w:sz w:val="24"/>
          <w:szCs w:val="24"/>
        </w:rPr>
        <w:t>下面</w:t>
      </w:r>
      <w:r>
        <w:rPr>
          <w:sz w:val="24"/>
          <w:szCs w:val="24"/>
        </w:rPr>
        <w:t>所要探讨的，就是均匀网格、</w:t>
      </w:r>
      <w:r>
        <w:rPr>
          <w:sz w:val="24"/>
          <w:szCs w:val="24"/>
        </w:rPr>
        <w:t>BSP</w:t>
      </w:r>
      <w:r>
        <w:rPr>
          <w:sz w:val="24"/>
          <w:szCs w:val="24"/>
        </w:rPr>
        <w:lastRenderedPageBreak/>
        <w:t>这两种空间数据结构在二维空间下的情形以及实现时的各种细节问题。</w:t>
      </w:r>
    </w:p>
    <w:p w14:paraId="14587410" w14:textId="77777777" w:rsidR="007B343D" w:rsidRDefault="00BC4620">
      <w:pPr>
        <w:pStyle w:val="3"/>
        <w:keepNext w:val="0"/>
        <w:keepLines w:val="0"/>
        <w:widowControl/>
        <w:spacing w:before="240" w:after="120" w:line="400" w:lineRule="exact"/>
        <w:jc w:val="left"/>
        <w:rPr>
          <w:rFonts w:eastAsia="黑体"/>
          <w:b w:val="0"/>
          <w:kern w:val="0"/>
          <w:sz w:val="24"/>
          <w:szCs w:val="24"/>
        </w:rPr>
      </w:pPr>
      <w:bookmarkStart w:id="72" w:name="_Toc20674"/>
      <w:bookmarkStart w:id="73" w:name="_Toc22109"/>
      <w:bookmarkStart w:id="74" w:name="_Toc14473"/>
      <w:r>
        <w:rPr>
          <w:rFonts w:eastAsia="黑体"/>
          <w:b w:val="0"/>
          <w:kern w:val="0"/>
          <w:sz w:val="28"/>
          <w:szCs w:val="28"/>
        </w:rPr>
        <w:t xml:space="preserve">2.2.2 </w:t>
      </w:r>
      <w:r>
        <w:rPr>
          <w:rFonts w:eastAsia="黑体" w:hint="eastAsia"/>
          <w:b w:val="0"/>
          <w:kern w:val="0"/>
          <w:sz w:val="28"/>
          <w:szCs w:val="28"/>
        </w:rPr>
        <w:t>均匀网格的概念</w:t>
      </w:r>
      <w:bookmarkEnd w:id="72"/>
      <w:bookmarkEnd w:id="73"/>
      <w:bookmarkEnd w:id="74"/>
    </w:p>
    <w:p w14:paraId="20693460" w14:textId="77777777" w:rsidR="007B343D" w:rsidRDefault="00BC4620">
      <w:pPr>
        <w:spacing w:line="400" w:lineRule="exact"/>
        <w:ind w:firstLineChars="200" w:firstLine="480"/>
        <w:rPr>
          <w:sz w:val="24"/>
          <w:szCs w:val="24"/>
        </w:rPr>
      </w:pPr>
      <w:r>
        <w:rPr>
          <w:sz w:val="24"/>
          <w:szCs w:val="24"/>
        </w:rPr>
        <w:t>均匀网格</w:t>
      </w:r>
      <w:r>
        <w:rPr>
          <w:sz w:val="24"/>
          <w:szCs w:val="24"/>
        </w:rPr>
        <w:t>(Grid)</w:t>
      </w:r>
      <w:r>
        <w:rPr>
          <w:sz w:val="24"/>
          <w:szCs w:val="24"/>
        </w:rPr>
        <w:t>是一种空间数据结构，它使用了一个最为简单朴素的做法，就是将一个空间均匀地划分为大小相等的网格。在二维空间中，均匀网格在一个平面区域内使用等距的直线将其划分为大小相等的网格子区域。把空间划分成均匀网格，使用数组记录每个网格中包含的图元，就形成了一个简单的空间数据结构。下图展示了一个二维均匀网格的示例：</w:t>
      </w:r>
    </w:p>
    <w:p w14:paraId="7F0B00F1" w14:textId="13E619EC" w:rsidR="007B343D" w:rsidRDefault="00E55F42">
      <w:pPr>
        <w:jc w:val="center"/>
        <w:rPr>
          <w:sz w:val="24"/>
          <w:szCs w:val="24"/>
        </w:rPr>
      </w:pPr>
      <w:r>
        <w:rPr>
          <w:noProof/>
          <w:sz w:val="24"/>
          <w:szCs w:val="24"/>
        </w:rPr>
        <w:drawing>
          <wp:inline distT="0" distB="0" distL="0" distR="0" wp14:anchorId="139BAD9E" wp14:editId="54B3E1B1">
            <wp:extent cx="3886200" cy="3879850"/>
            <wp:effectExtent l="0" t="0" r="0" b="0"/>
            <wp:docPr id="13" name="图片 18"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a0ea86b45634374ae95427485db4e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3879850"/>
                    </a:xfrm>
                    <a:prstGeom prst="rect">
                      <a:avLst/>
                    </a:prstGeom>
                    <a:noFill/>
                    <a:ln>
                      <a:noFill/>
                    </a:ln>
                  </pic:spPr>
                </pic:pic>
              </a:graphicData>
            </a:graphic>
          </wp:inline>
        </w:drawing>
      </w:r>
    </w:p>
    <w:p w14:paraId="643014FC" w14:textId="77777777" w:rsidR="007B343D" w:rsidRDefault="00BC4620">
      <w:pPr>
        <w:spacing w:before="120" w:after="240" w:line="400" w:lineRule="exact"/>
        <w:jc w:val="center"/>
      </w:pPr>
      <w:r>
        <w:rPr>
          <w:rFonts w:hint="eastAsia"/>
        </w:rPr>
        <w:t>图</w:t>
      </w:r>
      <w:r>
        <w:rPr>
          <w:rFonts w:hint="eastAsia"/>
        </w:rPr>
        <w:t xml:space="preserve">2-9 </w:t>
      </w:r>
      <w:r>
        <w:rPr>
          <w:rFonts w:hint="eastAsia"/>
        </w:rPr>
        <w:t>二维均匀网格的实例</w:t>
      </w:r>
    </w:p>
    <w:p w14:paraId="23A1F611" w14:textId="77777777" w:rsidR="007B343D" w:rsidRDefault="00BC4620">
      <w:pPr>
        <w:pStyle w:val="3"/>
        <w:keepNext w:val="0"/>
        <w:keepLines w:val="0"/>
        <w:widowControl/>
        <w:spacing w:before="240" w:after="120" w:line="400" w:lineRule="exact"/>
        <w:jc w:val="left"/>
        <w:rPr>
          <w:rFonts w:eastAsia="黑体"/>
          <w:b w:val="0"/>
          <w:kern w:val="0"/>
          <w:sz w:val="24"/>
          <w:szCs w:val="24"/>
        </w:rPr>
      </w:pPr>
      <w:bookmarkStart w:id="75" w:name="_Toc32353"/>
      <w:bookmarkStart w:id="76" w:name="_Toc23179"/>
      <w:bookmarkStart w:id="77" w:name="_Toc4850"/>
      <w:r>
        <w:rPr>
          <w:rFonts w:eastAsia="黑体"/>
          <w:b w:val="0"/>
          <w:kern w:val="0"/>
          <w:sz w:val="28"/>
          <w:szCs w:val="28"/>
        </w:rPr>
        <w:t xml:space="preserve">2.2.3 </w:t>
      </w:r>
      <w:r>
        <w:rPr>
          <w:rFonts w:eastAsia="黑体" w:hint="eastAsia"/>
          <w:b w:val="0"/>
          <w:kern w:val="0"/>
          <w:sz w:val="28"/>
          <w:szCs w:val="28"/>
        </w:rPr>
        <w:t>BSP</w:t>
      </w:r>
      <w:r>
        <w:rPr>
          <w:rFonts w:eastAsia="黑体" w:hint="eastAsia"/>
          <w:b w:val="0"/>
          <w:kern w:val="0"/>
          <w:sz w:val="28"/>
          <w:szCs w:val="28"/>
        </w:rPr>
        <w:t>的概念</w:t>
      </w:r>
      <w:bookmarkEnd w:id="75"/>
      <w:bookmarkEnd w:id="76"/>
      <w:bookmarkEnd w:id="77"/>
    </w:p>
    <w:p w14:paraId="1769C0F2" w14:textId="77777777" w:rsidR="007B343D" w:rsidRDefault="00BC4620">
      <w:pPr>
        <w:spacing w:line="400" w:lineRule="exact"/>
        <w:ind w:firstLineChars="200" w:firstLine="480"/>
        <w:rPr>
          <w:sz w:val="24"/>
          <w:szCs w:val="24"/>
        </w:rPr>
      </w:pPr>
      <w:r>
        <w:rPr>
          <w:sz w:val="24"/>
          <w:szCs w:val="24"/>
        </w:rPr>
        <w:t>BSP (Binary Space Partitioning</w:t>
      </w:r>
      <w:r>
        <w:rPr>
          <w:sz w:val="24"/>
          <w:szCs w:val="24"/>
        </w:rPr>
        <w:t>，</w:t>
      </w:r>
      <w:proofErr w:type="gramStart"/>
      <w:r>
        <w:rPr>
          <w:sz w:val="24"/>
          <w:szCs w:val="24"/>
        </w:rPr>
        <w:t>空间二叉划分</w:t>
      </w:r>
      <w:proofErr w:type="gramEnd"/>
      <w:r>
        <w:rPr>
          <w:sz w:val="24"/>
          <w:szCs w:val="24"/>
        </w:rPr>
        <w:t>)</w:t>
      </w:r>
      <w:r>
        <w:rPr>
          <w:sz w:val="24"/>
          <w:szCs w:val="24"/>
        </w:rPr>
        <w:t>也是一种空间数据结构，它可以对一个二维或三维空间进行划分，</w:t>
      </w:r>
      <w:r>
        <w:rPr>
          <w:rFonts w:hint="eastAsia"/>
          <w:sz w:val="24"/>
          <w:szCs w:val="24"/>
        </w:rPr>
        <w:t>这里</w:t>
      </w:r>
      <w:r>
        <w:rPr>
          <w:sz w:val="24"/>
          <w:szCs w:val="24"/>
        </w:rPr>
        <w:t>探讨的是二维空间的情形。每次将空间划分为两个部分并对每个划分出的子空间递归重复这个过程，然后使用树结构将空间组合起来，最后得到的就是一棵二叉树，这棵二叉树的每个叶节点对应一块区域，</w:t>
      </w:r>
      <w:proofErr w:type="gramStart"/>
      <w:r>
        <w:rPr>
          <w:sz w:val="24"/>
          <w:szCs w:val="24"/>
        </w:rPr>
        <w:t>每个非叶</w:t>
      </w:r>
      <w:proofErr w:type="gramEnd"/>
      <w:r>
        <w:rPr>
          <w:sz w:val="24"/>
          <w:szCs w:val="24"/>
        </w:rPr>
        <w:t>节点对应一次划分所用的分割线。这个道理其实很容易想到，因为在进行划分的过程中，</w:t>
      </w:r>
      <w:proofErr w:type="gramStart"/>
      <w:r>
        <w:rPr>
          <w:sz w:val="24"/>
          <w:szCs w:val="24"/>
        </w:rPr>
        <w:t>所有非叶节点</w:t>
      </w:r>
      <w:proofErr w:type="gramEnd"/>
      <w:r>
        <w:rPr>
          <w:sz w:val="24"/>
          <w:szCs w:val="24"/>
        </w:rPr>
        <w:t>都经历了派生出子节点的过程，也就是说它们经历了</w:t>
      </w:r>
      <w:r>
        <w:rPr>
          <w:sz w:val="24"/>
          <w:szCs w:val="24"/>
        </w:rPr>
        <w:lastRenderedPageBreak/>
        <w:t>“</w:t>
      </w:r>
      <w:r>
        <w:rPr>
          <w:sz w:val="24"/>
          <w:szCs w:val="24"/>
        </w:rPr>
        <w:t>从叶节点变成了非叶节点</w:t>
      </w:r>
      <w:r>
        <w:rPr>
          <w:sz w:val="24"/>
          <w:szCs w:val="24"/>
        </w:rPr>
        <w:t>”</w:t>
      </w:r>
      <w:r>
        <w:rPr>
          <w:sz w:val="24"/>
          <w:szCs w:val="24"/>
        </w:rPr>
        <w:t>的过程，这个过程自然会让这个节点的角色发生改变：当一个节点还没有派生子节点时，它在这棵尚未完成的树上是一个叶节点，代表了一个区域；而当它派生出子节点后，它自己就变成</w:t>
      </w:r>
      <w:proofErr w:type="gramStart"/>
      <w:r>
        <w:rPr>
          <w:sz w:val="24"/>
          <w:szCs w:val="24"/>
        </w:rPr>
        <w:t>了非叶节点</w:t>
      </w:r>
      <w:proofErr w:type="gramEnd"/>
      <w:r>
        <w:rPr>
          <w:sz w:val="24"/>
          <w:szCs w:val="24"/>
        </w:rPr>
        <w:t>，那么它现在就代表了一条分割线，其实很好理解，从一个原本的叶节点</w:t>
      </w:r>
      <w:r>
        <w:rPr>
          <w:sz w:val="24"/>
          <w:szCs w:val="24"/>
        </w:rPr>
        <w:t>“</w:t>
      </w:r>
      <w:r>
        <w:rPr>
          <w:sz w:val="24"/>
          <w:szCs w:val="24"/>
        </w:rPr>
        <w:t>派生子节点</w:t>
      </w:r>
      <w:r>
        <w:rPr>
          <w:sz w:val="24"/>
          <w:szCs w:val="24"/>
        </w:rPr>
        <w:t>”</w:t>
      </w:r>
      <w:r>
        <w:rPr>
          <w:sz w:val="24"/>
          <w:szCs w:val="24"/>
        </w:rPr>
        <w:t>对应的操作就是对原本节点代表的区域进行划分，在划分后这个节点就代表了分割线，而它派生的子节点现在就代表分出的两个子区域，当然，子节点也可以继续对自己进行上面这个操作。</w:t>
      </w:r>
    </w:p>
    <w:p w14:paraId="4F1BC46D" w14:textId="77777777" w:rsidR="007B343D" w:rsidRDefault="00BC4620">
      <w:pPr>
        <w:spacing w:line="400" w:lineRule="exact"/>
        <w:ind w:firstLineChars="200" w:firstLine="480"/>
        <w:rPr>
          <w:sz w:val="24"/>
          <w:szCs w:val="24"/>
        </w:rPr>
      </w:pPr>
      <w:r>
        <w:rPr>
          <w:sz w:val="24"/>
          <w:szCs w:val="24"/>
        </w:rPr>
        <w:t>一种简单的</w:t>
      </w:r>
      <w:r>
        <w:rPr>
          <w:sz w:val="24"/>
          <w:szCs w:val="24"/>
        </w:rPr>
        <w:t>BSP</w:t>
      </w:r>
      <w:r>
        <w:rPr>
          <w:sz w:val="24"/>
          <w:szCs w:val="24"/>
        </w:rPr>
        <w:t>划分方式是</w:t>
      </w:r>
      <w:r>
        <w:rPr>
          <w:sz w:val="24"/>
          <w:szCs w:val="24"/>
        </w:rPr>
        <w:t>“</w:t>
      </w:r>
      <w:r>
        <w:rPr>
          <w:sz w:val="24"/>
          <w:szCs w:val="24"/>
        </w:rPr>
        <w:t>轴向划分</w:t>
      </w:r>
      <w:r>
        <w:rPr>
          <w:sz w:val="24"/>
          <w:szCs w:val="24"/>
        </w:rPr>
        <w:t>”</w:t>
      </w:r>
      <w:r>
        <w:rPr>
          <w:sz w:val="24"/>
          <w:szCs w:val="24"/>
        </w:rPr>
        <w:t>，它每次划分都简单地在每个子空间的对称轴上进行划分，对于矩形场景而言，对称轴就是每个子空间水平或垂直的中线轴，而且这样划分出的子空间同样是矩形，对这些子空间也依然从对称轴上进行划分。通常来说，轴向划分最终形成一棵满二叉树：</w:t>
      </w:r>
      <w:proofErr w:type="gramStart"/>
      <w:r>
        <w:rPr>
          <w:sz w:val="24"/>
          <w:szCs w:val="24"/>
        </w:rPr>
        <w:t>所有非叶节点</w:t>
      </w:r>
      <w:proofErr w:type="gramEnd"/>
      <w:r>
        <w:rPr>
          <w:sz w:val="24"/>
          <w:szCs w:val="24"/>
        </w:rPr>
        <w:t>的度都是</w:t>
      </w:r>
      <w:r>
        <w:rPr>
          <w:sz w:val="24"/>
          <w:szCs w:val="24"/>
        </w:rPr>
        <w:t>2</w:t>
      </w:r>
      <w:r>
        <w:rPr>
          <w:sz w:val="24"/>
          <w:szCs w:val="24"/>
        </w:rPr>
        <w:t>，所有叶节点都在同一层次上，也就是说每一个同级的子区域都会进行划分，直到达到所要求的树深度。我们在划分区域时一般都采取</w:t>
      </w:r>
      <w:r>
        <w:rPr>
          <w:sz w:val="24"/>
          <w:szCs w:val="24"/>
        </w:rPr>
        <w:t>“</w:t>
      </w:r>
      <w:r>
        <w:rPr>
          <w:sz w:val="24"/>
          <w:szCs w:val="24"/>
        </w:rPr>
        <w:t>横竖交替</w:t>
      </w:r>
      <w:r>
        <w:rPr>
          <w:sz w:val="24"/>
          <w:szCs w:val="24"/>
        </w:rPr>
        <w:t>”</w:t>
      </w:r>
      <w:r>
        <w:rPr>
          <w:sz w:val="24"/>
          <w:szCs w:val="24"/>
        </w:rPr>
        <w:t>的策略，如果一个节点是按照水平中线轴划分，那么它所派生的子节点再划分的时候就是按照垂直中线轴划分。</w:t>
      </w:r>
    </w:p>
    <w:p w14:paraId="774B727F" w14:textId="77777777" w:rsidR="007B343D" w:rsidRDefault="00BC4620">
      <w:pPr>
        <w:spacing w:line="400" w:lineRule="exact"/>
        <w:ind w:firstLineChars="200" w:firstLine="480"/>
      </w:pPr>
      <w:r>
        <w:rPr>
          <w:rFonts w:hint="eastAsia"/>
          <w:sz w:val="24"/>
          <w:szCs w:val="24"/>
        </w:rPr>
        <w:t>但是这样设计以后</w:t>
      </w:r>
      <w:r>
        <w:rPr>
          <w:sz w:val="24"/>
          <w:szCs w:val="24"/>
        </w:rPr>
        <w:t>会发现，轴向划分最终得到的空间数据结构与网格无异。实际上，</w:t>
      </w:r>
      <w:r>
        <w:rPr>
          <w:sz w:val="24"/>
          <w:szCs w:val="24"/>
        </w:rPr>
        <w:t>BSP</w:t>
      </w:r>
      <w:r>
        <w:rPr>
          <w:sz w:val="24"/>
          <w:szCs w:val="24"/>
        </w:rPr>
        <w:t>划分时可以使用任意位置、任意方向的分割线，轴向划分是</w:t>
      </w:r>
      <w:r>
        <w:rPr>
          <w:sz w:val="24"/>
          <w:szCs w:val="24"/>
        </w:rPr>
        <w:t>BSP</w:t>
      </w:r>
      <w:r>
        <w:rPr>
          <w:sz w:val="24"/>
          <w:szCs w:val="24"/>
        </w:rPr>
        <w:t>最简单的划分方式，而在很多实际应用当中，都会基于图元的形状大小以及位置等信息而使用更加灵活的分割线，以使得尽可能多的图元都只落在</w:t>
      </w:r>
      <w:proofErr w:type="gramStart"/>
      <w:r>
        <w:rPr>
          <w:sz w:val="24"/>
          <w:szCs w:val="24"/>
        </w:rPr>
        <w:t>一</w:t>
      </w:r>
      <w:proofErr w:type="gramEnd"/>
      <w:r>
        <w:rPr>
          <w:sz w:val="24"/>
          <w:szCs w:val="24"/>
        </w:rPr>
        <w:t>个子区域当中，能够提升运算的性能。</w:t>
      </w:r>
    </w:p>
    <w:p w14:paraId="2474575E" w14:textId="77777777" w:rsidR="007B343D" w:rsidRDefault="00BC4620">
      <w:pPr>
        <w:pStyle w:val="3"/>
        <w:keepNext w:val="0"/>
        <w:keepLines w:val="0"/>
        <w:widowControl/>
        <w:spacing w:before="240" w:after="120" w:line="400" w:lineRule="exact"/>
        <w:jc w:val="left"/>
        <w:rPr>
          <w:rFonts w:eastAsia="黑体"/>
          <w:b w:val="0"/>
          <w:kern w:val="0"/>
          <w:sz w:val="24"/>
          <w:szCs w:val="24"/>
        </w:rPr>
      </w:pPr>
      <w:bookmarkStart w:id="78" w:name="_Toc11992"/>
      <w:bookmarkStart w:id="79" w:name="_Toc19010"/>
      <w:bookmarkStart w:id="80" w:name="_Toc26853"/>
      <w:r>
        <w:rPr>
          <w:rFonts w:eastAsia="黑体"/>
          <w:b w:val="0"/>
          <w:kern w:val="0"/>
          <w:sz w:val="28"/>
          <w:szCs w:val="28"/>
        </w:rPr>
        <w:t xml:space="preserve">2.2.4 </w:t>
      </w:r>
      <w:r>
        <w:rPr>
          <w:rFonts w:eastAsia="黑体" w:hint="eastAsia"/>
          <w:b w:val="0"/>
          <w:kern w:val="0"/>
          <w:sz w:val="28"/>
          <w:szCs w:val="28"/>
        </w:rPr>
        <w:t>简单的研究与实现</w:t>
      </w:r>
      <w:bookmarkEnd w:id="78"/>
      <w:bookmarkEnd w:id="79"/>
      <w:bookmarkEnd w:id="80"/>
    </w:p>
    <w:p w14:paraId="1E4873E9" w14:textId="77777777" w:rsidR="007B343D" w:rsidRDefault="00BC4620">
      <w:pPr>
        <w:spacing w:line="400" w:lineRule="exact"/>
        <w:ind w:firstLineChars="200" w:firstLine="482"/>
        <w:rPr>
          <w:b/>
          <w:sz w:val="24"/>
        </w:rPr>
      </w:pPr>
      <w:r>
        <w:rPr>
          <w:rFonts w:hint="eastAsia"/>
          <w:b/>
          <w:sz w:val="24"/>
        </w:rPr>
        <w:t>1</w:t>
      </w:r>
      <w:r>
        <w:rPr>
          <w:rFonts w:hint="eastAsia"/>
          <w:b/>
          <w:sz w:val="24"/>
        </w:rPr>
        <w:t>、</w:t>
      </w:r>
      <w:r>
        <w:rPr>
          <w:rFonts w:hint="eastAsia"/>
          <w:b/>
          <w:sz w:val="24"/>
        </w:rPr>
        <w:t>QT</w:t>
      </w:r>
      <w:r>
        <w:rPr>
          <w:rFonts w:hint="eastAsia"/>
          <w:b/>
          <w:sz w:val="24"/>
        </w:rPr>
        <w:t>的</w:t>
      </w:r>
      <w:proofErr w:type="spellStart"/>
      <w:r>
        <w:rPr>
          <w:rFonts w:hint="eastAsia"/>
          <w:b/>
          <w:sz w:val="24"/>
        </w:rPr>
        <w:t>BSPTree</w:t>
      </w:r>
      <w:proofErr w:type="spellEnd"/>
    </w:p>
    <w:p w14:paraId="5C93856A" w14:textId="77777777" w:rsidR="007B343D" w:rsidRDefault="00BC4620">
      <w:pPr>
        <w:spacing w:line="400" w:lineRule="exact"/>
        <w:ind w:firstLineChars="200" w:firstLine="480"/>
        <w:rPr>
          <w:sz w:val="24"/>
          <w:szCs w:val="24"/>
        </w:rPr>
      </w:pPr>
      <w:r>
        <w:rPr>
          <w:rFonts w:hint="eastAsia"/>
          <w:sz w:val="24"/>
          <w:szCs w:val="24"/>
        </w:rPr>
        <w:t>首先是看有名的图形界面框架</w:t>
      </w:r>
      <w:r>
        <w:rPr>
          <w:rFonts w:hint="eastAsia"/>
          <w:sz w:val="24"/>
          <w:szCs w:val="24"/>
        </w:rPr>
        <w:t>Q</w:t>
      </w:r>
      <w:r>
        <w:rPr>
          <w:sz w:val="24"/>
          <w:szCs w:val="24"/>
        </w:rPr>
        <w:t>t</w:t>
      </w:r>
      <w:r>
        <w:rPr>
          <w:rFonts w:hint="eastAsia"/>
          <w:sz w:val="24"/>
          <w:szCs w:val="24"/>
        </w:rPr>
        <w:t>。</w:t>
      </w:r>
      <w:r>
        <w:rPr>
          <w:rFonts w:hint="eastAsia"/>
          <w:sz w:val="24"/>
          <w:szCs w:val="24"/>
        </w:rPr>
        <w:t>Q</w:t>
      </w:r>
      <w:r>
        <w:rPr>
          <w:sz w:val="24"/>
          <w:szCs w:val="24"/>
        </w:rPr>
        <w:t>t</w:t>
      </w:r>
      <w:r>
        <w:rPr>
          <w:rFonts w:hint="eastAsia"/>
          <w:sz w:val="24"/>
          <w:szCs w:val="24"/>
        </w:rPr>
        <w:t>中的视图场景</w:t>
      </w:r>
      <w:proofErr w:type="spellStart"/>
      <w:r>
        <w:rPr>
          <w:rFonts w:hint="eastAsia"/>
          <w:sz w:val="24"/>
          <w:szCs w:val="24"/>
        </w:rPr>
        <w:t>QGraphicsScene</w:t>
      </w:r>
      <w:proofErr w:type="spellEnd"/>
      <w:r>
        <w:rPr>
          <w:rFonts w:hint="eastAsia"/>
          <w:sz w:val="24"/>
          <w:szCs w:val="24"/>
        </w:rPr>
        <w:t>使用的是轴向划分</w:t>
      </w:r>
      <w:r>
        <w:rPr>
          <w:rFonts w:hint="eastAsia"/>
          <w:sz w:val="24"/>
          <w:szCs w:val="24"/>
        </w:rPr>
        <w:t>BSP</w:t>
      </w:r>
      <w:r>
        <w:rPr>
          <w:rFonts w:hint="eastAsia"/>
          <w:sz w:val="24"/>
          <w:szCs w:val="24"/>
        </w:rPr>
        <w:t>：</w:t>
      </w:r>
    </w:p>
    <w:p w14:paraId="22721032"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void</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4078F2"/>
          <w:sz w:val="20"/>
          <w:szCs w:val="20"/>
          <w:shd w:val="clear" w:color="auto" w:fill="F8F8F8"/>
        </w:rPr>
        <w:t>QGraphicsSceneBspTree::</w:t>
      </w:r>
      <w:proofErr w:type="gramEnd"/>
      <w:r>
        <w:rPr>
          <w:rFonts w:ascii="MonoLisa-Regular" w:eastAsia="Consolas" w:hAnsi="MonoLisa-Regular" w:cs="MonoLisa-Regular"/>
          <w:color w:val="4078F2"/>
          <w:sz w:val="20"/>
          <w:szCs w:val="20"/>
          <w:shd w:val="clear" w:color="auto" w:fill="F8F8F8"/>
        </w:rPr>
        <w:t>initialize</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QRectF &amp;rect,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depth,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index)</w:t>
      </w:r>
    </w:p>
    <w:p w14:paraId="0CE41C18"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hAnsi="MonoLisa-Regular" w:cs="MonoLisa-Regular"/>
          <w:color w:val="5C5C5C"/>
          <w:sz w:val="20"/>
          <w:szCs w:val="20"/>
        </w:rPr>
        <w:t>{</w:t>
      </w:r>
    </w:p>
    <w:p w14:paraId="2616749A"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 *node = &amp;nodes[index];</w:t>
      </w:r>
    </w:p>
    <w:p w14:paraId="4683EE0B"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(index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w:t>
      </w:r>
    </w:p>
    <w:p w14:paraId="4E4FFB61"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node-&gt;type =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Horizontal;</w:t>
      </w:r>
    </w:p>
    <w:p w14:paraId="6D6B9AD7"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node-&gt;offset = </w:t>
      </w:r>
      <w:proofErr w:type="spellStart"/>
      <w:proofErr w:type="gramStart"/>
      <w:r>
        <w:rPr>
          <w:rFonts w:ascii="MonoLisa-Regular" w:eastAsia="Consolas" w:hAnsi="MonoLisa-Regular" w:cs="MonoLisa-Regular"/>
          <w:color w:val="5C5C5C"/>
          <w:sz w:val="20"/>
          <w:szCs w:val="20"/>
          <w:shd w:val="clear" w:color="auto" w:fill="FFFFFF"/>
        </w:rPr>
        <w:t>rect.center</w:t>
      </w:r>
      <w:proofErr w:type="spellEnd"/>
      <w:proofErr w:type="gramEnd"/>
      <w:r>
        <w:rPr>
          <w:rFonts w:ascii="MonoLisa-Regular" w:eastAsia="Consolas" w:hAnsi="MonoLisa-Regular" w:cs="MonoLisa-Regular"/>
          <w:color w:val="5C5C5C"/>
          <w:sz w:val="20"/>
          <w:szCs w:val="20"/>
          <w:shd w:val="clear" w:color="auto" w:fill="FFFFFF"/>
        </w:rPr>
        <w:t>().y();</w:t>
      </w:r>
    </w:p>
    <w:p w14:paraId="54202BCE"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13D67DB"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(depth) {</w:t>
      </w:r>
    </w:p>
    <w:p w14:paraId="5BC63D95"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Type </w:t>
      </w:r>
      <w:proofErr w:type="spellStart"/>
      <w:r>
        <w:rPr>
          <w:rFonts w:ascii="MonoLisa-Regular" w:eastAsia="Consolas" w:hAnsi="MonoLisa-Regular" w:cs="MonoLisa-Regular"/>
          <w:color w:val="5C5C5C"/>
          <w:sz w:val="20"/>
          <w:szCs w:val="20"/>
          <w:shd w:val="clear" w:color="auto" w:fill="F8F8F8"/>
        </w:rPr>
        <w:t>type</w:t>
      </w:r>
      <w:proofErr w:type="spellEnd"/>
      <w:r>
        <w:rPr>
          <w:rFonts w:ascii="MonoLisa-Regular" w:eastAsia="Consolas" w:hAnsi="MonoLisa-Regular" w:cs="MonoLisa-Regular"/>
          <w:color w:val="5C5C5C"/>
          <w:sz w:val="20"/>
          <w:szCs w:val="20"/>
          <w:shd w:val="clear" w:color="auto" w:fill="F8F8F8"/>
        </w:rPr>
        <w:t>;</w:t>
      </w:r>
    </w:p>
    <w:p w14:paraId="5F35753D"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QRectF</w:t>
      </w:r>
      <w:proofErr w:type="spellEnd"/>
      <w:r>
        <w:rPr>
          <w:rFonts w:ascii="MonoLisa-Regular" w:eastAsia="Consolas" w:hAnsi="MonoLisa-Regular" w:cs="MonoLisa-Regular"/>
          <w:color w:val="5C5C5C"/>
          <w:sz w:val="20"/>
          <w:szCs w:val="20"/>
          <w:shd w:val="clear" w:color="auto" w:fill="FFFFFF"/>
        </w:rPr>
        <w:t> rect1, rect2;</w:t>
      </w:r>
    </w:p>
    <w:p w14:paraId="20DF8585"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5C5C5C"/>
          <w:sz w:val="20"/>
          <w:szCs w:val="20"/>
          <w:shd w:val="clear" w:color="auto" w:fill="F8F8F8"/>
        </w:rPr>
        <w:t>qreal</w:t>
      </w:r>
      <w:proofErr w:type="spellEnd"/>
      <w:r>
        <w:rPr>
          <w:rFonts w:ascii="MonoLisa-Regular" w:eastAsia="Consolas" w:hAnsi="MonoLisa-Regular" w:cs="MonoLisa-Regular"/>
          <w:color w:val="5C5C5C"/>
          <w:sz w:val="20"/>
          <w:szCs w:val="20"/>
          <w:shd w:val="clear" w:color="auto" w:fill="F8F8F8"/>
        </w:rPr>
        <w:t> offset1, offset2;</w:t>
      </w:r>
    </w:p>
    <w:p w14:paraId="3A12096C"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(node-&gt;type == </w:t>
      </w:r>
      <w:proofErr w:type="gramStart"/>
      <w:r>
        <w:rPr>
          <w:rFonts w:ascii="MonoLisa-Regular" w:eastAsia="Consolas" w:hAnsi="MonoLisa-Regular" w:cs="MonoLisa-Regular"/>
          <w:color w:val="5C5C5C"/>
          <w:sz w:val="20"/>
          <w:szCs w:val="20"/>
          <w:shd w:val="clear" w:color="auto" w:fill="FFFFFF"/>
        </w:rPr>
        <w:t>Node::</w:t>
      </w:r>
      <w:proofErr w:type="gramEnd"/>
      <w:r>
        <w:rPr>
          <w:rFonts w:ascii="MonoLisa-Regular" w:eastAsia="Consolas" w:hAnsi="MonoLisa-Regular" w:cs="MonoLisa-Regular"/>
          <w:color w:val="5C5C5C"/>
          <w:sz w:val="20"/>
          <w:szCs w:val="20"/>
          <w:shd w:val="clear" w:color="auto" w:fill="FFFFFF"/>
        </w:rPr>
        <w:t>Horizontal) {</w:t>
      </w:r>
    </w:p>
    <w:p w14:paraId="6100405C"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type =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Vertical;</w:t>
      </w:r>
    </w:p>
    <w:p w14:paraId="61B1F83D"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rect1.setRect(ax: </w:t>
      </w:r>
      <w:proofErr w:type="gramStart"/>
      <w:r>
        <w:rPr>
          <w:rFonts w:ascii="MonoLisa-Regular" w:eastAsia="Consolas" w:hAnsi="MonoLisa-Regular" w:cs="MonoLisa-Regular"/>
          <w:color w:val="5C5C5C"/>
          <w:sz w:val="20"/>
          <w:szCs w:val="20"/>
          <w:shd w:val="clear" w:color="auto" w:fill="FFFFFF"/>
        </w:rPr>
        <w:t>rect.left</w:t>
      </w:r>
      <w:proofErr w:type="gramEnd"/>
      <w:r>
        <w:rPr>
          <w:rFonts w:ascii="MonoLisa-Regular" w:eastAsia="Consolas" w:hAnsi="MonoLisa-Regular" w:cs="MonoLisa-Regular"/>
          <w:color w:val="5C5C5C"/>
          <w:sz w:val="20"/>
          <w:szCs w:val="20"/>
          <w:shd w:val="clear" w:color="auto" w:fill="FFFFFF"/>
        </w:rPr>
        <w:t>(), ay: rect.top(), aaw: rect.width(), aah: rect.height()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038D2ECE"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rect2.setRect(ax: rect1.left(), ay: rect1.bottom(), aaw: rect1.width(), aah: </w:t>
      </w:r>
      <w:proofErr w:type="gramStart"/>
      <w:r>
        <w:rPr>
          <w:rFonts w:ascii="MonoLisa-Regular" w:eastAsia="Consolas" w:hAnsi="MonoLisa-Regular" w:cs="MonoLisa-Regular"/>
          <w:color w:val="5C5C5C"/>
          <w:sz w:val="20"/>
          <w:szCs w:val="20"/>
          <w:shd w:val="clear" w:color="auto" w:fill="F8F8F8"/>
        </w:rPr>
        <w:t>rect.height</w:t>
      </w:r>
      <w:proofErr w:type="gramEnd"/>
      <w:r>
        <w:rPr>
          <w:rFonts w:ascii="MonoLisa-Regular" w:eastAsia="Consolas" w:hAnsi="MonoLisa-Regular" w:cs="MonoLisa-Regular"/>
          <w:color w:val="5C5C5C"/>
          <w:sz w:val="20"/>
          <w:szCs w:val="20"/>
          <w:shd w:val="clear" w:color="auto" w:fill="F8F8F8"/>
        </w:rPr>
        <w:t>() - rect1.height());</w:t>
      </w:r>
    </w:p>
    <w:p w14:paraId="5A4944DD"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offset1 = rect1.center().</w:t>
      </w:r>
      <w:proofErr w:type="gramStart"/>
      <w:r>
        <w:rPr>
          <w:rFonts w:ascii="MonoLisa-Regular" w:eastAsia="Consolas" w:hAnsi="MonoLisa-Regular" w:cs="MonoLisa-Regular"/>
          <w:color w:val="5C5C5C"/>
          <w:sz w:val="20"/>
          <w:szCs w:val="20"/>
          <w:shd w:val="clear" w:color="auto" w:fill="FFFFFF"/>
        </w:rPr>
        <w:t>x(</w:t>
      </w:r>
      <w:proofErr w:type="gramEnd"/>
      <w:r>
        <w:rPr>
          <w:rFonts w:ascii="MonoLisa-Regular" w:eastAsia="Consolas" w:hAnsi="MonoLisa-Regular" w:cs="MonoLisa-Regular"/>
          <w:color w:val="5C5C5C"/>
          <w:sz w:val="20"/>
          <w:szCs w:val="20"/>
          <w:shd w:val="clear" w:color="auto" w:fill="FFFFFF"/>
        </w:rPr>
        <w:t>);</w:t>
      </w:r>
    </w:p>
    <w:p w14:paraId="47E3BCAF"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offset2 = rect2.center().</w:t>
      </w:r>
      <w:proofErr w:type="gramStart"/>
      <w:r>
        <w:rPr>
          <w:rFonts w:ascii="MonoLisa-Regular" w:eastAsia="Consolas" w:hAnsi="MonoLisa-Regular" w:cs="MonoLisa-Regular"/>
          <w:color w:val="5C5C5C"/>
          <w:sz w:val="20"/>
          <w:szCs w:val="20"/>
          <w:shd w:val="clear" w:color="auto" w:fill="F8F8F8"/>
        </w:rPr>
        <w:t>x(</w:t>
      </w:r>
      <w:proofErr w:type="gramEnd"/>
      <w:r>
        <w:rPr>
          <w:rFonts w:ascii="MonoLisa-Regular" w:eastAsia="Consolas" w:hAnsi="MonoLisa-Regular" w:cs="MonoLisa-Regular"/>
          <w:color w:val="5C5C5C"/>
          <w:sz w:val="20"/>
          <w:szCs w:val="20"/>
          <w:shd w:val="clear" w:color="auto" w:fill="F8F8F8"/>
        </w:rPr>
        <w:t>);</w:t>
      </w:r>
    </w:p>
    <w:p w14:paraId="06CA5CB8"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else</w:t>
      </w:r>
      <w:r>
        <w:rPr>
          <w:rFonts w:ascii="MonoLisa-Regular" w:eastAsia="Consolas" w:hAnsi="MonoLisa-Regular" w:cs="MonoLisa-Regular"/>
          <w:color w:val="5C5C5C"/>
          <w:sz w:val="20"/>
          <w:szCs w:val="20"/>
          <w:shd w:val="clear" w:color="auto" w:fill="FFFFFF"/>
        </w:rPr>
        <w:t> {</w:t>
      </w:r>
    </w:p>
    <w:p w14:paraId="1C53BBD6"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type =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Horizontal;</w:t>
      </w:r>
    </w:p>
    <w:p w14:paraId="5359D509"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rect1.setRect(ax: </w:t>
      </w:r>
      <w:proofErr w:type="gramStart"/>
      <w:r>
        <w:rPr>
          <w:rFonts w:ascii="MonoLisa-Regular" w:eastAsia="Consolas" w:hAnsi="MonoLisa-Regular" w:cs="MonoLisa-Regular"/>
          <w:color w:val="5C5C5C"/>
          <w:sz w:val="20"/>
          <w:szCs w:val="20"/>
          <w:shd w:val="clear" w:color="auto" w:fill="FFFFFF"/>
        </w:rPr>
        <w:t>rect.left</w:t>
      </w:r>
      <w:proofErr w:type="gramEnd"/>
      <w:r>
        <w:rPr>
          <w:rFonts w:ascii="MonoLisa-Regular" w:eastAsia="Consolas" w:hAnsi="MonoLisa-Regular" w:cs="MonoLisa-Regular"/>
          <w:color w:val="5C5C5C"/>
          <w:sz w:val="20"/>
          <w:szCs w:val="20"/>
          <w:shd w:val="clear" w:color="auto" w:fill="FFFFFF"/>
        </w:rPr>
        <w:t>(), ay: rect.top(), aaw: rect.width()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 aah: rect.height());</w:t>
      </w:r>
    </w:p>
    <w:p w14:paraId="384EA15F"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rect2.setRect(ax: rect1.right(), ay: </w:t>
      </w:r>
      <w:proofErr w:type="gramStart"/>
      <w:r>
        <w:rPr>
          <w:rFonts w:ascii="MonoLisa-Regular" w:eastAsia="Consolas" w:hAnsi="MonoLisa-Regular" w:cs="MonoLisa-Regular"/>
          <w:color w:val="5C5C5C"/>
          <w:sz w:val="20"/>
          <w:szCs w:val="20"/>
          <w:shd w:val="clear" w:color="auto" w:fill="F8F8F8"/>
        </w:rPr>
        <w:t>rect1.top(</w:t>
      </w:r>
      <w:proofErr w:type="gramEnd"/>
      <w:r>
        <w:rPr>
          <w:rFonts w:ascii="MonoLisa-Regular" w:eastAsia="Consolas" w:hAnsi="MonoLisa-Regular" w:cs="MonoLisa-Regular"/>
          <w:color w:val="5C5C5C"/>
          <w:sz w:val="20"/>
          <w:szCs w:val="20"/>
          <w:shd w:val="clear" w:color="auto" w:fill="F8F8F8"/>
        </w:rPr>
        <w:t>), aaw: rect.width() - rect1.width(), aah: rect1.height());</w:t>
      </w:r>
    </w:p>
    <w:p w14:paraId="3B9190F4"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offset1 = rect1.center(</w:t>
      </w:r>
      <w:proofErr w:type="gramStart"/>
      <w:r>
        <w:rPr>
          <w:rFonts w:ascii="MonoLisa-Regular" w:eastAsia="Consolas" w:hAnsi="MonoLisa-Regular" w:cs="MonoLisa-Regular"/>
          <w:color w:val="5C5C5C"/>
          <w:sz w:val="20"/>
          <w:szCs w:val="20"/>
          <w:shd w:val="clear" w:color="auto" w:fill="FFFFFF"/>
        </w:rPr>
        <w:t>).y</w:t>
      </w:r>
      <w:proofErr w:type="gramEnd"/>
      <w:r>
        <w:rPr>
          <w:rFonts w:ascii="MonoLisa-Regular" w:eastAsia="Consolas" w:hAnsi="MonoLisa-Regular" w:cs="MonoLisa-Regular"/>
          <w:color w:val="5C5C5C"/>
          <w:sz w:val="20"/>
          <w:szCs w:val="20"/>
          <w:shd w:val="clear" w:color="auto" w:fill="FFFFFF"/>
        </w:rPr>
        <w:t>();</w:t>
      </w:r>
    </w:p>
    <w:p w14:paraId="5A72B981"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offset2 = rect2.center(</w:t>
      </w:r>
      <w:proofErr w:type="gramStart"/>
      <w:r>
        <w:rPr>
          <w:rFonts w:ascii="MonoLisa-Regular" w:eastAsia="Consolas" w:hAnsi="MonoLisa-Regular" w:cs="MonoLisa-Regular"/>
          <w:color w:val="5C5C5C"/>
          <w:sz w:val="20"/>
          <w:szCs w:val="20"/>
          <w:shd w:val="clear" w:color="auto" w:fill="F8F8F8"/>
        </w:rPr>
        <w:t>).y</w:t>
      </w:r>
      <w:proofErr w:type="gramEnd"/>
      <w:r>
        <w:rPr>
          <w:rFonts w:ascii="MonoLisa-Regular" w:eastAsia="Consolas" w:hAnsi="MonoLisa-Regular" w:cs="MonoLisa-Regular"/>
          <w:color w:val="5C5C5C"/>
          <w:sz w:val="20"/>
          <w:szCs w:val="20"/>
          <w:shd w:val="clear" w:color="auto" w:fill="F8F8F8"/>
        </w:rPr>
        <w:t>();</w:t>
      </w:r>
    </w:p>
    <w:p w14:paraId="7E437408"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CC765DE"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childIndex</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firstChildIndex</w:t>
      </w:r>
      <w:proofErr w:type="spellEnd"/>
      <w:r>
        <w:rPr>
          <w:rFonts w:ascii="MonoLisa-Regular" w:eastAsia="Consolas" w:hAnsi="MonoLisa-Regular" w:cs="MonoLisa-Regular"/>
          <w:color w:val="5C5C5C"/>
          <w:sz w:val="20"/>
          <w:szCs w:val="20"/>
          <w:shd w:val="clear" w:color="auto" w:fill="F8F8F8"/>
        </w:rPr>
        <w:t>(index);</w:t>
      </w:r>
    </w:p>
    <w:p w14:paraId="089BE55F"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 *child = &amp;nodes[</w:t>
      </w:r>
      <w:proofErr w:type="spellStart"/>
      <w:r>
        <w:rPr>
          <w:rFonts w:ascii="MonoLisa-Regular" w:eastAsia="Consolas" w:hAnsi="MonoLisa-Regular" w:cs="MonoLisa-Regular"/>
          <w:color w:val="5C5C5C"/>
          <w:sz w:val="20"/>
          <w:szCs w:val="20"/>
          <w:shd w:val="clear" w:color="auto" w:fill="FFFFFF"/>
        </w:rPr>
        <w:t>childIndex</w:t>
      </w:r>
      <w:proofErr w:type="spellEnd"/>
      <w:r>
        <w:rPr>
          <w:rFonts w:ascii="MonoLisa-Regular" w:eastAsia="Consolas" w:hAnsi="MonoLisa-Regular" w:cs="MonoLisa-Regular"/>
          <w:color w:val="5C5C5C"/>
          <w:sz w:val="20"/>
          <w:szCs w:val="20"/>
          <w:shd w:val="clear" w:color="auto" w:fill="FFFFFF"/>
        </w:rPr>
        <w:t>];</w:t>
      </w:r>
    </w:p>
    <w:p w14:paraId="5FBB1A64"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child-&gt;offset = offset1;</w:t>
      </w:r>
    </w:p>
    <w:p w14:paraId="27F066F7"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child-&gt;type = type;</w:t>
      </w:r>
    </w:p>
    <w:p w14:paraId="4CAAD624"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 = &amp;</w:t>
      </w:r>
      <w:proofErr w:type="gramStart"/>
      <w:r>
        <w:rPr>
          <w:rFonts w:ascii="MonoLisa-Regular" w:eastAsia="Consolas" w:hAnsi="MonoLisa-Regular" w:cs="MonoLisa-Regular"/>
          <w:color w:val="5C5C5C"/>
          <w:sz w:val="20"/>
          <w:szCs w:val="20"/>
          <w:shd w:val="clear" w:color="auto" w:fill="F8F8F8"/>
        </w:rPr>
        <w:t>nodes[</w:t>
      </w:r>
      <w:proofErr w:type="spellStart"/>
      <w:proofErr w:type="gramEnd"/>
      <w:r>
        <w:rPr>
          <w:rFonts w:ascii="MonoLisa-Regular" w:eastAsia="Consolas" w:hAnsi="MonoLisa-Regular" w:cs="MonoLisa-Regular"/>
          <w:color w:val="5C5C5C"/>
          <w:sz w:val="20"/>
          <w:szCs w:val="20"/>
          <w:shd w:val="clear" w:color="auto" w:fill="F8F8F8"/>
        </w:rPr>
        <w:t>childIndex</w:t>
      </w:r>
      <w:proofErr w:type="spellEnd"/>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50E5F6B3"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child-&gt;offset = offset2;</w:t>
      </w:r>
    </w:p>
    <w:p w14:paraId="2135FFC7"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child-&gt;type = type;</w:t>
      </w:r>
    </w:p>
    <w:p w14:paraId="2FA24B76"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5C5C5C"/>
          <w:sz w:val="20"/>
          <w:szCs w:val="20"/>
          <w:shd w:val="clear" w:color="auto" w:fill="FFFFFF"/>
        </w:rPr>
        <w:t>initialize(</w:t>
      </w:r>
      <w:proofErr w:type="gramEnd"/>
      <w:r>
        <w:rPr>
          <w:rFonts w:ascii="MonoLisa-Regular" w:eastAsia="Consolas" w:hAnsi="MonoLisa-Regular" w:cs="MonoLisa-Regular"/>
          <w:color w:val="5C5C5C"/>
          <w:sz w:val="20"/>
          <w:szCs w:val="20"/>
          <w:shd w:val="clear" w:color="auto" w:fill="FFFFFF"/>
        </w:rPr>
        <w:t>rect: rect1, depth: depth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index: childIndex);</w:t>
      </w:r>
    </w:p>
    <w:p w14:paraId="0035C35D"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initialize(</w:t>
      </w:r>
      <w:proofErr w:type="gramEnd"/>
      <w:r>
        <w:rPr>
          <w:rFonts w:ascii="MonoLisa-Regular" w:eastAsia="Consolas" w:hAnsi="MonoLisa-Regular" w:cs="MonoLisa-Regular"/>
          <w:color w:val="5C5C5C"/>
          <w:sz w:val="20"/>
          <w:szCs w:val="20"/>
          <w:shd w:val="clear" w:color="auto" w:fill="F8F8F8"/>
        </w:rPr>
        <w:t>rect: rect2, depth: depth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 index: childIndex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299483EE"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else</w:t>
      </w:r>
      <w:r>
        <w:rPr>
          <w:rFonts w:ascii="MonoLisa-Regular" w:eastAsia="Consolas" w:hAnsi="MonoLisa-Regular" w:cs="MonoLisa-Regular"/>
          <w:color w:val="5C5C5C"/>
          <w:sz w:val="20"/>
          <w:szCs w:val="20"/>
          <w:shd w:val="clear" w:color="auto" w:fill="FFFFFF"/>
        </w:rPr>
        <w:t> {</w:t>
      </w:r>
    </w:p>
    <w:p w14:paraId="4195FD55"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node-&gt;type =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Leaf;</w:t>
      </w:r>
    </w:p>
    <w:p w14:paraId="32246CC3"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leafIndex</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leafCnt</w:t>
      </w:r>
      <w:proofErr w:type="spellEnd"/>
      <w:r>
        <w:rPr>
          <w:rFonts w:ascii="MonoLisa-Regular" w:eastAsia="Consolas" w:hAnsi="MonoLisa-Regular" w:cs="MonoLisa-Regular"/>
          <w:color w:val="5C5C5C"/>
          <w:sz w:val="20"/>
          <w:szCs w:val="20"/>
          <w:shd w:val="clear" w:color="auto" w:fill="FFFFFF"/>
        </w:rPr>
        <w:t>++;</w:t>
      </w:r>
    </w:p>
    <w:p w14:paraId="3A6D483C" w14:textId="77777777" w:rsidR="007B343D" w:rsidRDefault="00BC4620">
      <w:pPr>
        <w:widowControl/>
        <w:numPr>
          <w:ilvl w:val="0"/>
          <w:numId w:val="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D790602" w14:textId="77777777" w:rsidR="007B343D" w:rsidRDefault="00BC4620">
      <w:pPr>
        <w:widowControl/>
        <w:numPr>
          <w:ilvl w:val="0"/>
          <w:numId w:val="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6E836E4" w14:textId="77777777" w:rsidR="007B343D" w:rsidRDefault="00BC4620">
      <w:pPr>
        <w:spacing w:line="400" w:lineRule="exact"/>
        <w:ind w:firstLineChars="200" w:firstLine="480"/>
        <w:rPr>
          <w:sz w:val="24"/>
          <w:szCs w:val="24"/>
        </w:rPr>
      </w:pPr>
      <w:r>
        <w:rPr>
          <w:sz w:val="24"/>
          <w:szCs w:val="24"/>
        </w:rPr>
        <w:t>nodes</w:t>
      </w:r>
      <w:r>
        <w:rPr>
          <w:sz w:val="24"/>
          <w:szCs w:val="24"/>
        </w:rPr>
        <w:t>数组与</w:t>
      </w:r>
      <w:r>
        <w:rPr>
          <w:sz w:val="24"/>
          <w:szCs w:val="24"/>
        </w:rPr>
        <w:t>index</w:t>
      </w:r>
      <w:r>
        <w:rPr>
          <w:sz w:val="24"/>
          <w:szCs w:val="24"/>
        </w:rPr>
        <w:t>参数用于保存二叉树的信息，如何保存二叉树不是</w:t>
      </w:r>
      <w:r>
        <w:rPr>
          <w:rFonts w:hint="eastAsia"/>
          <w:sz w:val="24"/>
          <w:szCs w:val="24"/>
        </w:rPr>
        <w:t>这里</w:t>
      </w:r>
      <w:r>
        <w:rPr>
          <w:sz w:val="24"/>
          <w:szCs w:val="24"/>
        </w:rPr>
        <w:t>探讨的重点。看看这个二叉树是如何生成的：</w:t>
      </w:r>
    </w:p>
    <w:p w14:paraId="458EC390" w14:textId="77777777" w:rsidR="007B343D" w:rsidRDefault="00BC4620">
      <w:pPr>
        <w:spacing w:line="400" w:lineRule="exact"/>
        <w:ind w:firstLineChars="200" w:firstLine="480"/>
        <w:rPr>
          <w:sz w:val="24"/>
          <w:szCs w:val="24"/>
        </w:rPr>
      </w:pPr>
      <w:r>
        <w:rPr>
          <w:sz w:val="24"/>
          <w:szCs w:val="24"/>
        </w:rPr>
        <w:t>由用户指定初始的</w:t>
      </w:r>
      <w:proofErr w:type="spellStart"/>
      <w:r>
        <w:rPr>
          <w:sz w:val="24"/>
          <w:szCs w:val="24"/>
        </w:rPr>
        <w:t>rect</w:t>
      </w:r>
      <w:proofErr w:type="spellEnd"/>
      <w:r>
        <w:rPr>
          <w:sz w:val="24"/>
          <w:szCs w:val="24"/>
        </w:rPr>
        <w:t>和</w:t>
      </w:r>
      <w:r>
        <w:rPr>
          <w:sz w:val="24"/>
          <w:szCs w:val="24"/>
        </w:rPr>
        <w:t>depth</w:t>
      </w:r>
      <w:r>
        <w:rPr>
          <w:sz w:val="24"/>
          <w:szCs w:val="24"/>
        </w:rPr>
        <w:t>，</w:t>
      </w:r>
      <w:proofErr w:type="spellStart"/>
      <w:r>
        <w:rPr>
          <w:sz w:val="24"/>
          <w:szCs w:val="24"/>
        </w:rPr>
        <w:t>rect</w:t>
      </w:r>
      <w:proofErr w:type="spellEnd"/>
      <w:r>
        <w:rPr>
          <w:sz w:val="24"/>
          <w:szCs w:val="24"/>
        </w:rPr>
        <w:t>参数是矩形对象用于指定</w:t>
      </w:r>
      <w:r>
        <w:rPr>
          <w:sz w:val="24"/>
          <w:szCs w:val="24"/>
        </w:rPr>
        <w:t>BSP</w:t>
      </w:r>
      <w:r>
        <w:rPr>
          <w:sz w:val="24"/>
          <w:szCs w:val="24"/>
        </w:rPr>
        <w:t>所要划分的区域，</w:t>
      </w:r>
      <w:r>
        <w:rPr>
          <w:sz w:val="24"/>
          <w:szCs w:val="24"/>
        </w:rPr>
        <w:t>depth</w:t>
      </w:r>
      <w:r>
        <w:rPr>
          <w:sz w:val="24"/>
          <w:szCs w:val="24"/>
        </w:rPr>
        <w:t>参数用于指定二叉树的深度。二叉树节点</w:t>
      </w:r>
      <w:r>
        <w:rPr>
          <w:sz w:val="24"/>
          <w:szCs w:val="24"/>
        </w:rPr>
        <w:t>Node</w:t>
      </w:r>
      <w:r>
        <w:rPr>
          <w:sz w:val="24"/>
          <w:szCs w:val="24"/>
        </w:rPr>
        <w:t>为如下的数据结构</w:t>
      </w:r>
      <w:r>
        <w:rPr>
          <w:sz w:val="24"/>
          <w:szCs w:val="24"/>
        </w:rPr>
        <w:t>:</w:t>
      </w:r>
    </w:p>
    <w:p w14:paraId="10F1332C" w14:textId="77777777" w:rsidR="007B343D" w:rsidRDefault="00BC462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p>
    <w:p w14:paraId="1044D9E2" w14:textId="77777777" w:rsidR="007B343D" w:rsidRDefault="00BC462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C675DBC" w14:textId="77777777" w:rsidR="007B343D" w:rsidRDefault="00BC462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A626A4"/>
          <w:sz w:val="20"/>
          <w:szCs w:val="20"/>
          <w:shd w:val="clear" w:color="auto" w:fill="F8F8F8"/>
        </w:rPr>
        <w:t>enum</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Type</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 Horizontal</w:t>
      </w:r>
      <w:proofErr w:type="gramEnd"/>
      <w:r>
        <w:rPr>
          <w:rFonts w:ascii="MonoLisa-Regular" w:eastAsia="Consolas" w:hAnsi="MonoLisa-Regular" w:cs="MonoLisa-Regular"/>
          <w:color w:val="5C5C5C"/>
          <w:sz w:val="20"/>
          <w:szCs w:val="20"/>
          <w:shd w:val="clear" w:color="auto" w:fill="F8F8F8"/>
        </w:rPr>
        <w:t>, Vertical, Leaf };</w:t>
      </w:r>
    </w:p>
    <w:p w14:paraId="6483DCB2" w14:textId="77777777" w:rsidR="007B343D" w:rsidRDefault="00BC462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r>
        <w:rPr>
          <w:rFonts w:ascii="MonoLisa-Regular" w:eastAsia="Consolas" w:hAnsi="MonoLisa-Regular" w:cs="MonoLisa-Regular"/>
          <w:color w:val="A626A4"/>
          <w:sz w:val="20"/>
          <w:szCs w:val="20"/>
          <w:shd w:val="clear" w:color="auto" w:fill="FFFFFF"/>
        </w:rPr>
        <w:t>union</w:t>
      </w:r>
      <w:r>
        <w:rPr>
          <w:rFonts w:ascii="MonoLisa-Regular" w:eastAsia="Consolas" w:hAnsi="MonoLisa-Regular" w:cs="MonoLisa-Regular"/>
          <w:color w:val="5C5C5C"/>
          <w:sz w:val="20"/>
          <w:szCs w:val="20"/>
          <w:shd w:val="clear" w:color="auto" w:fill="FFFFFF"/>
        </w:rPr>
        <w:t> {</w:t>
      </w:r>
    </w:p>
    <w:p w14:paraId="31B68BFB" w14:textId="77777777" w:rsidR="007B343D" w:rsidRDefault="00BC462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qreal</w:t>
      </w:r>
      <w:proofErr w:type="spellEnd"/>
      <w:r>
        <w:rPr>
          <w:rFonts w:ascii="MonoLisa-Regular" w:eastAsia="Consolas" w:hAnsi="MonoLisa-Regular" w:cs="MonoLisa-Regular"/>
          <w:color w:val="5C5C5C"/>
          <w:sz w:val="20"/>
          <w:szCs w:val="20"/>
          <w:shd w:val="clear" w:color="auto" w:fill="F8F8F8"/>
        </w:rPr>
        <w:t> offset;</w:t>
      </w:r>
    </w:p>
    <w:p w14:paraId="4324E491" w14:textId="77777777" w:rsidR="007B343D" w:rsidRDefault="00BC462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int </w:t>
      </w:r>
      <w:proofErr w:type="spellStart"/>
      <w:r>
        <w:rPr>
          <w:rFonts w:ascii="MonoLisa-Regular" w:eastAsia="Consolas" w:hAnsi="MonoLisa-Regular" w:cs="MonoLisa-Regular"/>
          <w:color w:val="5C5C5C"/>
          <w:sz w:val="20"/>
          <w:szCs w:val="20"/>
          <w:shd w:val="clear" w:color="auto" w:fill="FFFFFF"/>
        </w:rPr>
        <w:t>leafIndex</w:t>
      </w:r>
      <w:proofErr w:type="spellEnd"/>
      <w:r>
        <w:rPr>
          <w:rFonts w:ascii="MonoLisa-Regular" w:eastAsia="Consolas" w:hAnsi="MonoLisa-Regular" w:cs="MonoLisa-Regular"/>
          <w:color w:val="5C5C5C"/>
          <w:sz w:val="20"/>
          <w:szCs w:val="20"/>
          <w:shd w:val="clear" w:color="auto" w:fill="FFFFFF"/>
        </w:rPr>
        <w:t>;</w:t>
      </w:r>
    </w:p>
    <w:p w14:paraId="796153FB" w14:textId="77777777" w:rsidR="007B343D" w:rsidRDefault="00BC462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5DFC510" w14:textId="77777777" w:rsidR="007B343D" w:rsidRDefault="00BC4620">
      <w:pPr>
        <w:widowControl/>
        <w:numPr>
          <w:ilvl w:val="0"/>
          <w:numId w:val="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Type </w:t>
      </w:r>
      <w:proofErr w:type="spellStart"/>
      <w:r>
        <w:rPr>
          <w:rFonts w:ascii="MonoLisa-Regular" w:eastAsia="Consolas" w:hAnsi="MonoLisa-Regular" w:cs="MonoLisa-Regular"/>
          <w:color w:val="A626A4"/>
          <w:sz w:val="20"/>
          <w:szCs w:val="20"/>
          <w:shd w:val="clear" w:color="auto" w:fill="FFFFFF"/>
        </w:rPr>
        <w:t>type</w:t>
      </w:r>
      <w:proofErr w:type="spellEnd"/>
      <w:r>
        <w:rPr>
          <w:rFonts w:ascii="MonoLisa-Regular" w:eastAsia="Consolas" w:hAnsi="MonoLisa-Regular" w:cs="MonoLisa-Regular"/>
          <w:color w:val="5C5C5C"/>
          <w:sz w:val="20"/>
          <w:szCs w:val="20"/>
          <w:shd w:val="clear" w:color="auto" w:fill="FFFFFF"/>
        </w:rPr>
        <w:t>;</w:t>
      </w:r>
    </w:p>
    <w:p w14:paraId="1497BA7A" w14:textId="77777777" w:rsidR="007B343D" w:rsidRDefault="00BC4620">
      <w:pPr>
        <w:widowControl/>
        <w:numPr>
          <w:ilvl w:val="0"/>
          <w:numId w:val="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1BD98E9F" w14:textId="77777777" w:rsidR="007B343D" w:rsidRDefault="00BC4620">
      <w:pPr>
        <w:spacing w:line="400" w:lineRule="exact"/>
        <w:ind w:firstLineChars="200" w:firstLine="480"/>
        <w:rPr>
          <w:sz w:val="24"/>
          <w:szCs w:val="24"/>
        </w:rPr>
      </w:pPr>
      <w:r>
        <w:rPr>
          <w:sz w:val="24"/>
          <w:szCs w:val="24"/>
        </w:rPr>
        <w:t>这里使用了一个非常巧妙的设计：</w:t>
      </w:r>
      <w:proofErr w:type="gramStart"/>
      <w:r>
        <w:rPr>
          <w:sz w:val="24"/>
          <w:szCs w:val="24"/>
        </w:rPr>
        <w:t>非叶节点</w:t>
      </w:r>
      <w:proofErr w:type="gramEnd"/>
      <w:r>
        <w:rPr>
          <w:sz w:val="24"/>
          <w:szCs w:val="24"/>
        </w:rPr>
        <w:t>对应的是分割线，但是</w:t>
      </w:r>
      <w:r>
        <w:rPr>
          <w:rFonts w:hint="eastAsia"/>
          <w:sz w:val="24"/>
          <w:szCs w:val="24"/>
        </w:rPr>
        <w:t>其实</w:t>
      </w:r>
      <w:r>
        <w:rPr>
          <w:sz w:val="24"/>
          <w:szCs w:val="24"/>
        </w:rPr>
        <w:t>并不需要保存</w:t>
      </w:r>
      <w:r>
        <w:rPr>
          <w:sz w:val="24"/>
          <w:szCs w:val="24"/>
        </w:rPr>
        <w:t>“</w:t>
      </w:r>
      <w:r>
        <w:rPr>
          <w:sz w:val="24"/>
          <w:szCs w:val="24"/>
        </w:rPr>
        <w:t>一条线</w:t>
      </w:r>
      <w:r>
        <w:rPr>
          <w:sz w:val="24"/>
          <w:szCs w:val="24"/>
        </w:rPr>
        <w:t>”</w:t>
      </w:r>
      <w:r>
        <w:rPr>
          <w:sz w:val="24"/>
          <w:szCs w:val="24"/>
        </w:rPr>
        <w:t>下来，由于使用轴向划分的</w:t>
      </w:r>
      <w:r>
        <w:rPr>
          <w:sz w:val="24"/>
          <w:szCs w:val="24"/>
        </w:rPr>
        <w:t>BSP</w:t>
      </w:r>
      <w:r>
        <w:rPr>
          <w:sz w:val="24"/>
          <w:szCs w:val="24"/>
        </w:rPr>
        <w:t>，因此一条分割线只需要它的分割方向</w:t>
      </w:r>
      <w:r>
        <w:rPr>
          <w:sz w:val="24"/>
          <w:szCs w:val="24"/>
        </w:rPr>
        <w:t>(</w:t>
      </w:r>
      <w:r>
        <w:rPr>
          <w:sz w:val="24"/>
          <w:szCs w:val="24"/>
        </w:rPr>
        <w:t>水平</w:t>
      </w:r>
      <w:r>
        <w:rPr>
          <w:sz w:val="24"/>
          <w:szCs w:val="24"/>
        </w:rPr>
        <w:t>/</w:t>
      </w:r>
      <w:r>
        <w:rPr>
          <w:sz w:val="24"/>
          <w:szCs w:val="24"/>
        </w:rPr>
        <w:t>竖直</w:t>
      </w:r>
      <w:r>
        <w:rPr>
          <w:sz w:val="24"/>
          <w:szCs w:val="24"/>
        </w:rPr>
        <w:t>)</w:t>
      </w:r>
      <w:r>
        <w:rPr>
          <w:sz w:val="24"/>
          <w:szCs w:val="24"/>
        </w:rPr>
        <w:t>和它距离场景原点坐标轴的距离就可以确定位置，</w:t>
      </w:r>
      <w:proofErr w:type="gramStart"/>
      <w:r>
        <w:rPr>
          <w:sz w:val="24"/>
          <w:szCs w:val="24"/>
        </w:rPr>
        <w:t>所以非叶节点</w:t>
      </w:r>
      <w:proofErr w:type="gramEnd"/>
      <w:r>
        <w:rPr>
          <w:sz w:val="24"/>
          <w:szCs w:val="24"/>
        </w:rPr>
        <w:t>保存的是</w:t>
      </w:r>
      <w:r>
        <w:rPr>
          <w:sz w:val="24"/>
          <w:szCs w:val="24"/>
        </w:rPr>
        <w:t>type(</w:t>
      </w:r>
      <w:proofErr w:type="spellStart"/>
      <w:r>
        <w:rPr>
          <w:sz w:val="24"/>
          <w:szCs w:val="24"/>
        </w:rPr>
        <w:t>Horizental</w:t>
      </w:r>
      <w:proofErr w:type="spellEnd"/>
      <w:r>
        <w:rPr>
          <w:sz w:val="24"/>
          <w:szCs w:val="24"/>
        </w:rPr>
        <w:t>/Vertical)</w:t>
      </w:r>
      <w:r>
        <w:rPr>
          <w:sz w:val="24"/>
          <w:szCs w:val="24"/>
        </w:rPr>
        <w:t>以及当前分割线与</w:t>
      </w:r>
      <w:r>
        <w:rPr>
          <w:sz w:val="24"/>
          <w:szCs w:val="24"/>
        </w:rPr>
        <w:t>type</w:t>
      </w:r>
      <w:r>
        <w:rPr>
          <w:sz w:val="24"/>
          <w:szCs w:val="24"/>
        </w:rPr>
        <w:t>对应坐标轴之间的距离</w:t>
      </w:r>
      <w:r>
        <w:rPr>
          <w:sz w:val="24"/>
          <w:szCs w:val="24"/>
        </w:rPr>
        <w:t>offset</w:t>
      </w:r>
      <w:r>
        <w:rPr>
          <w:sz w:val="24"/>
          <w:szCs w:val="24"/>
        </w:rPr>
        <w:t>。叶节点的</w:t>
      </w:r>
      <w:r>
        <w:rPr>
          <w:sz w:val="24"/>
          <w:szCs w:val="24"/>
        </w:rPr>
        <w:t>type</w:t>
      </w:r>
      <w:r>
        <w:rPr>
          <w:sz w:val="24"/>
          <w:szCs w:val="24"/>
        </w:rPr>
        <w:t>是</w:t>
      </w:r>
      <w:r>
        <w:rPr>
          <w:sz w:val="24"/>
          <w:szCs w:val="24"/>
        </w:rPr>
        <w:t>Leaf</w:t>
      </w:r>
      <w:r>
        <w:rPr>
          <w:sz w:val="24"/>
          <w:szCs w:val="24"/>
        </w:rPr>
        <w:t>，它对应一个区域，区域的信息同样不保存在</w:t>
      </w:r>
      <w:r>
        <w:rPr>
          <w:sz w:val="24"/>
          <w:szCs w:val="24"/>
        </w:rPr>
        <w:t>Node</w:t>
      </w:r>
      <w:r>
        <w:rPr>
          <w:sz w:val="24"/>
          <w:szCs w:val="24"/>
        </w:rPr>
        <w:t>本身当中，而是将每个区域中所包含的图元的信息保存在另一个单独的数组</w:t>
      </w:r>
      <w:r>
        <w:rPr>
          <w:sz w:val="24"/>
          <w:szCs w:val="24"/>
        </w:rPr>
        <w:t>leaves</w:t>
      </w:r>
      <w:r>
        <w:rPr>
          <w:sz w:val="24"/>
          <w:szCs w:val="24"/>
        </w:rPr>
        <w:t>中，叶节点的</w:t>
      </w:r>
      <w:r>
        <w:rPr>
          <w:sz w:val="24"/>
          <w:szCs w:val="24"/>
        </w:rPr>
        <w:t>Node</w:t>
      </w:r>
      <w:r>
        <w:rPr>
          <w:sz w:val="24"/>
          <w:szCs w:val="24"/>
        </w:rPr>
        <w:t>保存一个</w:t>
      </w:r>
      <w:proofErr w:type="spellStart"/>
      <w:r>
        <w:rPr>
          <w:sz w:val="24"/>
          <w:szCs w:val="24"/>
        </w:rPr>
        <w:t>leafIndex</w:t>
      </w:r>
      <w:proofErr w:type="spellEnd"/>
      <w:r>
        <w:rPr>
          <w:sz w:val="24"/>
          <w:szCs w:val="24"/>
        </w:rPr>
        <w:t>作为</w:t>
      </w:r>
      <w:r>
        <w:rPr>
          <w:sz w:val="24"/>
          <w:szCs w:val="24"/>
        </w:rPr>
        <w:t>leaves</w:t>
      </w:r>
      <w:r>
        <w:rPr>
          <w:sz w:val="24"/>
          <w:szCs w:val="24"/>
        </w:rPr>
        <w:t>数组的下标，这样叶节点对应的区域就是</w:t>
      </w:r>
      <w:r>
        <w:rPr>
          <w:sz w:val="24"/>
          <w:szCs w:val="24"/>
        </w:rPr>
        <w:t>leaves[</w:t>
      </w:r>
      <w:proofErr w:type="spellStart"/>
      <w:r>
        <w:rPr>
          <w:sz w:val="24"/>
          <w:szCs w:val="24"/>
        </w:rPr>
        <w:t>leafIndex</w:t>
      </w:r>
      <w:proofErr w:type="spellEnd"/>
      <w:r>
        <w:rPr>
          <w:sz w:val="24"/>
          <w:szCs w:val="24"/>
        </w:rPr>
        <w:t>]</w:t>
      </w:r>
      <w:r>
        <w:rPr>
          <w:sz w:val="24"/>
          <w:szCs w:val="24"/>
        </w:rPr>
        <w:t>。由于一个节点只可能是叶节点</w:t>
      </w:r>
      <w:proofErr w:type="gramStart"/>
      <w:r>
        <w:rPr>
          <w:sz w:val="24"/>
          <w:szCs w:val="24"/>
        </w:rPr>
        <w:t>或非叶节点</w:t>
      </w:r>
      <w:proofErr w:type="gramEnd"/>
      <w:r>
        <w:rPr>
          <w:sz w:val="24"/>
          <w:szCs w:val="24"/>
        </w:rPr>
        <w:t>之一，所以使用</w:t>
      </w:r>
      <w:r>
        <w:rPr>
          <w:sz w:val="24"/>
          <w:szCs w:val="24"/>
        </w:rPr>
        <w:t>union</w:t>
      </w:r>
      <w:r>
        <w:rPr>
          <w:sz w:val="24"/>
          <w:szCs w:val="24"/>
        </w:rPr>
        <w:t>联合</w:t>
      </w:r>
      <w:r>
        <w:rPr>
          <w:sz w:val="24"/>
          <w:szCs w:val="24"/>
        </w:rPr>
        <w:t>offset</w:t>
      </w:r>
      <w:r>
        <w:rPr>
          <w:sz w:val="24"/>
          <w:szCs w:val="24"/>
        </w:rPr>
        <w:t>和</w:t>
      </w:r>
      <w:proofErr w:type="spellStart"/>
      <w:r>
        <w:rPr>
          <w:sz w:val="24"/>
          <w:szCs w:val="24"/>
        </w:rPr>
        <w:t>leafIndex</w:t>
      </w:r>
      <w:proofErr w:type="spellEnd"/>
      <w:r>
        <w:rPr>
          <w:sz w:val="24"/>
          <w:szCs w:val="24"/>
        </w:rPr>
        <w:t>。</w:t>
      </w:r>
    </w:p>
    <w:p w14:paraId="04413B5D" w14:textId="77777777" w:rsidR="007B343D" w:rsidRDefault="00BC4620">
      <w:pPr>
        <w:spacing w:line="400" w:lineRule="exact"/>
        <w:ind w:firstLineChars="200" w:firstLine="480"/>
        <w:rPr>
          <w:sz w:val="24"/>
          <w:szCs w:val="24"/>
        </w:rPr>
      </w:pPr>
      <w:r>
        <w:rPr>
          <w:sz w:val="24"/>
          <w:szCs w:val="24"/>
        </w:rPr>
        <w:t>生成二叉树的过程递归调用</w:t>
      </w:r>
      <w:r>
        <w:rPr>
          <w:sz w:val="24"/>
          <w:szCs w:val="24"/>
        </w:rPr>
        <w:t>initialize()</w:t>
      </w:r>
      <w:r>
        <w:rPr>
          <w:sz w:val="24"/>
          <w:szCs w:val="24"/>
        </w:rPr>
        <w:t>函数，递归调用的参数</w:t>
      </w:r>
      <w:proofErr w:type="spellStart"/>
      <w:r>
        <w:rPr>
          <w:sz w:val="24"/>
          <w:szCs w:val="24"/>
        </w:rPr>
        <w:t>rect</w:t>
      </w:r>
      <w:proofErr w:type="spellEnd"/>
      <w:r>
        <w:rPr>
          <w:sz w:val="24"/>
          <w:szCs w:val="24"/>
        </w:rPr>
        <w:t>是本次调用后切出的子区域，</w:t>
      </w:r>
      <w:r>
        <w:rPr>
          <w:sz w:val="24"/>
          <w:szCs w:val="24"/>
        </w:rPr>
        <w:t>depth</w:t>
      </w:r>
      <w:r>
        <w:rPr>
          <w:sz w:val="24"/>
          <w:szCs w:val="24"/>
        </w:rPr>
        <w:t>每次递归都减</w:t>
      </w:r>
      <w:r>
        <w:rPr>
          <w:sz w:val="24"/>
          <w:szCs w:val="24"/>
        </w:rPr>
        <w:t>1</w:t>
      </w:r>
      <w:r>
        <w:rPr>
          <w:sz w:val="24"/>
          <w:szCs w:val="24"/>
        </w:rPr>
        <w:t>。在函数中判断</w:t>
      </w:r>
      <w:r>
        <w:rPr>
          <w:sz w:val="24"/>
          <w:szCs w:val="24"/>
        </w:rPr>
        <w:t>depth</w:t>
      </w:r>
      <w:r>
        <w:rPr>
          <w:sz w:val="24"/>
          <w:szCs w:val="24"/>
        </w:rPr>
        <w:t>，当</w:t>
      </w:r>
      <w:r>
        <w:rPr>
          <w:sz w:val="24"/>
          <w:szCs w:val="24"/>
        </w:rPr>
        <w:t>depth</w:t>
      </w:r>
      <w:r>
        <w:rPr>
          <w:sz w:val="24"/>
          <w:szCs w:val="24"/>
        </w:rPr>
        <w:t>为</w:t>
      </w:r>
      <w:r>
        <w:rPr>
          <w:sz w:val="24"/>
          <w:szCs w:val="24"/>
        </w:rPr>
        <w:t>0</w:t>
      </w:r>
      <w:r>
        <w:rPr>
          <w:sz w:val="24"/>
          <w:szCs w:val="24"/>
        </w:rPr>
        <w:t>时表示已经到达目标深度，则当前的节点为叶节点，</w:t>
      </w:r>
      <w:r>
        <w:rPr>
          <w:sz w:val="24"/>
          <w:szCs w:val="24"/>
        </w:rPr>
        <w:t>type</w:t>
      </w:r>
      <w:r>
        <w:rPr>
          <w:sz w:val="24"/>
          <w:szCs w:val="24"/>
        </w:rPr>
        <w:t>设为</w:t>
      </w:r>
      <w:r>
        <w:rPr>
          <w:sz w:val="24"/>
          <w:szCs w:val="24"/>
        </w:rPr>
        <w:t>Leaf</w:t>
      </w:r>
      <w:r>
        <w:rPr>
          <w:sz w:val="24"/>
          <w:szCs w:val="24"/>
        </w:rPr>
        <w:t>且记录</w:t>
      </w:r>
      <w:proofErr w:type="spellStart"/>
      <w:r>
        <w:rPr>
          <w:sz w:val="24"/>
          <w:szCs w:val="24"/>
        </w:rPr>
        <w:t>leafIndex</w:t>
      </w:r>
      <w:proofErr w:type="spellEnd"/>
      <w:r>
        <w:rPr>
          <w:sz w:val="24"/>
          <w:szCs w:val="24"/>
        </w:rPr>
        <w:t>；否则当前的节点</w:t>
      </w:r>
      <w:proofErr w:type="gramStart"/>
      <w:r>
        <w:rPr>
          <w:sz w:val="24"/>
          <w:szCs w:val="24"/>
        </w:rPr>
        <w:t>为非叶节点</w:t>
      </w:r>
      <w:proofErr w:type="gramEnd"/>
      <w:r>
        <w:rPr>
          <w:sz w:val="24"/>
          <w:szCs w:val="24"/>
        </w:rPr>
        <w:t>，并且根据当前节点的</w:t>
      </w:r>
      <w:r>
        <w:rPr>
          <w:sz w:val="24"/>
          <w:szCs w:val="24"/>
        </w:rPr>
        <w:t>type</w:t>
      </w:r>
      <w:r>
        <w:rPr>
          <w:sz w:val="24"/>
          <w:szCs w:val="24"/>
        </w:rPr>
        <w:t>和</w:t>
      </w:r>
      <w:proofErr w:type="spellStart"/>
      <w:r>
        <w:rPr>
          <w:sz w:val="24"/>
          <w:szCs w:val="24"/>
        </w:rPr>
        <w:t>rect</w:t>
      </w:r>
      <w:proofErr w:type="spellEnd"/>
      <w:r>
        <w:rPr>
          <w:sz w:val="24"/>
          <w:szCs w:val="24"/>
        </w:rPr>
        <w:t>计算出下层节点</w:t>
      </w:r>
      <w:r>
        <w:rPr>
          <w:sz w:val="24"/>
          <w:szCs w:val="24"/>
        </w:rPr>
        <w:t>(child)</w:t>
      </w:r>
      <w:r>
        <w:rPr>
          <w:sz w:val="24"/>
          <w:szCs w:val="24"/>
        </w:rPr>
        <w:t>在递归调用时的参数：下层节点的</w:t>
      </w:r>
      <w:r>
        <w:rPr>
          <w:sz w:val="24"/>
          <w:szCs w:val="24"/>
        </w:rPr>
        <w:t>type</w:t>
      </w:r>
      <w:r>
        <w:rPr>
          <w:sz w:val="24"/>
          <w:szCs w:val="24"/>
        </w:rPr>
        <w:t>应与当前节点的相反，下层节点的</w:t>
      </w:r>
      <w:proofErr w:type="spellStart"/>
      <w:r>
        <w:rPr>
          <w:sz w:val="24"/>
          <w:szCs w:val="24"/>
        </w:rPr>
        <w:t>rect</w:t>
      </w:r>
      <w:proofErr w:type="spellEnd"/>
      <w:r>
        <w:rPr>
          <w:sz w:val="24"/>
          <w:szCs w:val="24"/>
        </w:rPr>
        <w:t>是当前分割线所分出的两个子区域。</w:t>
      </w:r>
    </w:p>
    <w:p w14:paraId="558F0AD8" w14:textId="77777777" w:rsidR="007B343D" w:rsidRDefault="00BC4620">
      <w:pPr>
        <w:spacing w:line="400" w:lineRule="exact"/>
        <w:ind w:firstLineChars="200" w:firstLine="482"/>
        <w:rPr>
          <w:b/>
          <w:sz w:val="24"/>
        </w:rPr>
      </w:pPr>
      <w:r>
        <w:rPr>
          <w:rFonts w:hint="eastAsia"/>
          <w:b/>
          <w:sz w:val="24"/>
        </w:rPr>
        <w:t>2</w:t>
      </w:r>
      <w:r>
        <w:rPr>
          <w:rFonts w:hint="eastAsia"/>
          <w:b/>
          <w:sz w:val="24"/>
        </w:rPr>
        <w:t>、</w:t>
      </w:r>
      <w:r>
        <w:rPr>
          <w:rFonts w:hint="eastAsia"/>
          <w:b/>
          <w:sz w:val="24"/>
        </w:rPr>
        <w:t>BSP</w:t>
      </w:r>
    </w:p>
    <w:p w14:paraId="6B9FD2D0" w14:textId="77777777" w:rsidR="007B343D" w:rsidRDefault="00BC4620">
      <w:pPr>
        <w:spacing w:line="400" w:lineRule="exact"/>
        <w:ind w:firstLineChars="200" w:firstLine="480"/>
        <w:rPr>
          <w:sz w:val="24"/>
          <w:szCs w:val="24"/>
        </w:rPr>
      </w:pPr>
      <w:r>
        <w:rPr>
          <w:rFonts w:hint="eastAsia"/>
          <w:sz w:val="24"/>
          <w:szCs w:val="24"/>
        </w:rPr>
        <w:t>这里的</w:t>
      </w:r>
      <w:r>
        <w:rPr>
          <w:rFonts w:hint="eastAsia"/>
          <w:sz w:val="24"/>
          <w:szCs w:val="24"/>
        </w:rPr>
        <w:t>BSP</w:t>
      </w:r>
      <w:r>
        <w:rPr>
          <w:rFonts w:hint="eastAsia"/>
          <w:sz w:val="24"/>
          <w:szCs w:val="24"/>
        </w:rPr>
        <w:t>就是在吸收</w:t>
      </w:r>
      <w:r>
        <w:rPr>
          <w:rFonts w:hint="eastAsia"/>
          <w:sz w:val="24"/>
          <w:szCs w:val="24"/>
        </w:rPr>
        <w:t>Q</w:t>
      </w:r>
      <w:r>
        <w:rPr>
          <w:sz w:val="24"/>
          <w:szCs w:val="24"/>
        </w:rPr>
        <w:t>t</w:t>
      </w:r>
      <w:r>
        <w:rPr>
          <w:rFonts w:hint="eastAsia"/>
          <w:sz w:val="24"/>
          <w:szCs w:val="24"/>
        </w:rPr>
        <w:t>的经验以后自己实现的</w:t>
      </w:r>
      <w:r>
        <w:rPr>
          <w:rFonts w:hint="eastAsia"/>
          <w:sz w:val="24"/>
          <w:szCs w:val="24"/>
        </w:rPr>
        <w:t>BSP</w:t>
      </w:r>
      <w:r>
        <w:rPr>
          <w:rFonts w:hint="eastAsia"/>
          <w:sz w:val="24"/>
          <w:szCs w:val="24"/>
        </w:rPr>
        <w:t>结构了。相关思路同上，不再赘述。</w:t>
      </w:r>
    </w:p>
    <w:p w14:paraId="6D67674D" w14:textId="77777777" w:rsidR="007B343D" w:rsidRDefault="00BC4620">
      <w:pPr>
        <w:spacing w:line="400" w:lineRule="exact"/>
        <w:ind w:firstLineChars="200" w:firstLine="480"/>
        <w:rPr>
          <w:sz w:val="24"/>
          <w:szCs w:val="24"/>
        </w:rPr>
      </w:pPr>
      <w:r>
        <w:rPr>
          <w:rFonts w:hint="eastAsia"/>
          <w:sz w:val="24"/>
          <w:szCs w:val="24"/>
        </w:rPr>
        <w:t>BSP</w:t>
      </w:r>
      <w:r>
        <w:rPr>
          <w:rFonts w:hint="eastAsia"/>
          <w:sz w:val="24"/>
          <w:szCs w:val="24"/>
        </w:rPr>
        <w:t>的数据结构为</w:t>
      </w:r>
      <w:r>
        <w:rPr>
          <w:rFonts w:hint="eastAsia"/>
          <w:sz w:val="24"/>
          <w:szCs w:val="24"/>
        </w:rPr>
        <w:t>Node</w:t>
      </w:r>
      <w:r>
        <w:rPr>
          <w:rFonts w:hint="eastAsia"/>
          <w:sz w:val="24"/>
          <w:szCs w:val="24"/>
        </w:rPr>
        <w:t>所串联成的二叉树。</w:t>
      </w:r>
      <w:r>
        <w:rPr>
          <w:rFonts w:hint="eastAsia"/>
          <w:sz w:val="24"/>
          <w:szCs w:val="24"/>
        </w:rPr>
        <w:t>Node</w:t>
      </w:r>
      <w:r>
        <w:rPr>
          <w:rFonts w:hint="eastAsia"/>
          <w:sz w:val="24"/>
          <w:szCs w:val="24"/>
        </w:rPr>
        <w:t>的结构如下：</w:t>
      </w:r>
    </w:p>
    <w:p w14:paraId="32F2EAFC"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2C2DA2AF"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@enum </w:t>
      </w:r>
      <w:proofErr w:type="spellStart"/>
      <w:r>
        <w:rPr>
          <w:rFonts w:ascii="MonoLisa-Regular" w:eastAsia="Consolas" w:hAnsi="MonoLisa-Regular" w:cs="MonoLisa-Regular"/>
          <w:color w:val="5C5C5C"/>
          <w:sz w:val="20"/>
          <w:szCs w:val="20"/>
          <w:shd w:val="clear" w:color="auto" w:fill="FFFFFF"/>
        </w:rPr>
        <w:t>SplitType</w:t>
      </w:r>
      <w:proofErr w:type="spellEnd"/>
    </w:p>
    <w:p w14:paraId="6DC6E4F2"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枚举区域分割的类型。</w:t>
      </w:r>
    </w:p>
    <w:p w14:paraId="0249FBCC"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B4D7987"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A626A4"/>
          <w:sz w:val="20"/>
          <w:szCs w:val="20"/>
          <w:shd w:val="clear" w:color="auto" w:fill="F8F8F8"/>
        </w:rPr>
        <w:t>enum</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SplitType</w:t>
      </w:r>
      <w:proofErr w:type="spellEnd"/>
    </w:p>
    <w:p w14:paraId="163C27A2"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1CC93883"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Horizontal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///&lt; </w:t>
      </w:r>
      <w:r>
        <w:rPr>
          <w:rFonts w:ascii="MonoLisa-Regular" w:eastAsia="Consolas" w:hAnsi="MonoLisa-Regular" w:cs="MonoLisa-Regular"/>
          <w:i/>
          <w:color w:val="A0A1A7"/>
          <w:sz w:val="20"/>
          <w:szCs w:val="20"/>
          <w:shd w:val="clear" w:color="auto" w:fill="F8F8F8"/>
        </w:rPr>
        <w:t>水平分割</w:t>
      </w:r>
    </w:p>
    <w:p w14:paraId="6E89B814"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Vertical,       </w:t>
      </w:r>
      <w:r>
        <w:rPr>
          <w:rFonts w:ascii="MonoLisa-Regular" w:eastAsia="Consolas" w:hAnsi="MonoLisa-Regular" w:cs="MonoLisa-Regular"/>
          <w:i/>
          <w:color w:val="A0A1A7"/>
          <w:sz w:val="20"/>
          <w:szCs w:val="20"/>
          <w:shd w:val="clear" w:color="auto" w:fill="FFFFFF"/>
        </w:rPr>
        <w:t>///&lt; </w:t>
      </w:r>
      <w:r>
        <w:rPr>
          <w:rFonts w:ascii="MonoLisa-Regular" w:eastAsia="Consolas" w:hAnsi="MonoLisa-Regular" w:cs="MonoLisa-Regular"/>
          <w:i/>
          <w:color w:val="A0A1A7"/>
          <w:sz w:val="20"/>
          <w:szCs w:val="20"/>
          <w:shd w:val="clear" w:color="auto" w:fill="FFFFFF"/>
        </w:rPr>
        <w:t>竖直分割</w:t>
      </w:r>
    </w:p>
    <w:p w14:paraId="3467C3D6"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Leaf            </w:t>
      </w:r>
      <w:r>
        <w:rPr>
          <w:rFonts w:ascii="MonoLisa-Regular" w:eastAsia="Consolas" w:hAnsi="MonoLisa-Regular" w:cs="MonoLisa-Regular"/>
          <w:i/>
          <w:color w:val="A0A1A7"/>
          <w:sz w:val="20"/>
          <w:szCs w:val="20"/>
          <w:shd w:val="clear" w:color="auto" w:fill="F8F8F8"/>
        </w:rPr>
        <w:t>///&lt; </w:t>
      </w:r>
      <w:r>
        <w:rPr>
          <w:rFonts w:ascii="MonoLisa-Regular" w:eastAsia="Consolas" w:hAnsi="MonoLisa-Regular" w:cs="MonoLisa-Regular"/>
          <w:i/>
          <w:color w:val="A0A1A7"/>
          <w:sz w:val="20"/>
          <w:szCs w:val="20"/>
          <w:shd w:val="clear" w:color="auto" w:fill="F8F8F8"/>
        </w:rPr>
        <w:t>叶子节点</w:t>
      </w:r>
    </w:p>
    <w:p w14:paraId="0BD0CA3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3EAD29C"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29E85B6"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@class Node</w:t>
      </w:r>
    </w:p>
    <w:p w14:paraId="567C6531"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 @brief </w:t>
      </w:r>
      <w:r>
        <w:rPr>
          <w:rFonts w:ascii="MonoLisa-Regular" w:eastAsia="Consolas" w:hAnsi="MonoLisa-Regular" w:cs="MonoLisa-Regular"/>
          <w:color w:val="5C5C5C"/>
          <w:sz w:val="20"/>
          <w:szCs w:val="20"/>
          <w:shd w:val="clear" w:color="auto" w:fill="F8F8F8"/>
        </w:rPr>
        <w:t>树的节点，对应分割形成的某块区域。</w:t>
      </w:r>
    </w:p>
    <w:p w14:paraId="7D42ECF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B8A2D68"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p>
    <w:p w14:paraId="4EFCA88D"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4DDB04C9" w14:textId="77777777" w:rsidR="007B343D" w:rsidRDefault="007B343D">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536B82"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295047EC"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默认构造。</w:t>
      </w:r>
    </w:p>
    <w:p w14:paraId="07E3FF94"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0D0983F"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default</w:t>
      </w:r>
      <w:r>
        <w:rPr>
          <w:rFonts w:ascii="MonoLisa-Regular" w:eastAsia="Consolas" w:hAnsi="MonoLisa-Regular" w:cs="MonoLisa-Regular"/>
          <w:color w:val="5C5C5C"/>
          <w:sz w:val="20"/>
          <w:szCs w:val="20"/>
          <w:shd w:val="clear" w:color="auto" w:fill="F8F8F8"/>
        </w:rPr>
        <w:t>;</w:t>
      </w:r>
    </w:p>
    <w:p w14:paraId="6D6D8DA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1EE0985D"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w:t>
      </w:r>
      <w:proofErr w:type="gramStart"/>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析构函数</w:t>
      </w:r>
      <w:proofErr w:type="gramEnd"/>
      <w:r>
        <w:rPr>
          <w:rFonts w:ascii="MonoLisa-Regular" w:eastAsia="Consolas" w:hAnsi="MonoLisa-Regular" w:cs="MonoLisa-Regular"/>
          <w:color w:val="5C5C5C"/>
          <w:sz w:val="20"/>
          <w:szCs w:val="20"/>
          <w:shd w:val="clear" w:color="auto" w:fill="F8F8F8"/>
        </w:rPr>
        <w:t>，处理本节点以及子节点的释放。</w:t>
      </w:r>
    </w:p>
    <w:p w14:paraId="2941E6F4"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045D6D6"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Node(</w:t>
      </w:r>
      <w:proofErr w:type="gramEnd"/>
      <w:r>
        <w:rPr>
          <w:rFonts w:ascii="MonoLisa-Regular" w:eastAsia="Consolas" w:hAnsi="MonoLisa-Regular" w:cs="MonoLisa-Regular"/>
          <w:color w:val="5C5C5C"/>
          <w:sz w:val="20"/>
          <w:szCs w:val="20"/>
          <w:shd w:val="clear" w:color="auto" w:fill="F8F8F8"/>
        </w:rPr>
        <w:t>);</w:t>
      </w:r>
    </w:p>
    <w:p w14:paraId="724FB26C"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767CBB8A"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该节点的分割类型。</w:t>
      </w:r>
    </w:p>
    <w:p w14:paraId="2A3382F6"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533EB84"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m_splitType</w:t>
      </w:r>
      <w:proofErr w:type="spellEnd"/>
      <w:r>
        <w:rPr>
          <w:rFonts w:ascii="MonoLisa-Regular" w:eastAsia="Consolas" w:hAnsi="MonoLisa-Regular" w:cs="MonoLisa-Regular"/>
          <w:color w:val="5C5C5C"/>
          <w:sz w:val="20"/>
          <w:szCs w:val="20"/>
          <w:shd w:val="clear" w:color="auto" w:fill="F8F8F8"/>
        </w:rPr>
        <w:t>;</w:t>
      </w:r>
    </w:p>
    <w:p w14:paraId="03DED9C2"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1754A0CD"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@details offset </w:t>
      </w:r>
      <w:r>
        <w:rPr>
          <w:rFonts w:ascii="MonoLisa-Regular" w:eastAsia="Consolas" w:hAnsi="MonoLisa-Regular" w:cs="MonoLisa-Regular"/>
          <w:color w:val="5C5C5C"/>
          <w:sz w:val="20"/>
          <w:szCs w:val="20"/>
          <w:shd w:val="clear" w:color="auto" w:fill="F8F8F8"/>
        </w:rPr>
        <w:t>和</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leafIndex</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分别对应非叶子节点和叶子节点的数据信息，对于同一个节点这两条数据不可能共存。因此为了节省内存，采用</w:t>
      </w:r>
      <w:r>
        <w:rPr>
          <w:rFonts w:ascii="MonoLisa-Regular" w:eastAsia="Consolas" w:hAnsi="MonoLisa-Regular" w:cs="MonoLisa-Regular"/>
          <w:color w:val="5C5C5C"/>
          <w:sz w:val="20"/>
          <w:szCs w:val="20"/>
          <w:shd w:val="clear" w:color="auto" w:fill="F8F8F8"/>
        </w:rPr>
        <w:t> union</w:t>
      </w:r>
    </w:p>
    <w:p w14:paraId="24A98A3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7289DED"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union</w:t>
      </w:r>
    </w:p>
    <w:p w14:paraId="0C3F522F"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4409AAE"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w:t>
      </w:r>
    </w:p>
    <w:p w14:paraId="6D7AFB98"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@brief </w:t>
      </w:r>
      <w:r>
        <w:rPr>
          <w:rFonts w:ascii="MonoLisa-Regular" w:eastAsia="Consolas" w:hAnsi="MonoLisa-Regular" w:cs="MonoLisa-Regular"/>
          <w:color w:val="5C5C5C"/>
          <w:sz w:val="20"/>
          <w:szCs w:val="20"/>
          <w:shd w:val="clear" w:color="auto" w:fill="FFFFFF"/>
        </w:rPr>
        <w:t>分割线的横坐标或纵坐标的偏移量，是横坐标还是纵坐标取决于分割类型。</w:t>
      </w:r>
    </w:p>
    <w:p w14:paraId="2212F620"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C78DF7F"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m_offset</w:t>
      </w:r>
      <w:proofErr w:type="spellEnd"/>
      <w:r>
        <w:rPr>
          <w:rFonts w:ascii="MonoLisa-Regular" w:eastAsia="Consolas" w:hAnsi="MonoLisa-Regular" w:cs="MonoLisa-Regular"/>
          <w:color w:val="5C5C5C"/>
          <w:sz w:val="20"/>
          <w:szCs w:val="20"/>
          <w:shd w:val="clear" w:color="auto" w:fill="FFFFFF"/>
        </w:rPr>
        <w:t>;</w:t>
      </w:r>
    </w:p>
    <w:p w14:paraId="5422FBFA"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w:t>
      </w:r>
    </w:p>
    <w:p w14:paraId="5D2994C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@brief </w:t>
      </w:r>
      <w:r>
        <w:rPr>
          <w:rFonts w:ascii="MonoLisa-Regular" w:eastAsia="Consolas" w:hAnsi="MonoLisa-Regular" w:cs="MonoLisa-Regular"/>
          <w:color w:val="5C5C5C"/>
          <w:sz w:val="20"/>
          <w:szCs w:val="20"/>
          <w:shd w:val="clear" w:color="auto" w:fill="FFFFFF"/>
        </w:rPr>
        <w:t>节点的下标，在外部的</w:t>
      </w:r>
      <w:r>
        <w:rPr>
          <w:rFonts w:ascii="MonoLisa-Regular" w:eastAsia="Consolas" w:hAnsi="MonoLisa-Regular" w:cs="MonoLisa-Regular"/>
          <w:color w:val="5C5C5C"/>
          <w:sz w:val="20"/>
          <w:szCs w:val="20"/>
          <w:shd w:val="clear" w:color="auto" w:fill="FFFFFF"/>
        </w:rPr>
        <w:t> leaves </w:t>
      </w:r>
      <w:r>
        <w:rPr>
          <w:rFonts w:ascii="MonoLisa-Regular" w:eastAsia="Consolas" w:hAnsi="MonoLisa-Regular" w:cs="MonoLisa-Regular"/>
          <w:color w:val="5C5C5C"/>
          <w:sz w:val="20"/>
          <w:szCs w:val="20"/>
          <w:shd w:val="clear" w:color="auto" w:fill="FFFFFF"/>
        </w:rPr>
        <w:t>数组中使用。</w:t>
      </w:r>
    </w:p>
    <w:p w14:paraId="1F3DE399"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45132BC"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m_leafIndex</w:t>
      </w:r>
      <w:proofErr w:type="spellEnd"/>
      <w:r>
        <w:rPr>
          <w:rFonts w:ascii="MonoLisa-Regular" w:eastAsia="Consolas" w:hAnsi="MonoLisa-Regular" w:cs="MonoLisa-Regular"/>
          <w:color w:val="5C5C5C"/>
          <w:sz w:val="20"/>
          <w:szCs w:val="20"/>
          <w:shd w:val="clear" w:color="auto" w:fill="FFFFFF"/>
        </w:rPr>
        <w:t>;</w:t>
      </w:r>
    </w:p>
    <w:p w14:paraId="5A141B14"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05FC4BA"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050AF415"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 </w:t>
      </w:r>
      <w:r>
        <w:rPr>
          <w:rFonts w:ascii="MonoLisa-Regular" w:eastAsia="Consolas" w:hAnsi="MonoLisa-Regular" w:cs="MonoLisa-Regular"/>
          <w:color w:val="5C5C5C"/>
          <w:sz w:val="20"/>
          <w:szCs w:val="20"/>
          <w:shd w:val="clear" w:color="auto" w:fill="F8F8F8"/>
        </w:rPr>
        <w:t>左子节点指针。</w:t>
      </w:r>
    </w:p>
    <w:p w14:paraId="10427B4F"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1814995"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C18401"/>
          <w:sz w:val="20"/>
          <w:szCs w:val="20"/>
          <w:shd w:val="clear" w:color="auto" w:fill="F8F8F8"/>
        </w:rPr>
        <w:t>m_left</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C18401"/>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37F0C8B3"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w:t>
      </w:r>
    </w:p>
    <w:p w14:paraId="2B504043"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@brief</w:t>
      </w:r>
      <w:proofErr w:type="gramStart"/>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右子节点</w:t>
      </w:r>
      <w:proofErr w:type="gramEnd"/>
      <w:r>
        <w:rPr>
          <w:rFonts w:ascii="MonoLisa-Regular" w:eastAsia="Consolas" w:hAnsi="MonoLisa-Regular" w:cs="MonoLisa-Regular"/>
          <w:color w:val="5C5C5C"/>
          <w:sz w:val="20"/>
          <w:szCs w:val="20"/>
          <w:shd w:val="clear" w:color="auto" w:fill="F8F8F8"/>
        </w:rPr>
        <w:t>指针。</w:t>
      </w:r>
    </w:p>
    <w:p w14:paraId="40BE1DE3"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88D553F"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struct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C18401"/>
          <w:sz w:val="20"/>
          <w:szCs w:val="20"/>
          <w:shd w:val="clear" w:color="auto" w:fill="F8F8F8"/>
        </w:rPr>
        <w:t>Node</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C18401"/>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C18401"/>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410C2C2D"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0B078F78"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gramStart"/>
      <w:r>
        <w:rPr>
          <w:rFonts w:ascii="MonoLisa-Regular" w:eastAsia="Consolas" w:hAnsi="MonoLisa-Regular" w:cs="MonoLisa-Regular"/>
          <w:color w:val="5C5C5C"/>
          <w:sz w:val="20"/>
          <w:szCs w:val="20"/>
          <w:shd w:val="clear" w:color="auto" w:fill="F8F8F8"/>
        </w:rPr>
        <w:lastRenderedPageBreak/>
        <w:t>Node::</w:t>
      </w:r>
      <w:proofErr w:type="gramEnd"/>
      <w:r>
        <w:rPr>
          <w:rFonts w:ascii="MonoLisa-Regular" w:eastAsia="Consolas" w:hAnsi="MonoLisa-Regular" w:cs="MonoLisa-Regular"/>
          <w:color w:val="5C5C5C"/>
          <w:sz w:val="20"/>
          <w:szCs w:val="20"/>
          <w:shd w:val="clear" w:color="auto" w:fill="F8F8F8"/>
        </w:rPr>
        <w:t>~Node()</w:t>
      </w:r>
    </w:p>
    <w:p w14:paraId="3C17AF42"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3AB4772"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m</w:t>
      </w:r>
      <w:proofErr w:type="gramEnd"/>
      <w:r>
        <w:rPr>
          <w:rFonts w:ascii="MonoLisa-Regular" w:eastAsia="Consolas" w:hAnsi="MonoLisa-Regular" w:cs="MonoLisa-Regular"/>
          <w:color w:val="5C5C5C"/>
          <w:sz w:val="20"/>
          <w:szCs w:val="20"/>
          <w:shd w:val="clear" w:color="auto" w:fill="F8F8F8"/>
        </w:rPr>
        <w:t>_left</w:t>
      </w:r>
      <w:proofErr w:type="spellEnd"/>
      <w:r>
        <w:rPr>
          <w:rFonts w:ascii="MonoLisa-Regular" w:eastAsia="Consolas" w:hAnsi="MonoLisa-Regular" w:cs="MonoLisa-Regular"/>
          <w:color w:val="5C5C5C"/>
          <w:sz w:val="20"/>
          <w:szCs w:val="20"/>
          <w:shd w:val="clear" w:color="auto" w:fill="F8F8F8"/>
        </w:rPr>
        <w:t> &amp;&amp; !</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w:t>
      </w:r>
    </w:p>
    <w:p w14:paraId="0CE0E3C4" w14:textId="77777777" w:rsidR="007B343D" w:rsidRDefault="007B343D">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A8E99B7"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delete</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m_left</w:t>
      </w:r>
      <w:proofErr w:type="spellEnd"/>
      <w:r>
        <w:rPr>
          <w:rFonts w:ascii="MonoLisa-Regular" w:eastAsia="Consolas" w:hAnsi="MonoLisa-Regular" w:cs="MonoLisa-Regular"/>
          <w:color w:val="5C5C5C"/>
          <w:sz w:val="20"/>
          <w:szCs w:val="20"/>
          <w:shd w:val="clear" w:color="auto" w:fill="F8F8F8"/>
        </w:rPr>
        <w:t>;</w:t>
      </w:r>
    </w:p>
    <w:p w14:paraId="3BABCE35"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m_left</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0184BB"/>
          <w:sz w:val="20"/>
          <w:szCs w:val="20"/>
          <w:shd w:val="clear" w:color="auto" w:fill="FFFFFF"/>
        </w:rPr>
        <w:t>nullptr</w:t>
      </w:r>
      <w:proofErr w:type="spellEnd"/>
      <w:r>
        <w:rPr>
          <w:rFonts w:ascii="MonoLisa-Regular" w:eastAsia="Consolas" w:hAnsi="MonoLisa-Regular" w:cs="MonoLisa-Regular"/>
          <w:color w:val="5C5C5C"/>
          <w:sz w:val="20"/>
          <w:szCs w:val="20"/>
          <w:shd w:val="clear" w:color="auto" w:fill="FFFFFF"/>
        </w:rPr>
        <w:t>;</w:t>
      </w:r>
    </w:p>
    <w:p w14:paraId="4912A118" w14:textId="77777777" w:rsidR="007B343D" w:rsidRDefault="007B343D">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ABAE763"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delete</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m_right</w:t>
      </w:r>
      <w:proofErr w:type="spellEnd"/>
      <w:r>
        <w:rPr>
          <w:rFonts w:ascii="MonoLisa-Regular" w:eastAsia="Consolas" w:hAnsi="MonoLisa-Regular" w:cs="MonoLisa-Regular"/>
          <w:color w:val="5C5C5C"/>
          <w:sz w:val="20"/>
          <w:szCs w:val="20"/>
          <w:shd w:val="clear" w:color="auto" w:fill="FFFFFF"/>
        </w:rPr>
        <w:t>;</w:t>
      </w:r>
    </w:p>
    <w:p w14:paraId="1F4BC0B8" w14:textId="77777777" w:rsidR="007B343D" w:rsidRDefault="00BC4620">
      <w:pPr>
        <w:widowControl/>
        <w:numPr>
          <w:ilvl w:val="0"/>
          <w:numId w:val="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0184BB"/>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382D2112" w14:textId="77777777" w:rsidR="007B343D" w:rsidRDefault="00BC4620">
      <w:pPr>
        <w:widowControl/>
        <w:numPr>
          <w:ilvl w:val="0"/>
          <w:numId w:val="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65A7B4B" w14:textId="77777777" w:rsidR="007B343D" w:rsidRDefault="00BC4620">
      <w:pPr>
        <w:spacing w:line="400" w:lineRule="exact"/>
        <w:ind w:firstLineChars="200" w:firstLine="480"/>
        <w:rPr>
          <w:sz w:val="24"/>
          <w:szCs w:val="24"/>
        </w:rPr>
      </w:pPr>
      <w:r>
        <w:rPr>
          <w:rFonts w:hint="eastAsia"/>
          <w:sz w:val="24"/>
          <w:szCs w:val="24"/>
        </w:rPr>
        <w:t>BSP</w:t>
      </w:r>
      <w:r>
        <w:rPr>
          <w:rFonts w:hint="eastAsia"/>
          <w:sz w:val="24"/>
          <w:szCs w:val="24"/>
        </w:rPr>
        <w:t>包含的数据成员如下：</w:t>
      </w:r>
    </w:p>
    <w:p w14:paraId="4838B839"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3004397"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整棵</w:t>
      </w:r>
      <w:r>
        <w:rPr>
          <w:rFonts w:ascii="MonoLisa-Regular" w:eastAsia="Consolas" w:hAnsi="MonoLisa-Regular" w:cs="MonoLisa-Regular"/>
          <w:color w:val="5C5C5C"/>
          <w:sz w:val="20"/>
          <w:szCs w:val="20"/>
          <w:shd w:val="clear" w:color="auto" w:fill="FFFFFF"/>
        </w:rPr>
        <w:t> BSP </w:t>
      </w:r>
      <w:r>
        <w:rPr>
          <w:rFonts w:ascii="MonoLisa-Regular" w:eastAsia="Consolas" w:hAnsi="MonoLisa-Regular" w:cs="MonoLisa-Regular"/>
          <w:color w:val="5C5C5C"/>
          <w:sz w:val="20"/>
          <w:szCs w:val="20"/>
          <w:shd w:val="clear" w:color="auto" w:fill="FFFFFF"/>
        </w:rPr>
        <w:t>树的根节点。</w:t>
      </w:r>
    </w:p>
    <w:p w14:paraId="7C2DCC5F"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@todo</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后续考虑自己实现简单的对象树机制，不使用智能指针</w:t>
      </w:r>
    </w:p>
    <w:p w14:paraId="04065486"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1E53D79"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Node *</w:t>
      </w:r>
      <w:proofErr w:type="spellStart"/>
      <w:r>
        <w:rPr>
          <w:rFonts w:ascii="MonoLisa-Regular" w:eastAsia="Consolas" w:hAnsi="MonoLisa-Regular" w:cs="MonoLisa-Regular"/>
          <w:color w:val="5C5C5C"/>
          <w:sz w:val="20"/>
          <w:szCs w:val="20"/>
          <w:shd w:val="clear" w:color="auto" w:fill="F8F8F8"/>
        </w:rPr>
        <w:t>m_root</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5274058D" w14:textId="77777777" w:rsidR="007B343D" w:rsidRDefault="007B343D">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805CDB6"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21B1A7A5"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存储每个叶子节点中的</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PicItem</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图元</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列表。</w:t>
      </w:r>
    </w:p>
    <w:p w14:paraId="37792754"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@details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树构建成功以后，所有的</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都存储在叶子节点的区域中，为了方便获取，将数据提取到整棵树的数据结构中，叶子节点中存储下标方便访问。注意，每个</w:t>
      </w:r>
      <w:r>
        <w:rPr>
          <w:rFonts w:ascii="MonoLisa-Regular" w:eastAsia="Consolas" w:hAnsi="MonoLisa-Regular" w:cs="MonoLisa-Regular"/>
          <w:color w:val="5C5C5C"/>
          <w:sz w:val="20"/>
          <w:szCs w:val="20"/>
          <w:shd w:val="clear" w:color="auto" w:fill="F8F8F8"/>
        </w:rPr>
        <w:t>"Vector&lt;</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*&gt;"</w:t>
      </w:r>
      <w:r>
        <w:rPr>
          <w:rFonts w:ascii="MonoLisa-Regular" w:eastAsia="Consolas" w:hAnsi="MonoLisa-Regular" w:cs="MonoLisa-Regular"/>
          <w:color w:val="5C5C5C"/>
          <w:sz w:val="20"/>
          <w:szCs w:val="20"/>
          <w:shd w:val="clear" w:color="auto" w:fill="F8F8F8"/>
        </w:rPr>
        <w:t>对应一个节点，因此</w:t>
      </w:r>
      <w:proofErr w:type="spellStart"/>
      <w:r>
        <w:rPr>
          <w:rFonts w:ascii="MonoLisa-Regular" w:eastAsia="Consolas" w:hAnsi="MonoLisa-Regular" w:cs="MonoLisa-Regular"/>
          <w:color w:val="5C5C5C"/>
          <w:sz w:val="20"/>
          <w:szCs w:val="20"/>
          <w:shd w:val="clear" w:color="auto" w:fill="F8F8F8"/>
        </w:rPr>
        <w:t>m_leaves</w:t>
      </w:r>
      <w:proofErr w:type="spellEnd"/>
      <w:r>
        <w:rPr>
          <w:rFonts w:ascii="MonoLisa-Regular" w:eastAsia="Consolas" w:hAnsi="MonoLisa-Regular" w:cs="MonoLisa-Regular"/>
          <w:color w:val="5C5C5C"/>
          <w:sz w:val="20"/>
          <w:szCs w:val="20"/>
          <w:shd w:val="clear" w:color="auto" w:fill="F8F8F8"/>
        </w:rPr>
        <w:t>实际上以一维的方式组织各个节点。</w:t>
      </w:r>
    </w:p>
    <w:p w14:paraId="3DE698CF"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2810820"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Vector&lt;Vector&lt;</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*&gt;&gt; </w:t>
      </w:r>
      <w:proofErr w:type="spellStart"/>
      <w:r>
        <w:rPr>
          <w:rFonts w:ascii="MonoLisa-Regular" w:eastAsia="Consolas" w:hAnsi="MonoLisa-Regular" w:cs="MonoLisa-Regular"/>
          <w:color w:val="5C5C5C"/>
          <w:sz w:val="20"/>
          <w:szCs w:val="20"/>
          <w:shd w:val="clear" w:color="auto" w:fill="F8F8F8"/>
        </w:rPr>
        <w:t>m_leaves</w:t>
      </w:r>
      <w:proofErr w:type="spellEnd"/>
      <w:r>
        <w:rPr>
          <w:rFonts w:ascii="MonoLisa-Regular" w:eastAsia="Consolas" w:hAnsi="MonoLisa-Regular" w:cs="MonoLisa-Regular"/>
          <w:color w:val="5C5C5C"/>
          <w:sz w:val="20"/>
          <w:szCs w:val="20"/>
          <w:shd w:val="clear" w:color="auto" w:fill="F8F8F8"/>
        </w:rPr>
        <w:t>;</w:t>
      </w:r>
    </w:p>
    <w:p w14:paraId="3B21A60B" w14:textId="77777777" w:rsidR="007B343D" w:rsidRDefault="007B343D">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4EBB57D"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319E2672"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树的深度，对应分割的次数。</w:t>
      </w:r>
    </w:p>
    <w:p w14:paraId="1B35B96F"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7179EE1"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int </w:t>
      </w:r>
      <w:proofErr w:type="spellStart"/>
      <w:r>
        <w:rPr>
          <w:rFonts w:ascii="MonoLisa-Regular" w:eastAsia="Consolas" w:hAnsi="MonoLisa-Regular" w:cs="MonoLisa-Regular"/>
          <w:color w:val="5C5C5C"/>
          <w:sz w:val="20"/>
          <w:szCs w:val="20"/>
          <w:shd w:val="clear" w:color="auto" w:fill="FFFFFF"/>
        </w:rPr>
        <w:t>m_depth</w:t>
      </w:r>
      <w:proofErr w:type="spell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6037097C" w14:textId="77777777" w:rsidR="007B343D" w:rsidRDefault="007B343D">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A73BBAE"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w:t>
      </w:r>
    </w:p>
    <w:p w14:paraId="04F3CFB1"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@brief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整棵</w:t>
      </w:r>
      <w:proofErr w:type="gramStart"/>
      <w:r>
        <w:rPr>
          <w:rFonts w:ascii="MonoLisa-Regular" w:eastAsia="Consolas" w:hAnsi="MonoLisa-Regular" w:cs="MonoLisa-Regular"/>
          <w:color w:val="5C5C5C"/>
          <w:sz w:val="20"/>
          <w:szCs w:val="20"/>
          <w:shd w:val="clear" w:color="auto" w:fill="F8F8F8"/>
        </w:rPr>
        <w:t>树作用</w:t>
      </w:r>
      <w:proofErr w:type="gramEnd"/>
      <w:r>
        <w:rPr>
          <w:rFonts w:ascii="MonoLisa-Regular" w:eastAsia="Consolas" w:hAnsi="MonoLisa-Regular" w:cs="MonoLisa-Regular"/>
          <w:color w:val="5C5C5C"/>
          <w:sz w:val="20"/>
          <w:szCs w:val="20"/>
          <w:shd w:val="clear" w:color="auto" w:fill="F8F8F8"/>
        </w:rPr>
        <w:t>的</w:t>
      </w:r>
      <w:r>
        <w:rPr>
          <w:rFonts w:ascii="MonoLisa-Regular" w:eastAsia="Consolas" w:hAnsi="MonoLisa-Regular" w:cs="MonoLisa-Regular"/>
          <w:color w:val="5C5C5C"/>
          <w:sz w:val="20"/>
          <w:szCs w:val="20"/>
          <w:shd w:val="clear" w:color="auto" w:fill="F8F8F8"/>
        </w:rPr>
        <w:t> 2D </w:t>
      </w:r>
      <w:r>
        <w:rPr>
          <w:rFonts w:ascii="MonoLisa-Regular" w:eastAsia="Consolas" w:hAnsi="MonoLisa-Regular" w:cs="MonoLisa-Regular"/>
          <w:color w:val="5C5C5C"/>
          <w:sz w:val="20"/>
          <w:szCs w:val="20"/>
          <w:shd w:val="clear" w:color="auto" w:fill="F8F8F8"/>
        </w:rPr>
        <w:t>平面范围。</w:t>
      </w:r>
    </w:p>
    <w:p w14:paraId="187365BC" w14:textId="77777777" w:rsidR="007B343D" w:rsidRDefault="00BC4620">
      <w:pPr>
        <w:widowControl/>
        <w:numPr>
          <w:ilvl w:val="0"/>
          <w:numId w:val="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E12AC20" w14:textId="77777777" w:rsidR="007B343D" w:rsidRDefault="00BC4620">
      <w:pPr>
        <w:widowControl/>
        <w:numPr>
          <w:ilvl w:val="0"/>
          <w:numId w:val="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m_region</w:t>
      </w:r>
      <w:proofErr w:type="spellEnd"/>
      <w:r>
        <w:rPr>
          <w:rFonts w:ascii="MonoLisa-Regular" w:eastAsia="Consolas" w:hAnsi="MonoLisa-Regular" w:cs="MonoLisa-Regular"/>
          <w:color w:val="5C5C5C"/>
          <w:sz w:val="20"/>
          <w:szCs w:val="20"/>
          <w:shd w:val="clear" w:color="auto" w:fill="F8F8F8"/>
        </w:rPr>
        <w:t>;</w:t>
      </w:r>
    </w:p>
    <w:p w14:paraId="4D61FE66" w14:textId="77777777" w:rsidR="007B343D" w:rsidRDefault="00BC4620">
      <w:pPr>
        <w:spacing w:line="400" w:lineRule="exact"/>
        <w:ind w:firstLineChars="200" w:firstLine="480"/>
        <w:rPr>
          <w:sz w:val="24"/>
          <w:szCs w:val="24"/>
        </w:rPr>
      </w:pPr>
      <w:r>
        <w:rPr>
          <w:sz w:val="24"/>
          <w:szCs w:val="24"/>
        </w:rPr>
        <w:t>由用户传入矩形区域</w:t>
      </w:r>
      <w:r>
        <w:rPr>
          <w:sz w:val="24"/>
          <w:szCs w:val="24"/>
        </w:rPr>
        <w:t>region</w:t>
      </w:r>
      <w:r>
        <w:rPr>
          <w:sz w:val="24"/>
          <w:szCs w:val="24"/>
        </w:rPr>
        <w:t>与树的深度</w:t>
      </w:r>
      <w:r>
        <w:rPr>
          <w:sz w:val="24"/>
          <w:szCs w:val="24"/>
        </w:rPr>
        <w:t>depth</w:t>
      </w:r>
      <w:r>
        <w:rPr>
          <w:sz w:val="24"/>
          <w:szCs w:val="24"/>
        </w:rPr>
        <w:t>，程序传入初始根节点并递归调用</w:t>
      </w:r>
      <w:proofErr w:type="spellStart"/>
      <w:r>
        <w:rPr>
          <w:sz w:val="24"/>
          <w:szCs w:val="24"/>
        </w:rPr>
        <w:t>init</w:t>
      </w:r>
      <w:proofErr w:type="spellEnd"/>
      <w:r>
        <w:rPr>
          <w:sz w:val="24"/>
          <w:szCs w:val="24"/>
        </w:rPr>
        <w:t>函数创建各个子节点。</w:t>
      </w:r>
    </w:p>
    <w:p w14:paraId="4369606D" w14:textId="77777777" w:rsidR="007B343D" w:rsidRDefault="00BC4620">
      <w:pPr>
        <w:spacing w:line="400" w:lineRule="exact"/>
        <w:ind w:firstLineChars="200" w:firstLine="480"/>
        <w:rPr>
          <w:sz w:val="24"/>
          <w:szCs w:val="24"/>
        </w:rPr>
      </w:pPr>
      <w:r>
        <w:rPr>
          <w:sz w:val="24"/>
          <w:szCs w:val="24"/>
        </w:rPr>
        <w:t>注：本代码中</w:t>
      </w:r>
      <w:proofErr w:type="spellStart"/>
      <w:r>
        <w:rPr>
          <w:sz w:val="24"/>
          <w:szCs w:val="24"/>
        </w:rPr>
        <w:t>Rect</w:t>
      </w:r>
      <w:proofErr w:type="spellEnd"/>
      <w:r>
        <w:rPr>
          <w:sz w:val="24"/>
          <w:szCs w:val="24"/>
        </w:rPr>
        <w:t>对象的</w:t>
      </w:r>
      <w:r>
        <w:rPr>
          <w:sz w:val="24"/>
          <w:szCs w:val="24"/>
        </w:rPr>
        <w:t>x1()</w:t>
      </w:r>
      <w:r>
        <w:rPr>
          <w:sz w:val="24"/>
          <w:szCs w:val="24"/>
        </w:rPr>
        <w:t>和</w:t>
      </w:r>
      <w:r>
        <w:rPr>
          <w:sz w:val="24"/>
          <w:szCs w:val="24"/>
        </w:rPr>
        <w:t>y1()</w:t>
      </w:r>
      <w:r>
        <w:rPr>
          <w:sz w:val="24"/>
          <w:szCs w:val="24"/>
        </w:rPr>
        <w:t>返回矩形对象左上角的坐标，</w:t>
      </w:r>
      <w:r>
        <w:rPr>
          <w:sz w:val="24"/>
          <w:szCs w:val="24"/>
        </w:rPr>
        <w:t>x2()</w:t>
      </w:r>
      <w:r>
        <w:rPr>
          <w:sz w:val="24"/>
          <w:szCs w:val="24"/>
        </w:rPr>
        <w:t>和</w:t>
      </w:r>
      <w:r>
        <w:rPr>
          <w:sz w:val="24"/>
          <w:szCs w:val="24"/>
        </w:rPr>
        <w:t>y2()</w:t>
      </w:r>
      <w:r>
        <w:rPr>
          <w:sz w:val="24"/>
          <w:szCs w:val="24"/>
        </w:rPr>
        <w:t>返回矩形对象右下角的坐标，下同。</w:t>
      </w:r>
    </w:p>
    <w:p w14:paraId="3CA5197A"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w:t>
      </w:r>
      <w:proofErr w:type="spellStart"/>
      <w:proofErr w:type="gramStart"/>
      <w:r>
        <w:rPr>
          <w:rFonts w:ascii="MonoLisa-Regular" w:eastAsia="Consolas" w:hAnsi="MonoLisa-Regular" w:cs="MonoLisa-Regular"/>
          <w:color w:val="5C5C5C"/>
          <w:sz w:val="20"/>
          <w:szCs w:val="20"/>
          <w:shd w:val="clear" w:color="auto" w:fill="F8F8F8"/>
        </w:rPr>
        <w:t>init</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Node *node,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 &amp;region, int depth)</w:t>
      </w:r>
    </w:p>
    <w:p w14:paraId="24CF3C08"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3D3EC929"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i/>
          <w:color w:val="A0A1A7"/>
          <w:sz w:val="20"/>
          <w:szCs w:val="20"/>
          <w:shd w:val="clear" w:color="auto" w:fill="F8F8F8"/>
        </w:rPr>
        <w:t>// depth &gt; 0 </w:t>
      </w:r>
      <w:r>
        <w:rPr>
          <w:rFonts w:ascii="MonoLisa-Regular" w:eastAsia="Consolas" w:hAnsi="MonoLisa-Regular" w:cs="MonoLisa-Regular"/>
          <w:i/>
          <w:color w:val="A0A1A7"/>
          <w:sz w:val="20"/>
          <w:szCs w:val="20"/>
          <w:shd w:val="clear" w:color="auto" w:fill="F8F8F8"/>
        </w:rPr>
        <w:t>，继续向下分割</w:t>
      </w:r>
    </w:p>
    <w:p w14:paraId="2CB803F6"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(depth &gt;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2A7CB495"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D288529"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为了统一命名，使用</w:t>
      </w:r>
      <w:r>
        <w:rPr>
          <w:rFonts w:ascii="MonoLisa-Regular" w:eastAsia="Consolas" w:hAnsi="MonoLisa-Regular" w:cs="MonoLisa-Regular"/>
          <w:i/>
          <w:color w:val="A0A1A7"/>
          <w:sz w:val="20"/>
          <w:szCs w:val="20"/>
          <w:shd w:val="clear" w:color="auto" w:fill="FFFFFF"/>
        </w:rPr>
        <w:t> left/right </w:t>
      </w:r>
      <w:r>
        <w:rPr>
          <w:rFonts w:ascii="MonoLisa-Regular" w:eastAsia="Consolas" w:hAnsi="MonoLisa-Regular" w:cs="MonoLisa-Regular"/>
          <w:i/>
          <w:color w:val="A0A1A7"/>
          <w:sz w:val="20"/>
          <w:szCs w:val="20"/>
          <w:shd w:val="clear" w:color="auto" w:fill="FFFFFF"/>
        </w:rPr>
        <w:t>对应逻辑上的</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左</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右</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子节点</w:t>
      </w:r>
    </w:p>
    <w:p w14:paraId="66891EE1"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水平</w:t>
      </w:r>
      <w:r>
        <w:rPr>
          <w:rFonts w:ascii="MonoLisa-Regular" w:eastAsia="Consolas" w:hAnsi="MonoLisa-Regular" w:cs="MonoLisa-Regular"/>
          <w:i/>
          <w:color w:val="A0A1A7"/>
          <w:sz w:val="20"/>
          <w:szCs w:val="20"/>
          <w:shd w:val="clear" w:color="auto" w:fill="F8F8F8"/>
        </w:rPr>
        <w:t> Horizontal </w:t>
      </w:r>
      <w:r>
        <w:rPr>
          <w:rFonts w:ascii="MonoLisa-Regular" w:eastAsia="Consolas" w:hAnsi="MonoLisa-Regular" w:cs="MonoLisa-Regular"/>
          <w:i/>
          <w:color w:val="A0A1A7"/>
          <w:sz w:val="20"/>
          <w:szCs w:val="20"/>
          <w:shd w:val="clear" w:color="auto" w:fill="F8F8F8"/>
        </w:rPr>
        <w:t>：</w:t>
      </w:r>
      <w:r>
        <w:rPr>
          <w:rFonts w:ascii="MonoLisa-Regular" w:eastAsia="Consolas" w:hAnsi="MonoLisa-Regular" w:cs="MonoLisa-Regular"/>
          <w:i/>
          <w:color w:val="A0A1A7"/>
          <w:sz w:val="20"/>
          <w:szCs w:val="20"/>
          <w:shd w:val="clear" w:color="auto" w:fill="F8F8F8"/>
        </w:rPr>
        <w:t> left </w:t>
      </w:r>
      <w:r>
        <w:rPr>
          <w:rFonts w:ascii="MonoLisa-Regular" w:eastAsia="Consolas" w:hAnsi="MonoLisa-Regular" w:cs="MonoLisa-Regular"/>
          <w:i/>
          <w:color w:val="A0A1A7"/>
          <w:sz w:val="20"/>
          <w:szCs w:val="20"/>
          <w:shd w:val="clear" w:color="auto" w:fill="F8F8F8"/>
        </w:rPr>
        <w:t>为上半边，</w:t>
      </w:r>
      <w:r>
        <w:rPr>
          <w:rFonts w:ascii="MonoLisa-Regular" w:eastAsia="Consolas" w:hAnsi="MonoLisa-Regular" w:cs="MonoLisa-Regular"/>
          <w:i/>
          <w:color w:val="A0A1A7"/>
          <w:sz w:val="20"/>
          <w:szCs w:val="20"/>
          <w:shd w:val="clear" w:color="auto" w:fill="F8F8F8"/>
        </w:rPr>
        <w:t> right </w:t>
      </w:r>
      <w:r>
        <w:rPr>
          <w:rFonts w:ascii="MonoLisa-Regular" w:eastAsia="Consolas" w:hAnsi="MonoLisa-Regular" w:cs="MonoLisa-Regular"/>
          <w:i/>
          <w:color w:val="A0A1A7"/>
          <w:sz w:val="20"/>
          <w:szCs w:val="20"/>
          <w:shd w:val="clear" w:color="auto" w:fill="F8F8F8"/>
        </w:rPr>
        <w:t>为下半边</w:t>
      </w:r>
    </w:p>
    <w:p w14:paraId="3572854A"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垂直</w:t>
      </w:r>
      <w:r>
        <w:rPr>
          <w:rFonts w:ascii="MonoLisa-Regular" w:eastAsia="Consolas" w:hAnsi="MonoLisa-Regular" w:cs="MonoLisa-Regular"/>
          <w:i/>
          <w:color w:val="A0A1A7"/>
          <w:sz w:val="20"/>
          <w:szCs w:val="20"/>
          <w:shd w:val="clear" w:color="auto" w:fill="FFFFFF"/>
        </w:rPr>
        <w:t> Vertical </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 left </w:t>
      </w:r>
      <w:r>
        <w:rPr>
          <w:rFonts w:ascii="MonoLisa-Regular" w:eastAsia="Consolas" w:hAnsi="MonoLisa-Regular" w:cs="MonoLisa-Regular"/>
          <w:i/>
          <w:color w:val="A0A1A7"/>
          <w:sz w:val="20"/>
          <w:szCs w:val="20"/>
          <w:shd w:val="clear" w:color="auto" w:fill="FFFFFF"/>
        </w:rPr>
        <w:t>为左半边，</w:t>
      </w:r>
      <w:r>
        <w:rPr>
          <w:rFonts w:ascii="MonoLisa-Regular" w:eastAsia="Consolas" w:hAnsi="MonoLisa-Regular" w:cs="MonoLisa-Regular"/>
          <w:i/>
          <w:color w:val="A0A1A7"/>
          <w:sz w:val="20"/>
          <w:szCs w:val="20"/>
          <w:shd w:val="clear" w:color="auto" w:fill="FFFFFF"/>
        </w:rPr>
        <w:t> right </w:t>
      </w:r>
      <w:r>
        <w:rPr>
          <w:rFonts w:ascii="MonoLisa-Regular" w:eastAsia="Consolas" w:hAnsi="MonoLisa-Regular" w:cs="MonoLisa-Regular"/>
          <w:i/>
          <w:color w:val="A0A1A7"/>
          <w:sz w:val="20"/>
          <w:szCs w:val="20"/>
          <w:shd w:val="clear" w:color="auto" w:fill="FFFFFF"/>
        </w:rPr>
        <w:t>为右半边</w:t>
      </w:r>
    </w:p>
    <w:p w14:paraId="057042C6"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int </w:t>
      </w:r>
      <w:proofErr w:type="spellStart"/>
      <w:r>
        <w:rPr>
          <w:rFonts w:ascii="MonoLisa-Regular" w:eastAsia="Consolas" w:hAnsi="MonoLisa-Regular" w:cs="MonoLisa-Regular"/>
          <w:color w:val="5C5C5C"/>
          <w:sz w:val="20"/>
          <w:szCs w:val="20"/>
          <w:shd w:val="clear" w:color="auto" w:fill="F8F8F8"/>
        </w:rPr>
        <w:t>offsetLeft</w:t>
      </w:r>
      <w:proofErr w:type="spellEnd"/>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offsetRight</w:t>
      </w:r>
      <w:proofErr w:type="spellEnd"/>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3EBE6612"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Rect</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leftRect</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rightRect</w:t>
      </w:r>
      <w:proofErr w:type="spellEnd"/>
      <w:r>
        <w:rPr>
          <w:rFonts w:ascii="MonoLisa-Regular" w:eastAsia="Consolas" w:hAnsi="MonoLisa-Regular" w:cs="MonoLisa-Regular"/>
          <w:color w:val="5C5C5C"/>
          <w:sz w:val="20"/>
          <w:szCs w:val="20"/>
          <w:shd w:val="clear" w:color="auto" w:fill="FFFFFF"/>
        </w:rPr>
        <w:t>;</w:t>
      </w:r>
    </w:p>
    <w:p w14:paraId="295E8699"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newSplit</w:t>
      </w:r>
      <w:proofErr w:type="spellEnd"/>
      <w:r>
        <w:rPr>
          <w:rFonts w:ascii="MonoLisa-Regular" w:eastAsia="Consolas" w:hAnsi="MonoLisa-Regular" w:cs="MonoLisa-Regular"/>
          <w:color w:val="5C5C5C"/>
          <w:sz w:val="20"/>
          <w:szCs w:val="20"/>
          <w:shd w:val="clear" w:color="auto" w:fill="F8F8F8"/>
        </w:rPr>
        <w:t>;</w:t>
      </w:r>
    </w:p>
    <w:p w14:paraId="2A5E6F0E" w14:textId="77777777" w:rsidR="007B343D" w:rsidRDefault="007B343D">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3D72CE7"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Horizontal == node-&gt;</w:t>
      </w:r>
      <w:proofErr w:type="spellStart"/>
      <w:r>
        <w:rPr>
          <w:rFonts w:ascii="MonoLisa-Regular" w:eastAsia="Consolas" w:hAnsi="MonoLisa-Regular" w:cs="MonoLisa-Regular"/>
          <w:color w:val="5C5C5C"/>
          <w:sz w:val="20"/>
          <w:szCs w:val="20"/>
          <w:shd w:val="clear" w:color="auto" w:fill="F8F8F8"/>
        </w:rPr>
        <w:t>m_splitType</w:t>
      </w:r>
      <w:proofErr w:type="spellEnd"/>
      <w:r>
        <w:rPr>
          <w:rFonts w:ascii="MonoLisa-Regular" w:eastAsia="Consolas" w:hAnsi="MonoLisa-Regular" w:cs="MonoLisa-Regular"/>
          <w:color w:val="5C5C5C"/>
          <w:sz w:val="20"/>
          <w:szCs w:val="20"/>
          <w:shd w:val="clear" w:color="auto" w:fill="F8F8F8"/>
        </w:rPr>
        <w:t>)</w:t>
      </w:r>
    </w:p>
    <w:p w14:paraId="70E251F6"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56F457A"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当前节点为水平分割</w:t>
      </w:r>
      <w:r>
        <w:rPr>
          <w:rFonts w:ascii="MonoLisa-Regular" w:eastAsia="Consolas" w:hAnsi="MonoLisa-Regular" w:cs="MonoLisa-Regular"/>
          <w:i/>
          <w:color w:val="A0A1A7"/>
          <w:sz w:val="20"/>
          <w:szCs w:val="20"/>
          <w:shd w:val="clear" w:color="auto" w:fill="F8F8F8"/>
        </w:rPr>
        <w:t> Horizontal </w:t>
      </w:r>
      <w:r>
        <w:rPr>
          <w:rFonts w:ascii="MonoLisa-Regular" w:eastAsia="Consolas" w:hAnsi="MonoLisa-Regular" w:cs="MonoLisa-Regular"/>
          <w:i/>
          <w:color w:val="A0A1A7"/>
          <w:sz w:val="20"/>
          <w:szCs w:val="20"/>
          <w:shd w:val="clear" w:color="auto" w:fill="F8F8F8"/>
        </w:rPr>
        <w:t>，则子节点为</w:t>
      </w:r>
      <w:r>
        <w:rPr>
          <w:rFonts w:ascii="MonoLisa-Regular" w:eastAsia="Consolas" w:hAnsi="MonoLisa-Regular" w:cs="MonoLisa-Regular"/>
          <w:i/>
          <w:color w:val="A0A1A7"/>
          <w:sz w:val="20"/>
          <w:szCs w:val="20"/>
          <w:shd w:val="clear" w:color="auto" w:fill="F8F8F8"/>
        </w:rPr>
        <w:t> Vertical </w:t>
      </w:r>
      <w:r>
        <w:rPr>
          <w:rFonts w:ascii="MonoLisa-Regular" w:eastAsia="Consolas" w:hAnsi="MonoLisa-Regular" w:cs="MonoLisa-Regular"/>
          <w:i/>
          <w:color w:val="A0A1A7"/>
          <w:sz w:val="20"/>
          <w:szCs w:val="20"/>
          <w:shd w:val="clear" w:color="auto" w:fill="F8F8F8"/>
        </w:rPr>
        <w:t>，</w:t>
      </w:r>
      <w:r>
        <w:rPr>
          <w:rFonts w:ascii="MonoLisa-Regular" w:eastAsia="Consolas" w:hAnsi="MonoLisa-Regular" w:cs="MonoLisa-Regular"/>
          <w:i/>
          <w:color w:val="A0A1A7"/>
          <w:sz w:val="20"/>
          <w:szCs w:val="20"/>
          <w:shd w:val="clear" w:color="auto" w:fill="F8F8F8"/>
        </w:rPr>
        <w:t> left </w:t>
      </w:r>
      <w:r>
        <w:rPr>
          <w:rFonts w:ascii="MonoLisa-Regular" w:eastAsia="Consolas" w:hAnsi="MonoLisa-Regular" w:cs="MonoLisa-Regular"/>
          <w:i/>
          <w:color w:val="A0A1A7"/>
          <w:sz w:val="20"/>
          <w:szCs w:val="20"/>
          <w:shd w:val="clear" w:color="auto" w:fill="F8F8F8"/>
        </w:rPr>
        <w:t>为上半边，</w:t>
      </w:r>
      <w:r>
        <w:rPr>
          <w:rFonts w:ascii="MonoLisa-Regular" w:eastAsia="Consolas" w:hAnsi="MonoLisa-Regular" w:cs="MonoLisa-Regular"/>
          <w:i/>
          <w:color w:val="A0A1A7"/>
          <w:sz w:val="20"/>
          <w:szCs w:val="20"/>
          <w:shd w:val="clear" w:color="auto" w:fill="F8F8F8"/>
        </w:rPr>
        <w:t> right </w:t>
      </w:r>
      <w:r>
        <w:rPr>
          <w:rFonts w:ascii="MonoLisa-Regular" w:eastAsia="Consolas" w:hAnsi="MonoLisa-Regular" w:cs="MonoLisa-Regular"/>
          <w:i/>
          <w:color w:val="A0A1A7"/>
          <w:sz w:val="20"/>
          <w:szCs w:val="20"/>
          <w:shd w:val="clear" w:color="auto" w:fill="F8F8F8"/>
        </w:rPr>
        <w:t>为下半边</w:t>
      </w:r>
    </w:p>
    <w:p w14:paraId="08C91D95"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newSplit</w:t>
      </w:r>
      <w:proofErr w:type="spellEnd"/>
      <w:r>
        <w:rPr>
          <w:rFonts w:ascii="MonoLisa-Regular" w:eastAsia="Consolas" w:hAnsi="MonoLisa-Regular" w:cs="MonoLisa-Regular"/>
          <w:color w:val="5C5C5C"/>
          <w:sz w:val="20"/>
          <w:szCs w:val="20"/>
          <w:shd w:val="clear" w:color="auto" w:fill="FFFFFF"/>
        </w:rPr>
        <w:t> = </w:t>
      </w:r>
      <w:proofErr w:type="spellStart"/>
      <w:proofErr w:type="gramStart"/>
      <w:r>
        <w:rPr>
          <w:rFonts w:ascii="MonoLisa-Regular" w:eastAsia="Consolas" w:hAnsi="MonoLisa-Regular" w:cs="MonoLisa-Regular"/>
          <w:color w:val="5C5C5C"/>
          <w:sz w:val="20"/>
          <w:szCs w:val="20"/>
          <w:shd w:val="clear" w:color="auto" w:fill="FFFFFF"/>
        </w:rPr>
        <w:t>SplitType</w:t>
      </w:r>
      <w:proofErr w:type="spellEnd"/>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Vertical;</w:t>
      </w:r>
    </w:p>
    <w:p w14:paraId="2680A2D0"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leftRect = Rect(region.x1(), </w:t>
      </w:r>
      <w:proofErr w:type="gramStart"/>
      <w:r>
        <w:rPr>
          <w:rFonts w:ascii="MonoLisa-Regular" w:eastAsia="Consolas" w:hAnsi="MonoLisa-Regular" w:cs="MonoLisa-Regular"/>
          <w:color w:val="5C5C5C"/>
          <w:sz w:val="20"/>
          <w:szCs w:val="20"/>
          <w:shd w:val="clear" w:color="auto" w:fill="F8F8F8"/>
        </w:rPr>
        <w:t>region.y</w:t>
      </w:r>
      <w:proofErr w:type="gramEnd"/>
      <w:r>
        <w:rPr>
          <w:rFonts w:ascii="MonoLisa-Regular" w:eastAsia="Consolas" w:hAnsi="MonoLisa-Regular" w:cs="MonoLisa-Regular"/>
          <w:color w:val="5C5C5C"/>
          <w:sz w:val="20"/>
          <w:szCs w:val="20"/>
          <w:shd w:val="clear" w:color="auto" w:fill="F8F8F8"/>
        </w:rPr>
        <w:t>1(), region.width(), region.height()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2FF2DC8E"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rightRect = </w:t>
      </w:r>
      <w:proofErr w:type="gramStart"/>
      <w:r>
        <w:rPr>
          <w:rFonts w:ascii="MonoLisa-Regular" w:eastAsia="Consolas" w:hAnsi="MonoLisa-Regular" w:cs="MonoLisa-Regular"/>
          <w:color w:val="5C5C5C"/>
          <w:sz w:val="20"/>
          <w:szCs w:val="20"/>
          <w:shd w:val="clear" w:color="auto" w:fill="FFFFFF"/>
        </w:rPr>
        <w:t>Rect(</w:t>
      </w:r>
      <w:proofErr w:type="gramEnd"/>
      <w:r>
        <w:rPr>
          <w:rFonts w:ascii="MonoLisa-Regular" w:eastAsia="Consolas" w:hAnsi="MonoLisa-Regular" w:cs="MonoLisa-Regular"/>
          <w:color w:val="5C5C5C"/>
          <w:sz w:val="20"/>
          <w:szCs w:val="20"/>
          <w:shd w:val="clear" w:color="auto" w:fill="FFFFFF"/>
        </w:rPr>
        <w:t>leftRect.x1(), leftRect.y2(), region.width(), region.height()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13040902"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offsetLeft</w:t>
      </w:r>
      <w:proofErr w:type="spellEnd"/>
      <w:r>
        <w:rPr>
          <w:rFonts w:ascii="MonoLisa-Regular" w:eastAsia="Consolas" w:hAnsi="MonoLisa-Regular" w:cs="MonoLisa-Regular"/>
          <w:color w:val="5C5C5C"/>
          <w:sz w:val="20"/>
          <w:szCs w:val="20"/>
          <w:shd w:val="clear" w:color="auto" w:fill="F8F8F8"/>
        </w:rPr>
        <w:t> = leftRect.x1() + </w:t>
      </w:r>
      <w:proofErr w:type="spellStart"/>
      <w:r>
        <w:rPr>
          <w:rFonts w:ascii="MonoLisa-Regular" w:eastAsia="Consolas" w:hAnsi="MonoLisa-Regular" w:cs="MonoLisa-Regular"/>
          <w:color w:val="5C5C5C"/>
          <w:sz w:val="20"/>
          <w:szCs w:val="20"/>
          <w:shd w:val="clear" w:color="auto" w:fill="F8F8F8"/>
        </w:rPr>
        <w:t>leftRect.width</w:t>
      </w:r>
      <w:proofErr w:type="spellEnd"/>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1CDA47E7"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offsetRight = rightRect.x1() + rightRect.width()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7D0528E7"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9FF2AC4"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else</w:t>
      </w:r>
    </w:p>
    <w:p w14:paraId="5D187CFD"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F7FE34F"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当前节点为垂直分割</w:t>
      </w:r>
      <w:r>
        <w:rPr>
          <w:rFonts w:ascii="MonoLisa-Regular" w:eastAsia="Consolas" w:hAnsi="MonoLisa-Regular" w:cs="MonoLisa-Regular"/>
          <w:i/>
          <w:color w:val="A0A1A7"/>
          <w:sz w:val="20"/>
          <w:szCs w:val="20"/>
          <w:shd w:val="clear" w:color="auto" w:fill="FFFFFF"/>
        </w:rPr>
        <w:t> Vertical </w:t>
      </w:r>
      <w:r>
        <w:rPr>
          <w:rFonts w:ascii="MonoLisa-Regular" w:eastAsia="Consolas" w:hAnsi="MonoLisa-Regular" w:cs="MonoLisa-Regular"/>
          <w:i/>
          <w:color w:val="A0A1A7"/>
          <w:sz w:val="20"/>
          <w:szCs w:val="20"/>
          <w:shd w:val="clear" w:color="auto" w:fill="FFFFFF"/>
        </w:rPr>
        <w:t>，则子节点为</w:t>
      </w:r>
      <w:r>
        <w:rPr>
          <w:rFonts w:ascii="MonoLisa-Regular" w:eastAsia="Consolas" w:hAnsi="MonoLisa-Regular" w:cs="MonoLisa-Regular"/>
          <w:i/>
          <w:color w:val="A0A1A7"/>
          <w:sz w:val="20"/>
          <w:szCs w:val="20"/>
          <w:shd w:val="clear" w:color="auto" w:fill="FFFFFF"/>
        </w:rPr>
        <w:t> Horizontal </w:t>
      </w:r>
      <w:r>
        <w:rPr>
          <w:rFonts w:ascii="MonoLisa-Regular" w:eastAsia="Consolas" w:hAnsi="MonoLisa-Regular" w:cs="MonoLisa-Regular"/>
          <w:i/>
          <w:color w:val="A0A1A7"/>
          <w:sz w:val="20"/>
          <w:szCs w:val="20"/>
          <w:shd w:val="clear" w:color="auto" w:fill="FFFFFF"/>
        </w:rPr>
        <w:t>，</w:t>
      </w:r>
      <w:r>
        <w:rPr>
          <w:rFonts w:ascii="MonoLisa-Regular" w:eastAsia="Consolas" w:hAnsi="MonoLisa-Regular" w:cs="MonoLisa-Regular"/>
          <w:i/>
          <w:color w:val="A0A1A7"/>
          <w:sz w:val="20"/>
          <w:szCs w:val="20"/>
          <w:shd w:val="clear" w:color="auto" w:fill="FFFFFF"/>
        </w:rPr>
        <w:t> left </w:t>
      </w:r>
      <w:r>
        <w:rPr>
          <w:rFonts w:ascii="MonoLisa-Regular" w:eastAsia="Consolas" w:hAnsi="MonoLisa-Regular" w:cs="MonoLisa-Regular"/>
          <w:i/>
          <w:color w:val="A0A1A7"/>
          <w:sz w:val="20"/>
          <w:szCs w:val="20"/>
          <w:shd w:val="clear" w:color="auto" w:fill="FFFFFF"/>
        </w:rPr>
        <w:t>为左半边，</w:t>
      </w:r>
      <w:r>
        <w:rPr>
          <w:rFonts w:ascii="MonoLisa-Regular" w:eastAsia="Consolas" w:hAnsi="MonoLisa-Regular" w:cs="MonoLisa-Regular"/>
          <w:i/>
          <w:color w:val="A0A1A7"/>
          <w:sz w:val="20"/>
          <w:szCs w:val="20"/>
          <w:shd w:val="clear" w:color="auto" w:fill="FFFFFF"/>
        </w:rPr>
        <w:t> right </w:t>
      </w:r>
      <w:r>
        <w:rPr>
          <w:rFonts w:ascii="MonoLisa-Regular" w:eastAsia="Consolas" w:hAnsi="MonoLisa-Regular" w:cs="MonoLisa-Regular"/>
          <w:i/>
          <w:color w:val="A0A1A7"/>
          <w:sz w:val="20"/>
          <w:szCs w:val="20"/>
          <w:shd w:val="clear" w:color="auto" w:fill="FFFFFF"/>
        </w:rPr>
        <w:t>为右半边</w:t>
      </w:r>
    </w:p>
    <w:p w14:paraId="384008AB"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newSplit</w:t>
      </w:r>
      <w:proofErr w:type="spellEnd"/>
      <w:r>
        <w:rPr>
          <w:rFonts w:ascii="MonoLisa-Regular" w:eastAsia="Consolas" w:hAnsi="MonoLisa-Regular" w:cs="MonoLisa-Regular"/>
          <w:color w:val="5C5C5C"/>
          <w:sz w:val="20"/>
          <w:szCs w:val="20"/>
          <w:shd w:val="clear" w:color="auto" w:fill="F8F8F8"/>
        </w:rPr>
        <w:t> = </w:t>
      </w:r>
      <w:proofErr w:type="spellStart"/>
      <w:proofErr w:type="gram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Horizontal;</w:t>
      </w:r>
    </w:p>
    <w:p w14:paraId="0B996017"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leftRect = Rect(region.x1(), </w:t>
      </w:r>
      <w:proofErr w:type="gramStart"/>
      <w:r>
        <w:rPr>
          <w:rFonts w:ascii="MonoLisa-Regular" w:eastAsia="Consolas" w:hAnsi="MonoLisa-Regular" w:cs="MonoLisa-Regular"/>
          <w:color w:val="5C5C5C"/>
          <w:sz w:val="20"/>
          <w:szCs w:val="20"/>
          <w:shd w:val="clear" w:color="auto" w:fill="FFFFFF"/>
        </w:rPr>
        <w:t>region.y</w:t>
      </w:r>
      <w:proofErr w:type="gramEnd"/>
      <w:r>
        <w:rPr>
          <w:rFonts w:ascii="MonoLisa-Regular" w:eastAsia="Consolas" w:hAnsi="MonoLisa-Regular" w:cs="MonoLisa-Regular"/>
          <w:color w:val="5C5C5C"/>
          <w:sz w:val="20"/>
          <w:szCs w:val="20"/>
          <w:shd w:val="clear" w:color="auto" w:fill="FFFFFF"/>
        </w:rPr>
        <w:t>1(), region.width()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 region.height());</w:t>
      </w:r>
    </w:p>
    <w:p w14:paraId="16080F46"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rightRect = </w:t>
      </w:r>
      <w:proofErr w:type="gramStart"/>
      <w:r>
        <w:rPr>
          <w:rFonts w:ascii="MonoLisa-Regular" w:eastAsia="Consolas" w:hAnsi="MonoLisa-Regular" w:cs="MonoLisa-Regular"/>
          <w:color w:val="5C5C5C"/>
          <w:sz w:val="20"/>
          <w:szCs w:val="20"/>
          <w:shd w:val="clear" w:color="auto" w:fill="F8F8F8"/>
        </w:rPr>
        <w:t>Rect(</w:t>
      </w:r>
      <w:proofErr w:type="gramEnd"/>
      <w:r>
        <w:rPr>
          <w:rFonts w:ascii="MonoLisa-Regular" w:eastAsia="Consolas" w:hAnsi="MonoLisa-Regular" w:cs="MonoLisa-Regular"/>
          <w:color w:val="5C5C5C"/>
          <w:sz w:val="20"/>
          <w:szCs w:val="20"/>
          <w:shd w:val="clear" w:color="auto" w:fill="F8F8F8"/>
        </w:rPr>
        <w:t>leftRect.x2(), leftRect.y1(), region.width()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 region.height());</w:t>
      </w:r>
    </w:p>
    <w:p w14:paraId="4E3EBDC1"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offsetLeft</w:t>
      </w:r>
      <w:proofErr w:type="spellEnd"/>
      <w:r>
        <w:rPr>
          <w:rFonts w:ascii="MonoLisa-Regular" w:eastAsia="Consolas" w:hAnsi="MonoLisa-Regular" w:cs="MonoLisa-Regular"/>
          <w:color w:val="5C5C5C"/>
          <w:sz w:val="20"/>
          <w:szCs w:val="20"/>
          <w:shd w:val="clear" w:color="auto" w:fill="FFFFFF"/>
        </w:rPr>
        <w:t> = leftRect.y1() + </w:t>
      </w:r>
      <w:proofErr w:type="spellStart"/>
      <w:r>
        <w:rPr>
          <w:rFonts w:ascii="MonoLisa-Regular" w:eastAsia="Consolas" w:hAnsi="MonoLisa-Regular" w:cs="MonoLisa-Regular"/>
          <w:color w:val="5C5C5C"/>
          <w:sz w:val="20"/>
          <w:szCs w:val="20"/>
          <w:shd w:val="clear" w:color="auto" w:fill="FFFFFF"/>
        </w:rPr>
        <w:t>leftRect.height</w:t>
      </w:r>
      <w:proofErr w:type="spell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986801"/>
          <w:sz w:val="20"/>
          <w:szCs w:val="20"/>
          <w:shd w:val="clear" w:color="auto" w:fill="FFFFFF"/>
        </w:rPr>
        <w:t>2</w:t>
      </w:r>
      <w:r>
        <w:rPr>
          <w:rFonts w:ascii="MonoLisa-Regular" w:eastAsia="Consolas" w:hAnsi="MonoLisa-Regular" w:cs="MonoLisa-Regular"/>
          <w:color w:val="5C5C5C"/>
          <w:sz w:val="20"/>
          <w:szCs w:val="20"/>
          <w:shd w:val="clear" w:color="auto" w:fill="FFFFFF"/>
        </w:rPr>
        <w:t>;</w:t>
      </w:r>
    </w:p>
    <w:p w14:paraId="58028056"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offsetRight = rightRect.y1() + rightRect.height() / </w:t>
      </w:r>
      <w:r>
        <w:rPr>
          <w:rFonts w:ascii="MonoLisa-Regular" w:eastAsia="Consolas" w:hAnsi="MonoLisa-Regular" w:cs="MonoLisa-Regular"/>
          <w:color w:val="986801"/>
          <w:sz w:val="20"/>
          <w:szCs w:val="20"/>
          <w:shd w:val="clear" w:color="auto" w:fill="F8F8F8"/>
        </w:rPr>
        <w:t>2</w:t>
      </w:r>
      <w:r>
        <w:rPr>
          <w:rFonts w:ascii="MonoLisa-Regular" w:eastAsia="Consolas" w:hAnsi="MonoLisa-Regular" w:cs="MonoLisa-Regular"/>
          <w:color w:val="5C5C5C"/>
          <w:sz w:val="20"/>
          <w:szCs w:val="20"/>
          <w:shd w:val="clear" w:color="auto" w:fill="F8F8F8"/>
        </w:rPr>
        <w:t>;</w:t>
      </w:r>
    </w:p>
    <w:p w14:paraId="73023A4E"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783C516"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52CB57B"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m_left</w:t>
      </w:r>
      <w:proofErr w:type="spell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new</w:t>
      </w:r>
      <w:r>
        <w:rPr>
          <w:rFonts w:ascii="MonoLisa-Regular" w:eastAsia="Consolas" w:hAnsi="MonoLisa-Regular" w:cs="MonoLisa-Regular"/>
          <w:color w:val="5C5C5C"/>
          <w:sz w:val="20"/>
          <w:szCs w:val="20"/>
          <w:shd w:val="clear" w:color="auto" w:fill="FFFFFF"/>
        </w:rPr>
        <w:t> Node;</w:t>
      </w:r>
    </w:p>
    <w:p w14:paraId="2F3B1D61"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w:t>
      </w:r>
      <w:proofErr w:type="spellStart"/>
      <w:r>
        <w:rPr>
          <w:rFonts w:ascii="MonoLisa-Regular" w:eastAsia="Consolas" w:hAnsi="MonoLisa-Regular" w:cs="MonoLisa-Regular"/>
          <w:color w:val="5C5C5C"/>
          <w:sz w:val="20"/>
          <w:szCs w:val="20"/>
          <w:shd w:val="clear" w:color="auto" w:fill="F8F8F8"/>
        </w:rPr>
        <w:t>m_left</w:t>
      </w:r>
      <w:proofErr w:type="spellEnd"/>
      <w:r>
        <w:rPr>
          <w:rFonts w:ascii="MonoLisa-Regular" w:eastAsia="Consolas" w:hAnsi="MonoLisa-Regular" w:cs="MonoLisa-Regular"/>
          <w:color w:val="5C5C5C"/>
          <w:sz w:val="20"/>
          <w:szCs w:val="20"/>
          <w:shd w:val="clear" w:color="auto" w:fill="F8F8F8"/>
        </w:rPr>
        <w:t>-&gt;</w:t>
      </w:r>
      <w:proofErr w:type="spellStart"/>
      <w:r>
        <w:rPr>
          <w:rFonts w:ascii="MonoLisa-Regular" w:eastAsia="Consolas" w:hAnsi="MonoLisa-Regular" w:cs="MonoLisa-Regular"/>
          <w:color w:val="5C5C5C"/>
          <w:sz w:val="20"/>
          <w:szCs w:val="20"/>
          <w:shd w:val="clear" w:color="auto" w:fill="F8F8F8"/>
        </w:rPr>
        <w:t>m_splitType</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newSplit</w:t>
      </w:r>
      <w:proofErr w:type="spellEnd"/>
      <w:r>
        <w:rPr>
          <w:rFonts w:ascii="MonoLisa-Regular" w:eastAsia="Consolas" w:hAnsi="MonoLisa-Regular" w:cs="MonoLisa-Regular"/>
          <w:color w:val="5C5C5C"/>
          <w:sz w:val="20"/>
          <w:szCs w:val="20"/>
          <w:shd w:val="clear" w:color="auto" w:fill="F8F8F8"/>
        </w:rPr>
        <w:t>;</w:t>
      </w:r>
    </w:p>
    <w:p w14:paraId="09E2E915"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m_left</w:t>
      </w:r>
      <w:proofErr w:type="spellEnd"/>
      <w:r>
        <w:rPr>
          <w:rFonts w:ascii="MonoLisa-Regular" w:eastAsia="Consolas" w:hAnsi="MonoLisa-Regular" w:cs="MonoLisa-Regular"/>
          <w:color w:val="5C5C5C"/>
          <w:sz w:val="20"/>
          <w:szCs w:val="20"/>
          <w:shd w:val="clear" w:color="auto" w:fill="FFFFFF"/>
        </w:rPr>
        <w:t>-&gt;</w:t>
      </w:r>
      <w:proofErr w:type="spellStart"/>
      <w:r>
        <w:rPr>
          <w:rFonts w:ascii="MonoLisa-Regular" w:eastAsia="Consolas" w:hAnsi="MonoLisa-Regular" w:cs="MonoLisa-Regular"/>
          <w:color w:val="5C5C5C"/>
          <w:sz w:val="20"/>
          <w:szCs w:val="20"/>
          <w:shd w:val="clear" w:color="auto" w:fill="FFFFFF"/>
        </w:rPr>
        <w:t>m_offset</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offsetLeft</w:t>
      </w:r>
      <w:proofErr w:type="spellEnd"/>
      <w:r>
        <w:rPr>
          <w:rFonts w:ascii="MonoLisa-Regular" w:eastAsia="Consolas" w:hAnsi="MonoLisa-Regular" w:cs="MonoLisa-Regular"/>
          <w:color w:val="5C5C5C"/>
          <w:sz w:val="20"/>
          <w:szCs w:val="20"/>
          <w:shd w:val="clear" w:color="auto" w:fill="FFFFFF"/>
        </w:rPr>
        <w:t>;</w:t>
      </w:r>
    </w:p>
    <w:p w14:paraId="6114921C"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D3620F3"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m_right</w:t>
      </w:r>
      <w:proofErr w:type="spell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new</w:t>
      </w:r>
      <w:r>
        <w:rPr>
          <w:rFonts w:ascii="MonoLisa-Regular" w:eastAsia="Consolas" w:hAnsi="MonoLisa-Regular" w:cs="MonoLisa-Regular"/>
          <w:color w:val="5C5C5C"/>
          <w:sz w:val="20"/>
          <w:szCs w:val="20"/>
          <w:shd w:val="clear" w:color="auto" w:fill="FFFFFF"/>
        </w:rPr>
        <w:t> Node;</w:t>
      </w:r>
    </w:p>
    <w:p w14:paraId="509AEFE1"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-&gt;</w:t>
      </w:r>
      <w:proofErr w:type="spellStart"/>
      <w:r>
        <w:rPr>
          <w:rFonts w:ascii="MonoLisa-Regular" w:eastAsia="Consolas" w:hAnsi="MonoLisa-Regular" w:cs="MonoLisa-Regular"/>
          <w:color w:val="5C5C5C"/>
          <w:sz w:val="20"/>
          <w:szCs w:val="20"/>
          <w:shd w:val="clear" w:color="auto" w:fill="F8F8F8"/>
        </w:rPr>
        <w:t>m_splitType</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newSplit</w:t>
      </w:r>
      <w:proofErr w:type="spellEnd"/>
      <w:r>
        <w:rPr>
          <w:rFonts w:ascii="MonoLisa-Regular" w:eastAsia="Consolas" w:hAnsi="MonoLisa-Regular" w:cs="MonoLisa-Regular"/>
          <w:color w:val="5C5C5C"/>
          <w:sz w:val="20"/>
          <w:szCs w:val="20"/>
          <w:shd w:val="clear" w:color="auto" w:fill="F8F8F8"/>
        </w:rPr>
        <w:t>;</w:t>
      </w:r>
    </w:p>
    <w:p w14:paraId="62F17044"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m_right</w:t>
      </w:r>
      <w:proofErr w:type="spellEnd"/>
      <w:r>
        <w:rPr>
          <w:rFonts w:ascii="MonoLisa-Regular" w:eastAsia="Consolas" w:hAnsi="MonoLisa-Regular" w:cs="MonoLisa-Regular"/>
          <w:color w:val="5C5C5C"/>
          <w:sz w:val="20"/>
          <w:szCs w:val="20"/>
          <w:shd w:val="clear" w:color="auto" w:fill="FFFFFF"/>
        </w:rPr>
        <w:t>-&gt;</w:t>
      </w:r>
      <w:proofErr w:type="spellStart"/>
      <w:r>
        <w:rPr>
          <w:rFonts w:ascii="MonoLisa-Regular" w:eastAsia="Consolas" w:hAnsi="MonoLisa-Regular" w:cs="MonoLisa-Regular"/>
          <w:color w:val="5C5C5C"/>
          <w:sz w:val="20"/>
          <w:szCs w:val="20"/>
          <w:shd w:val="clear" w:color="auto" w:fill="FFFFFF"/>
        </w:rPr>
        <w:t>m_offset</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offsetRight</w:t>
      </w:r>
      <w:proofErr w:type="spellEnd"/>
      <w:r>
        <w:rPr>
          <w:rFonts w:ascii="MonoLisa-Regular" w:eastAsia="Consolas" w:hAnsi="MonoLisa-Regular" w:cs="MonoLisa-Regular"/>
          <w:color w:val="5C5C5C"/>
          <w:sz w:val="20"/>
          <w:szCs w:val="20"/>
          <w:shd w:val="clear" w:color="auto" w:fill="FFFFFF"/>
        </w:rPr>
        <w:t>;</w:t>
      </w:r>
    </w:p>
    <w:p w14:paraId="636CBF43" w14:textId="77777777" w:rsidR="007B343D" w:rsidRDefault="007B343D">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DF25005"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init</w:t>
      </w:r>
      <w:proofErr w:type="spellEnd"/>
      <w:r>
        <w:rPr>
          <w:rFonts w:ascii="MonoLisa-Regular" w:eastAsia="Consolas" w:hAnsi="MonoLisa-Regular" w:cs="MonoLisa-Regular"/>
          <w:color w:val="5C5C5C"/>
          <w:sz w:val="20"/>
          <w:szCs w:val="20"/>
          <w:shd w:val="clear" w:color="auto" w:fill="FFFFFF"/>
        </w:rPr>
        <w:t>(node-&gt;</w:t>
      </w:r>
      <w:proofErr w:type="spellStart"/>
      <w:r>
        <w:rPr>
          <w:rFonts w:ascii="MonoLisa-Regular" w:eastAsia="Consolas" w:hAnsi="MonoLisa-Regular" w:cs="MonoLisa-Regular"/>
          <w:color w:val="5C5C5C"/>
          <w:sz w:val="20"/>
          <w:szCs w:val="20"/>
          <w:shd w:val="clear" w:color="auto" w:fill="FFFFFF"/>
        </w:rPr>
        <w:t>m_left</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leftRect</w:t>
      </w:r>
      <w:proofErr w:type="spellEnd"/>
      <w:r>
        <w:rPr>
          <w:rFonts w:ascii="MonoLisa-Regular" w:eastAsia="Consolas" w:hAnsi="MonoLisa-Regular" w:cs="MonoLisa-Regular"/>
          <w:color w:val="5C5C5C"/>
          <w:sz w:val="20"/>
          <w:szCs w:val="20"/>
          <w:shd w:val="clear" w:color="auto" w:fill="FFFFFF"/>
        </w:rPr>
        <w:t>, depth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w:t>
      </w:r>
    </w:p>
    <w:p w14:paraId="33F4B220"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init</w:t>
      </w:r>
      <w:proofErr w:type="spellEnd"/>
      <w:r>
        <w:rPr>
          <w:rFonts w:ascii="MonoLisa-Regular" w:eastAsia="Consolas" w:hAnsi="MonoLisa-Regular" w:cs="MonoLisa-Regular"/>
          <w:color w:val="5C5C5C"/>
          <w:sz w:val="20"/>
          <w:szCs w:val="20"/>
          <w:shd w:val="clear" w:color="auto" w:fill="F8F8F8"/>
        </w:rPr>
        <w:t>(node-&gt;</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rightRect</w:t>
      </w:r>
      <w:proofErr w:type="spellEnd"/>
      <w:r>
        <w:rPr>
          <w:rFonts w:ascii="MonoLisa-Regular" w:eastAsia="Consolas" w:hAnsi="MonoLisa-Regular" w:cs="MonoLisa-Regular"/>
          <w:color w:val="5C5C5C"/>
          <w:sz w:val="20"/>
          <w:szCs w:val="20"/>
          <w:shd w:val="clear" w:color="auto" w:fill="F8F8F8"/>
        </w:rPr>
        <w:t>, depth - </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p>
    <w:p w14:paraId="4D623517"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B9B876D"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遇到叶子节点</w:t>
      </w:r>
    </w:p>
    <w:p w14:paraId="28A732CC"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else</w:t>
      </w:r>
    </w:p>
    <w:p w14:paraId="3154798D"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0C7EDF8"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node-&gt;</w:t>
      </w:r>
      <w:proofErr w:type="spellStart"/>
      <w:r>
        <w:rPr>
          <w:rFonts w:ascii="MonoLisa-Regular" w:eastAsia="Consolas" w:hAnsi="MonoLisa-Regular" w:cs="MonoLisa-Regular"/>
          <w:color w:val="5C5C5C"/>
          <w:sz w:val="20"/>
          <w:szCs w:val="20"/>
          <w:shd w:val="clear" w:color="auto" w:fill="FFFFFF"/>
        </w:rPr>
        <w:t>m_splitType</w:t>
      </w:r>
      <w:proofErr w:type="spellEnd"/>
      <w:r>
        <w:rPr>
          <w:rFonts w:ascii="MonoLisa-Regular" w:eastAsia="Consolas" w:hAnsi="MonoLisa-Regular" w:cs="MonoLisa-Regular"/>
          <w:color w:val="5C5C5C"/>
          <w:sz w:val="20"/>
          <w:szCs w:val="20"/>
          <w:shd w:val="clear" w:color="auto" w:fill="FFFFFF"/>
        </w:rPr>
        <w:t> = </w:t>
      </w:r>
      <w:proofErr w:type="spellStart"/>
      <w:proofErr w:type="gramStart"/>
      <w:r>
        <w:rPr>
          <w:rFonts w:ascii="MonoLisa-Regular" w:eastAsia="Consolas" w:hAnsi="MonoLisa-Regular" w:cs="MonoLisa-Regular"/>
          <w:color w:val="5C5C5C"/>
          <w:sz w:val="20"/>
          <w:szCs w:val="20"/>
          <w:shd w:val="clear" w:color="auto" w:fill="FFFFFF"/>
        </w:rPr>
        <w:t>SplitType</w:t>
      </w:r>
      <w:proofErr w:type="spellEnd"/>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Leaf;</w:t>
      </w:r>
    </w:p>
    <w:p w14:paraId="6100EB1B"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node-&gt;</w:t>
      </w:r>
      <w:proofErr w:type="spellStart"/>
      <w:r>
        <w:rPr>
          <w:rFonts w:ascii="MonoLisa-Regular" w:eastAsia="Consolas" w:hAnsi="MonoLisa-Regular" w:cs="MonoLisa-Regular"/>
          <w:color w:val="5C5C5C"/>
          <w:sz w:val="20"/>
          <w:szCs w:val="20"/>
          <w:shd w:val="clear" w:color="auto" w:fill="F8F8F8"/>
        </w:rPr>
        <w:t>m_leafIndex</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m_</w:t>
      </w:r>
      <w:proofErr w:type="gramStart"/>
      <w:r>
        <w:rPr>
          <w:rFonts w:ascii="MonoLisa-Regular" w:eastAsia="Consolas" w:hAnsi="MonoLisa-Regular" w:cs="MonoLisa-Regular"/>
          <w:color w:val="5C5C5C"/>
          <w:sz w:val="20"/>
          <w:szCs w:val="20"/>
          <w:shd w:val="clear" w:color="auto" w:fill="F8F8F8"/>
        </w:rPr>
        <w:t>leaves.size</w:t>
      </w:r>
      <w:proofErr w:type="spellEnd"/>
      <w:proofErr w:type="gramEnd"/>
      <w:r>
        <w:rPr>
          <w:rFonts w:ascii="MonoLisa-Regular" w:eastAsia="Consolas" w:hAnsi="MonoLisa-Regular" w:cs="MonoLisa-Regular"/>
          <w:color w:val="5C5C5C"/>
          <w:sz w:val="20"/>
          <w:szCs w:val="20"/>
          <w:shd w:val="clear" w:color="auto" w:fill="F8F8F8"/>
        </w:rPr>
        <w:t>();</w:t>
      </w:r>
    </w:p>
    <w:p w14:paraId="7B48447F"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w:t>
      </w:r>
      <w:proofErr w:type="gramStart"/>
      <w:r>
        <w:rPr>
          <w:rFonts w:ascii="MonoLisa-Regular" w:eastAsia="Consolas" w:hAnsi="MonoLisa-Regular" w:cs="MonoLisa-Regular"/>
          <w:color w:val="5C5C5C"/>
          <w:sz w:val="20"/>
          <w:szCs w:val="20"/>
          <w:shd w:val="clear" w:color="auto" w:fill="FFFFFF"/>
        </w:rPr>
        <w:t>leaves.append</w:t>
      </w:r>
      <w:proofErr w:type="spellEnd"/>
      <w:proofErr w:type="gramEnd"/>
      <w:r>
        <w:rPr>
          <w:rFonts w:ascii="MonoLisa-Regular" w:eastAsia="Consolas" w:hAnsi="MonoLisa-Regular" w:cs="MonoLisa-Regular"/>
          <w:color w:val="5C5C5C"/>
          <w:sz w:val="20"/>
          <w:szCs w:val="20"/>
          <w:shd w:val="clear" w:color="auto" w:fill="FFFFFF"/>
        </w:rPr>
        <w:t>(Vector&lt;</w:t>
      </w:r>
      <w:proofErr w:type="spellStart"/>
      <w:r>
        <w:rPr>
          <w:rFonts w:ascii="MonoLisa-Regular" w:eastAsia="Consolas" w:hAnsi="MonoLisa-Regular" w:cs="MonoLisa-Regular"/>
          <w:color w:val="5C5C5C"/>
          <w:sz w:val="20"/>
          <w:szCs w:val="20"/>
          <w:shd w:val="clear" w:color="auto" w:fill="FFFFFF"/>
        </w:rPr>
        <w:t>PicItem</w:t>
      </w:r>
      <w:proofErr w:type="spellEnd"/>
      <w:r>
        <w:rPr>
          <w:rFonts w:ascii="MonoLisa-Regular" w:eastAsia="Consolas" w:hAnsi="MonoLisa-Regular" w:cs="MonoLisa-Regular"/>
          <w:color w:val="5C5C5C"/>
          <w:sz w:val="20"/>
          <w:szCs w:val="20"/>
          <w:shd w:val="clear" w:color="auto" w:fill="FFFFFF"/>
        </w:rPr>
        <w:t> *&gt;());</w:t>
      </w:r>
    </w:p>
    <w:p w14:paraId="1E78A63D" w14:textId="77777777" w:rsidR="007B343D" w:rsidRDefault="00BC4620">
      <w:pPr>
        <w:widowControl/>
        <w:numPr>
          <w:ilvl w:val="0"/>
          <w:numId w:val="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58E2D6E" w14:textId="77777777" w:rsidR="007B343D" w:rsidRDefault="00BC4620">
      <w:pPr>
        <w:widowControl/>
        <w:numPr>
          <w:ilvl w:val="0"/>
          <w:numId w:val="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0A71A271" w14:textId="77777777" w:rsidR="007B343D" w:rsidRDefault="00BC4620">
      <w:pPr>
        <w:spacing w:line="400" w:lineRule="exact"/>
        <w:ind w:firstLineChars="200" w:firstLine="480"/>
        <w:rPr>
          <w:sz w:val="24"/>
          <w:szCs w:val="24"/>
        </w:rPr>
      </w:pPr>
      <w:r>
        <w:rPr>
          <w:rFonts w:hint="eastAsia"/>
          <w:sz w:val="24"/>
          <w:szCs w:val="24"/>
        </w:rPr>
        <w:t>查询是空间数据结构应当提供的基本用途，根据用户传入的区域查询当前空间数据结构中该传入区域命中的子区域</w:t>
      </w:r>
      <w:r>
        <w:rPr>
          <w:rFonts w:hint="eastAsia"/>
          <w:sz w:val="24"/>
          <w:szCs w:val="24"/>
        </w:rPr>
        <w:t>(</w:t>
      </w:r>
      <w:r>
        <w:rPr>
          <w:rFonts w:hint="eastAsia"/>
          <w:sz w:val="24"/>
          <w:szCs w:val="24"/>
        </w:rPr>
        <w:t>在</w:t>
      </w:r>
      <w:r>
        <w:rPr>
          <w:rFonts w:hint="eastAsia"/>
          <w:sz w:val="24"/>
          <w:szCs w:val="24"/>
        </w:rPr>
        <w:t>BSP</w:t>
      </w:r>
      <w:r>
        <w:rPr>
          <w:rFonts w:hint="eastAsia"/>
          <w:sz w:val="24"/>
          <w:szCs w:val="24"/>
        </w:rPr>
        <w:t>中，是叶节点</w:t>
      </w:r>
      <w:r>
        <w:rPr>
          <w:rFonts w:hint="eastAsia"/>
          <w:sz w:val="24"/>
          <w:szCs w:val="24"/>
        </w:rPr>
        <w:t>)</w:t>
      </w:r>
      <w:r>
        <w:rPr>
          <w:rFonts w:hint="eastAsia"/>
          <w:sz w:val="24"/>
          <w:szCs w:val="24"/>
        </w:rPr>
        <w:t>；在查询的基础上，用户或程序可以对命中的区域或对应区域中的图元执行操作，这个操作可以是在区域中增删图元、对区域中指定特征的图元进行进一步查询，等等</w:t>
      </w:r>
      <w:proofErr w:type="gramStart"/>
      <w:r>
        <w:rPr>
          <w:rFonts w:hint="eastAsia"/>
          <w:sz w:val="24"/>
          <w:szCs w:val="24"/>
        </w:rPr>
        <w:t>等等</w:t>
      </w:r>
      <w:proofErr w:type="gramEnd"/>
      <w:r>
        <w:rPr>
          <w:rFonts w:hint="eastAsia"/>
          <w:sz w:val="24"/>
          <w:szCs w:val="24"/>
        </w:rPr>
        <w:t>。</w:t>
      </w:r>
    </w:p>
    <w:p w14:paraId="4471757C"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FB4E4DF"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定义回</w:t>
      </w:r>
      <w:proofErr w:type="gramStart"/>
      <w:r>
        <w:rPr>
          <w:rFonts w:ascii="MonoLisa-Regular" w:eastAsia="Consolas" w:hAnsi="MonoLisa-Regular" w:cs="MonoLisa-Regular"/>
          <w:color w:val="5C5C5C"/>
          <w:sz w:val="20"/>
          <w:szCs w:val="20"/>
          <w:shd w:val="clear" w:color="auto" w:fill="FFFFFF"/>
        </w:rPr>
        <w:t>调函数</w:t>
      </w:r>
      <w:proofErr w:type="gramEnd"/>
      <w:r>
        <w:rPr>
          <w:rFonts w:ascii="MonoLisa-Regular" w:eastAsia="Consolas" w:hAnsi="MonoLisa-Regular" w:cs="MonoLisa-Regular"/>
          <w:color w:val="5C5C5C"/>
          <w:sz w:val="20"/>
          <w:szCs w:val="20"/>
          <w:shd w:val="clear" w:color="auto" w:fill="FFFFFF"/>
        </w:rPr>
        <w:t>类型，用于对叶节点执行操作</w:t>
      </w:r>
    </w:p>
    <w:p w14:paraId="69BD1C25"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16EDAF2E"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using Visitor = </w:t>
      </w:r>
      <w:proofErr w:type="gramStart"/>
      <w:r>
        <w:rPr>
          <w:rFonts w:ascii="MonoLisa-Regular" w:eastAsia="Consolas" w:hAnsi="MonoLisa-Regular" w:cs="MonoLisa-Regular"/>
          <w:color w:val="5C5C5C"/>
          <w:sz w:val="20"/>
          <w:szCs w:val="20"/>
          <w:shd w:val="clear" w:color="auto" w:fill="FFFFFF"/>
        </w:rPr>
        <w:t>std::</w:t>
      </w:r>
      <w:proofErr w:type="gramEnd"/>
      <w:r>
        <w:rPr>
          <w:rFonts w:ascii="MonoLisa-Regular" w:eastAsia="Consolas" w:hAnsi="MonoLisa-Regular" w:cs="MonoLisa-Regular"/>
          <w:color w:val="5C5C5C"/>
          <w:sz w:val="20"/>
          <w:szCs w:val="20"/>
          <w:shd w:val="clear" w:color="auto" w:fill="FFFFFF"/>
        </w:rPr>
        <w:t>function&lt;void(</w:t>
      </w:r>
      <w:proofErr w:type="spellStart"/>
      <w:r>
        <w:rPr>
          <w:rFonts w:ascii="MonoLisa-Regular" w:eastAsia="Consolas" w:hAnsi="MonoLisa-Regular" w:cs="MonoLisa-Regular"/>
          <w:color w:val="5C5C5C"/>
          <w:sz w:val="20"/>
          <w:szCs w:val="20"/>
          <w:shd w:val="clear" w:color="auto" w:fill="FFFFFF"/>
        </w:rPr>
        <w:t>LList</w:t>
      </w:r>
      <w:proofErr w:type="spellEnd"/>
      <w:r>
        <w:rPr>
          <w:rFonts w:ascii="MonoLisa-Regular" w:eastAsia="Consolas" w:hAnsi="MonoLisa-Regular" w:cs="MonoLisa-Regular"/>
          <w:color w:val="5C5C5C"/>
          <w:sz w:val="20"/>
          <w:szCs w:val="20"/>
          <w:shd w:val="clear" w:color="auto" w:fill="FFFFFF"/>
        </w:rPr>
        <w:t>&lt;</w:t>
      </w:r>
      <w:proofErr w:type="spellStart"/>
      <w:r>
        <w:rPr>
          <w:rFonts w:ascii="MonoLisa-Regular" w:eastAsia="Consolas" w:hAnsi="MonoLisa-Regular" w:cs="MonoLisa-Regular"/>
          <w:color w:val="5C5C5C"/>
          <w:sz w:val="20"/>
          <w:szCs w:val="20"/>
          <w:shd w:val="clear" w:color="auto" w:fill="FFFFFF"/>
        </w:rPr>
        <w:t>LCanvasItem</w:t>
      </w:r>
      <w:proofErr w:type="spellEnd"/>
      <w:r>
        <w:rPr>
          <w:rFonts w:ascii="MonoLisa-Regular" w:eastAsia="Consolas" w:hAnsi="MonoLisa-Regular" w:cs="MonoLisa-Regular"/>
          <w:color w:val="5C5C5C"/>
          <w:sz w:val="20"/>
          <w:szCs w:val="20"/>
          <w:shd w:val="clear" w:color="auto" w:fill="FFFFFF"/>
        </w:rPr>
        <w:t> *&gt; &amp;)&gt;;</w:t>
      </w:r>
    </w:p>
    <w:p w14:paraId="3766353A"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714D0C7"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以</w:t>
      </w:r>
      <w:proofErr w:type="spellStart"/>
      <w:r>
        <w:rPr>
          <w:rFonts w:ascii="MonoLisa-Regular" w:eastAsia="Consolas" w:hAnsi="MonoLisa-Regular" w:cs="MonoLisa-Regular"/>
          <w:i/>
          <w:color w:val="A0A1A7"/>
          <w:sz w:val="20"/>
          <w:szCs w:val="20"/>
          <w:shd w:val="clear" w:color="auto" w:fill="FFFFFF"/>
        </w:rPr>
        <w:t>addItem</w:t>
      </w:r>
      <w:proofErr w:type="spellEnd"/>
      <w:r>
        <w:rPr>
          <w:rFonts w:ascii="MonoLisa-Regular" w:eastAsia="Consolas" w:hAnsi="MonoLisa-Regular" w:cs="MonoLisa-Regular"/>
          <w:i/>
          <w:color w:val="A0A1A7"/>
          <w:sz w:val="20"/>
          <w:szCs w:val="20"/>
          <w:shd w:val="clear" w:color="auto" w:fill="FFFFFF"/>
        </w:rPr>
        <w:t>为例</w:t>
      </w:r>
    </w:p>
    <w:p w14:paraId="249A52EA"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w:t>
      </w:r>
      <w:proofErr w:type="spellStart"/>
      <w:proofErr w:type="gramStart"/>
      <w:r>
        <w:rPr>
          <w:rFonts w:ascii="MonoLisa-Regular" w:eastAsia="Consolas" w:hAnsi="MonoLisa-Regular" w:cs="MonoLisa-Regular"/>
          <w:color w:val="5C5C5C"/>
          <w:sz w:val="20"/>
          <w:szCs w:val="20"/>
          <w:shd w:val="clear" w:color="auto" w:fill="F8F8F8"/>
        </w:rPr>
        <w:t>addItem</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LCanvasItem</w:t>
      </w:r>
      <w:proofErr w:type="spellEnd"/>
      <w:r>
        <w:rPr>
          <w:rFonts w:ascii="MonoLisa-Regular" w:eastAsia="Consolas" w:hAnsi="MonoLisa-Regular" w:cs="MonoLisa-Regular"/>
          <w:color w:val="5C5C5C"/>
          <w:sz w:val="20"/>
          <w:szCs w:val="20"/>
          <w:shd w:val="clear" w:color="auto" w:fill="F8F8F8"/>
        </w:rPr>
        <w:t> *item)</w:t>
      </w:r>
    </w:p>
    <w:p w14:paraId="4F6B8EB5"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C4E9C54"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auto </w:t>
      </w:r>
      <w:proofErr w:type="spellStart"/>
      <w:r>
        <w:rPr>
          <w:rFonts w:ascii="MonoLisa-Regular" w:eastAsia="Consolas" w:hAnsi="MonoLisa-Regular" w:cs="MonoLisa-Regular"/>
          <w:color w:val="5C5C5C"/>
          <w:sz w:val="20"/>
          <w:szCs w:val="20"/>
          <w:shd w:val="clear" w:color="auto" w:fill="F8F8F8"/>
        </w:rPr>
        <w:t>func</w:t>
      </w:r>
      <w:proofErr w:type="spellEnd"/>
      <w:r>
        <w:rPr>
          <w:rFonts w:ascii="MonoLisa-Regular" w:eastAsia="Consolas" w:hAnsi="MonoLisa-Regular" w:cs="MonoLisa-Regular"/>
          <w:color w:val="5C5C5C"/>
          <w:sz w:val="20"/>
          <w:szCs w:val="20"/>
          <w:shd w:val="clear" w:color="auto" w:fill="F8F8F8"/>
        </w:rPr>
        <w:t> = [&amp;</w:t>
      </w:r>
      <w:proofErr w:type="gramStart"/>
      <w:r>
        <w:rPr>
          <w:rFonts w:ascii="MonoLisa-Regular" w:eastAsia="Consolas" w:hAnsi="MonoLisa-Regular" w:cs="MonoLisa-Regular"/>
          <w:color w:val="5C5C5C"/>
          <w:sz w:val="20"/>
          <w:szCs w:val="20"/>
          <w:shd w:val="clear" w:color="auto" w:fill="F8F8F8"/>
        </w:rPr>
        <w:t>item](</w:t>
      </w:r>
      <w:proofErr w:type="spellStart"/>
      <w:proofErr w:type="gramEnd"/>
      <w:r>
        <w:rPr>
          <w:rFonts w:ascii="MonoLisa-Regular" w:eastAsia="Consolas" w:hAnsi="MonoLisa-Regular" w:cs="MonoLisa-Regular"/>
          <w:color w:val="5C5C5C"/>
          <w:sz w:val="20"/>
          <w:szCs w:val="20"/>
          <w:shd w:val="clear" w:color="auto" w:fill="F8F8F8"/>
        </w:rPr>
        <w:t>LList</w:t>
      </w:r>
      <w:proofErr w:type="spellEnd"/>
      <w:r>
        <w:rPr>
          <w:rFonts w:ascii="MonoLisa-Regular" w:eastAsia="Consolas" w:hAnsi="MonoLisa-Regular" w:cs="MonoLisa-Regular"/>
          <w:color w:val="5C5C5C"/>
          <w:sz w:val="20"/>
          <w:szCs w:val="20"/>
          <w:shd w:val="clear" w:color="auto" w:fill="F8F8F8"/>
        </w:rPr>
        <w:t>&lt;</w:t>
      </w:r>
      <w:proofErr w:type="spellStart"/>
      <w:r>
        <w:rPr>
          <w:rFonts w:ascii="MonoLisa-Regular" w:eastAsia="Consolas" w:hAnsi="MonoLisa-Regular" w:cs="MonoLisa-Regular"/>
          <w:color w:val="5C5C5C"/>
          <w:sz w:val="20"/>
          <w:szCs w:val="20"/>
          <w:shd w:val="clear" w:color="auto" w:fill="F8F8F8"/>
        </w:rPr>
        <w:t>LCanvasItem</w:t>
      </w:r>
      <w:proofErr w:type="spellEnd"/>
      <w:r>
        <w:rPr>
          <w:rFonts w:ascii="MonoLisa-Regular" w:eastAsia="Consolas" w:hAnsi="MonoLisa-Regular" w:cs="MonoLisa-Regular"/>
          <w:color w:val="5C5C5C"/>
          <w:sz w:val="20"/>
          <w:szCs w:val="20"/>
          <w:shd w:val="clear" w:color="auto" w:fill="F8F8F8"/>
        </w:rPr>
        <w:t> *&gt; &amp;items)</w:t>
      </w:r>
    </w:p>
    <w:p w14:paraId="1ED035E8"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4B0D4A2"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items.append</w:t>
      </w:r>
      <w:proofErr w:type="spellEnd"/>
      <w:proofErr w:type="gramEnd"/>
      <w:r>
        <w:rPr>
          <w:rFonts w:ascii="MonoLisa-Regular" w:eastAsia="Consolas" w:hAnsi="MonoLisa-Regular" w:cs="MonoLisa-Regular"/>
          <w:color w:val="5C5C5C"/>
          <w:sz w:val="20"/>
          <w:szCs w:val="20"/>
          <w:shd w:val="clear" w:color="auto" w:fill="F8F8F8"/>
        </w:rPr>
        <w:t>(item);</w:t>
      </w:r>
    </w:p>
    <w:p w14:paraId="7EDA0C09"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E0CB686"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8C2F2E5"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5C5C5C"/>
          <w:sz w:val="20"/>
          <w:szCs w:val="20"/>
          <w:shd w:val="clear" w:color="auto" w:fill="FFFFFF"/>
        </w:rPr>
        <w:t>update(</w:t>
      </w:r>
      <w:proofErr w:type="spellStart"/>
      <w:proofErr w:type="gramEnd"/>
      <w:r>
        <w:rPr>
          <w:rFonts w:ascii="MonoLisa-Regular" w:eastAsia="Consolas" w:hAnsi="MonoLisa-Regular" w:cs="MonoLisa-Regular"/>
          <w:color w:val="5C5C5C"/>
          <w:sz w:val="20"/>
          <w:szCs w:val="20"/>
          <w:shd w:val="clear" w:color="auto" w:fill="FFFFFF"/>
        </w:rPr>
        <w:t>func</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m_root</w:t>
      </w:r>
      <w:proofErr w:type="spellEnd"/>
      <w:r>
        <w:rPr>
          <w:rFonts w:ascii="MonoLisa-Regular" w:eastAsia="Consolas" w:hAnsi="MonoLisa-Regular" w:cs="MonoLisa-Regular"/>
          <w:color w:val="5C5C5C"/>
          <w:sz w:val="20"/>
          <w:szCs w:val="20"/>
          <w:shd w:val="clear" w:color="auto" w:fill="FFFFFF"/>
        </w:rPr>
        <w:t>, item-&gt;</w:t>
      </w:r>
      <w:proofErr w:type="spellStart"/>
      <w:r>
        <w:rPr>
          <w:rFonts w:ascii="MonoLisa-Regular" w:eastAsia="Consolas" w:hAnsi="MonoLisa-Regular" w:cs="MonoLisa-Regular"/>
          <w:color w:val="5C5C5C"/>
          <w:sz w:val="20"/>
          <w:szCs w:val="20"/>
          <w:shd w:val="clear" w:color="auto" w:fill="FFFFFF"/>
        </w:rPr>
        <w:t>boundingRect</w:t>
      </w:r>
      <w:proofErr w:type="spellEnd"/>
      <w:r>
        <w:rPr>
          <w:rFonts w:ascii="MonoLisa-Regular" w:eastAsia="Consolas" w:hAnsi="MonoLisa-Regular" w:cs="MonoLisa-Regular"/>
          <w:color w:val="5C5C5C"/>
          <w:sz w:val="20"/>
          <w:szCs w:val="20"/>
          <w:shd w:val="clear" w:color="auto" w:fill="FFFFFF"/>
        </w:rPr>
        <w:t>());</w:t>
      </w:r>
    </w:p>
    <w:p w14:paraId="09ED0839"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65611BB1"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9703CDA"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1DB5215"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根据所给的区域查询命中的叶子节点，并执行指定的操作。</w:t>
      </w:r>
    </w:p>
    <w:p w14:paraId="15E8D622"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visitor </w:t>
      </w:r>
      <w:r>
        <w:rPr>
          <w:rFonts w:ascii="MonoLisa-Regular" w:eastAsia="Consolas" w:hAnsi="MonoLisa-Regular" w:cs="MonoLisa-Regular"/>
          <w:color w:val="5C5C5C"/>
          <w:sz w:val="20"/>
          <w:szCs w:val="20"/>
          <w:shd w:val="clear" w:color="auto" w:fill="F8F8F8"/>
        </w:rPr>
        <w:t>函数对象。用于对查找到的叶子节点执行操作</w:t>
      </w:r>
    </w:p>
    <w:p w14:paraId="206B9C69"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@param</w:t>
      </w:r>
      <w:r>
        <w:rPr>
          <w:rFonts w:ascii="MonoLisa-Regular" w:eastAsia="Consolas" w:hAnsi="MonoLisa-Regular" w:cs="MonoLisa-Regular"/>
          <w:color w:val="5C5C5C"/>
          <w:sz w:val="20"/>
          <w:szCs w:val="20"/>
          <w:shd w:val="clear" w:color="auto" w:fill="FFFFFF"/>
        </w:rPr>
        <w:t> node </w:t>
      </w:r>
      <w:r>
        <w:rPr>
          <w:rFonts w:ascii="MonoLisa-Regular" w:eastAsia="Consolas" w:hAnsi="MonoLisa-Regular" w:cs="MonoLisa-Regular"/>
          <w:color w:val="5C5C5C"/>
          <w:sz w:val="20"/>
          <w:szCs w:val="20"/>
          <w:shd w:val="clear" w:color="auto" w:fill="FFFFFF"/>
        </w:rPr>
        <w:t>根节点</w:t>
      </w:r>
    </w:p>
    <w:p w14:paraId="5B5C3B9D"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目标区域矩形</w:t>
      </w:r>
    </w:p>
    <w:p w14:paraId="7C67DD35"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p>
    <w:p w14:paraId="379E3F07"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void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Visitor &amp;visitor, Node *node,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Rect &amp;rect)</w:t>
      </w:r>
    </w:p>
    <w:p w14:paraId="4CE4C449"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7F4B0F10"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w:t>
      </w:r>
      <w:proofErr w:type="gramStart"/>
      <w:r>
        <w:rPr>
          <w:rFonts w:ascii="MonoLisa-Regular" w:eastAsia="Consolas" w:hAnsi="MonoLisa-Regular" w:cs="MonoLisa-Regular"/>
          <w:color w:val="5C5C5C"/>
          <w:sz w:val="20"/>
          <w:szCs w:val="20"/>
          <w:shd w:val="clear" w:color="auto" w:fill="F8F8F8"/>
        </w:rPr>
        <w:t>leaves.isEmpty</w:t>
      </w:r>
      <w:proofErr w:type="spellEnd"/>
      <w:proofErr w:type="gram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w:t>
      </w:r>
    </w:p>
    <w:p w14:paraId="7D8DE440"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77A6CCD"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(node-&gt;</w:t>
      </w:r>
      <w:proofErr w:type="spellStart"/>
      <w:r>
        <w:rPr>
          <w:rFonts w:ascii="MonoLisa-Regular" w:eastAsia="Consolas" w:hAnsi="MonoLisa-Regular" w:cs="MonoLisa-Regular"/>
          <w:color w:val="5C5C5C"/>
          <w:sz w:val="20"/>
          <w:szCs w:val="20"/>
          <w:shd w:val="clear" w:color="auto" w:fill="F8F8F8"/>
        </w:rPr>
        <w:t>m_splitType</w:t>
      </w:r>
      <w:proofErr w:type="spellEnd"/>
      <w:r>
        <w:rPr>
          <w:rFonts w:ascii="MonoLisa-Regular" w:eastAsia="Consolas" w:hAnsi="MonoLisa-Regular" w:cs="MonoLisa-Regular"/>
          <w:color w:val="5C5C5C"/>
          <w:sz w:val="20"/>
          <w:szCs w:val="20"/>
          <w:shd w:val="clear" w:color="auto" w:fill="F8F8F8"/>
        </w:rPr>
        <w:t>)</w:t>
      </w:r>
    </w:p>
    <w:p w14:paraId="3EACD08F"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6C9E0DC"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Leaf:</w:t>
      </w:r>
    </w:p>
    <w:p w14:paraId="09C40269"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visitor(</w:t>
      </w:r>
      <w:proofErr w:type="spellStart"/>
      <w:r>
        <w:rPr>
          <w:rFonts w:ascii="MonoLisa-Regular" w:eastAsia="Consolas" w:hAnsi="MonoLisa-Regular" w:cs="MonoLisa-Regular"/>
          <w:color w:val="5C5C5C"/>
          <w:sz w:val="20"/>
          <w:szCs w:val="20"/>
          <w:shd w:val="clear" w:color="auto" w:fill="FFFFFF"/>
        </w:rPr>
        <w:t>m_leaves</w:t>
      </w:r>
      <w:proofErr w:type="spellEnd"/>
      <w:r>
        <w:rPr>
          <w:rFonts w:ascii="MonoLisa-Regular" w:eastAsia="Consolas" w:hAnsi="MonoLisa-Regular" w:cs="MonoLisa-Regular"/>
          <w:color w:val="5C5C5C"/>
          <w:sz w:val="20"/>
          <w:szCs w:val="20"/>
          <w:shd w:val="clear" w:color="auto" w:fill="FFFFFF"/>
        </w:rPr>
        <w:t>[node-&gt;</w:t>
      </w:r>
      <w:proofErr w:type="spellStart"/>
      <w:r>
        <w:rPr>
          <w:rFonts w:ascii="MonoLisa-Regular" w:eastAsia="Consolas" w:hAnsi="MonoLisa-Regular" w:cs="MonoLisa-Regular"/>
          <w:color w:val="5C5C5C"/>
          <w:sz w:val="20"/>
          <w:szCs w:val="20"/>
          <w:shd w:val="clear" w:color="auto" w:fill="FFFFFF"/>
        </w:rPr>
        <w:t>m_leafIndex</w:t>
      </w:r>
      <w:proofErr w:type="spellEnd"/>
      <w:r>
        <w:rPr>
          <w:rFonts w:ascii="MonoLisa-Regular" w:eastAsia="Consolas" w:hAnsi="MonoLisa-Regular" w:cs="MonoLisa-Regular"/>
          <w:color w:val="5C5C5C"/>
          <w:sz w:val="20"/>
          <w:szCs w:val="20"/>
          <w:shd w:val="clear" w:color="auto" w:fill="FFFFFF"/>
        </w:rPr>
        <w:t>]);</w:t>
      </w:r>
    </w:p>
    <w:p w14:paraId="3F9D293F"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0B442B15"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1358C42"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Vertical:</w:t>
      </w:r>
    </w:p>
    <w:p w14:paraId="0E52B2B2"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59E0DAA"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(rect.x1() &lt; node-&gt;</w:t>
      </w:r>
      <w:proofErr w:type="spellStart"/>
      <w:r>
        <w:rPr>
          <w:rFonts w:ascii="MonoLisa-Regular" w:eastAsia="Consolas" w:hAnsi="MonoLisa-Regular" w:cs="MonoLisa-Regular"/>
          <w:color w:val="5C5C5C"/>
          <w:sz w:val="20"/>
          <w:szCs w:val="20"/>
          <w:shd w:val="clear" w:color="auto" w:fill="F8F8F8"/>
        </w:rPr>
        <w:t>m_offset</w:t>
      </w:r>
      <w:proofErr w:type="spellEnd"/>
      <w:r>
        <w:rPr>
          <w:rFonts w:ascii="MonoLisa-Regular" w:eastAsia="Consolas" w:hAnsi="MonoLisa-Regular" w:cs="MonoLisa-Regular"/>
          <w:color w:val="5C5C5C"/>
          <w:sz w:val="20"/>
          <w:szCs w:val="20"/>
          <w:shd w:val="clear" w:color="auto" w:fill="F8F8F8"/>
        </w:rPr>
        <w:t>)</w:t>
      </w:r>
    </w:p>
    <w:p w14:paraId="6B7EF2AB"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0308801"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5C5C5C"/>
          <w:sz w:val="20"/>
          <w:szCs w:val="20"/>
          <w:shd w:val="clear" w:color="auto" w:fill="F8F8F8"/>
        </w:rPr>
        <w:t>visitor, node-&gt;</w:t>
      </w:r>
      <w:proofErr w:type="spellStart"/>
      <w:r>
        <w:rPr>
          <w:rFonts w:ascii="MonoLisa-Regular" w:eastAsia="Consolas" w:hAnsi="MonoLisa-Regular" w:cs="MonoLisa-Regular"/>
          <w:color w:val="5C5C5C"/>
          <w:sz w:val="20"/>
          <w:szCs w:val="20"/>
          <w:shd w:val="clear" w:color="auto" w:fill="F8F8F8"/>
        </w:rPr>
        <w:t>m_left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w:t>
      </w:r>
    </w:p>
    <w:p w14:paraId="60DE47D5"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A769C6F"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(rect.x2() &gt;= node-&gt;m_offset)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5C5C5C"/>
          <w:sz w:val="20"/>
          <w:szCs w:val="20"/>
          <w:shd w:val="clear" w:color="auto" w:fill="F8F8F8"/>
        </w:rPr>
        <w:t>visitor, node-&gt;m_right, rect);</w:t>
      </w:r>
    </w:p>
    <w:p w14:paraId="435C1F52"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02A7431"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else</w:t>
      </w:r>
    </w:p>
    <w:p w14:paraId="37B848C1"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3CBDC7F"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5C5C5C"/>
          <w:sz w:val="20"/>
          <w:szCs w:val="20"/>
          <w:shd w:val="clear" w:color="auto" w:fill="F8F8F8"/>
        </w:rPr>
        <w:t>visitor, node-&gt;</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w:t>
      </w:r>
    </w:p>
    <w:p w14:paraId="2ED6B972"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E9524ED"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AB6821F"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06AABA01"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EAE6A90"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43B0AF9"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SplitType</w:t>
      </w:r>
      <w:proofErr w:type="spellEnd"/>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Horizontal:</w:t>
      </w:r>
    </w:p>
    <w:p w14:paraId="4820EB8A"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1F8FB5A"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rect.y</w:t>
      </w:r>
      <w:proofErr w:type="gramEnd"/>
      <w:r>
        <w:rPr>
          <w:rFonts w:ascii="MonoLisa-Regular" w:eastAsia="Consolas" w:hAnsi="MonoLisa-Regular" w:cs="MonoLisa-Regular"/>
          <w:color w:val="5C5C5C"/>
          <w:sz w:val="20"/>
          <w:szCs w:val="20"/>
          <w:shd w:val="clear" w:color="auto" w:fill="F8F8F8"/>
        </w:rPr>
        <w:t>1() &lt; node-&gt;</w:t>
      </w:r>
      <w:proofErr w:type="spellStart"/>
      <w:r>
        <w:rPr>
          <w:rFonts w:ascii="MonoLisa-Regular" w:eastAsia="Consolas" w:hAnsi="MonoLisa-Regular" w:cs="MonoLisa-Regular"/>
          <w:color w:val="5C5C5C"/>
          <w:sz w:val="20"/>
          <w:szCs w:val="20"/>
          <w:shd w:val="clear" w:color="auto" w:fill="F8F8F8"/>
        </w:rPr>
        <w:t>m_offset</w:t>
      </w:r>
      <w:proofErr w:type="spellEnd"/>
      <w:r>
        <w:rPr>
          <w:rFonts w:ascii="MonoLisa-Regular" w:eastAsia="Consolas" w:hAnsi="MonoLisa-Regular" w:cs="MonoLisa-Regular"/>
          <w:color w:val="5C5C5C"/>
          <w:sz w:val="20"/>
          <w:szCs w:val="20"/>
          <w:shd w:val="clear" w:color="auto" w:fill="F8F8F8"/>
        </w:rPr>
        <w:t>)</w:t>
      </w:r>
    </w:p>
    <w:p w14:paraId="37CF8CF4"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05F3DA4"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5C5C5C"/>
          <w:sz w:val="20"/>
          <w:szCs w:val="20"/>
          <w:shd w:val="clear" w:color="auto" w:fill="F8F8F8"/>
        </w:rPr>
        <w:t>visitor, node-&gt;</w:t>
      </w:r>
      <w:proofErr w:type="spellStart"/>
      <w:r>
        <w:rPr>
          <w:rFonts w:ascii="MonoLisa-Regular" w:eastAsia="Consolas" w:hAnsi="MonoLisa-Regular" w:cs="MonoLisa-Regular"/>
          <w:color w:val="5C5C5C"/>
          <w:sz w:val="20"/>
          <w:szCs w:val="20"/>
          <w:shd w:val="clear" w:color="auto" w:fill="F8F8F8"/>
        </w:rPr>
        <w:t>m_left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w:t>
      </w:r>
    </w:p>
    <w:p w14:paraId="50CC7D9D" w14:textId="77777777" w:rsidR="007B343D" w:rsidRDefault="007B343D">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FFBE359"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rect.y</w:t>
      </w:r>
      <w:proofErr w:type="gramEnd"/>
      <w:r>
        <w:rPr>
          <w:rFonts w:ascii="MonoLisa-Regular" w:eastAsia="Consolas" w:hAnsi="MonoLisa-Regular" w:cs="MonoLisa-Regular"/>
          <w:color w:val="5C5C5C"/>
          <w:sz w:val="20"/>
          <w:szCs w:val="20"/>
          <w:shd w:val="clear" w:color="auto" w:fill="F8F8F8"/>
        </w:rPr>
        <w:t>2() &gt;= node-&gt;m_offset) update(visitor, node-&gt;m_right, rect);</w:t>
      </w:r>
    </w:p>
    <w:p w14:paraId="0D4DBC14"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A351092"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else</w:t>
      </w:r>
    </w:p>
    <w:p w14:paraId="60C9B1EA"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4BB4808"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update(</w:t>
      </w:r>
      <w:proofErr w:type="gramEnd"/>
      <w:r>
        <w:rPr>
          <w:rFonts w:ascii="MonoLisa-Regular" w:eastAsia="Consolas" w:hAnsi="MonoLisa-Regular" w:cs="MonoLisa-Regular"/>
          <w:color w:val="5C5C5C"/>
          <w:sz w:val="20"/>
          <w:szCs w:val="20"/>
          <w:shd w:val="clear" w:color="auto" w:fill="F8F8F8"/>
        </w:rPr>
        <w:t>visitor, node-&gt;</w:t>
      </w:r>
      <w:proofErr w:type="spellStart"/>
      <w:r>
        <w:rPr>
          <w:rFonts w:ascii="MonoLisa-Regular" w:eastAsia="Consolas" w:hAnsi="MonoLisa-Regular" w:cs="MonoLisa-Regular"/>
          <w:color w:val="5C5C5C"/>
          <w:sz w:val="20"/>
          <w:szCs w:val="20"/>
          <w:shd w:val="clear" w:color="auto" w:fill="F8F8F8"/>
        </w:rPr>
        <w:t>m_right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w:t>
      </w:r>
    </w:p>
    <w:p w14:paraId="0FC73593"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85EF3A2" w14:textId="77777777" w:rsidR="007B343D" w:rsidRDefault="007B343D">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DB586A3"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57FAED8F"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07878B1" w14:textId="77777777" w:rsidR="007B343D" w:rsidRDefault="00BC4620">
      <w:pPr>
        <w:widowControl/>
        <w:numPr>
          <w:ilvl w:val="0"/>
          <w:numId w:val="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8BAEDCD" w14:textId="77777777" w:rsidR="007B343D" w:rsidRDefault="00BC4620">
      <w:pPr>
        <w:widowControl/>
        <w:numPr>
          <w:ilvl w:val="0"/>
          <w:numId w:val="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641A098" w14:textId="77777777" w:rsidR="007B343D" w:rsidRDefault="00BC4620">
      <w:pPr>
        <w:spacing w:line="400" w:lineRule="exact"/>
        <w:ind w:firstLineChars="200" w:firstLine="482"/>
        <w:rPr>
          <w:b/>
          <w:sz w:val="24"/>
        </w:rPr>
      </w:pPr>
      <w:r>
        <w:rPr>
          <w:rFonts w:hint="eastAsia"/>
          <w:b/>
          <w:sz w:val="24"/>
        </w:rPr>
        <w:t>3</w:t>
      </w:r>
      <w:r>
        <w:rPr>
          <w:rFonts w:hint="eastAsia"/>
          <w:b/>
          <w:sz w:val="24"/>
        </w:rPr>
        <w:t>、</w:t>
      </w:r>
      <w:r>
        <w:rPr>
          <w:rFonts w:hint="eastAsia"/>
          <w:b/>
          <w:sz w:val="24"/>
        </w:rPr>
        <w:t>Grid</w:t>
      </w:r>
    </w:p>
    <w:p w14:paraId="4EBAE03A" w14:textId="77777777" w:rsidR="007B343D" w:rsidRDefault="00BC4620">
      <w:pPr>
        <w:spacing w:line="400" w:lineRule="exact"/>
        <w:ind w:firstLineChars="200" w:firstLine="480"/>
        <w:rPr>
          <w:sz w:val="24"/>
          <w:szCs w:val="24"/>
        </w:rPr>
      </w:pPr>
      <w:r>
        <w:rPr>
          <w:rFonts w:hint="eastAsia"/>
          <w:sz w:val="24"/>
          <w:szCs w:val="24"/>
        </w:rPr>
        <w:t>均匀网格的数据成员如下：</w:t>
      </w:r>
    </w:p>
    <w:p w14:paraId="7238F865"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0E9E270B"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存储每个网格中的</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PicItem</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列表。</w:t>
      </w:r>
    </w:p>
    <w:p w14:paraId="644C7748"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@details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树构建成功以后，所有的</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都存储在网格的区域中，为了方便获取，将数据提取到整个网格的数据结构中，通过数学计算得出下标方便访问。注意，每个</w:t>
      </w:r>
      <w:r>
        <w:rPr>
          <w:rFonts w:ascii="MonoLisa-Regular" w:eastAsia="Consolas" w:hAnsi="MonoLisa-Regular" w:cs="MonoLisa-Regular"/>
          <w:color w:val="5C5C5C"/>
          <w:sz w:val="20"/>
          <w:szCs w:val="20"/>
          <w:shd w:val="clear" w:color="auto" w:fill="F8F8F8"/>
        </w:rPr>
        <w:t>"Vector&lt;</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*&gt;"</w:t>
      </w:r>
      <w:r>
        <w:rPr>
          <w:rFonts w:ascii="MonoLisa-Regular" w:eastAsia="Consolas" w:hAnsi="MonoLisa-Regular" w:cs="MonoLisa-Regular"/>
          <w:color w:val="5C5C5C"/>
          <w:sz w:val="20"/>
          <w:szCs w:val="20"/>
          <w:shd w:val="clear" w:color="auto" w:fill="F8F8F8"/>
        </w:rPr>
        <w:t>对应一个网格，因此</w:t>
      </w:r>
      <w:proofErr w:type="spellStart"/>
      <w:r>
        <w:rPr>
          <w:rFonts w:ascii="MonoLisa-Regular" w:eastAsia="Consolas" w:hAnsi="MonoLisa-Regular" w:cs="MonoLisa-Regular"/>
          <w:color w:val="5C5C5C"/>
          <w:sz w:val="20"/>
          <w:szCs w:val="20"/>
          <w:shd w:val="clear" w:color="auto" w:fill="F8F8F8"/>
        </w:rPr>
        <w:t>m_grids</w:t>
      </w:r>
      <w:proofErr w:type="spellEnd"/>
      <w:r>
        <w:rPr>
          <w:rFonts w:ascii="MonoLisa-Regular" w:eastAsia="Consolas" w:hAnsi="MonoLisa-Regular" w:cs="MonoLisa-Regular"/>
          <w:color w:val="5C5C5C"/>
          <w:sz w:val="20"/>
          <w:szCs w:val="20"/>
          <w:shd w:val="clear" w:color="auto" w:fill="F8F8F8"/>
        </w:rPr>
        <w:t>实际上以</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C5C5C"/>
          <w:sz w:val="20"/>
          <w:szCs w:val="20"/>
          <w:shd w:val="clear" w:color="auto" w:fill="F8F8F8"/>
        </w:rPr>
        <w:t>一维数组排列二维网格</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C5C5C"/>
          <w:sz w:val="20"/>
          <w:szCs w:val="20"/>
          <w:shd w:val="clear" w:color="auto" w:fill="F8F8F8"/>
        </w:rPr>
        <w:t>的方式组织各个网格。</w:t>
      </w:r>
    </w:p>
    <w:p w14:paraId="6488FE63"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7694181E"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Vector&lt;Vector&lt;</w:t>
      </w:r>
      <w:proofErr w:type="spellStart"/>
      <w:r>
        <w:rPr>
          <w:rFonts w:ascii="MonoLisa-Regular" w:eastAsia="Consolas" w:hAnsi="MonoLisa-Regular" w:cs="MonoLisa-Regular"/>
          <w:color w:val="5C5C5C"/>
          <w:sz w:val="20"/>
          <w:szCs w:val="20"/>
          <w:shd w:val="clear" w:color="auto" w:fill="F8F8F8"/>
        </w:rPr>
        <w:t>PicItem</w:t>
      </w:r>
      <w:proofErr w:type="spellEnd"/>
      <w:r>
        <w:rPr>
          <w:rFonts w:ascii="MonoLisa-Regular" w:eastAsia="Consolas" w:hAnsi="MonoLisa-Regular" w:cs="MonoLisa-Regular"/>
          <w:color w:val="5C5C5C"/>
          <w:sz w:val="20"/>
          <w:szCs w:val="20"/>
          <w:shd w:val="clear" w:color="auto" w:fill="F8F8F8"/>
        </w:rPr>
        <w:t> *&gt;&gt; </w:t>
      </w:r>
      <w:proofErr w:type="spellStart"/>
      <w:r>
        <w:rPr>
          <w:rFonts w:ascii="MonoLisa-Regular" w:eastAsia="Consolas" w:hAnsi="MonoLisa-Regular" w:cs="MonoLisa-Regular"/>
          <w:color w:val="5C5C5C"/>
          <w:sz w:val="20"/>
          <w:szCs w:val="20"/>
          <w:shd w:val="clear" w:color="auto" w:fill="F8F8F8"/>
        </w:rPr>
        <w:t>m_grids</w:t>
      </w:r>
      <w:proofErr w:type="spellEnd"/>
      <w:r>
        <w:rPr>
          <w:rFonts w:ascii="MonoLisa-Regular" w:eastAsia="Consolas" w:hAnsi="MonoLisa-Regular" w:cs="MonoLisa-Regular"/>
          <w:color w:val="5C5C5C"/>
          <w:sz w:val="20"/>
          <w:szCs w:val="20"/>
          <w:shd w:val="clear" w:color="auto" w:fill="F8F8F8"/>
        </w:rPr>
        <w:t>;</w:t>
      </w:r>
    </w:p>
    <w:p w14:paraId="2A6E3647" w14:textId="77777777" w:rsidR="007B343D" w:rsidRDefault="007B343D">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125138A"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666B757D"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网格分割出的每边的区间个数。</w:t>
      </w:r>
    </w:p>
    <w:p w14:paraId="43872CE1"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3D17FDE"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int </w:t>
      </w:r>
      <w:proofErr w:type="spellStart"/>
      <w:r>
        <w:rPr>
          <w:rFonts w:ascii="MonoLisa-Regular" w:eastAsia="Consolas" w:hAnsi="MonoLisa-Regular" w:cs="MonoLisa-Regular"/>
          <w:color w:val="5C5C5C"/>
          <w:sz w:val="20"/>
          <w:szCs w:val="20"/>
          <w:shd w:val="clear" w:color="auto" w:fill="FFFFFF"/>
        </w:rPr>
        <w:t>m_sections</w:t>
      </w:r>
      <w:proofErr w:type="spell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723301C" w14:textId="77777777" w:rsidR="007B343D" w:rsidRDefault="007B343D">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BF94815"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w:t>
      </w:r>
    </w:p>
    <w:p w14:paraId="554F4A62"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@brief</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C5C5C"/>
          <w:sz w:val="20"/>
          <w:szCs w:val="20"/>
          <w:shd w:val="clear" w:color="auto" w:fill="F8F8F8"/>
        </w:rPr>
        <w:t>整个网格作用的</w:t>
      </w:r>
      <w:r>
        <w:rPr>
          <w:rFonts w:ascii="MonoLisa-Regular" w:eastAsia="Consolas" w:hAnsi="MonoLisa-Regular" w:cs="MonoLisa-Regular"/>
          <w:color w:val="5C5C5C"/>
          <w:sz w:val="20"/>
          <w:szCs w:val="20"/>
          <w:shd w:val="clear" w:color="auto" w:fill="F8F8F8"/>
        </w:rPr>
        <w:t> 2D </w:t>
      </w:r>
      <w:r>
        <w:rPr>
          <w:rFonts w:ascii="MonoLisa-Regular" w:eastAsia="Consolas" w:hAnsi="MonoLisa-Regular" w:cs="MonoLisa-Regular"/>
          <w:color w:val="5C5C5C"/>
          <w:sz w:val="20"/>
          <w:szCs w:val="20"/>
          <w:shd w:val="clear" w:color="auto" w:fill="F8F8F8"/>
        </w:rPr>
        <w:t>平面范围。</w:t>
      </w:r>
    </w:p>
    <w:p w14:paraId="5DE57C13" w14:textId="77777777" w:rsidR="007B343D" w:rsidRDefault="00BC4620">
      <w:pPr>
        <w:widowControl/>
        <w:numPr>
          <w:ilvl w:val="0"/>
          <w:numId w:val="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7D5C303" w14:textId="77777777" w:rsidR="007B343D" w:rsidRDefault="00BC4620">
      <w:pPr>
        <w:widowControl/>
        <w:numPr>
          <w:ilvl w:val="0"/>
          <w:numId w:val="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m_region</w:t>
      </w:r>
      <w:proofErr w:type="spellEnd"/>
      <w:r>
        <w:rPr>
          <w:rFonts w:ascii="MonoLisa-Regular" w:eastAsia="Consolas" w:hAnsi="MonoLisa-Regular" w:cs="MonoLisa-Regular"/>
          <w:color w:val="5C5C5C"/>
          <w:sz w:val="20"/>
          <w:szCs w:val="20"/>
          <w:shd w:val="clear" w:color="auto" w:fill="F8F8F8"/>
        </w:rPr>
        <w:t>;</w:t>
      </w:r>
    </w:p>
    <w:p w14:paraId="6EA72952" w14:textId="77777777" w:rsidR="007B343D" w:rsidRDefault="00BC4620">
      <w:pPr>
        <w:spacing w:line="400" w:lineRule="exact"/>
        <w:ind w:firstLineChars="200" w:firstLine="480"/>
        <w:rPr>
          <w:sz w:val="24"/>
          <w:szCs w:val="24"/>
        </w:rPr>
      </w:pPr>
      <w:r>
        <w:rPr>
          <w:rFonts w:hint="eastAsia"/>
          <w:sz w:val="24"/>
          <w:szCs w:val="24"/>
        </w:rPr>
        <w:t>与</w:t>
      </w:r>
      <w:r>
        <w:rPr>
          <w:rFonts w:hint="eastAsia"/>
          <w:sz w:val="24"/>
          <w:szCs w:val="24"/>
        </w:rPr>
        <w:t>BSP</w:t>
      </w:r>
      <w:r>
        <w:rPr>
          <w:rFonts w:hint="eastAsia"/>
          <w:sz w:val="24"/>
          <w:szCs w:val="24"/>
        </w:rPr>
        <w:t>不同的是，</w:t>
      </w:r>
      <w:r>
        <w:rPr>
          <w:rFonts w:hint="eastAsia"/>
          <w:sz w:val="24"/>
          <w:szCs w:val="24"/>
        </w:rPr>
        <w:t>BSP</w:t>
      </w:r>
      <w:r>
        <w:rPr>
          <w:rFonts w:hint="eastAsia"/>
          <w:sz w:val="24"/>
          <w:szCs w:val="24"/>
        </w:rPr>
        <w:t>有代表节点</w:t>
      </w:r>
      <w:r>
        <w:rPr>
          <w:rFonts w:hint="eastAsia"/>
          <w:sz w:val="24"/>
          <w:szCs w:val="24"/>
        </w:rPr>
        <w:t>Node</w:t>
      </w:r>
      <w:r>
        <w:rPr>
          <w:rFonts w:hint="eastAsia"/>
          <w:sz w:val="24"/>
          <w:szCs w:val="24"/>
        </w:rPr>
        <w:t>的“单元结构”，而均匀网格当中没有设置“代表网格单元结构”</w:t>
      </w:r>
      <w:r>
        <w:rPr>
          <w:rFonts w:hint="eastAsia"/>
          <w:sz w:val="24"/>
          <w:szCs w:val="24"/>
        </w:rPr>
        <w:t>Grid</w:t>
      </w:r>
      <w:r>
        <w:rPr>
          <w:rFonts w:hint="eastAsia"/>
          <w:sz w:val="24"/>
          <w:szCs w:val="24"/>
        </w:rPr>
        <w:t>。这是基于两种空间数据结构的基本用途“查询”逻辑上的不同：</w:t>
      </w:r>
      <w:r>
        <w:rPr>
          <w:rFonts w:hint="eastAsia"/>
          <w:sz w:val="24"/>
          <w:szCs w:val="24"/>
        </w:rPr>
        <w:t>BSP</w:t>
      </w:r>
      <w:r>
        <w:rPr>
          <w:rFonts w:hint="eastAsia"/>
          <w:sz w:val="24"/>
          <w:szCs w:val="24"/>
        </w:rPr>
        <w:t>树本身的结构和内容就决定了在查询时必须</w:t>
      </w:r>
      <w:proofErr w:type="gramStart"/>
      <w:r>
        <w:rPr>
          <w:rFonts w:hint="eastAsia"/>
          <w:sz w:val="24"/>
          <w:szCs w:val="24"/>
        </w:rPr>
        <w:t>与非叶节点</w:t>
      </w:r>
      <w:proofErr w:type="gramEnd"/>
      <w:r>
        <w:rPr>
          <w:rFonts w:hint="eastAsia"/>
          <w:sz w:val="24"/>
          <w:szCs w:val="24"/>
        </w:rPr>
        <w:t>的分割线比较才能找到最终位于叶节点的子区域，树结构的特性就是不提供直接访问任何特定叶节点的快速途径，访问树中的指定节点必须从根节点开始，无法避开各个</w:t>
      </w:r>
      <w:r>
        <w:rPr>
          <w:rFonts w:hint="eastAsia"/>
          <w:sz w:val="24"/>
          <w:szCs w:val="24"/>
        </w:rPr>
        <w:t>Node</w:t>
      </w:r>
      <w:r>
        <w:rPr>
          <w:rFonts w:hint="eastAsia"/>
          <w:sz w:val="24"/>
          <w:szCs w:val="24"/>
        </w:rPr>
        <w:t>之间的逻辑结构</w:t>
      </w:r>
      <w:r>
        <w:rPr>
          <w:rFonts w:hint="eastAsia"/>
          <w:sz w:val="24"/>
          <w:szCs w:val="24"/>
        </w:rPr>
        <w:t>(</w:t>
      </w:r>
      <w:r>
        <w:rPr>
          <w:rFonts w:hint="eastAsia"/>
          <w:sz w:val="24"/>
          <w:szCs w:val="24"/>
        </w:rPr>
        <w:t>即使用数组保存它也是如此</w:t>
      </w:r>
      <w:r>
        <w:rPr>
          <w:rFonts w:hint="eastAsia"/>
          <w:sz w:val="24"/>
          <w:szCs w:val="24"/>
        </w:rPr>
        <w:t>)</w:t>
      </w:r>
      <w:r>
        <w:rPr>
          <w:rFonts w:hint="eastAsia"/>
          <w:sz w:val="24"/>
          <w:szCs w:val="24"/>
        </w:rPr>
        <w:t>，也因此在</w:t>
      </w:r>
      <w:r>
        <w:rPr>
          <w:rFonts w:hint="eastAsia"/>
          <w:sz w:val="24"/>
          <w:szCs w:val="24"/>
        </w:rPr>
        <w:t>BSP</w:t>
      </w:r>
      <w:r>
        <w:rPr>
          <w:rFonts w:hint="eastAsia"/>
          <w:sz w:val="24"/>
          <w:szCs w:val="24"/>
        </w:rPr>
        <w:t>树中需要保存每条分割线的信息；而</w:t>
      </w:r>
      <w:r>
        <w:rPr>
          <w:rFonts w:hint="eastAsia"/>
          <w:sz w:val="24"/>
          <w:szCs w:val="24"/>
        </w:rPr>
        <w:t>Grid</w:t>
      </w:r>
      <w:r>
        <w:rPr>
          <w:rFonts w:hint="eastAsia"/>
          <w:sz w:val="24"/>
          <w:szCs w:val="24"/>
        </w:rPr>
        <w:t>本身的结构与数组对应，并且均匀划分使其在查询时能够通过数学计算的方式直接获知子区域的数组下标，因此就不需要专门去保存每个网格本身的信息，只需要将每个网格对应的图元列表保存为“图元列表的数组”作为查询时访问的目标。</w:t>
      </w:r>
    </w:p>
    <w:p w14:paraId="1DE929D3" w14:textId="77777777" w:rsidR="007B343D" w:rsidRDefault="00BC4620">
      <w:pPr>
        <w:spacing w:line="400" w:lineRule="exact"/>
        <w:ind w:firstLineChars="200" w:firstLine="480"/>
        <w:rPr>
          <w:sz w:val="24"/>
          <w:szCs w:val="24"/>
        </w:rPr>
      </w:pPr>
      <w:r>
        <w:rPr>
          <w:rFonts w:hint="eastAsia"/>
          <w:sz w:val="24"/>
          <w:szCs w:val="24"/>
        </w:rPr>
        <w:t>均匀网格的成员函数通过用户传入的目标区域与分割线数量进行初始化：</w:t>
      </w:r>
    </w:p>
    <w:p w14:paraId="14F64106" w14:textId="77777777" w:rsidR="007B343D" w:rsidRDefault="00BC462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w:t>
      </w:r>
    </w:p>
    <w:p w14:paraId="46292D97" w14:textId="77777777" w:rsidR="007B343D" w:rsidRDefault="00BC462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A626A4"/>
          <w:sz w:val="20"/>
          <w:szCs w:val="20"/>
          <w:shd w:val="clear" w:color="auto" w:fill="FFFFFF"/>
        </w:rPr>
        <w:t>@brief</w:t>
      </w:r>
      <w:proofErr w:type="gramStart"/>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带参构造</w:t>
      </w:r>
      <w:proofErr w:type="gramEnd"/>
      <w:r>
        <w:rPr>
          <w:rFonts w:ascii="MonoLisa-Regular" w:eastAsia="Consolas" w:hAnsi="MonoLisa-Regular" w:cs="MonoLisa-Regular"/>
          <w:color w:val="5C5C5C"/>
          <w:sz w:val="20"/>
          <w:szCs w:val="20"/>
          <w:shd w:val="clear" w:color="auto" w:fill="FFFFFF"/>
        </w:rPr>
        <w:t>。</w:t>
      </w:r>
    </w:p>
    <w:p w14:paraId="34C6CC5A" w14:textId="77777777" w:rsidR="007B343D" w:rsidRDefault="00BC462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A626A4"/>
          <w:sz w:val="20"/>
          <w:szCs w:val="20"/>
          <w:shd w:val="clear" w:color="auto" w:fill="F8F8F8"/>
        </w:rPr>
        <w:t>@param</w:t>
      </w:r>
      <w:r>
        <w:rPr>
          <w:rFonts w:ascii="MonoLisa-Regular" w:eastAsia="Consolas" w:hAnsi="MonoLisa-Regular" w:cs="MonoLisa-Regular"/>
          <w:color w:val="5C5C5C"/>
          <w:sz w:val="20"/>
          <w:szCs w:val="20"/>
          <w:shd w:val="clear" w:color="auto" w:fill="F8F8F8"/>
        </w:rPr>
        <w:t> region </w:t>
      </w:r>
      <w:r>
        <w:rPr>
          <w:rFonts w:ascii="MonoLisa-Regular" w:eastAsia="Consolas" w:hAnsi="MonoLisa-Regular" w:cs="MonoLisa-Regular"/>
          <w:color w:val="5C5C5C"/>
          <w:sz w:val="20"/>
          <w:szCs w:val="20"/>
          <w:shd w:val="clear" w:color="auto" w:fill="F8F8F8"/>
        </w:rPr>
        <w:t>需要作用的区域</w:t>
      </w:r>
    </w:p>
    <w:p w14:paraId="499A7202" w14:textId="77777777" w:rsidR="007B343D" w:rsidRDefault="00BC462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 </w:t>
      </w:r>
      <w:r>
        <w:rPr>
          <w:rFonts w:ascii="MonoLisa-Regular" w:eastAsia="Consolas" w:hAnsi="MonoLisa-Regular" w:cs="MonoLisa-Regular"/>
          <w:color w:val="A626A4"/>
          <w:sz w:val="20"/>
          <w:szCs w:val="20"/>
          <w:shd w:val="clear" w:color="auto" w:fill="FFFFFF"/>
        </w:rPr>
        <w:t>@param</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splitNum</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C5C5C"/>
          <w:sz w:val="20"/>
          <w:szCs w:val="20"/>
          <w:shd w:val="clear" w:color="auto" w:fill="FFFFFF"/>
        </w:rPr>
        <w:t>网格的分割线数量（经纬两个方向分割线数量相同）</w:t>
      </w:r>
    </w:p>
    <w:p w14:paraId="4514A459" w14:textId="77777777" w:rsidR="007B343D" w:rsidRDefault="00BC4620">
      <w:pPr>
        <w:widowControl/>
        <w:numPr>
          <w:ilvl w:val="0"/>
          <w:numId w:val="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3F1BA35" w14:textId="77777777" w:rsidR="007B343D" w:rsidRDefault="00BC4620">
      <w:pPr>
        <w:widowControl/>
        <w:numPr>
          <w:ilvl w:val="0"/>
          <w:numId w:val="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gramStart"/>
      <w:r>
        <w:rPr>
          <w:rFonts w:ascii="MonoLisa-Regular" w:eastAsia="Consolas" w:hAnsi="MonoLisa-Regular" w:cs="MonoLisa-Regular"/>
          <w:color w:val="5C5C5C"/>
          <w:sz w:val="20"/>
          <w:szCs w:val="20"/>
          <w:shd w:val="clear" w:color="auto" w:fill="FFFFFF"/>
        </w:rPr>
        <w:t>Grid::</w:t>
      </w:r>
      <w:proofErr w:type="gramEnd"/>
      <w:r>
        <w:rPr>
          <w:rFonts w:ascii="MonoLisa-Regular" w:eastAsia="Consolas" w:hAnsi="MonoLisa-Regular" w:cs="MonoLisa-Regular"/>
          <w:color w:val="5C5C5C"/>
          <w:sz w:val="20"/>
          <w:szCs w:val="20"/>
          <w:shd w:val="clear" w:color="auto" w:fill="FFFFFF"/>
        </w:rPr>
        <w:t>Grid(</w:t>
      </w:r>
      <w:r>
        <w:rPr>
          <w:rFonts w:ascii="MonoLisa-Regular" w:eastAsia="Consolas" w:hAnsi="MonoLisa-Regular" w:cs="MonoLisa-Regular"/>
          <w:color w:val="A626A4"/>
          <w:sz w:val="20"/>
          <w:szCs w:val="20"/>
          <w:shd w:val="clear" w:color="auto" w:fill="FFFFFF"/>
        </w:rPr>
        <w:t>const</w:t>
      </w:r>
      <w:r>
        <w:rPr>
          <w:rFonts w:ascii="MonoLisa-Regular" w:eastAsia="Consolas" w:hAnsi="MonoLisa-Regular" w:cs="MonoLisa-Regular"/>
          <w:color w:val="5C5C5C"/>
          <w:sz w:val="20"/>
          <w:szCs w:val="20"/>
          <w:shd w:val="clear" w:color="auto" w:fill="FFFFFF"/>
        </w:rPr>
        <w:t> Rect &amp;region, int splitNum) : m_region(region), m_sections(splitNum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m_grids(Vector&lt;Vector&lt;PicItem *&gt;&gt;((splitNum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 (splitNum + </w:t>
      </w:r>
      <w:r>
        <w:rPr>
          <w:rFonts w:ascii="MonoLisa-Regular" w:eastAsia="Consolas" w:hAnsi="MonoLisa-Regular" w:cs="MonoLisa-Regular"/>
          <w:color w:val="986801"/>
          <w:sz w:val="20"/>
          <w:szCs w:val="20"/>
          <w:shd w:val="clear" w:color="auto" w:fill="FFFFFF"/>
        </w:rPr>
        <w:t>1</w:t>
      </w:r>
      <w:r>
        <w:rPr>
          <w:rFonts w:ascii="MonoLisa-Regular" w:eastAsia="Consolas" w:hAnsi="MonoLisa-Regular" w:cs="MonoLisa-Regular"/>
          <w:color w:val="5C5C5C"/>
          <w:sz w:val="20"/>
          <w:szCs w:val="20"/>
          <w:shd w:val="clear" w:color="auto" w:fill="FFFFFF"/>
        </w:rPr>
        <w:t>))) {}</w:t>
      </w:r>
    </w:p>
    <w:p w14:paraId="2B814EDC" w14:textId="77777777" w:rsidR="007B343D" w:rsidRDefault="00BC4620">
      <w:pPr>
        <w:spacing w:line="400" w:lineRule="exact"/>
        <w:ind w:firstLineChars="200" w:firstLine="480"/>
        <w:rPr>
          <w:sz w:val="24"/>
          <w:szCs w:val="24"/>
        </w:rPr>
      </w:pPr>
      <w:r>
        <w:rPr>
          <w:rFonts w:hint="eastAsia"/>
          <w:sz w:val="24"/>
          <w:szCs w:val="24"/>
        </w:rPr>
        <w:t>均匀网格的</w:t>
      </w:r>
      <w:proofErr w:type="spellStart"/>
      <w:r>
        <w:rPr>
          <w:rFonts w:hint="eastAsia"/>
          <w:sz w:val="24"/>
          <w:szCs w:val="24"/>
        </w:rPr>
        <w:t>m_grids</w:t>
      </w:r>
      <w:proofErr w:type="spellEnd"/>
      <w:r>
        <w:rPr>
          <w:rFonts w:hint="eastAsia"/>
          <w:sz w:val="24"/>
          <w:szCs w:val="24"/>
        </w:rPr>
        <w:t>在初始化时规定</w:t>
      </w:r>
      <w:proofErr w:type="gramStart"/>
      <w:r>
        <w:rPr>
          <w:rFonts w:hint="eastAsia"/>
          <w:sz w:val="24"/>
          <w:szCs w:val="24"/>
        </w:rPr>
        <w:t>好大小</w:t>
      </w:r>
      <w:proofErr w:type="gramEnd"/>
      <w:r>
        <w:rPr>
          <w:rFonts w:hint="eastAsia"/>
          <w:sz w:val="24"/>
          <w:szCs w:val="24"/>
        </w:rPr>
        <w:t>也就是网格数量，不过此时并不存储任何内容，因为初始化时还没有图元。与</w:t>
      </w:r>
      <w:r>
        <w:rPr>
          <w:rFonts w:hint="eastAsia"/>
          <w:sz w:val="24"/>
          <w:szCs w:val="24"/>
        </w:rPr>
        <w:t>BSP</w:t>
      </w:r>
      <w:r>
        <w:rPr>
          <w:rFonts w:hint="eastAsia"/>
          <w:sz w:val="24"/>
          <w:szCs w:val="24"/>
        </w:rPr>
        <w:t>不同的是，</w:t>
      </w:r>
      <w:r>
        <w:rPr>
          <w:rFonts w:hint="eastAsia"/>
          <w:sz w:val="24"/>
          <w:szCs w:val="24"/>
        </w:rPr>
        <w:t>BSP</w:t>
      </w:r>
      <w:r>
        <w:rPr>
          <w:rFonts w:hint="eastAsia"/>
          <w:sz w:val="24"/>
          <w:szCs w:val="24"/>
        </w:rPr>
        <w:t>中</w:t>
      </w:r>
      <w:proofErr w:type="spellStart"/>
      <w:r>
        <w:rPr>
          <w:rFonts w:hint="eastAsia"/>
          <w:sz w:val="24"/>
          <w:szCs w:val="24"/>
        </w:rPr>
        <w:t>init</w:t>
      </w:r>
      <w:proofErr w:type="spellEnd"/>
      <w:r>
        <w:rPr>
          <w:rFonts w:hint="eastAsia"/>
          <w:sz w:val="24"/>
          <w:szCs w:val="24"/>
        </w:rPr>
        <w:t>函数进行了划分区域、创建各个节点等操作，而均匀网格没有这一步骤。这也是因为</w:t>
      </w:r>
      <w:r>
        <w:rPr>
          <w:rFonts w:hint="eastAsia"/>
          <w:sz w:val="24"/>
          <w:szCs w:val="24"/>
        </w:rPr>
        <w:t>Grid</w:t>
      </w:r>
      <w:r>
        <w:rPr>
          <w:rFonts w:hint="eastAsia"/>
          <w:sz w:val="24"/>
          <w:szCs w:val="24"/>
        </w:rPr>
        <w:t>不需要保存每个网格的信息。</w:t>
      </w:r>
    </w:p>
    <w:p w14:paraId="1ABB0BF7" w14:textId="77777777" w:rsidR="007B343D" w:rsidRDefault="00BC4620">
      <w:pPr>
        <w:spacing w:line="400" w:lineRule="exact"/>
        <w:ind w:firstLineChars="200" w:firstLine="480"/>
        <w:rPr>
          <w:sz w:val="24"/>
          <w:szCs w:val="24"/>
        </w:rPr>
      </w:pPr>
      <w:r>
        <w:rPr>
          <w:rFonts w:hint="eastAsia"/>
          <w:sz w:val="24"/>
          <w:szCs w:val="24"/>
        </w:rPr>
        <w:t>根据用户传入的区域查询当前空间数据结构中该传入区域命中的子区域</w:t>
      </w:r>
      <w:r>
        <w:rPr>
          <w:rFonts w:hint="eastAsia"/>
          <w:sz w:val="24"/>
          <w:szCs w:val="24"/>
        </w:rPr>
        <w:t>(</w:t>
      </w:r>
      <w:r>
        <w:rPr>
          <w:rFonts w:hint="eastAsia"/>
          <w:sz w:val="24"/>
          <w:szCs w:val="24"/>
        </w:rPr>
        <w:t>在均匀网格中，是数组下标</w:t>
      </w:r>
      <w:r>
        <w:rPr>
          <w:rFonts w:hint="eastAsia"/>
          <w:sz w:val="24"/>
          <w:szCs w:val="24"/>
        </w:rPr>
        <w:t>)</w:t>
      </w:r>
      <w:r>
        <w:rPr>
          <w:rFonts w:hint="eastAsia"/>
          <w:sz w:val="24"/>
          <w:szCs w:val="24"/>
        </w:rPr>
        <w:t>；在查询的基础上，用户或程序可以对命中的区域或对应区域中的图元执行操作，这个操作可以是在区域中增删图元、对区域中指定特征的图元进行进一步查询，等等</w:t>
      </w:r>
      <w:proofErr w:type="gramStart"/>
      <w:r>
        <w:rPr>
          <w:rFonts w:hint="eastAsia"/>
          <w:sz w:val="24"/>
          <w:szCs w:val="24"/>
        </w:rPr>
        <w:t>等等</w:t>
      </w:r>
      <w:proofErr w:type="gramEnd"/>
      <w:r>
        <w:rPr>
          <w:rFonts w:hint="eastAsia"/>
          <w:sz w:val="24"/>
          <w:szCs w:val="24"/>
        </w:rPr>
        <w:t>。</w:t>
      </w:r>
    </w:p>
    <w:p w14:paraId="14C6C57F"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void</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4078F2"/>
          <w:sz w:val="20"/>
          <w:szCs w:val="20"/>
          <w:shd w:val="clear" w:color="auto" w:fill="F8F8F8"/>
        </w:rPr>
        <w:t>update</w:t>
      </w:r>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Visitor &amp;visitor, </w:t>
      </w:r>
      <w:r>
        <w:rPr>
          <w:rFonts w:ascii="MonoLisa-Regular" w:eastAsia="Consolas" w:hAnsi="MonoLisa-Regular" w:cs="MonoLisa-Regular"/>
          <w:color w:val="A626A4"/>
          <w:sz w:val="20"/>
          <w:szCs w:val="20"/>
          <w:shd w:val="clear" w:color="auto" w:fill="F8F8F8"/>
        </w:rPr>
        <w:t>const</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 &amp;</w:t>
      </w:r>
      <w:proofErr w:type="spellStart"/>
      <w:r>
        <w:rPr>
          <w:rFonts w:ascii="MonoLisa-Regular" w:eastAsia="Consolas" w:hAnsi="MonoLisa-Regular" w:cs="MonoLisa-Regular"/>
          <w:color w:val="5C5C5C"/>
          <w:sz w:val="20"/>
          <w:szCs w:val="20"/>
          <w:shd w:val="clear" w:color="auto" w:fill="F8F8F8"/>
        </w:rPr>
        <w:t>rect</w:t>
      </w:r>
      <w:proofErr w:type="spellEnd"/>
      <w:r>
        <w:rPr>
          <w:rFonts w:ascii="MonoLisa-Regular" w:eastAsia="Consolas" w:hAnsi="MonoLisa-Regular" w:cs="MonoLisa-Regular"/>
          <w:color w:val="5C5C5C"/>
          <w:sz w:val="20"/>
          <w:szCs w:val="20"/>
          <w:shd w:val="clear" w:color="auto" w:fill="F8F8F8"/>
        </w:rPr>
        <w:t>)</w:t>
      </w:r>
    </w:p>
    <w:p w14:paraId="2893468C"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FFFFF"/>
        </w:rPr>
        <w:t>{</w:t>
      </w:r>
    </w:p>
    <w:p w14:paraId="35061F2F"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x1Index = rect.x1() &lt; m_region.x1(</w:t>
      </w:r>
      <w:proofErr w:type="gramStart"/>
      <w:r>
        <w:rPr>
          <w:rFonts w:ascii="MonoLisa-Regular" w:eastAsia="Consolas" w:hAnsi="MonoLisa-Regular" w:cs="MonoLisa-Regular"/>
          <w:color w:val="5C5C5C"/>
          <w:sz w:val="20"/>
          <w:szCs w:val="20"/>
          <w:shd w:val="clear" w:color="auto" w:fill="F8F8F8"/>
        </w:rPr>
        <w:t>) ?</w:t>
      </w:r>
      <w:proofErr w:type="gramEnd"/>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proofErr w:type="gramEnd"/>
      <w:r>
        <w:rPr>
          <w:rFonts w:ascii="MonoLisa-Regular" w:eastAsia="Consolas" w:hAnsi="MonoLisa-Regular" w:cs="MonoLisa-Regular"/>
          <w:color w:val="5C5C5C"/>
          <w:sz w:val="20"/>
          <w:szCs w:val="20"/>
          <w:shd w:val="clear" w:color="auto" w:fill="F8F8F8"/>
        </w:rPr>
        <w:t> rect.x1() * m_sections / m_region.width();</w:t>
      </w:r>
    </w:p>
    <w:p w14:paraId="46E71C00"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y1Index = </w:t>
      </w:r>
      <w:proofErr w:type="gramStart"/>
      <w:r>
        <w:rPr>
          <w:rFonts w:ascii="MonoLisa-Regular" w:eastAsia="Consolas" w:hAnsi="MonoLisa-Regular" w:cs="MonoLisa-Regular"/>
          <w:color w:val="5C5C5C"/>
          <w:sz w:val="20"/>
          <w:szCs w:val="20"/>
          <w:shd w:val="clear" w:color="auto" w:fill="FFFFFF"/>
        </w:rPr>
        <w:t>rect.y</w:t>
      </w:r>
      <w:proofErr w:type="gramEnd"/>
      <w:r>
        <w:rPr>
          <w:rFonts w:ascii="MonoLisa-Regular" w:eastAsia="Consolas" w:hAnsi="MonoLisa-Regular" w:cs="MonoLisa-Regular"/>
          <w:color w:val="5C5C5C"/>
          <w:sz w:val="20"/>
          <w:szCs w:val="20"/>
          <w:shd w:val="clear" w:color="auto" w:fill="FFFFFF"/>
        </w:rPr>
        <w:t>1() &lt; m_region.y1() ? </w:t>
      </w:r>
      <w:proofErr w:type="gramStart"/>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w:t>
      </w:r>
      <w:proofErr w:type="gramEnd"/>
      <w:r>
        <w:rPr>
          <w:rFonts w:ascii="MonoLisa-Regular" w:eastAsia="Consolas" w:hAnsi="MonoLisa-Regular" w:cs="MonoLisa-Regular"/>
          <w:color w:val="5C5C5C"/>
          <w:sz w:val="20"/>
          <w:szCs w:val="20"/>
          <w:shd w:val="clear" w:color="auto" w:fill="FFFFFF"/>
        </w:rPr>
        <w:t> rect.y1() * m_sections / m_region.height();</w:t>
      </w:r>
    </w:p>
    <w:p w14:paraId="2B2A023E"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x2Index = rect.x2() &gt;= m_region.x2(</w:t>
      </w:r>
      <w:proofErr w:type="gramStart"/>
      <w:r>
        <w:rPr>
          <w:rFonts w:ascii="MonoLisa-Regular" w:eastAsia="Consolas" w:hAnsi="MonoLisa-Regular" w:cs="MonoLisa-Regular"/>
          <w:color w:val="5C5C5C"/>
          <w:sz w:val="20"/>
          <w:szCs w:val="20"/>
          <w:shd w:val="clear" w:color="auto" w:fill="F8F8F8"/>
        </w:rPr>
        <w:t>) ?</w:t>
      </w:r>
      <w:proofErr w:type="gramEnd"/>
      <w:r>
        <w:rPr>
          <w:rFonts w:ascii="MonoLisa-Regular" w:eastAsia="Consolas" w:hAnsi="MonoLisa-Regular" w:cs="MonoLisa-Regular"/>
          <w:color w:val="5C5C5C"/>
          <w:sz w:val="20"/>
          <w:szCs w:val="20"/>
          <w:shd w:val="clear" w:color="auto" w:fill="F8F8F8"/>
        </w:rPr>
        <w:t> (m_sections - </w:t>
      </w:r>
      <w:r>
        <w:rPr>
          <w:rFonts w:ascii="MonoLisa-Regular" w:eastAsia="Consolas" w:hAnsi="MonoLisa-Regular" w:cs="MonoLisa-Regular"/>
          <w:color w:val="986801"/>
          <w:sz w:val="20"/>
          <w:szCs w:val="20"/>
          <w:shd w:val="clear" w:color="auto" w:fill="F8F8F8"/>
        </w:rPr>
        <w:t>1</w:t>
      </w:r>
      <w:proofErr w:type="gramStart"/>
      <w:r>
        <w:rPr>
          <w:rFonts w:ascii="MonoLisa-Regular" w:eastAsia="Consolas" w:hAnsi="MonoLisa-Regular" w:cs="MonoLisa-Regular"/>
          <w:color w:val="5C5C5C"/>
          <w:sz w:val="20"/>
          <w:szCs w:val="20"/>
          <w:shd w:val="clear" w:color="auto" w:fill="F8F8F8"/>
        </w:rPr>
        <w:t>) :</w:t>
      </w:r>
      <w:proofErr w:type="gramEnd"/>
      <w:r>
        <w:rPr>
          <w:rFonts w:ascii="MonoLisa-Regular" w:eastAsia="Consolas" w:hAnsi="MonoLisa-Regular" w:cs="MonoLisa-Regular"/>
          <w:color w:val="5C5C5C"/>
          <w:sz w:val="20"/>
          <w:szCs w:val="20"/>
          <w:shd w:val="clear" w:color="auto" w:fill="F8F8F8"/>
        </w:rPr>
        <w:t> rect.x2() * m_sections / m_region.width();</w:t>
      </w:r>
    </w:p>
    <w:p w14:paraId="05A4E0FD"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y2Index = </w:t>
      </w:r>
      <w:proofErr w:type="gramStart"/>
      <w:r>
        <w:rPr>
          <w:rFonts w:ascii="MonoLisa-Regular" w:eastAsia="Consolas" w:hAnsi="MonoLisa-Regular" w:cs="MonoLisa-Regular"/>
          <w:color w:val="5C5C5C"/>
          <w:sz w:val="20"/>
          <w:szCs w:val="20"/>
          <w:shd w:val="clear" w:color="auto" w:fill="FFFFFF"/>
        </w:rPr>
        <w:t>rect.y</w:t>
      </w:r>
      <w:proofErr w:type="gramEnd"/>
      <w:r>
        <w:rPr>
          <w:rFonts w:ascii="MonoLisa-Regular" w:eastAsia="Consolas" w:hAnsi="MonoLisa-Regular" w:cs="MonoLisa-Regular"/>
          <w:color w:val="5C5C5C"/>
          <w:sz w:val="20"/>
          <w:szCs w:val="20"/>
          <w:shd w:val="clear" w:color="auto" w:fill="FFFFFF"/>
        </w:rPr>
        <w:t>2() &gt;= m_region.y2() ? (m_sections - </w:t>
      </w:r>
      <w:r>
        <w:rPr>
          <w:rFonts w:ascii="MonoLisa-Regular" w:eastAsia="Consolas" w:hAnsi="MonoLisa-Regular" w:cs="MonoLisa-Regular"/>
          <w:color w:val="986801"/>
          <w:sz w:val="20"/>
          <w:szCs w:val="20"/>
          <w:shd w:val="clear" w:color="auto" w:fill="FFFFFF"/>
        </w:rPr>
        <w:t>1</w:t>
      </w:r>
      <w:proofErr w:type="gramStart"/>
      <w:r>
        <w:rPr>
          <w:rFonts w:ascii="MonoLisa-Regular" w:eastAsia="Consolas" w:hAnsi="MonoLisa-Regular" w:cs="MonoLisa-Regular"/>
          <w:color w:val="5C5C5C"/>
          <w:sz w:val="20"/>
          <w:szCs w:val="20"/>
          <w:shd w:val="clear" w:color="auto" w:fill="FFFFFF"/>
        </w:rPr>
        <w:t>) :</w:t>
      </w:r>
      <w:proofErr w:type="gramEnd"/>
      <w:r>
        <w:rPr>
          <w:rFonts w:ascii="MonoLisa-Regular" w:eastAsia="Consolas" w:hAnsi="MonoLisa-Regular" w:cs="MonoLisa-Regular"/>
          <w:color w:val="5C5C5C"/>
          <w:sz w:val="20"/>
          <w:szCs w:val="20"/>
          <w:shd w:val="clear" w:color="auto" w:fill="FFFFFF"/>
        </w:rPr>
        <w:t> rect.y2() * m_sections / m_region.height();</w:t>
      </w:r>
    </w:p>
    <w:p w14:paraId="215802EF" w14:textId="77777777" w:rsidR="007B343D" w:rsidRDefault="007B343D">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8754711"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for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y = y1Index; y &lt;= y2Index; ++y)</w:t>
      </w:r>
    </w:p>
    <w:p w14:paraId="56343283"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B82B58A"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for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x = x1Index; x &lt;= x2Index; ++x)</w:t>
      </w:r>
    </w:p>
    <w:p w14:paraId="507B42D4"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3BF94BC"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5C5C5C"/>
          <w:sz w:val="20"/>
          <w:szCs w:val="20"/>
          <w:shd w:val="clear" w:color="auto" w:fill="FFFFFF"/>
        </w:rPr>
        <w:t>visitor(</w:t>
      </w:r>
      <w:proofErr w:type="spellStart"/>
      <w:proofErr w:type="gramEnd"/>
      <w:r>
        <w:rPr>
          <w:rFonts w:ascii="MonoLisa-Regular" w:eastAsia="Consolas" w:hAnsi="MonoLisa-Regular" w:cs="MonoLisa-Regular"/>
          <w:color w:val="5C5C5C"/>
          <w:sz w:val="20"/>
          <w:szCs w:val="20"/>
          <w:shd w:val="clear" w:color="auto" w:fill="FFFFFF"/>
        </w:rPr>
        <w:t>m_grids</w:t>
      </w:r>
      <w:proofErr w:type="spellEnd"/>
      <w:r>
        <w:rPr>
          <w:rFonts w:ascii="MonoLisa-Regular" w:eastAsia="Consolas" w:hAnsi="MonoLisa-Regular" w:cs="MonoLisa-Regular"/>
          <w:color w:val="5C5C5C"/>
          <w:sz w:val="20"/>
          <w:szCs w:val="20"/>
          <w:shd w:val="clear" w:color="auto" w:fill="FFFFFF"/>
        </w:rPr>
        <w:t>[y * </w:t>
      </w:r>
      <w:proofErr w:type="spellStart"/>
      <w:r>
        <w:rPr>
          <w:rFonts w:ascii="MonoLisa-Regular" w:eastAsia="Consolas" w:hAnsi="MonoLisa-Regular" w:cs="MonoLisa-Regular"/>
          <w:color w:val="5C5C5C"/>
          <w:sz w:val="20"/>
          <w:szCs w:val="20"/>
          <w:shd w:val="clear" w:color="auto" w:fill="FFFFFF"/>
        </w:rPr>
        <w:t>m_sections</w:t>
      </w:r>
      <w:proofErr w:type="spellEnd"/>
      <w:r>
        <w:rPr>
          <w:rFonts w:ascii="MonoLisa-Regular" w:eastAsia="Consolas" w:hAnsi="MonoLisa-Regular" w:cs="MonoLisa-Regular"/>
          <w:color w:val="5C5C5C"/>
          <w:sz w:val="20"/>
          <w:szCs w:val="20"/>
          <w:shd w:val="clear" w:color="auto" w:fill="FFFFFF"/>
        </w:rPr>
        <w:t> + x]);</w:t>
      </w:r>
    </w:p>
    <w:p w14:paraId="07B9C259"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C617FD5" w14:textId="77777777" w:rsidR="007B343D" w:rsidRDefault="00BC4620">
      <w:pPr>
        <w:widowControl/>
        <w:numPr>
          <w:ilvl w:val="0"/>
          <w:numId w:val="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37214BA" w14:textId="77777777" w:rsidR="007B343D" w:rsidRDefault="00BC4620">
      <w:pPr>
        <w:widowControl/>
        <w:numPr>
          <w:ilvl w:val="0"/>
          <w:numId w:val="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0A91F146" w14:textId="77777777" w:rsidR="007B343D" w:rsidRDefault="007B343D">
      <w:pPr>
        <w:spacing w:line="400" w:lineRule="exact"/>
        <w:rPr>
          <w:sz w:val="24"/>
          <w:szCs w:val="24"/>
        </w:rPr>
      </w:pPr>
    </w:p>
    <w:p w14:paraId="1BE1CBC5" w14:textId="77777777" w:rsidR="007B343D" w:rsidRDefault="007B343D">
      <w:pPr>
        <w:spacing w:line="400" w:lineRule="exact"/>
        <w:rPr>
          <w:sz w:val="24"/>
          <w:szCs w:val="24"/>
        </w:rPr>
      </w:pPr>
    </w:p>
    <w:p w14:paraId="40530707" w14:textId="77777777" w:rsidR="007B343D" w:rsidRDefault="00BC4620">
      <w:pPr>
        <w:pStyle w:val="3"/>
        <w:keepNext w:val="0"/>
        <w:keepLines w:val="0"/>
        <w:widowControl/>
        <w:spacing w:before="360" w:after="120" w:line="400" w:lineRule="exact"/>
        <w:jc w:val="left"/>
        <w:rPr>
          <w:rFonts w:eastAsia="黑体"/>
          <w:b w:val="0"/>
          <w:kern w:val="0"/>
          <w:sz w:val="28"/>
          <w:szCs w:val="28"/>
        </w:rPr>
      </w:pPr>
      <w:r>
        <w:rPr>
          <w:rFonts w:ascii="黑体" w:eastAsia="黑体" w:hAnsi="黑体"/>
          <w:szCs w:val="32"/>
        </w:rPr>
        <w:br w:type="page"/>
      </w:r>
      <w:bookmarkStart w:id="81" w:name="_Toc12630"/>
      <w:bookmarkStart w:id="82" w:name="_Toc29474"/>
      <w:bookmarkStart w:id="83" w:name="_Toc9571"/>
      <w:r>
        <w:rPr>
          <w:rFonts w:eastAsia="黑体" w:hint="eastAsia"/>
          <w:b w:val="0"/>
          <w:kern w:val="0"/>
          <w:sz w:val="28"/>
          <w:szCs w:val="28"/>
        </w:rPr>
        <w:lastRenderedPageBreak/>
        <w:t xml:space="preserve">2.3 </w:t>
      </w:r>
      <w:r>
        <w:rPr>
          <w:rFonts w:eastAsia="黑体" w:hint="eastAsia"/>
          <w:b w:val="0"/>
          <w:kern w:val="0"/>
          <w:sz w:val="28"/>
          <w:szCs w:val="28"/>
        </w:rPr>
        <w:t>在</w:t>
      </w:r>
      <w:r>
        <w:rPr>
          <w:rFonts w:eastAsia="黑体" w:hint="eastAsia"/>
          <w:b w:val="0"/>
          <w:kern w:val="0"/>
          <w:sz w:val="28"/>
          <w:szCs w:val="28"/>
        </w:rPr>
        <w:t>X11</w:t>
      </w:r>
      <w:r>
        <w:rPr>
          <w:rFonts w:eastAsia="黑体" w:hint="eastAsia"/>
          <w:b w:val="0"/>
          <w:kern w:val="0"/>
          <w:sz w:val="28"/>
          <w:szCs w:val="28"/>
        </w:rPr>
        <w:t>下使用</w:t>
      </w:r>
      <w:r>
        <w:rPr>
          <w:rFonts w:eastAsia="黑体"/>
          <w:b w:val="0"/>
          <w:kern w:val="0"/>
          <w:sz w:val="28"/>
          <w:szCs w:val="28"/>
        </w:rPr>
        <w:t>C</w:t>
      </w:r>
      <w:r>
        <w:rPr>
          <w:rFonts w:eastAsia="黑体" w:hint="eastAsia"/>
          <w:b w:val="0"/>
          <w:kern w:val="0"/>
          <w:sz w:val="28"/>
          <w:szCs w:val="28"/>
        </w:rPr>
        <w:t>airo</w:t>
      </w:r>
      <w:r>
        <w:rPr>
          <w:rFonts w:eastAsia="黑体" w:hint="eastAsia"/>
          <w:b w:val="0"/>
          <w:kern w:val="0"/>
          <w:sz w:val="28"/>
          <w:szCs w:val="28"/>
        </w:rPr>
        <w:t>引擎绘制图形</w:t>
      </w:r>
      <w:bookmarkEnd w:id="81"/>
      <w:bookmarkEnd w:id="82"/>
      <w:bookmarkEnd w:id="83"/>
    </w:p>
    <w:p w14:paraId="4C4175CD" w14:textId="77777777" w:rsidR="007B343D" w:rsidRDefault="00BC4620">
      <w:pPr>
        <w:spacing w:line="400" w:lineRule="exact"/>
        <w:ind w:firstLineChars="200" w:firstLine="480"/>
        <w:rPr>
          <w:sz w:val="24"/>
          <w:szCs w:val="24"/>
        </w:rPr>
      </w:pPr>
      <w:proofErr w:type="spellStart"/>
      <w:r>
        <w:rPr>
          <w:rFonts w:hint="eastAsia"/>
          <w:sz w:val="24"/>
          <w:szCs w:val="24"/>
        </w:rPr>
        <w:t>LarkSDK</w:t>
      </w:r>
      <w:proofErr w:type="spellEnd"/>
      <w:r>
        <w:rPr>
          <w:rFonts w:hint="eastAsia"/>
          <w:sz w:val="24"/>
          <w:szCs w:val="24"/>
        </w:rPr>
        <w:t>目前的绘制引擎是</w:t>
      </w:r>
      <w:proofErr w:type="gramStart"/>
      <w:r>
        <w:rPr>
          <w:rFonts w:hint="eastAsia"/>
          <w:sz w:val="24"/>
          <w:szCs w:val="24"/>
        </w:rPr>
        <w:t>最</w:t>
      </w:r>
      <w:proofErr w:type="gramEnd"/>
      <w:r>
        <w:rPr>
          <w:rFonts w:hint="eastAsia"/>
          <w:sz w:val="24"/>
          <w:szCs w:val="24"/>
        </w:rPr>
        <w:t>基础的暴力软渲染，因此在绘制数据规模较大和较复杂的图形的时候，会出现绘制瓶颈。这显然是不得不重视的问题。一个很好的解决办法是将第三方绘制引擎引入。而</w:t>
      </w:r>
      <w:proofErr w:type="spellStart"/>
      <w:r>
        <w:rPr>
          <w:rFonts w:hint="eastAsia"/>
          <w:sz w:val="24"/>
          <w:szCs w:val="24"/>
        </w:rPr>
        <w:t>cairo</w:t>
      </w:r>
      <w:proofErr w:type="spellEnd"/>
      <w:r>
        <w:rPr>
          <w:rFonts w:hint="eastAsia"/>
          <w:sz w:val="24"/>
          <w:szCs w:val="24"/>
        </w:rPr>
        <w:t>是一个方便和高性能的第三方</w:t>
      </w:r>
      <w:r>
        <w:rPr>
          <w:sz w:val="24"/>
          <w:szCs w:val="24"/>
        </w:rPr>
        <w:t>C</w:t>
      </w:r>
      <w:r>
        <w:rPr>
          <w:sz w:val="24"/>
          <w:szCs w:val="24"/>
        </w:rPr>
        <w:t>库。它可以作为绘制引擎，帮助</w:t>
      </w:r>
      <w:r>
        <w:rPr>
          <w:rFonts w:hint="eastAsia"/>
          <w:sz w:val="24"/>
          <w:szCs w:val="24"/>
        </w:rPr>
        <w:t>用户</w:t>
      </w:r>
      <w:r>
        <w:rPr>
          <w:sz w:val="24"/>
          <w:szCs w:val="24"/>
        </w:rPr>
        <w:t>绘制各种图形，并且提供多种输出方式。</w:t>
      </w:r>
      <w:r>
        <w:rPr>
          <w:rFonts w:hint="eastAsia"/>
          <w:sz w:val="24"/>
          <w:szCs w:val="24"/>
        </w:rPr>
        <w:t>因此这里</w:t>
      </w:r>
      <w:r>
        <w:rPr>
          <w:sz w:val="24"/>
          <w:szCs w:val="24"/>
        </w:rPr>
        <w:t>将</w:t>
      </w:r>
      <w:r>
        <w:rPr>
          <w:rFonts w:hint="eastAsia"/>
          <w:sz w:val="24"/>
          <w:szCs w:val="24"/>
        </w:rPr>
        <w:t>调研如何</w:t>
      </w:r>
      <w:r>
        <w:rPr>
          <w:sz w:val="24"/>
          <w:szCs w:val="24"/>
        </w:rPr>
        <w:t>在</w:t>
      </w:r>
      <w:r>
        <w:rPr>
          <w:sz w:val="24"/>
          <w:szCs w:val="24"/>
        </w:rPr>
        <w:t>Linux</w:t>
      </w:r>
      <w:r>
        <w:rPr>
          <w:sz w:val="24"/>
          <w:szCs w:val="24"/>
        </w:rPr>
        <w:t>下结合</w:t>
      </w:r>
      <w:r>
        <w:rPr>
          <w:sz w:val="24"/>
          <w:szCs w:val="24"/>
        </w:rPr>
        <w:t>X11</w:t>
      </w:r>
      <w:r>
        <w:rPr>
          <w:sz w:val="24"/>
          <w:szCs w:val="24"/>
        </w:rPr>
        <w:t>图形显示协议绘制简单的图形。</w:t>
      </w:r>
    </w:p>
    <w:p w14:paraId="065126A6" w14:textId="77777777" w:rsidR="007B343D" w:rsidRDefault="00BC4620">
      <w:pPr>
        <w:spacing w:line="400" w:lineRule="exact"/>
        <w:ind w:firstLineChars="200" w:firstLine="480"/>
        <w:rPr>
          <w:sz w:val="24"/>
          <w:szCs w:val="24"/>
        </w:rPr>
      </w:pPr>
      <w:r>
        <w:rPr>
          <w:rFonts w:hint="eastAsia"/>
          <w:sz w:val="24"/>
          <w:szCs w:val="24"/>
        </w:rPr>
        <w:t>效果图如下：</w:t>
      </w:r>
    </w:p>
    <w:p w14:paraId="7244545E" w14:textId="13BDBDCB" w:rsidR="007B343D" w:rsidRDefault="00E55F42">
      <w:pPr>
        <w:jc w:val="center"/>
        <w:rPr>
          <w:sz w:val="24"/>
          <w:szCs w:val="24"/>
        </w:rPr>
      </w:pPr>
      <w:r>
        <w:rPr>
          <w:rFonts w:hint="eastAsia"/>
          <w:noProof/>
          <w:sz w:val="24"/>
          <w:szCs w:val="24"/>
        </w:rPr>
        <w:drawing>
          <wp:inline distT="0" distB="0" distL="0" distR="0" wp14:anchorId="56604F61" wp14:editId="0BB75828">
            <wp:extent cx="4895850" cy="3949700"/>
            <wp:effectExtent l="0" t="0" r="0" b="0"/>
            <wp:docPr id="14" name="图片 6"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a0ea86b45634374ae95427485db4e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5850" cy="3949700"/>
                    </a:xfrm>
                    <a:prstGeom prst="rect">
                      <a:avLst/>
                    </a:prstGeom>
                    <a:noFill/>
                    <a:ln>
                      <a:noFill/>
                    </a:ln>
                  </pic:spPr>
                </pic:pic>
              </a:graphicData>
            </a:graphic>
          </wp:inline>
        </w:drawing>
      </w:r>
    </w:p>
    <w:p w14:paraId="42657E7A" w14:textId="77777777" w:rsidR="007B343D" w:rsidRDefault="00BC4620">
      <w:pPr>
        <w:spacing w:before="120" w:after="240" w:line="400" w:lineRule="exact"/>
        <w:jc w:val="center"/>
      </w:pPr>
      <w:r>
        <w:rPr>
          <w:rFonts w:hint="eastAsia"/>
        </w:rPr>
        <w:t>图</w:t>
      </w:r>
      <w:r>
        <w:rPr>
          <w:rFonts w:hint="eastAsia"/>
        </w:rPr>
        <w:t xml:space="preserve">2-10 </w:t>
      </w:r>
      <w:proofErr w:type="spellStart"/>
      <w:r>
        <w:rPr>
          <w:rFonts w:hint="eastAsia"/>
        </w:rPr>
        <w:t>cairo</w:t>
      </w:r>
      <w:proofErr w:type="spellEnd"/>
      <w:r>
        <w:rPr>
          <w:rFonts w:hint="eastAsia"/>
        </w:rPr>
        <w:t>引擎绘制的示例图</w:t>
      </w:r>
    </w:p>
    <w:p w14:paraId="4AB1F08D"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84" w:name="_Toc292"/>
      <w:bookmarkStart w:id="85" w:name="_Toc15678"/>
      <w:bookmarkStart w:id="86" w:name="_Toc25977"/>
      <w:r>
        <w:rPr>
          <w:rFonts w:eastAsia="黑体"/>
          <w:b w:val="0"/>
          <w:kern w:val="0"/>
          <w:sz w:val="28"/>
          <w:szCs w:val="28"/>
        </w:rPr>
        <w:t xml:space="preserve">2.3.1 </w:t>
      </w:r>
      <w:r>
        <w:rPr>
          <w:rFonts w:eastAsia="黑体" w:hint="eastAsia"/>
          <w:b w:val="0"/>
          <w:kern w:val="0"/>
          <w:sz w:val="28"/>
          <w:szCs w:val="28"/>
        </w:rPr>
        <w:t>安装</w:t>
      </w:r>
      <w:r>
        <w:rPr>
          <w:rFonts w:eastAsia="黑体" w:hint="eastAsia"/>
          <w:b w:val="0"/>
          <w:kern w:val="0"/>
          <w:sz w:val="28"/>
          <w:szCs w:val="28"/>
        </w:rPr>
        <w:t>Cairo</w:t>
      </w:r>
      <w:r>
        <w:rPr>
          <w:rFonts w:eastAsia="黑体" w:hint="eastAsia"/>
          <w:b w:val="0"/>
          <w:kern w:val="0"/>
          <w:sz w:val="28"/>
          <w:szCs w:val="28"/>
        </w:rPr>
        <w:t>库</w:t>
      </w:r>
      <w:bookmarkEnd w:id="84"/>
      <w:bookmarkEnd w:id="85"/>
      <w:bookmarkEnd w:id="86"/>
    </w:p>
    <w:p w14:paraId="27663015" w14:textId="77777777" w:rsidR="007B343D" w:rsidRDefault="00BC4620">
      <w:pPr>
        <w:spacing w:line="400" w:lineRule="exact"/>
        <w:ind w:firstLineChars="200" w:firstLine="480"/>
        <w:rPr>
          <w:sz w:val="24"/>
          <w:szCs w:val="24"/>
        </w:rPr>
      </w:pPr>
      <w:proofErr w:type="spellStart"/>
      <w:r>
        <w:rPr>
          <w:sz w:val="24"/>
          <w:szCs w:val="24"/>
        </w:rPr>
        <w:t>cairo</w:t>
      </w:r>
      <w:proofErr w:type="spellEnd"/>
      <w:r>
        <w:rPr>
          <w:sz w:val="24"/>
          <w:szCs w:val="24"/>
        </w:rPr>
        <w:t>的官方网站是</w:t>
      </w:r>
      <w:r w:rsidR="001F6992">
        <w:fldChar w:fldCharType="begin"/>
      </w:r>
      <w:r w:rsidR="001F6992">
        <w:instrText xml:space="preserve"> HYPERLINK "https://cairographics.org/" </w:instrText>
      </w:r>
      <w:r w:rsidR="001F6992">
        <w:fldChar w:fldCharType="separate"/>
      </w:r>
      <w:r>
        <w:rPr>
          <w:sz w:val="24"/>
          <w:szCs w:val="24"/>
        </w:rPr>
        <w:t>https://cairographics.org</w:t>
      </w:r>
      <w:r w:rsidR="001F6992">
        <w:rPr>
          <w:sz w:val="24"/>
          <w:szCs w:val="24"/>
        </w:rPr>
        <w:fldChar w:fldCharType="end"/>
      </w:r>
      <w:r>
        <w:rPr>
          <w:sz w:val="24"/>
          <w:szCs w:val="24"/>
        </w:rPr>
        <w:t>。</w:t>
      </w:r>
      <w:r>
        <w:rPr>
          <w:rFonts w:hint="eastAsia"/>
          <w:sz w:val="24"/>
          <w:szCs w:val="24"/>
        </w:rPr>
        <w:t>其中</w:t>
      </w:r>
      <w:r>
        <w:rPr>
          <w:sz w:val="24"/>
          <w:szCs w:val="24"/>
        </w:rPr>
        <w:t>对</w:t>
      </w:r>
      <w:proofErr w:type="spellStart"/>
      <w:r>
        <w:rPr>
          <w:sz w:val="24"/>
          <w:szCs w:val="24"/>
        </w:rPr>
        <w:t>cairo</w:t>
      </w:r>
      <w:proofErr w:type="spellEnd"/>
      <w:r>
        <w:rPr>
          <w:sz w:val="24"/>
          <w:szCs w:val="24"/>
        </w:rPr>
        <w:t>图形库做了一个完整的介绍，包括如何下载、</w:t>
      </w:r>
      <w:r>
        <w:rPr>
          <w:sz w:val="24"/>
          <w:szCs w:val="24"/>
        </w:rPr>
        <w:t>API</w:t>
      </w:r>
      <w:r>
        <w:rPr>
          <w:sz w:val="24"/>
          <w:szCs w:val="24"/>
        </w:rPr>
        <w:t>接口、示例等等。</w:t>
      </w:r>
    </w:p>
    <w:p w14:paraId="164F6DD3" w14:textId="77777777" w:rsidR="007B343D" w:rsidRDefault="00BC4620">
      <w:pPr>
        <w:spacing w:line="400" w:lineRule="exact"/>
        <w:ind w:firstLineChars="200" w:firstLine="482"/>
        <w:rPr>
          <w:b/>
          <w:sz w:val="24"/>
        </w:rPr>
      </w:pPr>
      <w:r>
        <w:rPr>
          <w:rFonts w:hint="eastAsia"/>
          <w:b/>
          <w:sz w:val="24"/>
        </w:rPr>
        <w:t>1</w:t>
      </w:r>
      <w:r>
        <w:rPr>
          <w:rFonts w:hint="eastAsia"/>
          <w:b/>
          <w:sz w:val="24"/>
        </w:rPr>
        <w:t>、通过包管理器安装</w:t>
      </w:r>
    </w:p>
    <w:p w14:paraId="0034E31D" w14:textId="77777777" w:rsidR="007B343D" w:rsidRDefault="00BC4620">
      <w:pPr>
        <w:spacing w:line="400" w:lineRule="exact"/>
        <w:ind w:firstLineChars="200" w:firstLine="480"/>
        <w:rPr>
          <w:sz w:val="24"/>
          <w:szCs w:val="24"/>
        </w:rPr>
      </w:pPr>
      <w:r>
        <w:rPr>
          <w:rFonts w:hint="eastAsia"/>
          <w:sz w:val="24"/>
          <w:szCs w:val="24"/>
        </w:rPr>
        <w:t>通过官方文档知道，在</w:t>
      </w:r>
      <w:r>
        <w:rPr>
          <w:rFonts w:hint="eastAsia"/>
          <w:sz w:val="24"/>
          <w:szCs w:val="24"/>
        </w:rPr>
        <w:t>Linux</w:t>
      </w:r>
      <w:r>
        <w:rPr>
          <w:rFonts w:hint="eastAsia"/>
          <w:sz w:val="24"/>
          <w:szCs w:val="24"/>
        </w:rPr>
        <w:t>下可以直接通过包管理器进行下载，以</w:t>
      </w:r>
      <w:r>
        <w:rPr>
          <w:rFonts w:hint="eastAsia"/>
          <w:sz w:val="24"/>
          <w:szCs w:val="24"/>
        </w:rPr>
        <w:t>Ubuntu</w:t>
      </w:r>
      <w:r>
        <w:rPr>
          <w:rFonts w:hint="eastAsia"/>
          <w:sz w:val="24"/>
          <w:szCs w:val="24"/>
        </w:rPr>
        <w:t>为例。</w:t>
      </w:r>
    </w:p>
    <w:p w14:paraId="07F99080" w14:textId="77777777" w:rsidR="007B343D" w:rsidRDefault="00BC4620">
      <w:pPr>
        <w:widowControl/>
        <w:numPr>
          <w:ilvl w:val="0"/>
          <w:numId w:val="1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0A14F"/>
          <w:sz w:val="20"/>
          <w:szCs w:val="20"/>
          <w:shd w:val="clear" w:color="auto" w:fill="F8F8F8"/>
        </w:rPr>
        <w:t>sudo</w:t>
      </w:r>
      <w:proofErr w:type="spellEnd"/>
      <w:r>
        <w:rPr>
          <w:rFonts w:ascii="MonoLisa-Regular" w:eastAsia="Consolas" w:hAnsi="MonoLisa-Regular" w:cs="MonoLisa-Regular"/>
          <w:color w:val="5C5C5C"/>
          <w:sz w:val="20"/>
          <w:szCs w:val="20"/>
          <w:shd w:val="clear" w:color="auto" w:fill="F8F8F8"/>
        </w:rPr>
        <w:t> apt install libcairo2-dev</w:t>
      </w:r>
    </w:p>
    <w:p w14:paraId="0C29447D" w14:textId="77777777" w:rsidR="007B343D" w:rsidRDefault="00BC4620">
      <w:pPr>
        <w:spacing w:line="400" w:lineRule="exact"/>
        <w:ind w:firstLineChars="200" w:firstLine="480"/>
        <w:rPr>
          <w:sz w:val="24"/>
          <w:szCs w:val="24"/>
        </w:rPr>
      </w:pPr>
      <w:r>
        <w:rPr>
          <w:rFonts w:hint="eastAsia"/>
          <w:sz w:val="24"/>
          <w:szCs w:val="24"/>
        </w:rPr>
        <w:t>下载好以后头文件和动态库就安装好了。头文件安装在</w:t>
      </w:r>
      <w:r>
        <w:rPr>
          <w:rFonts w:hint="eastAsia"/>
          <w:sz w:val="24"/>
          <w:szCs w:val="24"/>
        </w:rPr>
        <w:t>/</w:t>
      </w:r>
      <w:proofErr w:type="spellStart"/>
      <w:r>
        <w:rPr>
          <w:rFonts w:hint="eastAsia"/>
          <w:sz w:val="24"/>
          <w:szCs w:val="24"/>
        </w:rPr>
        <w:t>usr</w:t>
      </w:r>
      <w:proofErr w:type="spellEnd"/>
      <w:r>
        <w:rPr>
          <w:rFonts w:hint="eastAsia"/>
          <w:sz w:val="24"/>
          <w:szCs w:val="24"/>
        </w:rPr>
        <w:t>/include/</w:t>
      </w:r>
      <w:proofErr w:type="spellStart"/>
      <w:r>
        <w:rPr>
          <w:rFonts w:hint="eastAsia"/>
          <w:sz w:val="24"/>
          <w:szCs w:val="24"/>
        </w:rPr>
        <w:t>cairo</w:t>
      </w:r>
      <w:proofErr w:type="spellEnd"/>
      <w:r>
        <w:rPr>
          <w:rFonts w:hint="eastAsia"/>
          <w:sz w:val="24"/>
          <w:szCs w:val="24"/>
        </w:rPr>
        <w:t>/</w:t>
      </w:r>
      <w:r>
        <w:rPr>
          <w:sz w:val="24"/>
          <w:szCs w:val="24"/>
        </w:rPr>
        <w:t>中，</w:t>
      </w:r>
      <w:r>
        <w:rPr>
          <w:sz w:val="24"/>
          <w:szCs w:val="24"/>
        </w:rPr>
        <w:lastRenderedPageBreak/>
        <w:t>静态库和动态库分别位于</w:t>
      </w:r>
      <w:r>
        <w:rPr>
          <w:sz w:val="24"/>
          <w:szCs w:val="24"/>
        </w:rPr>
        <w:t>/</w:t>
      </w:r>
      <w:proofErr w:type="spellStart"/>
      <w:r>
        <w:rPr>
          <w:sz w:val="24"/>
          <w:szCs w:val="24"/>
        </w:rPr>
        <w:t>usr</w:t>
      </w:r>
      <w:proofErr w:type="spellEnd"/>
      <w:r>
        <w:rPr>
          <w:sz w:val="24"/>
          <w:szCs w:val="24"/>
        </w:rPr>
        <w:t>/lib/x86_64-linux-gnu/</w:t>
      </w:r>
      <w:proofErr w:type="spellStart"/>
      <w:r>
        <w:rPr>
          <w:sz w:val="24"/>
          <w:szCs w:val="24"/>
        </w:rPr>
        <w:t>libcairo.a</w:t>
      </w:r>
      <w:proofErr w:type="spellEnd"/>
      <w:r>
        <w:rPr>
          <w:sz w:val="24"/>
          <w:szCs w:val="24"/>
        </w:rPr>
        <w:t>和</w:t>
      </w:r>
      <w:r>
        <w:rPr>
          <w:sz w:val="24"/>
          <w:szCs w:val="24"/>
        </w:rPr>
        <w:t>/usr/lib/x86_64-linux-gnu/libcairo.so</w:t>
      </w:r>
      <w:r>
        <w:rPr>
          <w:sz w:val="24"/>
          <w:szCs w:val="24"/>
        </w:rPr>
        <w:t>。因此能直接被系统识别，直接引入头文件，编译的时候链接</w:t>
      </w:r>
      <w:proofErr w:type="spellStart"/>
      <w:r>
        <w:rPr>
          <w:sz w:val="24"/>
          <w:szCs w:val="24"/>
        </w:rPr>
        <w:t>cairo</w:t>
      </w:r>
      <w:proofErr w:type="spellEnd"/>
      <w:r>
        <w:rPr>
          <w:sz w:val="24"/>
          <w:szCs w:val="24"/>
        </w:rPr>
        <w:t>库即可。</w:t>
      </w:r>
    </w:p>
    <w:p w14:paraId="263523ED" w14:textId="77777777" w:rsidR="007B343D" w:rsidRDefault="00BC4620">
      <w:pPr>
        <w:spacing w:line="400" w:lineRule="exact"/>
        <w:ind w:firstLineChars="200" w:firstLine="482"/>
        <w:rPr>
          <w:b/>
          <w:sz w:val="24"/>
        </w:rPr>
      </w:pPr>
      <w:r>
        <w:rPr>
          <w:rFonts w:hint="eastAsia"/>
          <w:b/>
          <w:sz w:val="24"/>
        </w:rPr>
        <w:t>2</w:t>
      </w:r>
      <w:r>
        <w:rPr>
          <w:rFonts w:hint="eastAsia"/>
          <w:b/>
          <w:sz w:val="24"/>
        </w:rPr>
        <w:t>、通过</w:t>
      </w:r>
      <w:r>
        <w:rPr>
          <w:rFonts w:hint="eastAsia"/>
          <w:b/>
          <w:sz w:val="24"/>
        </w:rPr>
        <w:t>Conan</w:t>
      </w:r>
      <w:r>
        <w:rPr>
          <w:rFonts w:hint="eastAsia"/>
          <w:b/>
          <w:sz w:val="24"/>
        </w:rPr>
        <w:t>安装</w:t>
      </w:r>
    </w:p>
    <w:p w14:paraId="5FB01257" w14:textId="77777777" w:rsidR="007B343D" w:rsidRDefault="00BC4620">
      <w:pPr>
        <w:spacing w:line="400" w:lineRule="exact"/>
        <w:ind w:firstLineChars="200" w:firstLine="480"/>
        <w:rPr>
          <w:sz w:val="24"/>
          <w:szCs w:val="24"/>
        </w:rPr>
      </w:pPr>
      <w:r>
        <w:rPr>
          <w:sz w:val="24"/>
          <w:szCs w:val="24"/>
        </w:rPr>
        <w:t>对于个人</w:t>
      </w:r>
      <w:r>
        <w:rPr>
          <w:rFonts w:hint="eastAsia"/>
          <w:sz w:val="24"/>
          <w:szCs w:val="24"/>
        </w:rPr>
        <w:t>用户</w:t>
      </w:r>
      <w:r>
        <w:rPr>
          <w:sz w:val="24"/>
          <w:szCs w:val="24"/>
        </w:rPr>
        <w:t>而言，</w:t>
      </w:r>
      <w:r>
        <w:rPr>
          <w:rFonts w:hint="eastAsia"/>
          <w:sz w:val="24"/>
          <w:szCs w:val="24"/>
        </w:rPr>
        <w:t>apt</w:t>
      </w:r>
      <w:r>
        <w:rPr>
          <w:sz w:val="24"/>
          <w:szCs w:val="24"/>
        </w:rPr>
        <w:t>安装自然是非常友好的。</w:t>
      </w:r>
      <w:r>
        <w:rPr>
          <w:sz w:val="24"/>
          <w:szCs w:val="24"/>
        </w:rPr>
        <w:t>[7]</w:t>
      </w:r>
      <w:r>
        <w:rPr>
          <w:sz w:val="24"/>
          <w:szCs w:val="24"/>
        </w:rPr>
        <w:t>但是对于</w:t>
      </w:r>
      <w:proofErr w:type="spellStart"/>
      <w:r>
        <w:rPr>
          <w:sz w:val="24"/>
          <w:szCs w:val="24"/>
        </w:rPr>
        <w:t>LarkSDK</w:t>
      </w:r>
      <w:proofErr w:type="spellEnd"/>
      <w:r>
        <w:rPr>
          <w:sz w:val="24"/>
          <w:szCs w:val="24"/>
        </w:rPr>
        <w:t>这样一个面向用户的基础框架而言，除非</w:t>
      </w:r>
      <w:r>
        <w:rPr>
          <w:rFonts w:hint="eastAsia"/>
          <w:sz w:val="24"/>
          <w:szCs w:val="24"/>
        </w:rPr>
        <w:t>是</w:t>
      </w:r>
      <w:r>
        <w:rPr>
          <w:sz w:val="24"/>
          <w:szCs w:val="24"/>
        </w:rPr>
        <w:t>最基本的系统</w:t>
      </w:r>
      <w:proofErr w:type="gramStart"/>
      <w:r>
        <w:rPr>
          <w:sz w:val="24"/>
          <w:szCs w:val="24"/>
        </w:rPr>
        <w:t>库例如</w:t>
      </w:r>
      <w:proofErr w:type="gramEnd"/>
      <w:r>
        <w:rPr>
          <w:sz w:val="24"/>
          <w:szCs w:val="24"/>
        </w:rPr>
        <w:t>X</w:t>
      </w:r>
      <w:r>
        <w:rPr>
          <w:sz w:val="24"/>
          <w:szCs w:val="24"/>
        </w:rPr>
        <w:t>窗口系统</w:t>
      </w:r>
      <w:r>
        <w:rPr>
          <w:sz w:val="24"/>
          <w:szCs w:val="24"/>
        </w:rPr>
        <w:t>libx11-dev</w:t>
      </w:r>
      <w:r>
        <w:rPr>
          <w:sz w:val="24"/>
          <w:szCs w:val="24"/>
        </w:rPr>
        <w:t>，</w:t>
      </w:r>
      <w:r>
        <w:rPr>
          <w:sz w:val="24"/>
          <w:szCs w:val="24"/>
        </w:rPr>
        <w:t>Wayland</w:t>
      </w:r>
      <w:r>
        <w:rPr>
          <w:sz w:val="24"/>
          <w:szCs w:val="24"/>
        </w:rPr>
        <w:t>窗口系统</w:t>
      </w:r>
      <w:proofErr w:type="spellStart"/>
      <w:r>
        <w:rPr>
          <w:sz w:val="24"/>
          <w:szCs w:val="24"/>
        </w:rPr>
        <w:t>libwayland</w:t>
      </w:r>
      <w:proofErr w:type="spellEnd"/>
      <w:r>
        <w:rPr>
          <w:sz w:val="24"/>
          <w:szCs w:val="24"/>
        </w:rPr>
        <w:t>-dev</w:t>
      </w:r>
      <w:r>
        <w:rPr>
          <w:sz w:val="24"/>
          <w:szCs w:val="24"/>
        </w:rPr>
        <w:t>和</w:t>
      </w:r>
      <w:r>
        <w:rPr>
          <w:sz w:val="24"/>
          <w:szCs w:val="24"/>
        </w:rPr>
        <w:t>Wayland</w:t>
      </w:r>
      <w:r>
        <w:rPr>
          <w:sz w:val="24"/>
          <w:szCs w:val="24"/>
        </w:rPr>
        <w:t>键盘处理</w:t>
      </w:r>
      <w:proofErr w:type="spellStart"/>
      <w:r>
        <w:rPr>
          <w:sz w:val="24"/>
          <w:szCs w:val="24"/>
        </w:rPr>
        <w:t>libxkbcommon</w:t>
      </w:r>
      <w:proofErr w:type="spellEnd"/>
      <w:r>
        <w:rPr>
          <w:sz w:val="24"/>
          <w:szCs w:val="24"/>
        </w:rPr>
        <w:t>-dev</w:t>
      </w:r>
      <w:r>
        <w:rPr>
          <w:sz w:val="24"/>
          <w:szCs w:val="24"/>
        </w:rPr>
        <w:t>等，其他的第三</w:t>
      </w:r>
      <w:proofErr w:type="gramStart"/>
      <w:r>
        <w:rPr>
          <w:sz w:val="24"/>
          <w:szCs w:val="24"/>
        </w:rPr>
        <w:t>方库均最好</w:t>
      </w:r>
      <w:proofErr w:type="gramEnd"/>
      <w:r>
        <w:rPr>
          <w:sz w:val="24"/>
          <w:szCs w:val="24"/>
        </w:rPr>
        <w:t>不以</w:t>
      </w:r>
      <w:r>
        <w:rPr>
          <w:sz w:val="24"/>
          <w:szCs w:val="24"/>
        </w:rPr>
        <w:t>apt</w:t>
      </w:r>
      <w:r>
        <w:rPr>
          <w:sz w:val="24"/>
          <w:szCs w:val="24"/>
        </w:rPr>
        <w:t>包的方式引入。鉴于</w:t>
      </w:r>
      <w:r>
        <w:rPr>
          <w:sz w:val="24"/>
          <w:szCs w:val="24"/>
        </w:rPr>
        <w:t>C++</w:t>
      </w:r>
      <w:r>
        <w:rPr>
          <w:sz w:val="24"/>
          <w:szCs w:val="24"/>
        </w:rPr>
        <w:t>没有自己的包管理器，因此需要借助第三方的包管理器，例如</w:t>
      </w:r>
      <w:proofErr w:type="spellStart"/>
      <w:r>
        <w:rPr>
          <w:sz w:val="24"/>
          <w:szCs w:val="24"/>
        </w:rPr>
        <w:t>conan</w:t>
      </w:r>
      <w:proofErr w:type="spellEnd"/>
      <w:r>
        <w:rPr>
          <w:sz w:val="24"/>
          <w:szCs w:val="24"/>
        </w:rPr>
        <w:t>，</w:t>
      </w:r>
      <w:proofErr w:type="spellStart"/>
      <w:r>
        <w:rPr>
          <w:sz w:val="24"/>
          <w:szCs w:val="24"/>
        </w:rPr>
        <w:t>cpm</w:t>
      </w:r>
      <w:proofErr w:type="spellEnd"/>
      <w:r>
        <w:rPr>
          <w:sz w:val="24"/>
          <w:szCs w:val="24"/>
        </w:rPr>
        <w:t>等。本项目使用</w:t>
      </w:r>
      <w:proofErr w:type="spellStart"/>
      <w:r>
        <w:rPr>
          <w:sz w:val="24"/>
          <w:szCs w:val="24"/>
        </w:rPr>
        <w:t>conan</w:t>
      </w:r>
      <w:proofErr w:type="spellEnd"/>
      <w:r>
        <w:rPr>
          <w:sz w:val="24"/>
          <w:szCs w:val="24"/>
        </w:rPr>
        <w:t>管理第三方包。</w:t>
      </w:r>
    </w:p>
    <w:p w14:paraId="00BC855A" w14:textId="77777777" w:rsidR="007B343D" w:rsidRDefault="00BC4620">
      <w:pPr>
        <w:spacing w:line="400" w:lineRule="exact"/>
        <w:ind w:firstLineChars="200" w:firstLine="480"/>
        <w:rPr>
          <w:sz w:val="24"/>
          <w:szCs w:val="24"/>
        </w:rPr>
      </w:pPr>
      <w:proofErr w:type="spellStart"/>
      <w:r>
        <w:rPr>
          <w:sz w:val="24"/>
          <w:szCs w:val="24"/>
        </w:rPr>
        <w:t>conan</w:t>
      </w:r>
      <w:proofErr w:type="spellEnd"/>
      <w:r>
        <w:rPr>
          <w:sz w:val="24"/>
          <w:szCs w:val="24"/>
        </w:rPr>
        <w:t>是一个</w:t>
      </w:r>
      <w:r>
        <w:rPr>
          <w:rFonts w:hint="eastAsia"/>
          <w:sz w:val="24"/>
          <w:szCs w:val="24"/>
        </w:rPr>
        <w:t>使用</w:t>
      </w:r>
      <w:r>
        <w:rPr>
          <w:sz w:val="24"/>
          <w:szCs w:val="24"/>
        </w:rPr>
        <w:t>python</w:t>
      </w:r>
      <w:r>
        <w:rPr>
          <w:sz w:val="24"/>
          <w:szCs w:val="24"/>
        </w:rPr>
        <w:t>语言编写的</w:t>
      </w:r>
      <w:r>
        <w:rPr>
          <w:sz w:val="24"/>
          <w:szCs w:val="24"/>
        </w:rPr>
        <w:t>C++</w:t>
      </w:r>
      <w:r>
        <w:rPr>
          <w:sz w:val="24"/>
          <w:szCs w:val="24"/>
        </w:rPr>
        <w:t>的包管理器，官方网址是</w:t>
      </w:r>
      <w:r w:rsidR="001F6992">
        <w:fldChar w:fldCharType="begin"/>
      </w:r>
      <w:r w:rsidR="001F6992">
        <w:instrText xml:space="preserve"> HYPERLINK "https://conan.io/" </w:instrText>
      </w:r>
      <w:r w:rsidR="001F6992">
        <w:fldChar w:fldCharType="separate"/>
      </w:r>
      <w:r>
        <w:rPr>
          <w:sz w:val="24"/>
          <w:szCs w:val="24"/>
        </w:rPr>
        <w:t>https://conan.io/</w:t>
      </w:r>
      <w:r w:rsidR="001F6992">
        <w:rPr>
          <w:sz w:val="24"/>
          <w:szCs w:val="24"/>
        </w:rPr>
        <w:fldChar w:fldCharType="end"/>
      </w:r>
      <w:r>
        <w:rPr>
          <w:sz w:val="24"/>
          <w:szCs w:val="24"/>
        </w:rPr>
        <w:t>。</w:t>
      </w:r>
      <w:proofErr w:type="spellStart"/>
      <w:r>
        <w:rPr>
          <w:sz w:val="24"/>
          <w:szCs w:val="24"/>
        </w:rPr>
        <w:t>conan</w:t>
      </w:r>
      <w:proofErr w:type="spellEnd"/>
      <w:r>
        <w:rPr>
          <w:rFonts w:hint="eastAsia"/>
          <w:sz w:val="24"/>
          <w:szCs w:val="24"/>
        </w:rPr>
        <w:t>上整合</w:t>
      </w:r>
      <w:r>
        <w:rPr>
          <w:sz w:val="24"/>
          <w:szCs w:val="24"/>
        </w:rPr>
        <w:t>了众多第三方的</w:t>
      </w:r>
      <w:r>
        <w:rPr>
          <w:sz w:val="24"/>
          <w:szCs w:val="24"/>
        </w:rPr>
        <w:t>C++</w:t>
      </w:r>
      <w:r>
        <w:rPr>
          <w:sz w:val="24"/>
          <w:szCs w:val="24"/>
        </w:rPr>
        <w:t>库，通过命令行操作就能方便的在自己的项目中引入</w:t>
      </w:r>
      <w:proofErr w:type="spellStart"/>
      <w:r>
        <w:rPr>
          <w:sz w:val="24"/>
          <w:szCs w:val="24"/>
        </w:rPr>
        <w:t>conan</w:t>
      </w:r>
      <w:proofErr w:type="spellEnd"/>
      <w:r>
        <w:rPr>
          <w:sz w:val="24"/>
          <w:szCs w:val="24"/>
        </w:rPr>
        <w:t>包。需要通过</w:t>
      </w:r>
      <w:r>
        <w:rPr>
          <w:sz w:val="24"/>
          <w:szCs w:val="24"/>
        </w:rPr>
        <w:t>conanfile.py</w:t>
      </w:r>
      <w:r>
        <w:rPr>
          <w:sz w:val="24"/>
          <w:szCs w:val="24"/>
        </w:rPr>
        <w:t>或者</w:t>
      </w:r>
      <w:r>
        <w:rPr>
          <w:sz w:val="24"/>
          <w:szCs w:val="24"/>
        </w:rPr>
        <w:t>conanfile.txt</w:t>
      </w:r>
      <w:r>
        <w:rPr>
          <w:sz w:val="24"/>
          <w:szCs w:val="24"/>
        </w:rPr>
        <w:t>进行配置，具体见文档</w:t>
      </w:r>
      <w:r w:rsidR="001F6992">
        <w:fldChar w:fldCharType="begin"/>
      </w:r>
      <w:r w:rsidR="001F6992">
        <w:instrText xml:space="preserve"> HYPERLINK "https://docs.conan.io/2/" </w:instrText>
      </w:r>
      <w:r w:rsidR="001F6992">
        <w:fldChar w:fldCharType="separate"/>
      </w:r>
      <w:r>
        <w:rPr>
          <w:sz w:val="24"/>
          <w:szCs w:val="24"/>
        </w:rPr>
        <w:t>https://docs.conan.io/2/</w:t>
      </w:r>
      <w:r w:rsidR="001F6992">
        <w:rPr>
          <w:sz w:val="24"/>
          <w:szCs w:val="24"/>
        </w:rPr>
        <w:fldChar w:fldCharType="end"/>
      </w:r>
      <w:r>
        <w:rPr>
          <w:sz w:val="24"/>
          <w:szCs w:val="24"/>
        </w:rPr>
        <w:t>。</w:t>
      </w:r>
    </w:p>
    <w:p w14:paraId="5B5476D4" w14:textId="77777777" w:rsidR="007B343D" w:rsidRDefault="00BC4620">
      <w:pPr>
        <w:spacing w:line="400" w:lineRule="exact"/>
        <w:ind w:firstLineChars="200" w:firstLine="480"/>
        <w:rPr>
          <w:sz w:val="24"/>
          <w:szCs w:val="24"/>
        </w:rPr>
      </w:pPr>
      <w:proofErr w:type="spellStart"/>
      <w:r>
        <w:rPr>
          <w:sz w:val="24"/>
          <w:szCs w:val="24"/>
        </w:rPr>
        <w:t>conan</w:t>
      </w:r>
      <w:proofErr w:type="spellEnd"/>
      <w:r>
        <w:rPr>
          <w:sz w:val="24"/>
          <w:szCs w:val="24"/>
        </w:rPr>
        <w:t>官方提供了自己的</w:t>
      </w:r>
      <w:proofErr w:type="spellStart"/>
      <w:r>
        <w:rPr>
          <w:sz w:val="24"/>
          <w:szCs w:val="24"/>
        </w:rPr>
        <w:t>conan</w:t>
      </w:r>
      <w:proofErr w:type="spellEnd"/>
      <w:r>
        <w:rPr>
          <w:sz w:val="24"/>
          <w:szCs w:val="24"/>
        </w:rPr>
        <w:t>仓库</w:t>
      </w:r>
      <w:r>
        <w:rPr>
          <w:rFonts w:hint="eastAsia"/>
          <w:sz w:val="24"/>
          <w:szCs w:val="24"/>
        </w:rPr>
        <w:t>：</w:t>
      </w:r>
      <w:hyperlink r:id="rId37" w:history="1">
        <w:r>
          <w:rPr>
            <w:sz w:val="24"/>
            <w:szCs w:val="24"/>
          </w:rPr>
          <w:t>https://conan.io/center</w:t>
        </w:r>
      </w:hyperlink>
      <w:r>
        <w:rPr>
          <w:sz w:val="24"/>
          <w:szCs w:val="24"/>
        </w:rPr>
        <w:t>。在上面能找到很多</w:t>
      </w:r>
      <w:r>
        <w:rPr>
          <w:rFonts w:hint="eastAsia"/>
          <w:sz w:val="24"/>
          <w:szCs w:val="24"/>
        </w:rPr>
        <w:t>市面上</w:t>
      </w:r>
      <w:r>
        <w:rPr>
          <w:sz w:val="24"/>
          <w:szCs w:val="24"/>
        </w:rPr>
        <w:t>熟知的第三方库，例如</w:t>
      </w:r>
      <w:proofErr w:type="spellStart"/>
      <w:r>
        <w:rPr>
          <w:sz w:val="24"/>
          <w:szCs w:val="24"/>
        </w:rPr>
        <w:t>gtest</w:t>
      </w:r>
      <w:proofErr w:type="spellEnd"/>
      <w:r>
        <w:rPr>
          <w:sz w:val="24"/>
          <w:szCs w:val="24"/>
        </w:rPr>
        <w:t>，</w:t>
      </w:r>
      <w:r>
        <w:rPr>
          <w:sz w:val="24"/>
          <w:szCs w:val="24"/>
        </w:rPr>
        <w:t>qt</w:t>
      </w:r>
      <w:r>
        <w:rPr>
          <w:sz w:val="24"/>
          <w:szCs w:val="24"/>
        </w:rPr>
        <w:t>，</w:t>
      </w:r>
      <w:r>
        <w:rPr>
          <w:sz w:val="24"/>
          <w:szCs w:val="24"/>
        </w:rPr>
        <w:t>boost</w:t>
      </w:r>
      <w:r>
        <w:rPr>
          <w:sz w:val="24"/>
          <w:szCs w:val="24"/>
        </w:rPr>
        <w:t>，</w:t>
      </w:r>
      <w:proofErr w:type="spellStart"/>
      <w:r>
        <w:rPr>
          <w:sz w:val="24"/>
          <w:szCs w:val="24"/>
        </w:rPr>
        <w:t>fmt</w:t>
      </w:r>
      <w:proofErr w:type="spellEnd"/>
      <w:r>
        <w:rPr>
          <w:sz w:val="24"/>
          <w:szCs w:val="24"/>
        </w:rPr>
        <w:t>等。当然还有一些更基础的工具库，这里不赘述。</w:t>
      </w:r>
      <w:r>
        <w:rPr>
          <w:rFonts w:hint="eastAsia"/>
          <w:sz w:val="24"/>
          <w:szCs w:val="24"/>
        </w:rPr>
        <w:t>幸运的是</w:t>
      </w:r>
      <w:hyperlink r:id="rId38" w:history="1">
        <w:r>
          <w:rPr>
            <w:sz w:val="24"/>
            <w:szCs w:val="24"/>
          </w:rPr>
          <w:t>cairo</w:t>
        </w:r>
      </w:hyperlink>
      <w:r>
        <w:rPr>
          <w:sz w:val="24"/>
          <w:szCs w:val="24"/>
        </w:rPr>
        <w:t>库也在其中。</w:t>
      </w:r>
    </w:p>
    <w:p w14:paraId="525F9881" w14:textId="77777777" w:rsidR="007B343D" w:rsidRDefault="00BC4620">
      <w:pPr>
        <w:spacing w:line="400" w:lineRule="exact"/>
        <w:ind w:firstLineChars="200" w:firstLine="480"/>
        <w:rPr>
          <w:sz w:val="24"/>
          <w:szCs w:val="24"/>
        </w:rPr>
      </w:pPr>
      <w:r>
        <w:rPr>
          <w:sz w:val="24"/>
          <w:szCs w:val="24"/>
        </w:rPr>
        <w:t>现在尝试安装</w:t>
      </w:r>
      <w:proofErr w:type="spellStart"/>
      <w:r>
        <w:rPr>
          <w:sz w:val="24"/>
          <w:szCs w:val="24"/>
        </w:rPr>
        <w:t>cairo</w:t>
      </w:r>
      <w:proofErr w:type="spellEnd"/>
      <w:proofErr w:type="gramStart"/>
      <w:r>
        <w:rPr>
          <w:sz w:val="24"/>
          <w:szCs w:val="24"/>
        </w:rPr>
        <w:t>库并尝试</w:t>
      </w:r>
      <w:proofErr w:type="gramEnd"/>
      <w:r>
        <w:rPr>
          <w:sz w:val="24"/>
          <w:szCs w:val="24"/>
        </w:rPr>
        <w:t>用</w:t>
      </w:r>
      <w:proofErr w:type="spellStart"/>
      <w:r>
        <w:rPr>
          <w:sz w:val="24"/>
          <w:szCs w:val="24"/>
        </w:rPr>
        <w:t>CMake</w:t>
      </w:r>
      <w:proofErr w:type="spellEnd"/>
      <w:r>
        <w:rPr>
          <w:sz w:val="24"/>
          <w:szCs w:val="24"/>
        </w:rPr>
        <w:t>将其引入</w:t>
      </w:r>
      <w:r>
        <w:rPr>
          <w:rFonts w:hint="eastAsia"/>
          <w:sz w:val="24"/>
          <w:szCs w:val="24"/>
        </w:rPr>
        <w:t>。</w:t>
      </w:r>
      <w:r>
        <w:rPr>
          <w:sz w:val="24"/>
          <w:szCs w:val="24"/>
        </w:rPr>
        <w:t>在新开的项目中创建</w:t>
      </w:r>
      <w:r>
        <w:rPr>
          <w:sz w:val="24"/>
          <w:szCs w:val="24"/>
        </w:rPr>
        <w:t>conanfile.txt</w:t>
      </w:r>
      <w:r>
        <w:rPr>
          <w:sz w:val="24"/>
          <w:szCs w:val="24"/>
        </w:rPr>
        <w:t>，引入项目依赖</w:t>
      </w:r>
      <w:proofErr w:type="spellStart"/>
      <w:r>
        <w:rPr>
          <w:sz w:val="24"/>
          <w:szCs w:val="24"/>
        </w:rPr>
        <w:t>cairo</w:t>
      </w:r>
      <w:proofErr w:type="spellEnd"/>
      <w:r>
        <w:rPr>
          <w:sz w:val="24"/>
          <w:szCs w:val="24"/>
        </w:rPr>
        <w:t>。使用</w:t>
      </w:r>
      <w:r>
        <w:rPr>
          <w:sz w:val="24"/>
          <w:szCs w:val="24"/>
        </w:rPr>
        <w:t>conanfile.py</w:t>
      </w:r>
      <w:r>
        <w:rPr>
          <w:sz w:val="24"/>
          <w:szCs w:val="24"/>
        </w:rPr>
        <w:t>主要用于生成和发布</w:t>
      </w:r>
      <w:r>
        <w:rPr>
          <w:rFonts w:hint="eastAsia"/>
          <w:sz w:val="24"/>
          <w:szCs w:val="24"/>
        </w:rPr>
        <w:t>用户</w:t>
      </w:r>
      <w:r>
        <w:rPr>
          <w:sz w:val="24"/>
          <w:szCs w:val="24"/>
        </w:rPr>
        <w:t>自己的</w:t>
      </w:r>
      <w:proofErr w:type="spellStart"/>
      <w:r>
        <w:rPr>
          <w:sz w:val="24"/>
          <w:szCs w:val="24"/>
        </w:rPr>
        <w:t>conan</w:t>
      </w:r>
      <w:proofErr w:type="spellEnd"/>
      <w:r>
        <w:rPr>
          <w:sz w:val="24"/>
          <w:szCs w:val="24"/>
        </w:rPr>
        <w:t>包，</w:t>
      </w:r>
      <w:proofErr w:type="spellStart"/>
      <w:r>
        <w:rPr>
          <w:sz w:val="24"/>
          <w:szCs w:val="24"/>
        </w:rPr>
        <w:t>conan</w:t>
      </w:r>
      <w:proofErr w:type="spellEnd"/>
      <w:r>
        <w:rPr>
          <w:sz w:val="24"/>
          <w:szCs w:val="24"/>
        </w:rPr>
        <w:t>提供了丰富的选项供用户操作。这里只是为了测试，因此使用最简单的</w:t>
      </w:r>
      <w:r>
        <w:rPr>
          <w:sz w:val="24"/>
          <w:szCs w:val="24"/>
        </w:rPr>
        <w:t>conanfile.txt</w:t>
      </w:r>
      <w:r>
        <w:rPr>
          <w:sz w:val="24"/>
          <w:szCs w:val="24"/>
        </w:rPr>
        <w:t>即可。</w:t>
      </w:r>
    </w:p>
    <w:p w14:paraId="386A6AF9" w14:textId="77777777" w:rsidR="007B343D" w:rsidRDefault="00BC4620">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4078F2"/>
          <w:sz w:val="20"/>
          <w:szCs w:val="20"/>
          <w:shd w:val="clear" w:color="auto" w:fill="F8F8F8"/>
        </w:rPr>
        <w:t>requires</w:t>
      </w:r>
      <w:r>
        <w:rPr>
          <w:rFonts w:ascii="MonoLisa-Regular" w:eastAsia="Consolas" w:hAnsi="MonoLisa-Regular" w:cs="MonoLisa-Regular"/>
          <w:color w:val="5C5C5C"/>
          <w:sz w:val="20"/>
          <w:szCs w:val="20"/>
          <w:shd w:val="clear" w:color="auto" w:fill="F8F8F8"/>
        </w:rPr>
        <w:t>]</w:t>
      </w:r>
    </w:p>
    <w:p w14:paraId="6596B1B0" w14:textId="77777777" w:rsidR="007B343D" w:rsidRDefault="00BC4620">
      <w:pPr>
        <w:widowControl/>
        <w:numPr>
          <w:ilvl w:val="0"/>
          <w:numId w:val="1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FFFFF"/>
        </w:rPr>
        <w:t>cairo</w:t>
      </w:r>
      <w:proofErr w:type="spell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986801"/>
          <w:sz w:val="20"/>
          <w:szCs w:val="20"/>
          <w:shd w:val="clear" w:color="auto" w:fill="FFFFFF"/>
        </w:rPr>
        <w:t>1.18.0</w:t>
      </w:r>
    </w:p>
    <w:p w14:paraId="612BA7F8" w14:textId="77777777" w:rsidR="007B343D" w:rsidRDefault="007B343D">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2D7B8AC" w14:textId="77777777" w:rsidR="007B343D" w:rsidRDefault="00BC4620">
      <w:pPr>
        <w:widowControl/>
        <w:numPr>
          <w:ilvl w:val="0"/>
          <w:numId w:val="1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4078F2"/>
          <w:sz w:val="20"/>
          <w:szCs w:val="20"/>
          <w:shd w:val="clear" w:color="auto" w:fill="FFFFFF"/>
        </w:rPr>
        <w:t>generators</w:t>
      </w:r>
      <w:r>
        <w:rPr>
          <w:rFonts w:ascii="MonoLisa-Regular" w:eastAsia="Consolas" w:hAnsi="MonoLisa-Regular" w:cs="MonoLisa-Regular"/>
          <w:color w:val="5C5C5C"/>
          <w:sz w:val="20"/>
          <w:szCs w:val="20"/>
          <w:shd w:val="clear" w:color="auto" w:fill="FFFFFF"/>
        </w:rPr>
        <w:t>]</w:t>
      </w:r>
    </w:p>
    <w:p w14:paraId="08D487B0" w14:textId="77777777" w:rsidR="007B343D" w:rsidRDefault="00BC4620">
      <w:pPr>
        <w:widowControl/>
        <w:numPr>
          <w:ilvl w:val="0"/>
          <w:numId w:val="1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cmake</w:t>
      </w:r>
      <w:proofErr w:type="spellEnd"/>
    </w:p>
    <w:p w14:paraId="5C661F50" w14:textId="77777777" w:rsidR="007B343D" w:rsidRDefault="00BC4620">
      <w:pPr>
        <w:spacing w:line="400" w:lineRule="exact"/>
        <w:ind w:firstLineChars="200" w:firstLine="480"/>
        <w:rPr>
          <w:sz w:val="24"/>
          <w:szCs w:val="24"/>
        </w:rPr>
      </w:pPr>
      <w:r>
        <w:rPr>
          <w:sz w:val="24"/>
          <w:szCs w:val="24"/>
        </w:rPr>
        <w:t>编写自己的</w:t>
      </w:r>
      <w:r>
        <w:rPr>
          <w:sz w:val="24"/>
          <w:szCs w:val="24"/>
        </w:rPr>
        <w:t>CMakeLists.txt</w:t>
      </w:r>
      <w:r>
        <w:rPr>
          <w:sz w:val="24"/>
          <w:szCs w:val="24"/>
        </w:rPr>
        <w:t>，配置项目的相关信息，引入</w:t>
      </w:r>
      <w:proofErr w:type="spellStart"/>
      <w:r>
        <w:rPr>
          <w:sz w:val="24"/>
          <w:szCs w:val="24"/>
        </w:rPr>
        <w:t>conan</w:t>
      </w:r>
      <w:proofErr w:type="spellEnd"/>
      <w:r>
        <w:rPr>
          <w:sz w:val="24"/>
          <w:szCs w:val="24"/>
        </w:rPr>
        <w:t>的部分类似如下：</w:t>
      </w:r>
    </w:p>
    <w:p w14:paraId="54CC18A0" w14:textId="77777777" w:rsidR="007B343D" w:rsidRDefault="00BC462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w:t>
      </w:r>
    </w:p>
    <w:p w14:paraId="34D9A6CA" w14:textId="77777777" w:rsidR="007B343D" w:rsidRDefault="007B343D">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E0661B" w14:textId="77777777" w:rsidR="007B343D" w:rsidRDefault="00BC462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include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(${PROJECT_BINARY_DIR}/</w:t>
      </w:r>
      <w:proofErr w:type="spellStart"/>
      <w:proofErr w:type="gramStart"/>
      <w:r>
        <w:rPr>
          <w:rFonts w:ascii="MonoLisa-Regular" w:eastAsia="Consolas" w:hAnsi="MonoLisa-Regular" w:cs="MonoLisa-Regular"/>
          <w:color w:val="50A14F"/>
          <w:sz w:val="20"/>
          <w:szCs w:val="20"/>
          <w:shd w:val="clear" w:color="auto" w:fill="F8F8F8"/>
        </w:rPr>
        <w:t>conanbuildinfo.cmake</w:t>
      </w:r>
      <w:proofErr w:type="spellEnd"/>
      <w:proofErr w:type="gramEnd"/>
      <w:r>
        <w:rPr>
          <w:rFonts w:ascii="MonoLisa-Regular" w:eastAsia="Consolas" w:hAnsi="MonoLisa-Regular" w:cs="MonoLisa-Regular"/>
          <w:color w:val="50A14F"/>
          <w:sz w:val="20"/>
          <w:szCs w:val="20"/>
          <w:shd w:val="clear" w:color="auto" w:fill="F8F8F8"/>
        </w:rPr>
        <w:t>)</w:t>
      </w:r>
    </w:p>
    <w:p w14:paraId="67B9E1AA" w14:textId="77777777" w:rsidR="007B343D" w:rsidRDefault="00BC462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conan_basic_setup</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(NO_OUTPUT_DIRS)</w:t>
      </w:r>
    </w:p>
    <w:p w14:paraId="61131803" w14:textId="77777777" w:rsidR="007B343D" w:rsidRDefault="007B343D">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48D2274" w14:textId="77777777" w:rsidR="007B343D" w:rsidRDefault="00BC462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w:t>
      </w:r>
    </w:p>
    <w:p w14:paraId="256F7D2E" w14:textId="77777777" w:rsidR="007B343D" w:rsidRDefault="007B343D">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1221AAA" w14:textId="77777777" w:rsidR="007B343D" w:rsidRDefault="00BC462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add_executable</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(xxx</w:t>
      </w:r>
    </w:p>
    <w:p w14:paraId="5465B423" w14:textId="77777777" w:rsidR="007B343D" w:rsidRDefault="00BC462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986801"/>
          <w:sz w:val="20"/>
          <w:szCs w:val="20"/>
          <w:shd w:val="clear" w:color="auto" w:fill="F8F8F8"/>
        </w:rPr>
        <w:t>...</w:t>
      </w:r>
    </w:p>
    <w:p w14:paraId="5CBC8E63" w14:textId="77777777" w:rsidR="007B343D" w:rsidRDefault="00BC4620">
      <w:pPr>
        <w:widowControl/>
        <w:numPr>
          <w:ilvl w:val="0"/>
          <w:numId w:val="12"/>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w:t>
      </w:r>
    </w:p>
    <w:p w14:paraId="48AF467A" w14:textId="77777777" w:rsidR="007B343D" w:rsidRDefault="00BC4620">
      <w:pPr>
        <w:widowControl/>
        <w:numPr>
          <w:ilvl w:val="0"/>
          <w:numId w:val="1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target_link_libraries</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(xxx ${CONAN_LIBS})</w:t>
      </w:r>
    </w:p>
    <w:p w14:paraId="072FA059" w14:textId="77777777" w:rsidR="007B343D" w:rsidRDefault="00BC4620">
      <w:pPr>
        <w:spacing w:line="400" w:lineRule="exact"/>
        <w:ind w:firstLineChars="200" w:firstLine="480"/>
        <w:rPr>
          <w:sz w:val="24"/>
          <w:szCs w:val="24"/>
        </w:rPr>
      </w:pPr>
      <w:r>
        <w:rPr>
          <w:rFonts w:hint="eastAsia"/>
          <w:sz w:val="24"/>
          <w:szCs w:val="24"/>
        </w:rPr>
        <w:t>之后执行一般的构建流程即可。</w:t>
      </w:r>
    </w:p>
    <w:p w14:paraId="49272AA2" w14:textId="77777777" w:rsidR="007B343D" w:rsidRDefault="00BC4620">
      <w:pPr>
        <w:widowControl/>
        <w:numPr>
          <w:ilvl w:val="0"/>
          <w:numId w:val="1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conan</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install</w:t>
      </w:r>
      <w:proofErr w:type="gramStart"/>
      <w:r>
        <w:rPr>
          <w:rFonts w:ascii="MonoLisa-Regular" w:eastAsia="Consolas" w:hAnsi="MonoLisa-Regular" w:cs="MonoLisa-Regular"/>
          <w:color w:val="50A14F"/>
          <w:sz w:val="20"/>
          <w:szCs w:val="20"/>
          <w:shd w:val="clear" w:color="auto" w:fill="F8F8F8"/>
        </w:rPr>
        <w:t> ..</w:t>
      </w:r>
      <w:proofErr w:type="gramEnd"/>
    </w:p>
    <w:p w14:paraId="7E9B5A72" w14:textId="77777777" w:rsidR="007B343D" w:rsidRDefault="00BC4620">
      <w:pPr>
        <w:widowControl/>
        <w:numPr>
          <w:ilvl w:val="0"/>
          <w:numId w:val="1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cmake</w:t>
      </w:r>
      <w:proofErr w:type="spellEnd"/>
      <w:proofErr w:type="gramStart"/>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End"/>
    </w:p>
    <w:p w14:paraId="28E9C033" w14:textId="77777777" w:rsidR="007B343D" w:rsidRDefault="00BC4620">
      <w:pPr>
        <w:widowControl/>
        <w:numPr>
          <w:ilvl w:val="0"/>
          <w:numId w:val="1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make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 windows </w:t>
      </w:r>
      <w:r>
        <w:rPr>
          <w:rFonts w:ascii="MonoLisa-Regular" w:eastAsia="Consolas" w:hAnsi="MonoLisa-Regular" w:cs="MonoLisa-Regular"/>
          <w:color w:val="50A14F"/>
          <w:sz w:val="20"/>
          <w:szCs w:val="20"/>
          <w:shd w:val="clear" w:color="auto" w:fill="F8F8F8"/>
        </w:rPr>
        <w:t>下默认没有</w:t>
      </w:r>
      <w:r>
        <w:rPr>
          <w:rFonts w:ascii="MonoLisa-Regular" w:eastAsia="Consolas" w:hAnsi="MonoLisa-Regular" w:cs="MonoLisa-Regular"/>
          <w:color w:val="50A14F"/>
          <w:sz w:val="20"/>
          <w:szCs w:val="20"/>
          <w:shd w:val="clear" w:color="auto" w:fill="F8F8F8"/>
        </w:rPr>
        <w:t> make </w:t>
      </w:r>
      <w:r>
        <w:rPr>
          <w:rFonts w:ascii="MonoLisa-Regular" w:eastAsia="Consolas" w:hAnsi="MonoLisa-Regular" w:cs="MonoLisa-Regular"/>
          <w:color w:val="50A14F"/>
          <w:sz w:val="20"/>
          <w:szCs w:val="20"/>
          <w:shd w:val="clear" w:color="auto" w:fill="F8F8F8"/>
        </w:rPr>
        <w:t>命令，使用</w:t>
      </w:r>
      <w:r>
        <w:rPr>
          <w:rFonts w:ascii="MonoLisa-Regular" w:eastAsia="Consolas" w:hAnsi="MonoLisa-Regular" w:cs="MonoLisa-Regular"/>
          <w:color w:val="50A14F"/>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cmake</w:t>
      </w:r>
      <w:proofErr w:type="spellEnd"/>
      <w:r>
        <w:rPr>
          <w:rFonts w:ascii="MonoLisa-Regular" w:eastAsia="Consolas" w:hAnsi="MonoLisa-Regular" w:cs="MonoLisa-Regular"/>
          <w:color w:val="50A14F"/>
          <w:sz w:val="20"/>
          <w:szCs w:val="20"/>
          <w:shd w:val="clear" w:color="auto" w:fill="F8F8F8"/>
        </w:rPr>
        <w:t> --build ./ </w:t>
      </w:r>
      <w:r>
        <w:rPr>
          <w:rFonts w:ascii="MonoLisa-Regular" w:eastAsia="Consolas" w:hAnsi="MonoLisa-Regular" w:cs="MonoLisa-Regular"/>
          <w:color w:val="50A14F"/>
          <w:sz w:val="20"/>
          <w:szCs w:val="20"/>
          <w:shd w:val="clear" w:color="auto" w:fill="F8F8F8"/>
        </w:rPr>
        <w:t>代替</w:t>
      </w:r>
    </w:p>
    <w:p w14:paraId="2A7F36E0" w14:textId="77777777" w:rsidR="007B343D" w:rsidRDefault="00BC4620">
      <w:pPr>
        <w:spacing w:line="400" w:lineRule="exact"/>
        <w:ind w:firstLineChars="200" w:firstLine="480"/>
        <w:rPr>
          <w:sz w:val="24"/>
          <w:szCs w:val="24"/>
        </w:rPr>
      </w:pPr>
      <w:proofErr w:type="spellStart"/>
      <w:r>
        <w:rPr>
          <w:rFonts w:hint="eastAsia"/>
          <w:sz w:val="24"/>
          <w:szCs w:val="24"/>
        </w:rPr>
        <w:t>conan</w:t>
      </w:r>
      <w:proofErr w:type="spellEnd"/>
      <w:r>
        <w:rPr>
          <w:rFonts w:hint="eastAsia"/>
          <w:sz w:val="24"/>
          <w:szCs w:val="24"/>
        </w:rPr>
        <w:t>官方的包很多，很全，但是</w:t>
      </w:r>
      <w:proofErr w:type="spellStart"/>
      <w:r>
        <w:rPr>
          <w:sz w:val="24"/>
          <w:szCs w:val="24"/>
        </w:rPr>
        <w:t>conan</w:t>
      </w:r>
      <w:proofErr w:type="spellEnd"/>
      <w:r>
        <w:rPr>
          <w:sz w:val="24"/>
          <w:szCs w:val="24"/>
        </w:rPr>
        <w:t>本身还有很多</w:t>
      </w:r>
      <w:r>
        <w:rPr>
          <w:sz w:val="24"/>
          <w:szCs w:val="24"/>
        </w:rPr>
        <w:t>bug</w:t>
      </w:r>
      <w:r>
        <w:rPr>
          <w:sz w:val="24"/>
          <w:szCs w:val="24"/>
        </w:rPr>
        <w:t>，单就</w:t>
      </w:r>
      <w:proofErr w:type="spellStart"/>
      <w:r>
        <w:rPr>
          <w:sz w:val="24"/>
          <w:szCs w:val="24"/>
        </w:rPr>
        <w:t>cairo</w:t>
      </w:r>
      <w:proofErr w:type="spellEnd"/>
      <w:r>
        <w:rPr>
          <w:sz w:val="24"/>
          <w:szCs w:val="24"/>
        </w:rPr>
        <w:t>包的使用过程中就有很多问题。最典型的，执行</w:t>
      </w:r>
      <w:proofErr w:type="spellStart"/>
      <w:r>
        <w:rPr>
          <w:sz w:val="24"/>
          <w:szCs w:val="24"/>
        </w:rPr>
        <w:t>conan</w:t>
      </w:r>
      <w:proofErr w:type="spellEnd"/>
      <w:r>
        <w:rPr>
          <w:sz w:val="24"/>
          <w:szCs w:val="24"/>
        </w:rPr>
        <w:t xml:space="preserve"> install .. </w:t>
      </w:r>
      <w:r>
        <w:rPr>
          <w:sz w:val="24"/>
          <w:szCs w:val="24"/>
        </w:rPr>
        <w:t>可能会失败，并且遇到很多错误。因此</w:t>
      </w:r>
      <w:r>
        <w:rPr>
          <w:rFonts w:hint="eastAsia"/>
          <w:sz w:val="24"/>
          <w:szCs w:val="24"/>
        </w:rPr>
        <w:t>首先</w:t>
      </w:r>
      <w:r>
        <w:rPr>
          <w:sz w:val="24"/>
          <w:szCs w:val="24"/>
        </w:rPr>
        <w:t>需要了解</w:t>
      </w:r>
      <w:proofErr w:type="spellStart"/>
      <w:r>
        <w:rPr>
          <w:sz w:val="24"/>
          <w:szCs w:val="24"/>
        </w:rPr>
        <w:t>conan</w:t>
      </w:r>
      <w:proofErr w:type="spellEnd"/>
      <w:r>
        <w:rPr>
          <w:sz w:val="24"/>
          <w:szCs w:val="24"/>
        </w:rPr>
        <w:t>包是个什么东西，才能明确问题是如何形成的</w:t>
      </w:r>
      <w:r>
        <w:rPr>
          <w:rFonts w:hint="eastAsia"/>
          <w:sz w:val="24"/>
          <w:szCs w:val="24"/>
        </w:rPr>
        <w:t>。</w:t>
      </w:r>
    </w:p>
    <w:p w14:paraId="6D68FAC0" w14:textId="77777777" w:rsidR="007B343D" w:rsidRDefault="00BC4620">
      <w:pPr>
        <w:spacing w:line="400" w:lineRule="exact"/>
        <w:ind w:firstLineChars="200" w:firstLine="480"/>
        <w:rPr>
          <w:sz w:val="24"/>
          <w:szCs w:val="24"/>
        </w:rPr>
      </w:pPr>
      <w:r>
        <w:rPr>
          <w:sz w:val="24"/>
          <w:szCs w:val="24"/>
        </w:rPr>
        <w:t>现在对</w:t>
      </w:r>
      <w:proofErr w:type="spellStart"/>
      <w:r>
        <w:rPr>
          <w:sz w:val="24"/>
          <w:szCs w:val="24"/>
        </w:rPr>
        <w:t>conan</w:t>
      </w:r>
      <w:proofErr w:type="spellEnd"/>
      <w:r>
        <w:rPr>
          <w:sz w:val="24"/>
          <w:szCs w:val="24"/>
        </w:rPr>
        <w:t>包做一个简述。对于</w:t>
      </w:r>
      <w:r>
        <w:rPr>
          <w:sz w:val="24"/>
          <w:szCs w:val="24"/>
        </w:rPr>
        <w:t>C++</w:t>
      </w:r>
      <w:r>
        <w:rPr>
          <w:sz w:val="24"/>
          <w:szCs w:val="24"/>
        </w:rPr>
        <w:t>库而言，为了让用户方便的使用，把</w:t>
      </w:r>
      <w:r>
        <w:rPr>
          <w:sz w:val="24"/>
          <w:szCs w:val="24"/>
        </w:rPr>
        <w:t>.h</w:t>
      </w:r>
      <w:r>
        <w:rPr>
          <w:sz w:val="24"/>
          <w:szCs w:val="24"/>
        </w:rPr>
        <w:t>和</w:t>
      </w:r>
      <w:r>
        <w:rPr>
          <w:sz w:val="24"/>
          <w:szCs w:val="24"/>
        </w:rPr>
        <w:t>.</w:t>
      </w:r>
      <w:proofErr w:type="spellStart"/>
      <w:r>
        <w:rPr>
          <w:sz w:val="24"/>
          <w:szCs w:val="24"/>
        </w:rPr>
        <w:t>cpp</w:t>
      </w:r>
      <w:proofErr w:type="spellEnd"/>
      <w:r>
        <w:rPr>
          <w:sz w:val="24"/>
          <w:szCs w:val="24"/>
        </w:rPr>
        <w:t>代码全部</w:t>
      </w:r>
      <w:r>
        <w:rPr>
          <w:rFonts w:hint="eastAsia"/>
          <w:sz w:val="24"/>
          <w:szCs w:val="24"/>
        </w:rPr>
        <w:t>发布给用户</w:t>
      </w:r>
      <w:r>
        <w:rPr>
          <w:sz w:val="24"/>
          <w:szCs w:val="24"/>
        </w:rPr>
        <w:t>是不合适的，这些代码不应该在用户的机器上再被编译一次，而应该在需要用的时候被直接使用。因此需要通过库的方式进行发布，也就是使用静态库和动态库。在发布的包中，最重要的文件就是头文件和库文件。当然可能会携带一些其他必要的文件，例如资源文件、版本说明文件等。</w:t>
      </w:r>
    </w:p>
    <w:p w14:paraId="6F688D9C" w14:textId="77777777" w:rsidR="007B343D" w:rsidRDefault="00BC4620">
      <w:pPr>
        <w:spacing w:line="400" w:lineRule="exact"/>
        <w:ind w:firstLineChars="200" w:firstLine="480"/>
        <w:rPr>
          <w:sz w:val="24"/>
          <w:szCs w:val="24"/>
        </w:rPr>
      </w:pPr>
      <w:r>
        <w:rPr>
          <w:rFonts w:hint="eastAsia"/>
          <w:sz w:val="24"/>
          <w:szCs w:val="24"/>
        </w:rPr>
        <w:t>我们</w:t>
      </w:r>
      <w:r>
        <w:rPr>
          <w:sz w:val="24"/>
          <w:szCs w:val="24"/>
        </w:rPr>
        <w:t>都知道，编译</w:t>
      </w:r>
      <w:r>
        <w:rPr>
          <w:sz w:val="24"/>
          <w:szCs w:val="24"/>
        </w:rPr>
        <w:t>C/C++</w:t>
      </w:r>
      <w:r>
        <w:rPr>
          <w:sz w:val="24"/>
          <w:szCs w:val="24"/>
        </w:rPr>
        <w:t>的代码需要依赖于</w:t>
      </w:r>
      <w:r>
        <w:rPr>
          <w:sz w:val="24"/>
          <w:szCs w:val="24"/>
        </w:rPr>
        <w:t>C++</w:t>
      </w:r>
      <w:r>
        <w:rPr>
          <w:sz w:val="24"/>
          <w:szCs w:val="24"/>
        </w:rPr>
        <w:t>和编译器的版本。</w:t>
      </w:r>
      <w:r>
        <w:rPr>
          <w:sz w:val="24"/>
          <w:szCs w:val="24"/>
        </w:rPr>
        <w:t>[8]</w:t>
      </w:r>
      <w:r>
        <w:rPr>
          <w:sz w:val="24"/>
          <w:szCs w:val="24"/>
        </w:rPr>
        <w:t>进一步的，由于</w:t>
      </w:r>
      <w:r>
        <w:rPr>
          <w:sz w:val="24"/>
          <w:szCs w:val="24"/>
        </w:rPr>
        <w:t>C/C++</w:t>
      </w:r>
      <w:r>
        <w:rPr>
          <w:sz w:val="24"/>
          <w:szCs w:val="24"/>
        </w:rPr>
        <w:t>是非常接近底层的代码，虽然标准库是跨平台的，但是如果需要写平台相关的程序，还需要注意操作系统的版本。因此，对于同一个版本的</w:t>
      </w:r>
      <w:proofErr w:type="spellStart"/>
      <w:r>
        <w:rPr>
          <w:sz w:val="24"/>
          <w:szCs w:val="24"/>
        </w:rPr>
        <w:t>conan</w:t>
      </w:r>
      <w:proofErr w:type="spellEnd"/>
      <w:r>
        <w:rPr>
          <w:sz w:val="24"/>
          <w:szCs w:val="24"/>
        </w:rPr>
        <w:t>包，不同的系统，不同的编译环境，是静态</w:t>
      </w:r>
      <w:proofErr w:type="gramStart"/>
      <w:r>
        <w:rPr>
          <w:sz w:val="24"/>
          <w:szCs w:val="24"/>
        </w:rPr>
        <w:t>库还是</w:t>
      </w:r>
      <w:proofErr w:type="gramEnd"/>
      <w:r>
        <w:rPr>
          <w:sz w:val="24"/>
          <w:szCs w:val="24"/>
        </w:rPr>
        <w:t>动态库，是</w:t>
      </w:r>
      <w:r>
        <w:rPr>
          <w:sz w:val="24"/>
          <w:szCs w:val="24"/>
        </w:rPr>
        <w:t>Debug</w:t>
      </w:r>
      <w:proofErr w:type="gramStart"/>
      <w:r>
        <w:rPr>
          <w:sz w:val="24"/>
          <w:szCs w:val="24"/>
        </w:rPr>
        <w:t>包还是</w:t>
      </w:r>
      <w:proofErr w:type="gramEnd"/>
      <w:r>
        <w:rPr>
          <w:sz w:val="24"/>
          <w:szCs w:val="24"/>
        </w:rPr>
        <w:t>Release</w:t>
      </w:r>
      <w:r>
        <w:rPr>
          <w:sz w:val="24"/>
          <w:szCs w:val="24"/>
        </w:rPr>
        <w:t>包，甚至依赖包的版本，都可能对最后的编译造成一定影响。在本地的</w:t>
      </w:r>
      <w:proofErr w:type="spellStart"/>
      <w:r>
        <w:rPr>
          <w:sz w:val="24"/>
          <w:szCs w:val="24"/>
        </w:rPr>
        <w:t>conan</w:t>
      </w:r>
      <w:proofErr w:type="spellEnd"/>
      <w:r>
        <w:rPr>
          <w:sz w:val="24"/>
          <w:szCs w:val="24"/>
        </w:rPr>
        <w:t>配置中会保存相关的这些信息，在</w:t>
      </w:r>
      <w:proofErr w:type="spellStart"/>
      <w:r>
        <w:rPr>
          <w:sz w:val="24"/>
          <w:szCs w:val="24"/>
        </w:rPr>
        <w:t>conan</w:t>
      </w:r>
      <w:proofErr w:type="spellEnd"/>
      <w:r>
        <w:rPr>
          <w:sz w:val="24"/>
          <w:szCs w:val="24"/>
        </w:rPr>
        <w:t>拉包的时候会匹配本地的配置拉取合适的包。配置文件默认位于</w:t>
      </w:r>
      <w:r>
        <w:rPr>
          <w:sz w:val="24"/>
          <w:szCs w:val="24"/>
        </w:rPr>
        <w:t>~/.</w:t>
      </w:r>
      <w:proofErr w:type="spellStart"/>
      <w:r>
        <w:rPr>
          <w:sz w:val="24"/>
          <w:szCs w:val="24"/>
        </w:rPr>
        <w:t>conan</w:t>
      </w:r>
      <w:proofErr w:type="spellEnd"/>
      <w:r>
        <w:rPr>
          <w:sz w:val="24"/>
          <w:szCs w:val="24"/>
        </w:rPr>
        <w:t>/profile/default</w:t>
      </w:r>
      <w:r>
        <w:rPr>
          <w:sz w:val="24"/>
          <w:szCs w:val="24"/>
        </w:rPr>
        <w:t>中。</w:t>
      </w:r>
    </w:p>
    <w:p w14:paraId="190D8F3D" w14:textId="77777777" w:rsidR="007B343D" w:rsidRDefault="00BC4620">
      <w:pPr>
        <w:spacing w:line="400" w:lineRule="exact"/>
        <w:ind w:firstLineChars="200" w:firstLine="480"/>
        <w:rPr>
          <w:sz w:val="24"/>
          <w:szCs w:val="24"/>
        </w:rPr>
      </w:pPr>
      <w:r>
        <w:rPr>
          <w:sz w:val="24"/>
          <w:szCs w:val="24"/>
        </w:rPr>
        <w:t>在</w:t>
      </w:r>
      <w:r>
        <w:rPr>
          <w:sz w:val="24"/>
          <w:szCs w:val="24"/>
        </w:rPr>
        <w:t>Linux</w:t>
      </w:r>
      <w:r>
        <w:rPr>
          <w:sz w:val="24"/>
          <w:szCs w:val="24"/>
        </w:rPr>
        <w:t>下的配置类似于这样，看其参数很明显能知道对应的含义。</w:t>
      </w:r>
    </w:p>
    <w:p w14:paraId="383CCA7D"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[settings]</w:t>
      </w:r>
    </w:p>
    <w:p w14:paraId="0F30E126"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os</w:t>
      </w:r>
      <w:proofErr w:type="spellEnd"/>
      <w:r>
        <w:rPr>
          <w:rFonts w:ascii="MonoLisa-Regular" w:eastAsia="Consolas" w:hAnsi="MonoLisa-Regular" w:cs="MonoLisa-Regular"/>
          <w:color w:val="5C5C5C"/>
          <w:sz w:val="20"/>
          <w:szCs w:val="20"/>
          <w:shd w:val="clear" w:color="auto" w:fill="FFFFFF"/>
        </w:rPr>
        <w:t>=Linux</w:t>
      </w:r>
    </w:p>
    <w:p w14:paraId="613A2A12"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os_build</w:t>
      </w:r>
      <w:proofErr w:type="spellEnd"/>
      <w:r>
        <w:rPr>
          <w:rFonts w:ascii="MonoLisa-Regular" w:eastAsia="Consolas" w:hAnsi="MonoLisa-Regular" w:cs="MonoLisa-Regular"/>
          <w:color w:val="5C5C5C"/>
          <w:sz w:val="20"/>
          <w:szCs w:val="20"/>
          <w:shd w:val="clear" w:color="auto" w:fill="F8F8F8"/>
        </w:rPr>
        <w:t>=Linux</w:t>
      </w:r>
    </w:p>
    <w:p w14:paraId="0F6CE862"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=x</w:t>
      </w:r>
      <w:r>
        <w:rPr>
          <w:rFonts w:ascii="MonoLisa-Regular" w:eastAsia="Consolas" w:hAnsi="MonoLisa-Regular" w:cs="MonoLisa-Regular"/>
          <w:color w:val="986801"/>
          <w:sz w:val="20"/>
          <w:szCs w:val="20"/>
          <w:shd w:val="clear" w:color="auto" w:fill="FFFFFF"/>
        </w:rPr>
        <w:t>86_64</w:t>
      </w:r>
    </w:p>
    <w:p w14:paraId="601BA408"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arch_build</w:t>
      </w:r>
      <w:proofErr w:type="spellEnd"/>
      <w:r>
        <w:rPr>
          <w:rFonts w:ascii="MonoLisa-Regular" w:eastAsia="Consolas" w:hAnsi="MonoLisa-Regular" w:cs="MonoLisa-Regular"/>
          <w:color w:val="5C5C5C"/>
          <w:sz w:val="20"/>
          <w:szCs w:val="20"/>
          <w:shd w:val="clear" w:color="auto" w:fill="F8F8F8"/>
        </w:rPr>
        <w:t>=x</w:t>
      </w:r>
      <w:r>
        <w:rPr>
          <w:rFonts w:ascii="MonoLisa-Regular" w:eastAsia="Consolas" w:hAnsi="MonoLisa-Regular" w:cs="MonoLisa-Regular"/>
          <w:color w:val="986801"/>
          <w:sz w:val="20"/>
          <w:szCs w:val="20"/>
          <w:shd w:val="clear" w:color="auto" w:fill="F8F8F8"/>
        </w:rPr>
        <w:t>86_64</w:t>
      </w:r>
    </w:p>
    <w:p w14:paraId="1F70BC19"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gcc</w:t>
      </w:r>
      <w:proofErr w:type="spellEnd"/>
    </w:p>
    <w:p w14:paraId="42ECC1DB"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986801"/>
          <w:sz w:val="20"/>
          <w:szCs w:val="20"/>
          <w:shd w:val="clear" w:color="auto" w:fill="F8F8F8"/>
        </w:rPr>
        <w:t>compiler.version</w:t>
      </w:r>
      <w:proofErr w:type="spellEnd"/>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9</w:t>
      </w:r>
    </w:p>
    <w:p w14:paraId="0FD5BFEF"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986801"/>
          <w:sz w:val="20"/>
          <w:szCs w:val="20"/>
          <w:shd w:val="clear" w:color="auto" w:fill="FFFFFF"/>
        </w:rPr>
        <w:t>compiler.libcxx</w:t>
      </w:r>
      <w:proofErr w:type="spellEnd"/>
      <w:proofErr w:type="gram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libstdc</w:t>
      </w:r>
      <w:proofErr w:type="spell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986801"/>
          <w:sz w:val="20"/>
          <w:szCs w:val="20"/>
          <w:shd w:val="clear" w:color="auto" w:fill="FFFFFF"/>
        </w:rPr>
        <w:t>11</w:t>
      </w:r>
    </w:p>
    <w:p w14:paraId="1630F158"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build_type</w:t>
      </w:r>
      <w:proofErr w:type="spellEnd"/>
      <w:r>
        <w:rPr>
          <w:rFonts w:ascii="MonoLisa-Regular" w:eastAsia="Consolas" w:hAnsi="MonoLisa-Regular" w:cs="MonoLisa-Regular"/>
          <w:color w:val="5C5C5C"/>
          <w:sz w:val="20"/>
          <w:szCs w:val="20"/>
          <w:shd w:val="clear" w:color="auto" w:fill="F8F8F8"/>
        </w:rPr>
        <w:t>=Release</w:t>
      </w:r>
    </w:p>
    <w:p w14:paraId="6EA77550"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[options]</w:t>
      </w:r>
    </w:p>
    <w:p w14:paraId="294C6EAE" w14:textId="77777777" w:rsidR="007B343D" w:rsidRDefault="00BC4620">
      <w:pPr>
        <w:widowControl/>
        <w:numPr>
          <w:ilvl w:val="0"/>
          <w:numId w:val="1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w:t>
      </w:r>
      <w:proofErr w:type="spellStart"/>
      <w:r>
        <w:rPr>
          <w:rFonts w:ascii="MonoLisa-Regular" w:eastAsia="Consolas" w:hAnsi="MonoLisa-Regular" w:cs="MonoLisa-Regular"/>
          <w:color w:val="E45649"/>
          <w:sz w:val="20"/>
          <w:szCs w:val="20"/>
          <w:shd w:val="clear" w:color="auto" w:fill="F8F8F8"/>
        </w:rPr>
        <w:t>build_requires</w:t>
      </w:r>
      <w:proofErr w:type="spellEnd"/>
      <w:r>
        <w:rPr>
          <w:rFonts w:ascii="MonoLisa-Regular" w:eastAsia="Consolas" w:hAnsi="MonoLisa-Regular" w:cs="MonoLisa-Regular"/>
          <w:color w:val="E45649"/>
          <w:sz w:val="20"/>
          <w:szCs w:val="20"/>
          <w:shd w:val="clear" w:color="auto" w:fill="F8F8F8"/>
        </w:rPr>
        <w:t>]</w:t>
      </w:r>
    </w:p>
    <w:p w14:paraId="743EE359" w14:textId="77777777" w:rsidR="007B343D" w:rsidRDefault="00BC4620">
      <w:pPr>
        <w:widowControl/>
        <w:numPr>
          <w:ilvl w:val="0"/>
          <w:numId w:val="1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[env]</w:t>
      </w:r>
    </w:p>
    <w:p w14:paraId="2BA4BAE1" w14:textId="77777777" w:rsidR="007B343D" w:rsidRDefault="00BC4620">
      <w:pPr>
        <w:spacing w:line="400" w:lineRule="exact"/>
        <w:ind w:firstLineChars="200" w:firstLine="480"/>
        <w:rPr>
          <w:sz w:val="24"/>
          <w:szCs w:val="24"/>
        </w:rPr>
      </w:pPr>
      <w:r>
        <w:rPr>
          <w:sz w:val="24"/>
          <w:szCs w:val="24"/>
        </w:rPr>
        <w:t>在</w:t>
      </w:r>
      <w:r>
        <w:rPr>
          <w:sz w:val="24"/>
          <w:szCs w:val="24"/>
        </w:rPr>
        <w:t>Windows</w:t>
      </w:r>
      <w:r>
        <w:rPr>
          <w:sz w:val="24"/>
          <w:szCs w:val="24"/>
        </w:rPr>
        <w:t>下类似于这样：</w:t>
      </w:r>
    </w:p>
    <w:p w14:paraId="69A212CB"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[settings]</w:t>
      </w:r>
    </w:p>
    <w:p w14:paraId="09B7D369" w14:textId="77777777" w:rsidR="007B343D" w:rsidRDefault="00BC462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lastRenderedPageBreak/>
        <w:t>os</w:t>
      </w:r>
      <w:proofErr w:type="spellEnd"/>
      <w:r>
        <w:rPr>
          <w:rFonts w:ascii="MonoLisa-Regular" w:eastAsia="Consolas" w:hAnsi="MonoLisa-Regular" w:cs="MonoLisa-Regular"/>
          <w:color w:val="5C5C5C"/>
          <w:sz w:val="20"/>
          <w:szCs w:val="20"/>
          <w:shd w:val="clear" w:color="auto" w:fill="FFFFFF"/>
        </w:rPr>
        <w:t>=Windows</w:t>
      </w:r>
    </w:p>
    <w:p w14:paraId="6C361891"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os_build</w:t>
      </w:r>
      <w:proofErr w:type="spellEnd"/>
      <w:r>
        <w:rPr>
          <w:rFonts w:ascii="MonoLisa-Regular" w:eastAsia="Consolas" w:hAnsi="MonoLisa-Regular" w:cs="MonoLisa-Regular"/>
          <w:color w:val="5C5C5C"/>
          <w:sz w:val="20"/>
          <w:szCs w:val="20"/>
          <w:shd w:val="clear" w:color="auto" w:fill="F8F8F8"/>
        </w:rPr>
        <w:t>=Windows</w:t>
      </w:r>
    </w:p>
    <w:p w14:paraId="72596011" w14:textId="77777777" w:rsidR="007B343D" w:rsidRDefault="00BC462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=x</w:t>
      </w:r>
      <w:r>
        <w:rPr>
          <w:rFonts w:ascii="MonoLisa-Regular" w:eastAsia="Consolas" w:hAnsi="MonoLisa-Regular" w:cs="MonoLisa-Regular"/>
          <w:color w:val="986801"/>
          <w:sz w:val="20"/>
          <w:szCs w:val="20"/>
          <w:shd w:val="clear" w:color="auto" w:fill="FFFFFF"/>
        </w:rPr>
        <w:t>86_64</w:t>
      </w:r>
    </w:p>
    <w:p w14:paraId="69C773DE"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arch_build</w:t>
      </w:r>
      <w:proofErr w:type="spellEnd"/>
      <w:r>
        <w:rPr>
          <w:rFonts w:ascii="MonoLisa-Regular" w:eastAsia="Consolas" w:hAnsi="MonoLisa-Regular" w:cs="MonoLisa-Regular"/>
          <w:color w:val="5C5C5C"/>
          <w:sz w:val="20"/>
          <w:szCs w:val="20"/>
          <w:shd w:val="clear" w:color="auto" w:fill="F8F8F8"/>
        </w:rPr>
        <w:t>=x</w:t>
      </w:r>
      <w:r>
        <w:rPr>
          <w:rFonts w:ascii="MonoLisa-Regular" w:eastAsia="Consolas" w:hAnsi="MonoLisa-Regular" w:cs="MonoLisa-Regular"/>
          <w:color w:val="986801"/>
          <w:sz w:val="20"/>
          <w:szCs w:val="20"/>
          <w:shd w:val="clear" w:color="auto" w:fill="F8F8F8"/>
        </w:rPr>
        <w:t>86_64</w:t>
      </w:r>
    </w:p>
    <w:p w14:paraId="23B50A0E" w14:textId="77777777" w:rsidR="007B343D" w:rsidRDefault="00BC462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=Visual</w:t>
      </w:r>
      <w:r>
        <w:rPr>
          <w:rFonts w:ascii="MonoLisa-Regular" w:eastAsia="Consolas" w:hAnsi="MonoLisa-Regular" w:cs="MonoLisa-Regular"/>
          <w:color w:val="5C5C5C"/>
          <w:sz w:val="20"/>
          <w:szCs w:val="20"/>
          <w:shd w:val="clear" w:color="auto" w:fill="FFFFFF"/>
        </w:rPr>
        <w:t>聽</w:t>
      </w:r>
      <w:r>
        <w:rPr>
          <w:rFonts w:ascii="MonoLisa-Regular" w:eastAsia="Consolas" w:hAnsi="MonoLisa-Regular" w:cs="MonoLisa-Regular"/>
          <w:color w:val="5C5C5C"/>
          <w:sz w:val="20"/>
          <w:szCs w:val="20"/>
          <w:shd w:val="clear" w:color="auto" w:fill="FFFFFF"/>
        </w:rPr>
        <w:t>Studio</w:t>
      </w:r>
    </w:p>
    <w:p w14:paraId="734F7EF8"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986801"/>
          <w:sz w:val="20"/>
          <w:szCs w:val="20"/>
          <w:shd w:val="clear" w:color="auto" w:fill="F8F8F8"/>
        </w:rPr>
        <w:t>compiler.version</w:t>
      </w:r>
      <w:proofErr w:type="spellEnd"/>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16</w:t>
      </w:r>
    </w:p>
    <w:p w14:paraId="4BC6DFA9" w14:textId="77777777" w:rsidR="007B343D" w:rsidRDefault="00BC462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build_type</w:t>
      </w:r>
      <w:proofErr w:type="spellEnd"/>
      <w:r>
        <w:rPr>
          <w:rFonts w:ascii="MonoLisa-Regular" w:eastAsia="Consolas" w:hAnsi="MonoLisa-Regular" w:cs="MonoLisa-Regular"/>
          <w:color w:val="5C5C5C"/>
          <w:sz w:val="20"/>
          <w:szCs w:val="20"/>
          <w:shd w:val="clear" w:color="auto" w:fill="FFFFFF"/>
        </w:rPr>
        <w:t>=Release</w:t>
      </w:r>
    </w:p>
    <w:p w14:paraId="277F4211"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[options]</w:t>
      </w:r>
    </w:p>
    <w:p w14:paraId="581660B0" w14:textId="77777777" w:rsidR="007B343D" w:rsidRDefault="00BC4620">
      <w:pPr>
        <w:widowControl/>
        <w:numPr>
          <w:ilvl w:val="0"/>
          <w:numId w:val="1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FFFFF"/>
        </w:rPr>
        <w:t>[</w:t>
      </w:r>
      <w:proofErr w:type="spellStart"/>
      <w:r>
        <w:rPr>
          <w:rFonts w:ascii="MonoLisa-Regular" w:eastAsia="Consolas" w:hAnsi="MonoLisa-Regular" w:cs="MonoLisa-Regular"/>
          <w:color w:val="E45649"/>
          <w:sz w:val="20"/>
          <w:szCs w:val="20"/>
          <w:shd w:val="clear" w:color="auto" w:fill="FFFFFF"/>
        </w:rPr>
        <w:t>build_requires</w:t>
      </w:r>
      <w:proofErr w:type="spellEnd"/>
      <w:r>
        <w:rPr>
          <w:rFonts w:ascii="MonoLisa-Regular" w:eastAsia="Consolas" w:hAnsi="MonoLisa-Regular" w:cs="MonoLisa-Regular"/>
          <w:color w:val="E45649"/>
          <w:sz w:val="20"/>
          <w:szCs w:val="20"/>
          <w:shd w:val="clear" w:color="auto" w:fill="FFFFFF"/>
        </w:rPr>
        <w:t>]</w:t>
      </w:r>
    </w:p>
    <w:p w14:paraId="6D8829F5" w14:textId="77777777" w:rsidR="007B343D" w:rsidRDefault="00BC4620">
      <w:pPr>
        <w:widowControl/>
        <w:numPr>
          <w:ilvl w:val="0"/>
          <w:numId w:val="1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[env]</w:t>
      </w:r>
    </w:p>
    <w:p w14:paraId="1BBE9D08" w14:textId="77777777" w:rsidR="007B343D" w:rsidRDefault="00BC4620">
      <w:pPr>
        <w:spacing w:line="400" w:lineRule="exact"/>
        <w:ind w:firstLineChars="200" w:firstLine="480"/>
        <w:rPr>
          <w:sz w:val="24"/>
          <w:szCs w:val="24"/>
        </w:rPr>
      </w:pPr>
      <w:r>
        <w:rPr>
          <w:rFonts w:hint="eastAsia"/>
          <w:sz w:val="24"/>
          <w:szCs w:val="24"/>
        </w:rPr>
        <w:t>现在以</w:t>
      </w:r>
      <w:proofErr w:type="spellStart"/>
      <w:r>
        <w:rPr>
          <w:rFonts w:hint="eastAsia"/>
          <w:sz w:val="24"/>
          <w:szCs w:val="24"/>
        </w:rPr>
        <w:t>cairo</w:t>
      </w:r>
      <w:proofErr w:type="spellEnd"/>
      <w:r>
        <w:rPr>
          <w:rFonts w:hint="eastAsia"/>
          <w:sz w:val="24"/>
          <w:szCs w:val="24"/>
        </w:rPr>
        <w:t>/1.18.0@</w:t>
      </w:r>
      <w:r>
        <w:rPr>
          <w:sz w:val="24"/>
          <w:szCs w:val="24"/>
        </w:rPr>
        <w:t>包为例，使用</w:t>
      </w:r>
      <w:proofErr w:type="spellStart"/>
      <w:r>
        <w:rPr>
          <w:sz w:val="24"/>
          <w:szCs w:val="24"/>
        </w:rPr>
        <w:t>conan</w:t>
      </w:r>
      <w:proofErr w:type="spellEnd"/>
      <w:r>
        <w:rPr>
          <w:sz w:val="24"/>
          <w:szCs w:val="24"/>
        </w:rPr>
        <w:t>命令查看其远端的包的列表。</w:t>
      </w:r>
    </w:p>
    <w:p w14:paraId="7A9B0DA6" w14:textId="77777777" w:rsidR="007B343D" w:rsidRDefault="00BC4620">
      <w:pPr>
        <w:widowControl/>
        <w:numPr>
          <w:ilvl w:val="0"/>
          <w:numId w:val="1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0A14F"/>
          <w:sz w:val="20"/>
          <w:szCs w:val="20"/>
          <w:shd w:val="clear" w:color="auto" w:fill="F8F8F8"/>
        </w:rPr>
        <w:t>conan</w:t>
      </w:r>
      <w:proofErr w:type="spellEnd"/>
      <w:r>
        <w:rPr>
          <w:rFonts w:ascii="MonoLisa-Regular" w:eastAsia="Consolas" w:hAnsi="MonoLisa-Regular" w:cs="MonoLisa-Regular"/>
          <w:color w:val="5C5C5C"/>
          <w:sz w:val="20"/>
          <w:szCs w:val="20"/>
          <w:shd w:val="clear" w:color="auto" w:fill="F8F8F8"/>
        </w:rPr>
        <w:t> search </w:t>
      </w:r>
      <w:proofErr w:type="spellStart"/>
      <w:r>
        <w:rPr>
          <w:rFonts w:ascii="MonoLisa-Regular" w:eastAsia="Consolas" w:hAnsi="MonoLisa-Regular" w:cs="MonoLisa-Regular"/>
          <w:color w:val="5C5C5C"/>
          <w:sz w:val="20"/>
          <w:szCs w:val="20"/>
          <w:shd w:val="clear" w:color="auto" w:fill="F8F8F8"/>
        </w:rPr>
        <w:t>cairo</w:t>
      </w:r>
      <w:proofErr w:type="spell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18</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-r </w:t>
      </w:r>
      <w:proofErr w:type="spellStart"/>
      <w:r>
        <w:rPr>
          <w:rFonts w:ascii="MonoLisa-Regular" w:eastAsia="Consolas" w:hAnsi="MonoLisa-Regular" w:cs="MonoLisa-Regular"/>
          <w:color w:val="5C5C5C"/>
          <w:sz w:val="20"/>
          <w:szCs w:val="20"/>
          <w:shd w:val="clear" w:color="auto" w:fill="F8F8F8"/>
        </w:rPr>
        <w:t>conancenter</w:t>
      </w:r>
      <w:proofErr w:type="spellEnd"/>
    </w:p>
    <w:p w14:paraId="2967A007" w14:textId="77777777" w:rsidR="007B343D" w:rsidRDefault="00BC4620">
      <w:pPr>
        <w:spacing w:line="400" w:lineRule="exact"/>
        <w:ind w:firstLineChars="200" w:firstLine="480"/>
        <w:rPr>
          <w:sz w:val="24"/>
          <w:szCs w:val="24"/>
        </w:rPr>
      </w:pPr>
      <w:r>
        <w:rPr>
          <w:rFonts w:hint="eastAsia"/>
          <w:sz w:val="24"/>
          <w:szCs w:val="24"/>
        </w:rPr>
        <w:t>得到的结果大致是这样：</w:t>
      </w:r>
    </w:p>
    <w:p w14:paraId="0772F6CD" w14:textId="024F471E" w:rsidR="007B343D" w:rsidRDefault="00E55F42">
      <w:pPr>
        <w:jc w:val="right"/>
        <w:rPr>
          <w:sz w:val="24"/>
          <w:szCs w:val="24"/>
        </w:rPr>
      </w:pPr>
      <w:r>
        <w:rPr>
          <w:noProof/>
          <w:sz w:val="24"/>
          <w:szCs w:val="24"/>
        </w:rPr>
        <w:drawing>
          <wp:inline distT="0" distB="0" distL="0" distR="0" wp14:anchorId="47D212EE" wp14:editId="0E76E511">
            <wp:extent cx="5391150" cy="2870200"/>
            <wp:effectExtent l="0" t="0" r="0" b="0"/>
            <wp:docPr id="15" name="图片 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a0ea86b45634374ae95427485db4ef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2870200"/>
                    </a:xfrm>
                    <a:prstGeom prst="rect">
                      <a:avLst/>
                    </a:prstGeom>
                    <a:noFill/>
                    <a:ln>
                      <a:noFill/>
                    </a:ln>
                  </pic:spPr>
                </pic:pic>
              </a:graphicData>
            </a:graphic>
          </wp:inline>
        </w:drawing>
      </w:r>
    </w:p>
    <w:p w14:paraId="6072CA2C" w14:textId="77777777" w:rsidR="007B343D" w:rsidRDefault="00BC4620">
      <w:pPr>
        <w:spacing w:before="120" w:after="240" w:line="400" w:lineRule="exact"/>
        <w:jc w:val="center"/>
      </w:pPr>
      <w:r>
        <w:rPr>
          <w:rFonts w:hint="eastAsia"/>
        </w:rPr>
        <w:t>图</w:t>
      </w:r>
      <w:r>
        <w:rPr>
          <w:rFonts w:hint="eastAsia"/>
        </w:rPr>
        <w:t xml:space="preserve">2-11 </w:t>
      </w:r>
      <w:proofErr w:type="spellStart"/>
      <w:r>
        <w:rPr>
          <w:rFonts w:hint="eastAsia"/>
        </w:rPr>
        <w:t>cairo</w:t>
      </w:r>
      <w:proofErr w:type="spellEnd"/>
      <w:r>
        <w:rPr>
          <w:rFonts w:hint="eastAsia"/>
        </w:rPr>
        <w:t>的</w:t>
      </w:r>
      <w:proofErr w:type="spellStart"/>
      <w:r>
        <w:rPr>
          <w:rFonts w:hint="eastAsia"/>
        </w:rPr>
        <w:t>conan</w:t>
      </w:r>
      <w:proofErr w:type="spellEnd"/>
      <w:r>
        <w:rPr>
          <w:rFonts w:hint="eastAsia"/>
        </w:rPr>
        <w:t>远端仓库的包列表</w:t>
      </w:r>
    </w:p>
    <w:p w14:paraId="2EC2E090" w14:textId="77777777" w:rsidR="007B343D" w:rsidRDefault="00BC4620">
      <w:pPr>
        <w:spacing w:line="400" w:lineRule="exact"/>
        <w:ind w:firstLineChars="200" w:firstLine="480"/>
        <w:rPr>
          <w:sz w:val="24"/>
          <w:szCs w:val="24"/>
        </w:rPr>
      </w:pPr>
      <w:r>
        <w:rPr>
          <w:rFonts w:hint="eastAsia"/>
          <w:sz w:val="24"/>
          <w:szCs w:val="24"/>
        </w:rPr>
        <w:t>结果发现</w:t>
      </w:r>
      <w:r>
        <w:rPr>
          <w:rFonts w:hint="eastAsia"/>
          <w:sz w:val="24"/>
          <w:szCs w:val="24"/>
        </w:rPr>
        <w:t>settings</w:t>
      </w:r>
      <w:r>
        <w:rPr>
          <w:sz w:val="24"/>
          <w:szCs w:val="24"/>
        </w:rPr>
        <w:t>中的内容和</w:t>
      </w:r>
      <w:r>
        <w:rPr>
          <w:sz w:val="24"/>
          <w:szCs w:val="24"/>
        </w:rPr>
        <w:t>profiles/default</w:t>
      </w:r>
      <w:r>
        <w:rPr>
          <w:sz w:val="24"/>
          <w:szCs w:val="24"/>
        </w:rPr>
        <w:t>中的内容对应，这就是前面提到的匹配。例如图中是一个</w:t>
      </w:r>
      <w:r>
        <w:rPr>
          <w:sz w:val="24"/>
          <w:szCs w:val="24"/>
        </w:rPr>
        <w:t>Mac</w:t>
      </w:r>
      <w:r>
        <w:rPr>
          <w:sz w:val="24"/>
          <w:szCs w:val="24"/>
        </w:rPr>
        <w:t>下的</w:t>
      </w:r>
      <w:r>
        <w:rPr>
          <w:sz w:val="24"/>
          <w:szCs w:val="24"/>
        </w:rPr>
        <w:t>apple-clang</w:t>
      </w:r>
      <w:r>
        <w:rPr>
          <w:sz w:val="24"/>
          <w:szCs w:val="24"/>
        </w:rPr>
        <w:t>的</w:t>
      </w:r>
      <w:r>
        <w:rPr>
          <w:sz w:val="24"/>
          <w:szCs w:val="24"/>
        </w:rPr>
        <w:t>13.0</w:t>
      </w:r>
      <w:r>
        <w:rPr>
          <w:sz w:val="24"/>
          <w:szCs w:val="24"/>
        </w:rPr>
        <w:t>版本的静态库的</w:t>
      </w:r>
      <w:r>
        <w:rPr>
          <w:sz w:val="24"/>
          <w:szCs w:val="24"/>
        </w:rPr>
        <w:t>Debug</w:t>
      </w:r>
      <w:r>
        <w:rPr>
          <w:sz w:val="24"/>
          <w:szCs w:val="24"/>
        </w:rPr>
        <w:t>包。每</w:t>
      </w:r>
      <w:r>
        <w:rPr>
          <w:rFonts w:hint="eastAsia"/>
          <w:sz w:val="24"/>
          <w:szCs w:val="24"/>
        </w:rPr>
        <w:t>一</w:t>
      </w:r>
      <w:r>
        <w:rPr>
          <w:sz w:val="24"/>
          <w:szCs w:val="24"/>
        </w:rPr>
        <w:t>个包的</w:t>
      </w:r>
      <w:r>
        <w:rPr>
          <w:sz w:val="24"/>
          <w:szCs w:val="24"/>
        </w:rPr>
        <w:t>options</w:t>
      </w:r>
      <w:r>
        <w:rPr>
          <w:sz w:val="24"/>
          <w:szCs w:val="24"/>
        </w:rPr>
        <w:t>，</w:t>
      </w:r>
      <w:r>
        <w:rPr>
          <w:sz w:val="24"/>
          <w:szCs w:val="24"/>
        </w:rPr>
        <w:t>settings</w:t>
      </w:r>
      <w:r>
        <w:rPr>
          <w:sz w:val="24"/>
          <w:szCs w:val="24"/>
        </w:rPr>
        <w:t>和</w:t>
      </w:r>
      <w:r>
        <w:rPr>
          <w:sz w:val="24"/>
          <w:szCs w:val="24"/>
        </w:rPr>
        <w:t>requires</w:t>
      </w:r>
      <w:r>
        <w:rPr>
          <w:sz w:val="24"/>
          <w:szCs w:val="24"/>
        </w:rPr>
        <w:t>都会对最前面的</w:t>
      </w:r>
      <w:proofErr w:type="spellStart"/>
      <w:r>
        <w:rPr>
          <w:sz w:val="24"/>
          <w:szCs w:val="24"/>
        </w:rPr>
        <w:t>Package_ID</w:t>
      </w:r>
      <w:proofErr w:type="spellEnd"/>
      <w:r>
        <w:rPr>
          <w:sz w:val="24"/>
          <w:szCs w:val="24"/>
        </w:rPr>
        <w:t>产生影响，这是一个哈</w:t>
      </w:r>
      <w:proofErr w:type="gramStart"/>
      <w:r>
        <w:rPr>
          <w:sz w:val="24"/>
          <w:szCs w:val="24"/>
        </w:rPr>
        <w:t>希计算</w:t>
      </w:r>
      <w:proofErr w:type="gramEnd"/>
      <w:r>
        <w:rPr>
          <w:sz w:val="24"/>
          <w:szCs w:val="24"/>
        </w:rPr>
        <w:t>值，具体如何影响和</w:t>
      </w:r>
      <w:proofErr w:type="gramStart"/>
      <w:r>
        <w:rPr>
          <w:sz w:val="24"/>
          <w:szCs w:val="24"/>
        </w:rPr>
        <w:t>生成请</w:t>
      </w:r>
      <w:proofErr w:type="gramEnd"/>
      <w:r>
        <w:rPr>
          <w:sz w:val="24"/>
          <w:szCs w:val="24"/>
        </w:rPr>
        <w:t>参考</w:t>
      </w:r>
      <w:r w:rsidR="001F6992">
        <w:fldChar w:fldCharType="begin"/>
      </w:r>
      <w:r w:rsidR="001F6992">
        <w:instrText xml:space="preserve"> HYPERLINK "https://docs.conan.io/2/reference/binary_model/package_id.html" </w:instrText>
      </w:r>
      <w:r w:rsidR="001F6992">
        <w:fldChar w:fldCharType="separate"/>
      </w:r>
      <w:r>
        <w:rPr>
          <w:sz w:val="24"/>
          <w:szCs w:val="24"/>
        </w:rPr>
        <w:t>https://docs.conan.io/2/reference/binary_model/package_id.html</w:t>
      </w:r>
      <w:r w:rsidR="001F6992">
        <w:rPr>
          <w:sz w:val="24"/>
          <w:szCs w:val="24"/>
        </w:rPr>
        <w:fldChar w:fldCharType="end"/>
      </w:r>
      <w:r>
        <w:rPr>
          <w:sz w:val="24"/>
          <w:szCs w:val="24"/>
        </w:rPr>
        <w:t>。当然这其中也有令人费解的地方，</w:t>
      </w:r>
      <w:r>
        <w:rPr>
          <w:rFonts w:hint="eastAsia"/>
          <w:sz w:val="24"/>
          <w:szCs w:val="24"/>
        </w:rPr>
        <w:t>后面会提到</w:t>
      </w:r>
      <w:r>
        <w:rPr>
          <w:sz w:val="24"/>
          <w:szCs w:val="24"/>
        </w:rPr>
        <w:t>。</w:t>
      </w:r>
    </w:p>
    <w:p w14:paraId="052DC158" w14:textId="77777777" w:rsidR="007B343D" w:rsidRDefault="00BC4620">
      <w:pPr>
        <w:spacing w:line="400" w:lineRule="exact"/>
        <w:ind w:firstLineChars="200" w:firstLine="480"/>
        <w:rPr>
          <w:sz w:val="24"/>
          <w:szCs w:val="24"/>
        </w:rPr>
      </w:pPr>
      <w:r>
        <w:rPr>
          <w:rFonts w:hint="eastAsia"/>
          <w:sz w:val="24"/>
          <w:szCs w:val="24"/>
        </w:rPr>
        <w:t>前面提到，</w:t>
      </w:r>
      <w:proofErr w:type="spellStart"/>
      <w:r>
        <w:rPr>
          <w:rFonts w:hint="eastAsia"/>
          <w:sz w:val="24"/>
          <w:szCs w:val="24"/>
        </w:rPr>
        <w:t>conan</w:t>
      </w:r>
      <w:proofErr w:type="spellEnd"/>
      <w:r>
        <w:rPr>
          <w:rFonts w:hint="eastAsia"/>
          <w:sz w:val="24"/>
          <w:szCs w:val="24"/>
        </w:rPr>
        <w:t>官方的包有问题，会导致在安装的时候出现错误。例如，我在安装的出现的错误如下：</w:t>
      </w:r>
    </w:p>
    <w:p w14:paraId="475EF5F4" w14:textId="04B9C61F" w:rsidR="007B343D" w:rsidRDefault="00E55F42">
      <w:pPr>
        <w:jc w:val="center"/>
        <w:rPr>
          <w:sz w:val="24"/>
          <w:szCs w:val="24"/>
        </w:rPr>
      </w:pPr>
      <w:r>
        <w:rPr>
          <w:rFonts w:hint="eastAsia"/>
          <w:noProof/>
          <w:sz w:val="24"/>
          <w:szCs w:val="24"/>
        </w:rPr>
        <w:lastRenderedPageBreak/>
        <w:drawing>
          <wp:inline distT="0" distB="0" distL="0" distR="0" wp14:anchorId="612D145E" wp14:editId="59B84D36">
            <wp:extent cx="5397500" cy="2921000"/>
            <wp:effectExtent l="0" t="0" r="0" b="0"/>
            <wp:docPr id="16" name="图片 4"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ea0ea86b45634374ae95427485db4e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7500" cy="2921000"/>
                    </a:xfrm>
                    <a:prstGeom prst="rect">
                      <a:avLst/>
                    </a:prstGeom>
                    <a:noFill/>
                    <a:ln>
                      <a:noFill/>
                    </a:ln>
                  </pic:spPr>
                </pic:pic>
              </a:graphicData>
            </a:graphic>
          </wp:inline>
        </w:drawing>
      </w:r>
    </w:p>
    <w:p w14:paraId="210E7932" w14:textId="77777777" w:rsidR="007B343D" w:rsidRDefault="00BC4620">
      <w:pPr>
        <w:spacing w:before="120" w:after="240" w:line="400" w:lineRule="exact"/>
        <w:jc w:val="center"/>
      </w:pPr>
      <w:r>
        <w:rPr>
          <w:rFonts w:hint="eastAsia"/>
        </w:rPr>
        <w:t>图</w:t>
      </w:r>
      <w:r>
        <w:rPr>
          <w:rFonts w:hint="eastAsia"/>
        </w:rPr>
        <w:t xml:space="preserve">2-12 </w:t>
      </w:r>
      <w:proofErr w:type="spellStart"/>
      <w:r>
        <w:rPr>
          <w:rFonts w:hint="eastAsia"/>
        </w:rPr>
        <w:t>conan</w:t>
      </w:r>
      <w:proofErr w:type="spellEnd"/>
      <w:r>
        <w:rPr>
          <w:rFonts w:hint="eastAsia"/>
        </w:rPr>
        <w:t>安装报</w:t>
      </w:r>
      <w:proofErr w:type="gramStart"/>
      <w:r>
        <w:rPr>
          <w:rFonts w:hint="eastAsia"/>
        </w:rPr>
        <w:t>错结果</w:t>
      </w:r>
      <w:proofErr w:type="gramEnd"/>
      <w:r>
        <w:rPr>
          <w:rFonts w:hint="eastAsia"/>
        </w:rPr>
        <w:t>1</w:t>
      </w:r>
    </w:p>
    <w:p w14:paraId="434C27B0" w14:textId="77777777" w:rsidR="007B343D" w:rsidRDefault="00BC4620">
      <w:pPr>
        <w:spacing w:line="400" w:lineRule="exact"/>
        <w:ind w:firstLineChars="200" w:firstLine="480"/>
        <w:rPr>
          <w:sz w:val="24"/>
          <w:szCs w:val="24"/>
        </w:rPr>
      </w:pPr>
      <w:r>
        <w:rPr>
          <w:sz w:val="24"/>
          <w:szCs w:val="24"/>
        </w:rPr>
        <w:t>错误</w:t>
      </w:r>
      <w:r>
        <w:rPr>
          <w:rFonts w:hint="eastAsia"/>
          <w:sz w:val="24"/>
          <w:szCs w:val="24"/>
        </w:rPr>
        <w:t>信息提示</w:t>
      </w:r>
      <w:proofErr w:type="spellStart"/>
      <w:r>
        <w:rPr>
          <w:rFonts w:hint="eastAsia"/>
          <w:sz w:val="24"/>
          <w:szCs w:val="24"/>
        </w:rPr>
        <w:t>fontconfig</w:t>
      </w:r>
      <w:proofErr w:type="spellEnd"/>
      <w:r>
        <w:rPr>
          <w:sz w:val="24"/>
          <w:szCs w:val="24"/>
        </w:rPr>
        <w:t>的</w:t>
      </w:r>
      <w:r>
        <w:rPr>
          <w:sz w:val="24"/>
          <w:szCs w:val="24"/>
        </w:rPr>
        <w:t>2.15.0</w:t>
      </w:r>
      <w:r>
        <w:rPr>
          <w:sz w:val="24"/>
          <w:szCs w:val="24"/>
        </w:rPr>
        <w:t>的版本需要</w:t>
      </w:r>
      <w:proofErr w:type="spellStart"/>
      <w:r>
        <w:rPr>
          <w:sz w:val="24"/>
          <w:szCs w:val="24"/>
        </w:rPr>
        <w:t>conan</w:t>
      </w:r>
      <w:proofErr w:type="spellEnd"/>
      <w:r>
        <w:rPr>
          <w:sz w:val="24"/>
          <w:szCs w:val="24"/>
        </w:rPr>
        <w:t xml:space="preserve"> 1.60.4</w:t>
      </w:r>
      <w:r>
        <w:rPr>
          <w:sz w:val="24"/>
          <w:szCs w:val="24"/>
        </w:rPr>
        <w:t>以上才能安装。由于公司使用的是</w:t>
      </w:r>
      <w:proofErr w:type="spellStart"/>
      <w:r>
        <w:rPr>
          <w:sz w:val="24"/>
          <w:szCs w:val="24"/>
        </w:rPr>
        <w:t>conan</w:t>
      </w:r>
      <w:proofErr w:type="spellEnd"/>
      <w:r>
        <w:rPr>
          <w:sz w:val="24"/>
          <w:szCs w:val="24"/>
        </w:rPr>
        <w:t xml:space="preserve"> 1.60.1</w:t>
      </w:r>
      <w:r>
        <w:rPr>
          <w:sz w:val="24"/>
          <w:szCs w:val="24"/>
        </w:rPr>
        <w:t>，首先</w:t>
      </w:r>
      <w:r>
        <w:rPr>
          <w:rFonts w:hint="eastAsia"/>
          <w:sz w:val="24"/>
          <w:szCs w:val="24"/>
        </w:rPr>
        <w:t>我</w:t>
      </w:r>
      <w:r>
        <w:rPr>
          <w:sz w:val="24"/>
          <w:szCs w:val="24"/>
        </w:rPr>
        <w:t>想到的是</w:t>
      </w:r>
      <w:proofErr w:type="spellStart"/>
      <w:r>
        <w:rPr>
          <w:sz w:val="24"/>
          <w:szCs w:val="24"/>
        </w:rPr>
        <w:t>conan</w:t>
      </w:r>
      <w:proofErr w:type="spellEnd"/>
      <w:r>
        <w:rPr>
          <w:sz w:val="24"/>
          <w:szCs w:val="24"/>
        </w:rPr>
        <w:t>版本不正确。深入研究后，发现的问题</w:t>
      </w:r>
      <w:r>
        <w:rPr>
          <w:rFonts w:hint="eastAsia"/>
          <w:sz w:val="24"/>
          <w:szCs w:val="24"/>
        </w:rPr>
        <w:t>实际上</w:t>
      </w:r>
      <w:r>
        <w:rPr>
          <w:sz w:val="24"/>
          <w:szCs w:val="24"/>
        </w:rPr>
        <w:t>出乎意料。</w:t>
      </w:r>
    </w:p>
    <w:p w14:paraId="5B9B7170" w14:textId="77777777" w:rsidR="007B343D" w:rsidRDefault="00BC4620">
      <w:pPr>
        <w:spacing w:line="400" w:lineRule="exact"/>
        <w:ind w:firstLineChars="200" w:firstLine="480"/>
        <w:rPr>
          <w:sz w:val="24"/>
          <w:szCs w:val="24"/>
        </w:rPr>
      </w:pPr>
      <w:r>
        <w:rPr>
          <w:sz w:val="24"/>
          <w:szCs w:val="24"/>
        </w:rPr>
        <w:t>由于公司实际开发的</w:t>
      </w:r>
      <w:proofErr w:type="spellStart"/>
      <w:r>
        <w:rPr>
          <w:sz w:val="24"/>
          <w:szCs w:val="24"/>
        </w:rPr>
        <w:t>conan</w:t>
      </w:r>
      <w:proofErr w:type="spellEnd"/>
      <w:r>
        <w:rPr>
          <w:sz w:val="24"/>
          <w:szCs w:val="24"/>
        </w:rPr>
        <w:t>版本不可能从</w:t>
      </w:r>
      <w:r>
        <w:rPr>
          <w:sz w:val="24"/>
          <w:szCs w:val="24"/>
        </w:rPr>
        <w:t>1.60.1</w:t>
      </w:r>
      <w:r>
        <w:rPr>
          <w:sz w:val="24"/>
          <w:szCs w:val="24"/>
        </w:rPr>
        <w:t>升到</w:t>
      </w:r>
      <w:r>
        <w:rPr>
          <w:sz w:val="24"/>
          <w:szCs w:val="24"/>
        </w:rPr>
        <w:t>1.60.4</w:t>
      </w:r>
      <w:r>
        <w:rPr>
          <w:sz w:val="24"/>
          <w:szCs w:val="24"/>
        </w:rPr>
        <w:t>，要升肯定一步到位到</w:t>
      </w:r>
      <w:proofErr w:type="spellStart"/>
      <w:r>
        <w:rPr>
          <w:sz w:val="24"/>
          <w:szCs w:val="24"/>
        </w:rPr>
        <w:t>conan</w:t>
      </w:r>
      <w:proofErr w:type="spellEnd"/>
      <w:r>
        <w:rPr>
          <w:sz w:val="24"/>
          <w:szCs w:val="24"/>
        </w:rPr>
        <w:t xml:space="preserve"> 2.0</w:t>
      </w:r>
      <w:r>
        <w:rPr>
          <w:sz w:val="24"/>
          <w:szCs w:val="24"/>
        </w:rPr>
        <w:t>了</w:t>
      </w:r>
      <w:r>
        <w:rPr>
          <w:rFonts w:hint="eastAsia"/>
          <w:sz w:val="24"/>
          <w:szCs w:val="24"/>
        </w:rPr>
        <w:t>，因此只能从</w:t>
      </w:r>
      <w:proofErr w:type="spellStart"/>
      <w:r>
        <w:rPr>
          <w:rFonts w:hint="eastAsia"/>
          <w:sz w:val="24"/>
          <w:szCs w:val="24"/>
        </w:rPr>
        <w:t>conan</w:t>
      </w:r>
      <w:proofErr w:type="spellEnd"/>
      <w:proofErr w:type="gramStart"/>
      <w:r>
        <w:rPr>
          <w:rFonts w:hint="eastAsia"/>
          <w:sz w:val="24"/>
          <w:szCs w:val="24"/>
        </w:rPr>
        <w:t>包本身</w:t>
      </w:r>
      <w:proofErr w:type="gramEnd"/>
      <w:r>
        <w:rPr>
          <w:rFonts w:hint="eastAsia"/>
          <w:sz w:val="24"/>
          <w:szCs w:val="24"/>
        </w:rPr>
        <w:t>出发排查问题。</w:t>
      </w:r>
      <w:r>
        <w:rPr>
          <w:sz w:val="24"/>
          <w:szCs w:val="24"/>
        </w:rPr>
        <w:t>首先查看</w:t>
      </w:r>
      <w:proofErr w:type="spellStart"/>
      <w:r>
        <w:rPr>
          <w:sz w:val="24"/>
          <w:szCs w:val="24"/>
        </w:rPr>
        <w:t>conancenter</w:t>
      </w:r>
      <w:proofErr w:type="spellEnd"/>
      <w:r>
        <w:rPr>
          <w:sz w:val="24"/>
          <w:szCs w:val="24"/>
        </w:rPr>
        <w:t>中</w:t>
      </w:r>
      <w:proofErr w:type="spellStart"/>
      <w:r>
        <w:rPr>
          <w:sz w:val="24"/>
          <w:szCs w:val="24"/>
        </w:rPr>
        <w:t>cairo</w:t>
      </w:r>
      <w:proofErr w:type="spellEnd"/>
      <w:r>
        <w:rPr>
          <w:sz w:val="24"/>
          <w:szCs w:val="24"/>
        </w:rPr>
        <w:t>/1.18.0@</w:t>
      </w:r>
      <w:r>
        <w:rPr>
          <w:sz w:val="24"/>
          <w:szCs w:val="24"/>
        </w:rPr>
        <w:t>远端的包，检索符合当前系统和编译环境的。</w:t>
      </w:r>
      <w:r>
        <w:rPr>
          <w:rFonts w:hint="eastAsia"/>
          <w:sz w:val="24"/>
          <w:szCs w:val="24"/>
        </w:rPr>
        <w:t>发现了有</w:t>
      </w:r>
      <w:r>
        <w:rPr>
          <w:sz w:val="24"/>
          <w:szCs w:val="24"/>
        </w:rPr>
        <w:t>三个长的几乎一样的包：</w:t>
      </w:r>
    </w:p>
    <w:p w14:paraId="755BC21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w:t>
      </w:r>
    </w:p>
    <w:p w14:paraId="5C327FA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Package_ID</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703bcc640002869a53960c4449d3825ff8a103e6</w:t>
      </w:r>
    </w:p>
    <w:p w14:paraId="18579DE8"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74519343"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fPIC</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88B643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16900A4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2EE6916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with_fontconfig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E6590FB"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with_freetype</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977E896"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with_glib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0822C8EB"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with_lzo</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39828DC1"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with_png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6084E94C"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with_symbol_lookup</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65F6EDB0"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with_xcb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4D09540D"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with_xlib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9EA4BC3"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with_xlib_xrender</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C697E43"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with_zlib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61DA515"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[settings]</w:t>
      </w:r>
    </w:p>
    <w:p w14:paraId="1A53012E"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7D61006C"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build_type</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0D5A30B7"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gcc</w:t>
      </w:r>
      <w:proofErr w:type="spellEnd"/>
    </w:p>
    <w:p w14:paraId="580B8B29"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986801"/>
          <w:sz w:val="20"/>
          <w:szCs w:val="20"/>
          <w:shd w:val="clear" w:color="auto" w:fill="F8F8F8"/>
        </w:rPr>
        <w:t>compiler.version</w:t>
      </w:r>
      <w:proofErr w:type="spellEnd"/>
      <w:proofErr w:type="gram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4DE683F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os</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1F60FC3D"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66B96668"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brotli</w:t>
      </w:r>
      <w:proofErr w:type="spellEnd"/>
      <w:r>
        <w:rPr>
          <w:rFonts w:ascii="MonoLisa-Regular" w:eastAsia="Consolas" w:hAnsi="MonoLisa-Regular" w:cs="MonoLisa-Regular"/>
          <w:color w:val="50A14F"/>
          <w:sz w:val="20"/>
          <w:szCs w:val="20"/>
          <w:shd w:val="clear" w:color="auto" w:fill="FFFFFF"/>
        </w:rPr>
        <w:t>/1.1.</w:t>
      </w:r>
      <w:proofErr w:type="gramStart"/>
      <w:r>
        <w:rPr>
          <w:rFonts w:ascii="MonoLisa-Regular" w:eastAsia="Consolas" w:hAnsi="MonoLisa-Regular" w:cs="MonoLisa-Regular"/>
          <w:color w:val="50A14F"/>
          <w:sz w:val="20"/>
          <w:szCs w:val="20"/>
          <w:shd w:val="clear" w:color="auto" w:fill="FFFFFF"/>
        </w:rPr>
        <w:t>0:b</w:t>
      </w:r>
      <w:proofErr w:type="gramEnd"/>
      <w:r>
        <w:rPr>
          <w:rFonts w:ascii="MonoLisa-Regular" w:eastAsia="Consolas" w:hAnsi="MonoLisa-Regular" w:cs="MonoLisa-Regular"/>
          <w:color w:val="50A14F"/>
          <w:sz w:val="20"/>
          <w:szCs w:val="20"/>
          <w:shd w:val="clear" w:color="auto" w:fill="FFFFFF"/>
        </w:rPr>
        <w:t>21556a366bf52552d3a00ce381b508d0563e081</w:t>
      </w:r>
    </w:p>
    <w:p w14:paraId="719A9119"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w:t>
      </w:r>
      <w:proofErr w:type="gramStart"/>
      <w:r>
        <w:rPr>
          <w:rFonts w:ascii="MonoLisa-Regular" w:eastAsia="Consolas" w:hAnsi="MonoLisa-Regular" w:cs="MonoLisa-Regular"/>
          <w:color w:val="50A14F"/>
          <w:sz w:val="20"/>
          <w:szCs w:val="20"/>
          <w:shd w:val="clear" w:color="auto" w:fill="F8F8F8"/>
        </w:rPr>
        <w:t>8:da</w:t>
      </w:r>
      <w:proofErr w:type="gramEnd"/>
      <w:r>
        <w:rPr>
          <w:rFonts w:ascii="MonoLisa-Regular" w:eastAsia="Consolas" w:hAnsi="MonoLisa-Regular" w:cs="MonoLisa-Regular"/>
          <w:color w:val="50A14F"/>
          <w:sz w:val="20"/>
          <w:szCs w:val="20"/>
          <w:shd w:val="clear" w:color="auto" w:fill="F8F8F8"/>
        </w:rPr>
        <w:t>606cf731e334010b0bf6e85a2a6f891b9f36b0</w:t>
      </w:r>
    </w:p>
    <w:p w14:paraId="51BD6CCF"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expat/2.6.0:c215f67ac7fc6a34d9d0fb90b0450016be569d86</w:t>
      </w:r>
    </w:p>
    <w:p w14:paraId="6B041D6F"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fontconfig/2.15.</w:t>
      </w:r>
      <w:proofErr w:type="gramStart"/>
      <w:r>
        <w:rPr>
          <w:rFonts w:ascii="MonoLisa-Regular" w:eastAsia="Consolas" w:hAnsi="MonoLisa-Regular" w:cs="MonoLisa-Regular"/>
          <w:color w:val="50A14F"/>
          <w:sz w:val="20"/>
          <w:szCs w:val="20"/>
          <w:shd w:val="clear" w:color="auto" w:fill="F8F8F8"/>
        </w:rPr>
        <w:t>0:b</w:t>
      </w:r>
      <w:proofErr w:type="gramEnd"/>
      <w:r>
        <w:rPr>
          <w:rFonts w:ascii="MonoLisa-Regular" w:eastAsia="Consolas" w:hAnsi="MonoLisa-Regular" w:cs="MonoLisa-Regular"/>
          <w:color w:val="50A14F"/>
          <w:sz w:val="20"/>
          <w:szCs w:val="20"/>
          <w:shd w:val="clear" w:color="auto" w:fill="F8F8F8"/>
        </w:rPr>
        <w:t>172ac37518ca059ccac0be9c3eb29e5179ecf1e</w:t>
      </w:r>
    </w:p>
    <w:p w14:paraId="17EA1C2B"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freetype</w:t>
      </w:r>
      <w:proofErr w:type="spellEnd"/>
      <w:r>
        <w:rPr>
          <w:rFonts w:ascii="MonoLisa-Regular" w:eastAsia="Consolas" w:hAnsi="MonoLisa-Regular" w:cs="MonoLisa-Regular"/>
          <w:color w:val="50A14F"/>
          <w:sz w:val="20"/>
          <w:szCs w:val="20"/>
          <w:shd w:val="clear" w:color="auto" w:fill="FFFFFF"/>
        </w:rPr>
        <w:t>/2.13.</w:t>
      </w:r>
      <w:proofErr w:type="gramStart"/>
      <w:r>
        <w:rPr>
          <w:rFonts w:ascii="MonoLisa-Regular" w:eastAsia="Consolas" w:hAnsi="MonoLisa-Regular" w:cs="MonoLisa-Regular"/>
          <w:color w:val="50A14F"/>
          <w:sz w:val="20"/>
          <w:szCs w:val="20"/>
          <w:shd w:val="clear" w:color="auto" w:fill="FFFFFF"/>
        </w:rPr>
        <w:t>2:f</w:t>
      </w:r>
      <w:proofErr w:type="gramEnd"/>
      <w:r>
        <w:rPr>
          <w:rFonts w:ascii="MonoLisa-Regular" w:eastAsia="Consolas" w:hAnsi="MonoLisa-Regular" w:cs="MonoLisa-Regular"/>
          <w:color w:val="50A14F"/>
          <w:sz w:val="20"/>
          <w:szCs w:val="20"/>
          <w:shd w:val="clear" w:color="auto" w:fill="FFFFFF"/>
        </w:rPr>
        <w:t>1014dc4f9380132c471ceb778980949abf136d3</w:t>
      </w:r>
    </w:p>
    <w:p w14:paraId="0B476661"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glib/2.78.3:06c63123a2bb8b6d3ea5dcae501525df32efb7b5</w:t>
      </w:r>
    </w:p>
    <w:p w14:paraId="4D2F5906"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libelf</w:t>
      </w:r>
      <w:proofErr w:type="spellEnd"/>
      <w:r>
        <w:rPr>
          <w:rFonts w:ascii="MonoLisa-Regular" w:eastAsia="Consolas" w:hAnsi="MonoLisa-Regular" w:cs="MonoLisa-Regular"/>
          <w:color w:val="50A14F"/>
          <w:sz w:val="20"/>
          <w:szCs w:val="20"/>
          <w:shd w:val="clear" w:color="auto" w:fill="FFFFFF"/>
        </w:rPr>
        <w:t>/0.8.13:6af9cc7cb931c5ad942174fd7838eb655717c709</w:t>
      </w:r>
    </w:p>
    <w:p w14:paraId="2C77277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libffi</w:t>
      </w:r>
      <w:proofErr w:type="spellEnd"/>
      <w:r>
        <w:rPr>
          <w:rFonts w:ascii="MonoLisa-Regular" w:eastAsia="Consolas" w:hAnsi="MonoLisa-Regular" w:cs="MonoLisa-Regular"/>
          <w:color w:val="50A14F"/>
          <w:sz w:val="20"/>
          <w:szCs w:val="20"/>
          <w:shd w:val="clear" w:color="auto" w:fill="F8F8F8"/>
        </w:rPr>
        <w:t>/3.4.4:6af9cc7cb931c5ad942174fd7838eb655717c709</w:t>
      </w:r>
    </w:p>
    <w:p w14:paraId="723152AC"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libmount</w:t>
      </w:r>
      <w:proofErr w:type="spellEnd"/>
      <w:r>
        <w:rPr>
          <w:rFonts w:ascii="MonoLisa-Regular" w:eastAsia="Consolas" w:hAnsi="MonoLisa-Regular" w:cs="MonoLisa-Regular"/>
          <w:color w:val="50A14F"/>
          <w:sz w:val="20"/>
          <w:szCs w:val="20"/>
          <w:shd w:val="clear" w:color="auto" w:fill="FFFFFF"/>
        </w:rPr>
        <w:t>/2.39:6af9cc7cb931c5ad942174fd7838eb655717c709</w:t>
      </w:r>
    </w:p>
    <w:p w14:paraId="693D7FE7"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libpng</w:t>
      </w:r>
      <w:proofErr w:type="spellEnd"/>
      <w:r>
        <w:rPr>
          <w:rFonts w:ascii="MonoLisa-Regular" w:eastAsia="Consolas" w:hAnsi="MonoLisa-Regular" w:cs="MonoLisa-Regular"/>
          <w:color w:val="50A14F"/>
          <w:sz w:val="20"/>
          <w:szCs w:val="20"/>
          <w:shd w:val="clear" w:color="auto" w:fill="F8F8F8"/>
        </w:rPr>
        <w:t>/1.6.43:7929d8ecf29c60d74fd3c1f6cb78bbb3cb49c0c7</w:t>
      </w:r>
    </w:p>
    <w:p w14:paraId="77609EA6"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libselinux</w:t>
      </w:r>
      <w:proofErr w:type="spellEnd"/>
      <w:r>
        <w:rPr>
          <w:rFonts w:ascii="MonoLisa-Regular" w:eastAsia="Consolas" w:hAnsi="MonoLisa-Regular" w:cs="MonoLisa-Regular"/>
          <w:color w:val="50A14F"/>
          <w:sz w:val="20"/>
          <w:szCs w:val="20"/>
          <w:shd w:val="clear" w:color="auto" w:fill="FFFFFF"/>
        </w:rPr>
        <w:t>/3.5:6b0384e3aaa343ede5d2bd125e37a0198206de42</w:t>
      </w:r>
    </w:p>
    <w:p w14:paraId="50B34F6C"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lzo</w:t>
      </w:r>
      <w:proofErr w:type="spellEnd"/>
      <w:r>
        <w:rPr>
          <w:rFonts w:ascii="MonoLisa-Regular" w:eastAsia="Consolas" w:hAnsi="MonoLisa-Regular" w:cs="MonoLisa-Regular"/>
          <w:color w:val="50A14F"/>
          <w:sz w:val="20"/>
          <w:szCs w:val="20"/>
          <w:shd w:val="clear" w:color="auto" w:fill="F8F8F8"/>
        </w:rPr>
        <w:t>/2.10:6af9cc7cb931c5ad942174fd7838eb655717c709</w:t>
      </w:r>
    </w:p>
    <w:p w14:paraId="09FACBA9"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7563DBAC"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pixman</w:t>
      </w:r>
      <w:proofErr w:type="spellEnd"/>
      <w:r>
        <w:rPr>
          <w:rFonts w:ascii="MonoLisa-Regular" w:eastAsia="Consolas" w:hAnsi="MonoLisa-Regular" w:cs="MonoLisa-Regular"/>
          <w:color w:val="50A14F"/>
          <w:sz w:val="20"/>
          <w:szCs w:val="20"/>
          <w:shd w:val="clear" w:color="auto" w:fill="F8F8F8"/>
        </w:rPr>
        <w:t>/0.43.4:6af9cc7cb931c5ad942174fd7838eb655717c709</w:t>
      </w:r>
    </w:p>
    <w:p w14:paraId="12EF480E"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util-linux-libuuid/2.39.2:6af9cc7cb931c5ad942174fd7838eb655717c709</w:t>
      </w:r>
    </w:p>
    <w:p w14:paraId="00ABEA3A"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xorg</w:t>
      </w:r>
      <w:proofErr w:type="spellEnd"/>
      <w:r>
        <w:rPr>
          <w:rFonts w:ascii="MonoLisa-Regular" w:eastAsia="Consolas" w:hAnsi="MonoLisa-Regular" w:cs="MonoLisa-Regular"/>
          <w:color w:val="50A14F"/>
          <w:sz w:val="20"/>
          <w:szCs w:val="20"/>
          <w:shd w:val="clear" w:color="auto" w:fill="F8F8F8"/>
        </w:rPr>
        <w:t>/system:5ab84d6acfe1f23c4fae0ab88f26e3a396351ac9</w:t>
      </w:r>
    </w:p>
    <w:p w14:paraId="5E455BD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zlib</w:t>
      </w:r>
      <w:proofErr w:type="spellEnd"/>
      <w:r>
        <w:rPr>
          <w:rFonts w:ascii="MonoLisa-Regular" w:eastAsia="Consolas" w:hAnsi="MonoLisa-Regular" w:cs="MonoLisa-Regular"/>
          <w:color w:val="50A14F"/>
          <w:sz w:val="20"/>
          <w:szCs w:val="20"/>
          <w:shd w:val="clear" w:color="auto" w:fill="FFFFFF"/>
        </w:rPr>
        <w:t>/1.3.1:6af9cc7cb931c5ad942174fd7838eb655717c709</w:t>
      </w:r>
    </w:p>
    <w:p w14:paraId="25E0CD07"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3C2651E5" w14:textId="77777777" w:rsidR="007B343D" w:rsidRDefault="007B343D">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5209B8E"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2</w:t>
      </w:r>
    </w:p>
    <w:p w14:paraId="6EFC567F"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Package_ID</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8098347825649d9fd3e21c49992446a2a2193ad4</w:t>
      </w:r>
    </w:p>
    <w:p w14:paraId="618F440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50312D49"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fPIC</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09A32F93"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5464DD03"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3C7FA849"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986801"/>
          <w:sz w:val="20"/>
          <w:szCs w:val="20"/>
          <w:shd w:val="clear" w:color="auto" w:fill="F8F8F8"/>
        </w:rPr>
        <w:t>with_fontconfig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0867DD7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with_freetype</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13A751F5"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with_glib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4FFDAEE"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with_lzo</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367E9568"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with_png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3136926B"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with_symbol_lookup</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159BF255"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with_xcb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AAC6A18"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with_xlib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36ECB92"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with_xlib_xrender</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C848A5D"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with_zlib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73BCE1F5"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[settings]</w:t>
      </w:r>
    </w:p>
    <w:p w14:paraId="30355B7B"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0A0351AF"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build_type</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3C614B71"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gcc</w:t>
      </w:r>
      <w:proofErr w:type="spellEnd"/>
    </w:p>
    <w:p w14:paraId="7B97EF9C"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986801"/>
          <w:sz w:val="20"/>
          <w:szCs w:val="20"/>
          <w:shd w:val="clear" w:color="auto" w:fill="F8F8F8"/>
        </w:rPr>
        <w:t>compiler.version</w:t>
      </w:r>
      <w:proofErr w:type="spellEnd"/>
      <w:proofErr w:type="gram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0ED03168"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os</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64040E76"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0AABC11A"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brotli</w:t>
      </w:r>
      <w:proofErr w:type="spellEnd"/>
      <w:r>
        <w:rPr>
          <w:rFonts w:ascii="MonoLisa-Regular" w:eastAsia="Consolas" w:hAnsi="MonoLisa-Regular" w:cs="MonoLisa-Regular"/>
          <w:color w:val="50A14F"/>
          <w:sz w:val="20"/>
          <w:szCs w:val="20"/>
          <w:shd w:val="clear" w:color="auto" w:fill="FFFFFF"/>
        </w:rPr>
        <w:t>/1.1.</w:t>
      </w:r>
      <w:proofErr w:type="gramStart"/>
      <w:r>
        <w:rPr>
          <w:rFonts w:ascii="MonoLisa-Regular" w:eastAsia="Consolas" w:hAnsi="MonoLisa-Regular" w:cs="MonoLisa-Regular"/>
          <w:color w:val="50A14F"/>
          <w:sz w:val="20"/>
          <w:szCs w:val="20"/>
          <w:shd w:val="clear" w:color="auto" w:fill="FFFFFF"/>
        </w:rPr>
        <w:t>0:b</w:t>
      </w:r>
      <w:proofErr w:type="gramEnd"/>
      <w:r>
        <w:rPr>
          <w:rFonts w:ascii="MonoLisa-Regular" w:eastAsia="Consolas" w:hAnsi="MonoLisa-Regular" w:cs="MonoLisa-Regular"/>
          <w:color w:val="50A14F"/>
          <w:sz w:val="20"/>
          <w:szCs w:val="20"/>
          <w:shd w:val="clear" w:color="auto" w:fill="FFFFFF"/>
        </w:rPr>
        <w:t>21556a366bf52552d3a00ce381b508d0563e081</w:t>
      </w:r>
    </w:p>
    <w:p w14:paraId="7A1BBC10"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w:t>
      </w:r>
      <w:proofErr w:type="gramStart"/>
      <w:r>
        <w:rPr>
          <w:rFonts w:ascii="MonoLisa-Regular" w:eastAsia="Consolas" w:hAnsi="MonoLisa-Regular" w:cs="MonoLisa-Regular"/>
          <w:color w:val="50A14F"/>
          <w:sz w:val="20"/>
          <w:szCs w:val="20"/>
          <w:shd w:val="clear" w:color="auto" w:fill="F8F8F8"/>
        </w:rPr>
        <w:t>8:da</w:t>
      </w:r>
      <w:proofErr w:type="gramEnd"/>
      <w:r>
        <w:rPr>
          <w:rFonts w:ascii="MonoLisa-Regular" w:eastAsia="Consolas" w:hAnsi="MonoLisa-Regular" w:cs="MonoLisa-Regular"/>
          <w:color w:val="50A14F"/>
          <w:sz w:val="20"/>
          <w:szCs w:val="20"/>
          <w:shd w:val="clear" w:color="auto" w:fill="F8F8F8"/>
        </w:rPr>
        <w:t>606cf731e334010b0bf6e85a2a6f891b9f36b0</w:t>
      </w:r>
    </w:p>
    <w:p w14:paraId="150AA5CE"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expat/2.5.0:c215f67ac7fc6a34d9d0fb90b0450016be569d86</w:t>
      </w:r>
    </w:p>
    <w:p w14:paraId="54878A3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fontconfig/2.14.</w:t>
      </w:r>
      <w:proofErr w:type="gramStart"/>
      <w:r>
        <w:rPr>
          <w:rFonts w:ascii="MonoLisa-Regular" w:eastAsia="Consolas" w:hAnsi="MonoLisa-Regular" w:cs="MonoLisa-Regular"/>
          <w:color w:val="50A14F"/>
          <w:sz w:val="20"/>
          <w:szCs w:val="20"/>
          <w:shd w:val="clear" w:color="auto" w:fill="F8F8F8"/>
        </w:rPr>
        <w:t>2:b</w:t>
      </w:r>
      <w:proofErr w:type="gramEnd"/>
      <w:r>
        <w:rPr>
          <w:rFonts w:ascii="MonoLisa-Regular" w:eastAsia="Consolas" w:hAnsi="MonoLisa-Regular" w:cs="MonoLisa-Regular"/>
          <w:color w:val="50A14F"/>
          <w:sz w:val="20"/>
          <w:szCs w:val="20"/>
          <w:shd w:val="clear" w:color="auto" w:fill="F8F8F8"/>
        </w:rPr>
        <w:t>172ac37518ca059ccac0be9c3eb29e5179ecf1e</w:t>
      </w:r>
    </w:p>
    <w:p w14:paraId="6ECDD9D5"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freetype</w:t>
      </w:r>
      <w:proofErr w:type="spellEnd"/>
      <w:r>
        <w:rPr>
          <w:rFonts w:ascii="MonoLisa-Regular" w:eastAsia="Consolas" w:hAnsi="MonoLisa-Regular" w:cs="MonoLisa-Regular"/>
          <w:color w:val="50A14F"/>
          <w:sz w:val="20"/>
          <w:szCs w:val="20"/>
          <w:shd w:val="clear" w:color="auto" w:fill="FFFFFF"/>
        </w:rPr>
        <w:t>/2.13.</w:t>
      </w:r>
      <w:proofErr w:type="gramStart"/>
      <w:r>
        <w:rPr>
          <w:rFonts w:ascii="MonoLisa-Regular" w:eastAsia="Consolas" w:hAnsi="MonoLisa-Regular" w:cs="MonoLisa-Regular"/>
          <w:color w:val="50A14F"/>
          <w:sz w:val="20"/>
          <w:szCs w:val="20"/>
          <w:shd w:val="clear" w:color="auto" w:fill="FFFFFF"/>
        </w:rPr>
        <w:t>0:f</w:t>
      </w:r>
      <w:proofErr w:type="gramEnd"/>
      <w:r>
        <w:rPr>
          <w:rFonts w:ascii="MonoLisa-Regular" w:eastAsia="Consolas" w:hAnsi="MonoLisa-Regular" w:cs="MonoLisa-Regular"/>
          <w:color w:val="50A14F"/>
          <w:sz w:val="20"/>
          <w:szCs w:val="20"/>
          <w:shd w:val="clear" w:color="auto" w:fill="FFFFFF"/>
        </w:rPr>
        <w:t>1014dc4f9380132c471ceb778980949abf136d3</w:t>
      </w:r>
    </w:p>
    <w:p w14:paraId="6A2AC4A0"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glib/2.78.0:06c63123a2bb8b6d3ea5dcae501525df32efb7b5</w:t>
      </w:r>
    </w:p>
    <w:p w14:paraId="05C61EE5"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libelf</w:t>
      </w:r>
      <w:proofErr w:type="spellEnd"/>
      <w:r>
        <w:rPr>
          <w:rFonts w:ascii="MonoLisa-Regular" w:eastAsia="Consolas" w:hAnsi="MonoLisa-Regular" w:cs="MonoLisa-Regular"/>
          <w:color w:val="50A14F"/>
          <w:sz w:val="20"/>
          <w:szCs w:val="20"/>
          <w:shd w:val="clear" w:color="auto" w:fill="FFFFFF"/>
        </w:rPr>
        <w:t>/0.8.13:6af9cc7cb931c5ad942174fd7838eb655717c709</w:t>
      </w:r>
    </w:p>
    <w:p w14:paraId="1C9BF8D5"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libffi</w:t>
      </w:r>
      <w:proofErr w:type="spellEnd"/>
      <w:r>
        <w:rPr>
          <w:rFonts w:ascii="MonoLisa-Regular" w:eastAsia="Consolas" w:hAnsi="MonoLisa-Regular" w:cs="MonoLisa-Regular"/>
          <w:color w:val="50A14F"/>
          <w:sz w:val="20"/>
          <w:szCs w:val="20"/>
          <w:shd w:val="clear" w:color="auto" w:fill="F8F8F8"/>
        </w:rPr>
        <w:t>/3.4.4:6af9cc7cb931c5ad942174fd7838eb655717c709</w:t>
      </w:r>
    </w:p>
    <w:p w14:paraId="26A5BB5A"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libmount</w:t>
      </w:r>
      <w:proofErr w:type="spellEnd"/>
      <w:r>
        <w:rPr>
          <w:rFonts w:ascii="MonoLisa-Regular" w:eastAsia="Consolas" w:hAnsi="MonoLisa-Regular" w:cs="MonoLisa-Regular"/>
          <w:color w:val="50A14F"/>
          <w:sz w:val="20"/>
          <w:szCs w:val="20"/>
          <w:shd w:val="clear" w:color="auto" w:fill="FFFFFF"/>
        </w:rPr>
        <w:t>/2.39:6af9cc7cb931c5ad942174fd7838eb655717c709</w:t>
      </w:r>
    </w:p>
    <w:p w14:paraId="3F113979"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libpng</w:t>
      </w:r>
      <w:proofErr w:type="spellEnd"/>
      <w:r>
        <w:rPr>
          <w:rFonts w:ascii="MonoLisa-Regular" w:eastAsia="Consolas" w:hAnsi="MonoLisa-Regular" w:cs="MonoLisa-Regular"/>
          <w:color w:val="50A14F"/>
          <w:sz w:val="20"/>
          <w:szCs w:val="20"/>
          <w:shd w:val="clear" w:color="auto" w:fill="F8F8F8"/>
        </w:rPr>
        <w:t>/1.6.40:7929d8ecf29c60d74fd3c1f6cb78bbb3cb49c0c7</w:t>
      </w:r>
    </w:p>
    <w:p w14:paraId="12D69F44"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libselinux</w:t>
      </w:r>
      <w:proofErr w:type="spellEnd"/>
      <w:r>
        <w:rPr>
          <w:rFonts w:ascii="MonoLisa-Regular" w:eastAsia="Consolas" w:hAnsi="MonoLisa-Regular" w:cs="MonoLisa-Regular"/>
          <w:color w:val="50A14F"/>
          <w:sz w:val="20"/>
          <w:szCs w:val="20"/>
          <w:shd w:val="clear" w:color="auto" w:fill="FFFFFF"/>
        </w:rPr>
        <w:t>/3.5:6b0384e3aaa343ede5d2bd125e37a0198206de42</w:t>
      </w:r>
    </w:p>
    <w:p w14:paraId="4EA8B20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lzo</w:t>
      </w:r>
      <w:proofErr w:type="spellEnd"/>
      <w:r>
        <w:rPr>
          <w:rFonts w:ascii="MonoLisa-Regular" w:eastAsia="Consolas" w:hAnsi="MonoLisa-Regular" w:cs="MonoLisa-Regular"/>
          <w:color w:val="50A14F"/>
          <w:sz w:val="20"/>
          <w:szCs w:val="20"/>
          <w:shd w:val="clear" w:color="auto" w:fill="F8F8F8"/>
        </w:rPr>
        <w:t>/2.10:6af9cc7cb931c5ad942174fd7838eb655717c709</w:t>
      </w:r>
    </w:p>
    <w:p w14:paraId="38C32EA2"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32E0C023"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pixman</w:t>
      </w:r>
      <w:proofErr w:type="spellEnd"/>
      <w:r>
        <w:rPr>
          <w:rFonts w:ascii="MonoLisa-Regular" w:eastAsia="Consolas" w:hAnsi="MonoLisa-Regular" w:cs="MonoLisa-Regular"/>
          <w:color w:val="50A14F"/>
          <w:sz w:val="20"/>
          <w:szCs w:val="20"/>
          <w:shd w:val="clear" w:color="auto" w:fill="F8F8F8"/>
        </w:rPr>
        <w:t>/0.40.0:6af9cc7cb931c5ad942174fd7838eb655717c709</w:t>
      </w:r>
    </w:p>
    <w:p w14:paraId="7337DCE6"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util-linux-libuuid/2.39:6af9cc7cb931c5ad942174fd7838eb655717c709</w:t>
      </w:r>
    </w:p>
    <w:p w14:paraId="412249C2"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50A14F"/>
          <w:sz w:val="20"/>
          <w:szCs w:val="20"/>
          <w:shd w:val="clear" w:color="auto" w:fill="F8F8F8"/>
        </w:rPr>
        <w:t>xorg</w:t>
      </w:r>
      <w:proofErr w:type="spellEnd"/>
      <w:r>
        <w:rPr>
          <w:rFonts w:ascii="MonoLisa-Regular" w:eastAsia="Consolas" w:hAnsi="MonoLisa-Regular" w:cs="MonoLisa-Regular"/>
          <w:color w:val="50A14F"/>
          <w:sz w:val="20"/>
          <w:szCs w:val="20"/>
          <w:shd w:val="clear" w:color="auto" w:fill="F8F8F8"/>
        </w:rPr>
        <w:t>/system:5ab84d6acfe1f23c4fae0ab88f26e3a396351ac9</w:t>
      </w:r>
    </w:p>
    <w:p w14:paraId="5B746806"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zlib</w:t>
      </w:r>
      <w:proofErr w:type="spellEnd"/>
      <w:r>
        <w:rPr>
          <w:rFonts w:ascii="MonoLisa-Regular" w:eastAsia="Consolas" w:hAnsi="MonoLisa-Regular" w:cs="MonoLisa-Regular"/>
          <w:color w:val="50A14F"/>
          <w:sz w:val="20"/>
          <w:szCs w:val="20"/>
          <w:shd w:val="clear" w:color="auto" w:fill="FFFFFF"/>
        </w:rPr>
        <w:t>/1.3:6af9cc7cb931c5ad942174fd7838eb655717c709</w:t>
      </w:r>
    </w:p>
    <w:p w14:paraId="1BC79223"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23E0807"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0C6E10A"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package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3</w:t>
      </w:r>
    </w:p>
    <w:p w14:paraId="58B41712"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Package_ID</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a336bac291d8ec6a55c6257f3266f9a8760c7403</w:t>
      </w:r>
    </w:p>
    <w:p w14:paraId="0FE5F099"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[options]</w:t>
      </w:r>
    </w:p>
    <w:p w14:paraId="034BD602"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fPIC</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0F5DB597"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shared: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False</w:t>
      </w:r>
    </w:p>
    <w:p w14:paraId="190C1171"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tee: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7F05CD46"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with_fontconfig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CA10399"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with_freetype</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6813C026"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with_glib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58BF5B27"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with_lzo</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4018CFD8"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with_png</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2EA61CC"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with_symbol_lookup</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False</w:t>
      </w:r>
    </w:p>
    <w:p w14:paraId="44B677CC"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with_xcb</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71E98CA"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with_xlib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5BD8426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with_xlib_xrender</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1277DB56"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with_zlib</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p>
    <w:p w14:paraId="1B262007"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[settings]</w:t>
      </w:r>
    </w:p>
    <w:p w14:paraId="20A75F59"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arch:</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x86_64</w:t>
      </w:r>
    </w:p>
    <w:p w14:paraId="500192A7"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986801"/>
          <w:sz w:val="20"/>
          <w:szCs w:val="20"/>
          <w:shd w:val="clear" w:color="auto" w:fill="F8F8F8"/>
        </w:rPr>
        <w:t>build_type</w:t>
      </w:r>
      <w:proofErr w:type="spell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Release</w:t>
      </w:r>
    </w:p>
    <w:p w14:paraId="6763E8C8"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compiler:</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gcc</w:t>
      </w:r>
      <w:proofErr w:type="spellEnd"/>
    </w:p>
    <w:p w14:paraId="7EE631DF"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986801"/>
          <w:sz w:val="20"/>
          <w:szCs w:val="20"/>
          <w:shd w:val="clear" w:color="auto" w:fill="F8F8F8"/>
        </w:rPr>
        <w:t>compiler.version</w:t>
      </w:r>
      <w:proofErr w:type="spellEnd"/>
      <w:proofErr w:type="gramEnd"/>
      <w:r>
        <w:rPr>
          <w:rFonts w:ascii="MonoLisa-Regular" w:eastAsia="Consolas" w:hAnsi="MonoLisa-Regular" w:cs="MonoLisa-Regular"/>
          <w:color w:val="986801"/>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9</w:t>
      </w:r>
    </w:p>
    <w:p w14:paraId="60142375"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986801"/>
          <w:sz w:val="20"/>
          <w:szCs w:val="20"/>
          <w:shd w:val="clear" w:color="auto" w:fill="FFFFFF"/>
        </w:rPr>
        <w:t>os</w:t>
      </w:r>
      <w:proofErr w:type="spellEnd"/>
      <w:r>
        <w:rPr>
          <w:rFonts w:ascii="MonoLisa-Regular" w:eastAsia="Consolas" w:hAnsi="MonoLisa-Regular" w:cs="MonoLisa-Regular"/>
          <w:color w:val="986801"/>
          <w:sz w:val="20"/>
          <w:szCs w:val="20"/>
          <w:shd w:val="clear" w:color="auto" w:fill="FFFFFF"/>
        </w:rPr>
        <w: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Linux</w:t>
      </w:r>
    </w:p>
    <w:p w14:paraId="7FA12B9F"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[requires]</w:t>
      </w:r>
    </w:p>
    <w:p w14:paraId="65137715"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brotli</w:t>
      </w:r>
      <w:proofErr w:type="spellEnd"/>
      <w:r>
        <w:rPr>
          <w:rFonts w:ascii="MonoLisa-Regular" w:eastAsia="Consolas" w:hAnsi="MonoLisa-Regular" w:cs="MonoLisa-Regular"/>
          <w:color w:val="50A14F"/>
          <w:sz w:val="20"/>
          <w:szCs w:val="20"/>
          <w:shd w:val="clear" w:color="auto" w:fill="FFFFFF"/>
        </w:rPr>
        <w:t>/1.1.</w:t>
      </w:r>
      <w:proofErr w:type="gramStart"/>
      <w:r>
        <w:rPr>
          <w:rFonts w:ascii="MonoLisa-Regular" w:eastAsia="Consolas" w:hAnsi="MonoLisa-Regular" w:cs="MonoLisa-Regular"/>
          <w:color w:val="50A14F"/>
          <w:sz w:val="20"/>
          <w:szCs w:val="20"/>
          <w:shd w:val="clear" w:color="auto" w:fill="FFFFFF"/>
        </w:rPr>
        <w:t>0:b</w:t>
      </w:r>
      <w:proofErr w:type="gramEnd"/>
      <w:r>
        <w:rPr>
          <w:rFonts w:ascii="MonoLisa-Regular" w:eastAsia="Consolas" w:hAnsi="MonoLisa-Regular" w:cs="MonoLisa-Regular"/>
          <w:color w:val="50A14F"/>
          <w:sz w:val="20"/>
          <w:szCs w:val="20"/>
          <w:shd w:val="clear" w:color="auto" w:fill="FFFFFF"/>
        </w:rPr>
        <w:t>21556a366bf52552d3a00ce381b508d0563e081</w:t>
      </w:r>
    </w:p>
    <w:p w14:paraId="36CC5871"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bzip2/1.0.</w:t>
      </w:r>
      <w:proofErr w:type="gramStart"/>
      <w:r>
        <w:rPr>
          <w:rFonts w:ascii="MonoLisa-Regular" w:eastAsia="Consolas" w:hAnsi="MonoLisa-Regular" w:cs="MonoLisa-Regular"/>
          <w:color w:val="50A14F"/>
          <w:sz w:val="20"/>
          <w:szCs w:val="20"/>
          <w:shd w:val="clear" w:color="auto" w:fill="F8F8F8"/>
        </w:rPr>
        <w:t>8:da</w:t>
      </w:r>
      <w:proofErr w:type="gramEnd"/>
      <w:r>
        <w:rPr>
          <w:rFonts w:ascii="MonoLisa-Regular" w:eastAsia="Consolas" w:hAnsi="MonoLisa-Regular" w:cs="MonoLisa-Regular"/>
          <w:color w:val="50A14F"/>
          <w:sz w:val="20"/>
          <w:szCs w:val="20"/>
          <w:shd w:val="clear" w:color="auto" w:fill="F8F8F8"/>
        </w:rPr>
        <w:t>606cf731e334010b0bf6e85a2a6f891b9f36b0</w:t>
      </w:r>
    </w:p>
    <w:p w14:paraId="5869AB89"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expat/2.5.0:c215f67ac7fc6a34d9d0fb90b0450016be569d86</w:t>
      </w:r>
    </w:p>
    <w:p w14:paraId="68E6815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fontconfig/2.14.</w:t>
      </w:r>
      <w:proofErr w:type="gramStart"/>
      <w:r>
        <w:rPr>
          <w:rFonts w:ascii="MonoLisa-Regular" w:eastAsia="Consolas" w:hAnsi="MonoLisa-Regular" w:cs="MonoLisa-Regular"/>
          <w:color w:val="50A14F"/>
          <w:sz w:val="20"/>
          <w:szCs w:val="20"/>
          <w:shd w:val="clear" w:color="auto" w:fill="F8F8F8"/>
        </w:rPr>
        <w:t>2:b</w:t>
      </w:r>
      <w:proofErr w:type="gramEnd"/>
      <w:r>
        <w:rPr>
          <w:rFonts w:ascii="MonoLisa-Regular" w:eastAsia="Consolas" w:hAnsi="MonoLisa-Regular" w:cs="MonoLisa-Regular"/>
          <w:color w:val="50A14F"/>
          <w:sz w:val="20"/>
          <w:szCs w:val="20"/>
          <w:shd w:val="clear" w:color="auto" w:fill="F8F8F8"/>
        </w:rPr>
        <w:t>172ac37518ca059ccac0be9c3eb29e5179ecf1e</w:t>
      </w:r>
    </w:p>
    <w:p w14:paraId="6DFD710C"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freetype</w:t>
      </w:r>
      <w:proofErr w:type="spellEnd"/>
      <w:r>
        <w:rPr>
          <w:rFonts w:ascii="MonoLisa-Regular" w:eastAsia="Consolas" w:hAnsi="MonoLisa-Regular" w:cs="MonoLisa-Regular"/>
          <w:color w:val="50A14F"/>
          <w:sz w:val="20"/>
          <w:szCs w:val="20"/>
          <w:shd w:val="clear" w:color="auto" w:fill="FFFFFF"/>
        </w:rPr>
        <w:t>/2.13.</w:t>
      </w:r>
      <w:proofErr w:type="gramStart"/>
      <w:r>
        <w:rPr>
          <w:rFonts w:ascii="MonoLisa-Regular" w:eastAsia="Consolas" w:hAnsi="MonoLisa-Regular" w:cs="MonoLisa-Regular"/>
          <w:color w:val="50A14F"/>
          <w:sz w:val="20"/>
          <w:szCs w:val="20"/>
          <w:shd w:val="clear" w:color="auto" w:fill="FFFFFF"/>
        </w:rPr>
        <w:t>2:f</w:t>
      </w:r>
      <w:proofErr w:type="gramEnd"/>
      <w:r>
        <w:rPr>
          <w:rFonts w:ascii="MonoLisa-Regular" w:eastAsia="Consolas" w:hAnsi="MonoLisa-Regular" w:cs="MonoLisa-Regular"/>
          <w:color w:val="50A14F"/>
          <w:sz w:val="20"/>
          <w:szCs w:val="20"/>
          <w:shd w:val="clear" w:color="auto" w:fill="FFFFFF"/>
        </w:rPr>
        <w:t>1014dc4f9380132c471ceb778980949abf136d3</w:t>
      </w:r>
    </w:p>
    <w:p w14:paraId="2EE6D644"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glib/2.78.1:06c63123a2bb8b6d3ea5dcae501525df32efb7b5</w:t>
      </w:r>
    </w:p>
    <w:p w14:paraId="68B6C0BF"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libelf</w:t>
      </w:r>
      <w:proofErr w:type="spellEnd"/>
      <w:r>
        <w:rPr>
          <w:rFonts w:ascii="MonoLisa-Regular" w:eastAsia="Consolas" w:hAnsi="MonoLisa-Regular" w:cs="MonoLisa-Regular"/>
          <w:color w:val="50A14F"/>
          <w:sz w:val="20"/>
          <w:szCs w:val="20"/>
          <w:shd w:val="clear" w:color="auto" w:fill="FFFFFF"/>
        </w:rPr>
        <w:t>/0.8.13:6af9cc7cb931c5ad942174fd7838eb655717c709</w:t>
      </w:r>
    </w:p>
    <w:p w14:paraId="460D5B9E"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50A14F"/>
          <w:sz w:val="20"/>
          <w:szCs w:val="20"/>
          <w:shd w:val="clear" w:color="auto" w:fill="F8F8F8"/>
        </w:rPr>
        <w:t>libffi</w:t>
      </w:r>
      <w:proofErr w:type="spellEnd"/>
      <w:r>
        <w:rPr>
          <w:rFonts w:ascii="MonoLisa-Regular" w:eastAsia="Consolas" w:hAnsi="MonoLisa-Regular" w:cs="MonoLisa-Regular"/>
          <w:color w:val="50A14F"/>
          <w:sz w:val="20"/>
          <w:szCs w:val="20"/>
          <w:shd w:val="clear" w:color="auto" w:fill="F8F8F8"/>
        </w:rPr>
        <w:t>/3.4.4:6af9cc7cb931c5ad942174fd7838eb655717c709</w:t>
      </w:r>
    </w:p>
    <w:p w14:paraId="09809C63"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libmount</w:t>
      </w:r>
      <w:proofErr w:type="spellEnd"/>
      <w:r>
        <w:rPr>
          <w:rFonts w:ascii="MonoLisa-Regular" w:eastAsia="Consolas" w:hAnsi="MonoLisa-Regular" w:cs="MonoLisa-Regular"/>
          <w:color w:val="50A14F"/>
          <w:sz w:val="20"/>
          <w:szCs w:val="20"/>
          <w:shd w:val="clear" w:color="auto" w:fill="FFFFFF"/>
        </w:rPr>
        <w:t>/2.39:6af9cc7cb931c5ad942174fd7838eb655717c709</w:t>
      </w:r>
    </w:p>
    <w:p w14:paraId="25FC293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libpng</w:t>
      </w:r>
      <w:proofErr w:type="spellEnd"/>
      <w:r>
        <w:rPr>
          <w:rFonts w:ascii="MonoLisa-Regular" w:eastAsia="Consolas" w:hAnsi="MonoLisa-Regular" w:cs="MonoLisa-Regular"/>
          <w:color w:val="50A14F"/>
          <w:sz w:val="20"/>
          <w:szCs w:val="20"/>
          <w:shd w:val="clear" w:color="auto" w:fill="F8F8F8"/>
        </w:rPr>
        <w:t>/1.6.40:7929d8ecf29c60d74fd3c1f6cb78bbb3cb49c0c7</w:t>
      </w:r>
    </w:p>
    <w:p w14:paraId="55C676CD"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libselinux</w:t>
      </w:r>
      <w:proofErr w:type="spellEnd"/>
      <w:r>
        <w:rPr>
          <w:rFonts w:ascii="MonoLisa-Regular" w:eastAsia="Consolas" w:hAnsi="MonoLisa-Regular" w:cs="MonoLisa-Regular"/>
          <w:color w:val="50A14F"/>
          <w:sz w:val="20"/>
          <w:szCs w:val="20"/>
          <w:shd w:val="clear" w:color="auto" w:fill="FFFFFF"/>
        </w:rPr>
        <w:t>/3.5:6b0384e3aaa343ede5d2bd125e37a0198206de42</w:t>
      </w:r>
    </w:p>
    <w:p w14:paraId="39C8836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lzo</w:t>
      </w:r>
      <w:proofErr w:type="spellEnd"/>
      <w:r>
        <w:rPr>
          <w:rFonts w:ascii="MonoLisa-Regular" w:eastAsia="Consolas" w:hAnsi="MonoLisa-Regular" w:cs="MonoLisa-Regular"/>
          <w:color w:val="50A14F"/>
          <w:sz w:val="20"/>
          <w:szCs w:val="20"/>
          <w:shd w:val="clear" w:color="auto" w:fill="F8F8F8"/>
        </w:rPr>
        <w:t>/2.10:6af9cc7cb931c5ad942174fd7838eb655717c709</w:t>
      </w:r>
    </w:p>
    <w:p w14:paraId="5C667DC1"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pcre2/10.42:647f8233073b10c84d51b1833c74f5a1cb8e8604</w:t>
      </w:r>
    </w:p>
    <w:p w14:paraId="62F345CE"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pixman</w:t>
      </w:r>
      <w:proofErr w:type="spellEnd"/>
      <w:r>
        <w:rPr>
          <w:rFonts w:ascii="MonoLisa-Regular" w:eastAsia="Consolas" w:hAnsi="MonoLisa-Regular" w:cs="MonoLisa-Regular"/>
          <w:color w:val="50A14F"/>
          <w:sz w:val="20"/>
          <w:szCs w:val="20"/>
          <w:shd w:val="clear" w:color="auto" w:fill="F8F8F8"/>
        </w:rPr>
        <w:t>/0.42.2:6af9cc7cb931c5ad942174fd7838eb655717c709</w:t>
      </w:r>
    </w:p>
    <w:p w14:paraId="29C9D0DF"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util-linux-libuuid/2.39.2:6af9cc7cb931c5ad942174fd7838eb655717c709</w:t>
      </w:r>
    </w:p>
    <w:p w14:paraId="3E5EB71B"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xorg</w:t>
      </w:r>
      <w:proofErr w:type="spellEnd"/>
      <w:r>
        <w:rPr>
          <w:rFonts w:ascii="MonoLisa-Regular" w:eastAsia="Consolas" w:hAnsi="MonoLisa-Regular" w:cs="MonoLisa-Regular"/>
          <w:color w:val="50A14F"/>
          <w:sz w:val="20"/>
          <w:szCs w:val="20"/>
          <w:shd w:val="clear" w:color="auto" w:fill="F8F8F8"/>
        </w:rPr>
        <w:t>/system:5ab84d6acfe1f23c4fae0ab88f26e3a396351ac9</w:t>
      </w:r>
    </w:p>
    <w:p w14:paraId="52A35435" w14:textId="77777777" w:rsidR="007B343D" w:rsidRDefault="00BC4620">
      <w:pPr>
        <w:widowControl/>
        <w:numPr>
          <w:ilvl w:val="0"/>
          <w:numId w:val="1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zlib</w:t>
      </w:r>
      <w:proofErr w:type="spellEnd"/>
      <w:r>
        <w:rPr>
          <w:rFonts w:ascii="MonoLisa-Regular" w:eastAsia="Consolas" w:hAnsi="MonoLisa-Regular" w:cs="MonoLisa-Regular"/>
          <w:color w:val="50A14F"/>
          <w:sz w:val="20"/>
          <w:szCs w:val="20"/>
          <w:shd w:val="clear" w:color="auto" w:fill="FFFFFF"/>
        </w:rPr>
        <w:t>/1.3:6af9cc7cb931c5ad942174fd7838eb655717c709</w:t>
      </w:r>
    </w:p>
    <w:p w14:paraId="5EE26771" w14:textId="77777777" w:rsidR="007B343D" w:rsidRDefault="00BC4620">
      <w:pPr>
        <w:widowControl/>
        <w:numPr>
          <w:ilvl w:val="0"/>
          <w:numId w:val="1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Outdated from recipe: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p>
    <w:p w14:paraId="2EA7535C" w14:textId="77777777" w:rsidR="007B343D" w:rsidRDefault="00BC4620">
      <w:pPr>
        <w:spacing w:line="400" w:lineRule="exact"/>
        <w:ind w:firstLineChars="200" w:firstLine="480"/>
        <w:rPr>
          <w:sz w:val="24"/>
          <w:szCs w:val="24"/>
        </w:rPr>
      </w:pPr>
      <w:r>
        <w:rPr>
          <w:sz w:val="24"/>
          <w:szCs w:val="24"/>
        </w:rPr>
        <w:t>这三个包的唯一区别在于</w:t>
      </w:r>
      <w:r>
        <w:rPr>
          <w:rFonts w:hint="eastAsia"/>
          <w:sz w:val="24"/>
          <w:szCs w:val="24"/>
        </w:rPr>
        <w:t>requires</w:t>
      </w:r>
      <w:r>
        <w:rPr>
          <w:sz w:val="24"/>
          <w:szCs w:val="24"/>
        </w:rPr>
        <w:t>不同，第一个</w:t>
      </w:r>
      <w:proofErr w:type="gramStart"/>
      <w:r>
        <w:rPr>
          <w:sz w:val="24"/>
          <w:szCs w:val="24"/>
        </w:rPr>
        <w:t>包需要</w:t>
      </w:r>
      <w:proofErr w:type="gramEnd"/>
      <w:r>
        <w:rPr>
          <w:sz w:val="24"/>
          <w:szCs w:val="24"/>
        </w:rPr>
        <w:t>expat/2.6.0</w:t>
      </w:r>
      <w:r>
        <w:rPr>
          <w:sz w:val="24"/>
          <w:szCs w:val="24"/>
        </w:rPr>
        <w:t>，第二个和第三个</w:t>
      </w:r>
      <w:proofErr w:type="gramStart"/>
      <w:r>
        <w:rPr>
          <w:sz w:val="24"/>
          <w:szCs w:val="24"/>
        </w:rPr>
        <w:t>包需要</w:t>
      </w:r>
      <w:proofErr w:type="gramEnd"/>
      <w:r>
        <w:rPr>
          <w:sz w:val="24"/>
          <w:szCs w:val="24"/>
        </w:rPr>
        <w:t>expat/2.5.0</w:t>
      </w:r>
      <w:r>
        <w:rPr>
          <w:sz w:val="24"/>
          <w:szCs w:val="24"/>
        </w:rPr>
        <w:t>。第二个</w:t>
      </w:r>
      <w:proofErr w:type="gramStart"/>
      <w:r>
        <w:rPr>
          <w:sz w:val="24"/>
          <w:szCs w:val="24"/>
        </w:rPr>
        <w:t>包需要</w:t>
      </w:r>
      <w:proofErr w:type="spellStart"/>
      <w:proofErr w:type="gramEnd"/>
      <w:r>
        <w:rPr>
          <w:sz w:val="24"/>
          <w:szCs w:val="24"/>
        </w:rPr>
        <w:t>freetype</w:t>
      </w:r>
      <w:proofErr w:type="spellEnd"/>
      <w:r>
        <w:rPr>
          <w:sz w:val="24"/>
          <w:szCs w:val="24"/>
        </w:rPr>
        <w:t>/2.13.0</w:t>
      </w:r>
      <w:r>
        <w:rPr>
          <w:sz w:val="24"/>
          <w:szCs w:val="24"/>
        </w:rPr>
        <w:t>，第三个包</w:t>
      </w:r>
      <w:proofErr w:type="spellStart"/>
      <w:r>
        <w:rPr>
          <w:sz w:val="24"/>
          <w:szCs w:val="24"/>
        </w:rPr>
        <w:t>freetype</w:t>
      </w:r>
      <w:proofErr w:type="spellEnd"/>
      <w:r>
        <w:rPr>
          <w:sz w:val="24"/>
          <w:szCs w:val="24"/>
        </w:rPr>
        <w:t>/2.13.2</w:t>
      </w:r>
      <w:r>
        <w:rPr>
          <w:sz w:val="24"/>
          <w:szCs w:val="24"/>
        </w:rPr>
        <w:t>。这就是唯一区别，然后生成了三个不同的哈希值，对应不同的</w:t>
      </w:r>
      <w:r>
        <w:rPr>
          <w:sz w:val="24"/>
          <w:szCs w:val="24"/>
        </w:rPr>
        <w:t>package</w:t>
      </w:r>
      <w:r>
        <w:rPr>
          <w:sz w:val="24"/>
          <w:szCs w:val="24"/>
        </w:rPr>
        <w:t>。</w:t>
      </w:r>
    </w:p>
    <w:p w14:paraId="6435CD2E" w14:textId="77777777" w:rsidR="007B343D" w:rsidRDefault="00BC4620">
      <w:pPr>
        <w:spacing w:line="400" w:lineRule="exact"/>
        <w:ind w:firstLineChars="200" w:firstLine="480"/>
        <w:rPr>
          <w:sz w:val="24"/>
          <w:szCs w:val="24"/>
        </w:rPr>
      </w:pPr>
      <w:r>
        <w:rPr>
          <w:sz w:val="24"/>
          <w:szCs w:val="24"/>
        </w:rPr>
        <w:t>那么问题来了，</w:t>
      </w:r>
      <w:proofErr w:type="spellStart"/>
      <w:r>
        <w:rPr>
          <w:sz w:val="24"/>
          <w:szCs w:val="24"/>
        </w:rPr>
        <w:t>conan</w:t>
      </w:r>
      <w:proofErr w:type="spellEnd"/>
      <w:r>
        <w:rPr>
          <w:sz w:val="24"/>
          <w:szCs w:val="24"/>
        </w:rPr>
        <w:t xml:space="preserve"> install</w:t>
      </w:r>
      <w:r>
        <w:rPr>
          <w:sz w:val="24"/>
          <w:szCs w:val="24"/>
        </w:rPr>
        <w:t>默认会读取本地的配置，但是本地配置不可能指定</w:t>
      </w:r>
      <w:r>
        <w:rPr>
          <w:sz w:val="24"/>
          <w:szCs w:val="24"/>
        </w:rPr>
        <w:t>requires</w:t>
      </w:r>
      <w:r>
        <w:rPr>
          <w:sz w:val="24"/>
          <w:szCs w:val="24"/>
        </w:rPr>
        <w:t>。不同的项目可能用的版本不同，这是很正常的事情，也不应该是由用户承担责任的地方。其次，</w:t>
      </w:r>
      <w:proofErr w:type="spellStart"/>
      <w:r>
        <w:rPr>
          <w:sz w:val="24"/>
          <w:szCs w:val="24"/>
        </w:rPr>
        <w:t>conan</w:t>
      </w:r>
      <w:proofErr w:type="spellEnd"/>
      <w:r>
        <w:rPr>
          <w:sz w:val="24"/>
          <w:szCs w:val="24"/>
        </w:rPr>
        <w:t xml:space="preserve"> install</w:t>
      </w:r>
      <w:r>
        <w:rPr>
          <w:sz w:val="24"/>
          <w:szCs w:val="24"/>
        </w:rPr>
        <w:t>不能指定</w:t>
      </w:r>
      <w:proofErr w:type="spellStart"/>
      <w:r>
        <w:rPr>
          <w:sz w:val="24"/>
          <w:szCs w:val="24"/>
        </w:rPr>
        <w:t>package_id</w:t>
      </w:r>
      <w:proofErr w:type="spellEnd"/>
      <w:r>
        <w:rPr>
          <w:sz w:val="24"/>
          <w:szCs w:val="24"/>
        </w:rPr>
        <w:t>下载，因此下载的是哪一个包，完全就看</w:t>
      </w:r>
      <w:proofErr w:type="spellStart"/>
      <w:r>
        <w:rPr>
          <w:rFonts w:hint="eastAsia"/>
          <w:sz w:val="24"/>
          <w:szCs w:val="24"/>
        </w:rPr>
        <w:t>conan</w:t>
      </w:r>
      <w:proofErr w:type="spellEnd"/>
      <w:r>
        <w:rPr>
          <w:rFonts w:hint="eastAsia"/>
          <w:sz w:val="24"/>
          <w:szCs w:val="24"/>
        </w:rPr>
        <w:t>官方</w:t>
      </w:r>
      <w:r>
        <w:rPr>
          <w:sz w:val="24"/>
          <w:szCs w:val="24"/>
        </w:rPr>
        <w:t>怎么想了。非常不幸运的是，我需要第二个包，但是下载只能下载到第一个包。</w:t>
      </w:r>
    </w:p>
    <w:p w14:paraId="7F0D58F7" w14:textId="77777777" w:rsidR="007B343D" w:rsidRDefault="00BC4620">
      <w:pPr>
        <w:spacing w:line="400" w:lineRule="exact"/>
        <w:ind w:firstLineChars="200" w:firstLine="480"/>
        <w:rPr>
          <w:sz w:val="24"/>
          <w:szCs w:val="24"/>
        </w:rPr>
      </w:pPr>
      <w:r>
        <w:rPr>
          <w:sz w:val="24"/>
          <w:szCs w:val="24"/>
        </w:rPr>
        <w:t>那么如何解决这个问题呢？幸运的是，</w:t>
      </w:r>
      <w:proofErr w:type="spellStart"/>
      <w:r>
        <w:rPr>
          <w:sz w:val="24"/>
          <w:szCs w:val="24"/>
        </w:rPr>
        <w:t>conan</w:t>
      </w:r>
      <w:proofErr w:type="spellEnd"/>
      <w:r>
        <w:rPr>
          <w:sz w:val="24"/>
          <w:szCs w:val="24"/>
        </w:rPr>
        <w:t>提供了</w:t>
      </w:r>
      <w:proofErr w:type="spellStart"/>
      <w:r>
        <w:rPr>
          <w:sz w:val="24"/>
          <w:szCs w:val="24"/>
        </w:rPr>
        <w:t>conan</w:t>
      </w:r>
      <w:proofErr w:type="spellEnd"/>
      <w:r>
        <w:rPr>
          <w:sz w:val="24"/>
          <w:szCs w:val="24"/>
        </w:rPr>
        <w:t xml:space="preserve"> download</w:t>
      </w:r>
      <w:r>
        <w:rPr>
          <w:sz w:val="24"/>
          <w:szCs w:val="24"/>
        </w:rPr>
        <w:t>的方法，这个东西可以指定</w:t>
      </w:r>
      <w:proofErr w:type="spellStart"/>
      <w:r>
        <w:rPr>
          <w:sz w:val="24"/>
          <w:szCs w:val="24"/>
        </w:rPr>
        <w:t>package_id</w:t>
      </w:r>
      <w:proofErr w:type="spellEnd"/>
      <w:r>
        <w:rPr>
          <w:sz w:val="24"/>
          <w:szCs w:val="24"/>
        </w:rPr>
        <w:t>进行下载。那就简单了，先把</w:t>
      </w:r>
      <w:proofErr w:type="spellStart"/>
      <w:r>
        <w:rPr>
          <w:sz w:val="24"/>
          <w:szCs w:val="24"/>
        </w:rPr>
        <w:t>cairo</w:t>
      </w:r>
      <w:proofErr w:type="spellEnd"/>
      <w:proofErr w:type="gramStart"/>
      <w:r>
        <w:rPr>
          <w:sz w:val="24"/>
          <w:szCs w:val="24"/>
        </w:rPr>
        <w:t>本包下载</w:t>
      </w:r>
      <w:proofErr w:type="gramEnd"/>
      <w:r>
        <w:rPr>
          <w:sz w:val="24"/>
          <w:szCs w:val="24"/>
        </w:rPr>
        <w:t>到本地，然后再指定这一套流程，由于本地有缓存，会跳过去远端拉取</w:t>
      </w:r>
      <w:proofErr w:type="spellStart"/>
      <w:r>
        <w:rPr>
          <w:sz w:val="24"/>
          <w:szCs w:val="24"/>
        </w:rPr>
        <w:t>cairo</w:t>
      </w:r>
      <w:proofErr w:type="spellEnd"/>
      <w:r>
        <w:rPr>
          <w:sz w:val="24"/>
          <w:szCs w:val="24"/>
        </w:rPr>
        <w:t>包的这一步，这样</w:t>
      </w:r>
      <w:proofErr w:type="gramStart"/>
      <w:r>
        <w:rPr>
          <w:sz w:val="24"/>
          <w:szCs w:val="24"/>
        </w:rPr>
        <w:t>所有本包和</w:t>
      </w:r>
      <w:proofErr w:type="gramEnd"/>
      <w:r>
        <w:rPr>
          <w:sz w:val="24"/>
          <w:szCs w:val="24"/>
        </w:rPr>
        <w:t>所有依赖</w:t>
      </w:r>
      <w:r>
        <w:rPr>
          <w:rFonts w:hint="eastAsia"/>
          <w:sz w:val="24"/>
          <w:szCs w:val="24"/>
        </w:rPr>
        <w:t>就被</w:t>
      </w:r>
      <w:r>
        <w:rPr>
          <w:sz w:val="24"/>
          <w:szCs w:val="24"/>
        </w:rPr>
        <w:t>顺利拉取下来了</w:t>
      </w:r>
      <w:r>
        <w:rPr>
          <w:rFonts w:hint="eastAsia"/>
          <w:sz w:val="24"/>
          <w:szCs w:val="24"/>
        </w:rPr>
        <w:t>。</w:t>
      </w:r>
    </w:p>
    <w:p w14:paraId="3E1AF437" w14:textId="77777777" w:rsidR="007B343D" w:rsidRDefault="00BC4620">
      <w:pPr>
        <w:widowControl/>
        <w:numPr>
          <w:ilvl w:val="0"/>
          <w:numId w:val="1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conan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download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cairo</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E45649"/>
          <w:sz w:val="20"/>
          <w:szCs w:val="20"/>
          <w:shd w:val="clear" w:color="auto" w:fill="F8F8F8"/>
        </w:rPr>
        <w:t>1</w:t>
      </w:r>
      <w:r>
        <w:rPr>
          <w:rFonts w:ascii="MonoLisa-Regular" w:eastAsia="Consolas" w:hAnsi="MonoLisa-Regular" w:cs="MonoLisa-Regular"/>
          <w:color w:val="986801"/>
          <w:sz w:val="20"/>
          <w:szCs w:val="20"/>
          <w:shd w:val="clear" w:color="auto" w:fill="F8F8F8"/>
        </w:rPr>
        <w:t>.18.0</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:8098347825649d9fd3e21c49992446a2a2193ad4</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conancenter</w:t>
      </w:r>
    </w:p>
    <w:p w14:paraId="2B17BED1" w14:textId="77777777" w:rsidR="007B343D" w:rsidRDefault="00BC4620">
      <w:pPr>
        <w:spacing w:line="400" w:lineRule="exact"/>
        <w:ind w:firstLineChars="200" w:firstLine="480"/>
        <w:rPr>
          <w:sz w:val="24"/>
          <w:szCs w:val="24"/>
        </w:rPr>
      </w:pPr>
      <w:r>
        <w:rPr>
          <w:sz w:val="24"/>
          <w:szCs w:val="24"/>
        </w:rPr>
        <w:t>成功下载下来以后，再次执行</w:t>
      </w:r>
      <w:proofErr w:type="spellStart"/>
      <w:r>
        <w:rPr>
          <w:sz w:val="24"/>
          <w:szCs w:val="24"/>
        </w:rPr>
        <w:t>conan</w:t>
      </w:r>
      <w:proofErr w:type="spellEnd"/>
      <w:r>
        <w:rPr>
          <w:sz w:val="24"/>
          <w:szCs w:val="24"/>
        </w:rPr>
        <w:t xml:space="preserve"> install .. </w:t>
      </w:r>
      <w:r>
        <w:rPr>
          <w:sz w:val="24"/>
          <w:szCs w:val="24"/>
        </w:rPr>
        <w:t>，又出问题了。</w:t>
      </w:r>
    </w:p>
    <w:p w14:paraId="490033CA" w14:textId="1218EC15" w:rsidR="007B343D" w:rsidRDefault="00E55F42">
      <w:pPr>
        <w:jc w:val="center"/>
        <w:rPr>
          <w:sz w:val="24"/>
          <w:szCs w:val="24"/>
        </w:rPr>
      </w:pPr>
      <w:r>
        <w:rPr>
          <w:noProof/>
          <w:sz w:val="24"/>
          <w:szCs w:val="24"/>
        </w:rPr>
        <w:lastRenderedPageBreak/>
        <w:drawing>
          <wp:inline distT="0" distB="0" distL="0" distR="0" wp14:anchorId="1973472C" wp14:editId="41A8EF67">
            <wp:extent cx="5397500" cy="2711450"/>
            <wp:effectExtent l="0" t="0" r="0" b="0"/>
            <wp:docPr id="17" name="图片 18"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a0ea86b45634374ae95427485db4ef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7500" cy="2711450"/>
                    </a:xfrm>
                    <a:prstGeom prst="rect">
                      <a:avLst/>
                    </a:prstGeom>
                    <a:noFill/>
                    <a:ln>
                      <a:noFill/>
                    </a:ln>
                  </pic:spPr>
                </pic:pic>
              </a:graphicData>
            </a:graphic>
          </wp:inline>
        </w:drawing>
      </w:r>
    </w:p>
    <w:p w14:paraId="27CF9A63" w14:textId="77777777" w:rsidR="007B343D" w:rsidRDefault="00BC4620">
      <w:pPr>
        <w:spacing w:before="120" w:after="240" w:line="400" w:lineRule="exact"/>
        <w:jc w:val="center"/>
      </w:pPr>
      <w:r>
        <w:rPr>
          <w:rFonts w:hint="eastAsia"/>
        </w:rPr>
        <w:t>图</w:t>
      </w:r>
      <w:r>
        <w:rPr>
          <w:rFonts w:hint="eastAsia"/>
        </w:rPr>
        <w:t>2-1</w:t>
      </w:r>
      <w:r>
        <w:t>3</w:t>
      </w:r>
      <w:r>
        <w:rPr>
          <w:rFonts w:hint="eastAsia"/>
        </w:rPr>
        <w:t xml:space="preserve"> </w:t>
      </w:r>
      <w:proofErr w:type="spellStart"/>
      <w:r>
        <w:rPr>
          <w:rFonts w:hint="eastAsia"/>
        </w:rPr>
        <w:t>conan</w:t>
      </w:r>
      <w:proofErr w:type="spellEnd"/>
      <w:r>
        <w:rPr>
          <w:rFonts w:hint="eastAsia"/>
        </w:rPr>
        <w:t>安装报</w:t>
      </w:r>
      <w:proofErr w:type="gramStart"/>
      <w:r>
        <w:rPr>
          <w:rFonts w:hint="eastAsia"/>
        </w:rPr>
        <w:t>错结果</w:t>
      </w:r>
      <w:proofErr w:type="gramEnd"/>
      <w:r>
        <w:rPr>
          <w:rFonts w:hint="eastAsia"/>
        </w:rPr>
        <w:t>2</w:t>
      </w:r>
    </w:p>
    <w:p w14:paraId="62627ED0" w14:textId="77777777" w:rsidR="007B343D" w:rsidRDefault="00BC4620">
      <w:pPr>
        <w:spacing w:line="400" w:lineRule="exact"/>
        <w:ind w:firstLineChars="200" w:firstLine="480"/>
        <w:rPr>
          <w:sz w:val="24"/>
          <w:szCs w:val="24"/>
        </w:rPr>
      </w:pPr>
      <w:r>
        <w:rPr>
          <w:rFonts w:hint="eastAsia"/>
          <w:sz w:val="24"/>
          <w:szCs w:val="24"/>
        </w:rPr>
        <w:t>这个包依赖的</w:t>
      </w:r>
      <w:proofErr w:type="spellStart"/>
      <w:r>
        <w:rPr>
          <w:rFonts w:hint="eastAsia"/>
          <w:sz w:val="24"/>
          <w:szCs w:val="24"/>
        </w:rPr>
        <w:t>fontconfig</w:t>
      </w:r>
      <w:proofErr w:type="spellEnd"/>
      <w:r>
        <w:rPr>
          <w:sz w:val="24"/>
          <w:szCs w:val="24"/>
        </w:rPr>
        <w:t>的版本是</w:t>
      </w:r>
      <w:r>
        <w:rPr>
          <w:sz w:val="24"/>
          <w:szCs w:val="24"/>
        </w:rPr>
        <w:t>2.14.2</w:t>
      </w:r>
      <w:r>
        <w:rPr>
          <w:sz w:val="24"/>
          <w:szCs w:val="24"/>
        </w:rPr>
        <w:t>，</w:t>
      </w:r>
      <w:r>
        <w:rPr>
          <w:rFonts w:hint="eastAsia"/>
          <w:sz w:val="24"/>
          <w:szCs w:val="24"/>
        </w:rPr>
        <w:t>但是这里</w:t>
      </w:r>
      <w:r>
        <w:rPr>
          <w:sz w:val="24"/>
          <w:szCs w:val="24"/>
        </w:rPr>
        <w:t>还是</w:t>
      </w:r>
      <w:r>
        <w:rPr>
          <w:rFonts w:hint="eastAsia"/>
          <w:sz w:val="24"/>
          <w:szCs w:val="24"/>
        </w:rPr>
        <w:t>尝试</w:t>
      </w:r>
      <w:r>
        <w:rPr>
          <w:sz w:val="24"/>
          <w:szCs w:val="24"/>
        </w:rPr>
        <w:t>下载</w:t>
      </w:r>
      <w:r>
        <w:rPr>
          <w:sz w:val="24"/>
          <w:szCs w:val="24"/>
        </w:rPr>
        <w:t>2.15.0</w:t>
      </w:r>
      <w:r>
        <w:rPr>
          <w:rFonts w:hint="eastAsia"/>
          <w:sz w:val="24"/>
          <w:szCs w:val="24"/>
        </w:rPr>
        <w:t>。我百思不得其解。</w:t>
      </w:r>
      <w:r>
        <w:rPr>
          <w:sz w:val="24"/>
          <w:szCs w:val="24"/>
        </w:rPr>
        <w:t>为了解决这个问题，</w:t>
      </w:r>
      <w:r>
        <w:rPr>
          <w:rFonts w:hint="eastAsia"/>
          <w:sz w:val="24"/>
          <w:szCs w:val="24"/>
        </w:rPr>
        <w:t>我排查</w:t>
      </w:r>
      <w:r>
        <w:rPr>
          <w:sz w:val="24"/>
          <w:szCs w:val="24"/>
        </w:rPr>
        <w:t>了对应的</w:t>
      </w:r>
      <w:r>
        <w:rPr>
          <w:sz w:val="24"/>
          <w:szCs w:val="24"/>
        </w:rPr>
        <w:t>conanfile.py</w:t>
      </w:r>
      <w:r>
        <w:rPr>
          <w:sz w:val="24"/>
          <w:szCs w:val="24"/>
        </w:rPr>
        <w:t>，阅读到</w:t>
      </w:r>
      <w:r>
        <w:rPr>
          <w:sz w:val="24"/>
          <w:szCs w:val="24"/>
        </w:rPr>
        <w:t>requirements()</w:t>
      </w:r>
      <w:r>
        <w:rPr>
          <w:sz w:val="24"/>
          <w:szCs w:val="24"/>
        </w:rPr>
        <w:t>函数的时候，豁然开朗。</w:t>
      </w:r>
    </w:p>
    <w:p w14:paraId="77A7C9E6"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def requirements(</w:t>
      </w:r>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w:t>
      </w:r>
    </w:p>
    <w:p w14:paraId="7AF982AC"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pixman</w:t>
      </w:r>
      <w:proofErr w:type="spellEnd"/>
      <w:r>
        <w:rPr>
          <w:rFonts w:ascii="MonoLisa-Regular" w:eastAsia="Consolas" w:hAnsi="MonoLisa-Regular" w:cs="MonoLisa-Regular"/>
          <w:color w:val="50A14F"/>
          <w:sz w:val="20"/>
          <w:szCs w:val="20"/>
          <w:shd w:val="clear" w:color="auto" w:fill="FFFFFF"/>
        </w:rPr>
        <w:t>/0.43.4"</w:t>
      </w:r>
      <w:r>
        <w:rPr>
          <w:rFonts w:ascii="MonoLisa-Regular" w:eastAsia="Consolas" w:hAnsi="MonoLisa-Regular" w:cs="MonoLisa-Regular"/>
          <w:color w:val="5C5C5C"/>
          <w:sz w:val="20"/>
          <w:szCs w:val="20"/>
          <w:shd w:val="clear" w:color="auto" w:fill="FFFFFF"/>
        </w:rPr>
        <w:t>)</w:t>
      </w:r>
    </w:p>
    <w:p w14:paraId="51170615"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.with_zlib</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and</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.options.with_png</w:t>
      </w:r>
      <w:proofErr w:type="spellEnd"/>
      <w:r>
        <w:rPr>
          <w:rFonts w:ascii="MonoLisa-Regular" w:eastAsia="Consolas" w:hAnsi="MonoLisa-Regular" w:cs="MonoLisa-Regular"/>
          <w:color w:val="5C5C5C"/>
          <w:sz w:val="20"/>
          <w:szCs w:val="20"/>
          <w:shd w:val="clear" w:color="auto" w:fill="F8F8F8"/>
        </w:rPr>
        <w:t>:</w:t>
      </w:r>
    </w:p>
    <w:p w14:paraId="7B51285F"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"expat/[&gt;=2.6.2 &lt;3]"</w:t>
      </w:r>
      <w:r>
        <w:rPr>
          <w:rFonts w:ascii="MonoLisa-Regular" w:eastAsia="Consolas" w:hAnsi="MonoLisa-Regular" w:cs="MonoLisa-Regular"/>
          <w:color w:val="5C5C5C"/>
          <w:sz w:val="20"/>
          <w:szCs w:val="20"/>
          <w:shd w:val="clear" w:color="auto" w:fill="FFFFFF"/>
        </w:rPr>
        <w:t>)</w:t>
      </w:r>
    </w:p>
    <w:p w14:paraId="7386AF0F"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.with_lzo</w:t>
      </w:r>
      <w:proofErr w:type="spellEnd"/>
      <w:r>
        <w:rPr>
          <w:rFonts w:ascii="MonoLisa-Regular" w:eastAsia="Consolas" w:hAnsi="MonoLisa-Regular" w:cs="MonoLisa-Regular"/>
          <w:color w:val="5C5C5C"/>
          <w:sz w:val="20"/>
          <w:szCs w:val="20"/>
          <w:shd w:val="clear" w:color="auto" w:fill="F8F8F8"/>
        </w:rPr>
        <w:t>:</w:t>
      </w:r>
    </w:p>
    <w:p w14:paraId="10F6B7AE"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lzo</w:t>
      </w:r>
      <w:proofErr w:type="spellEnd"/>
      <w:r>
        <w:rPr>
          <w:rFonts w:ascii="MonoLisa-Regular" w:eastAsia="Consolas" w:hAnsi="MonoLisa-Regular" w:cs="MonoLisa-Regular"/>
          <w:color w:val="50A14F"/>
          <w:sz w:val="20"/>
          <w:szCs w:val="20"/>
          <w:shd w:val="clear" w:color="auto" w:fill="FFFFFF"/>
        </w:rPr>
        <w:t>/2.10"</w:t>
      </w:r>
      <w:r>
        <w:rPr>
          <w:rFonts w:ascii="MonoLisa-Regular" w:eastAsia="Consolas" w:hAnsi="MonoLisa-Regular" w:cs="MonoLisa-Regular"/>
          <w:color w:val="5C5C5C"/>
          <w:sz w:val="20"/>
          <w:szCs w:val="20"/>
          <w:shd w:val="clear" w:color="auto" w:fill="FFFFFF"/>
        </w:rPr>
        <w:t>)</w:t>
      </w:r>
    </w:p>
    <w:p w14:paraId="63F150F8"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.with_zlib</w:t>
      </w:r>
      <w:proofErr w:type="spellEnd"/>
      <w:r>
        <w:rPr>
          <w:rFonts w:ascii="MonoLisa-Regular" w:eastAsia="Consolas" w:hAnsi="MonoLisa-Regular" w:cs="MonoLisa-Regular"/>
          <w:color w:val="5C5C5C"/>
          <w:sz w:val="20"/>
          <w:szCs w:val="20"/>
          <w:shd w:val="clear" w:color="auto" w:fill="F8F8F8"/>
        </w:rPr>
        <w:t>:</w:t>
      </w:r>
    </w:p>
    <w:p w14:paraId="3BBC343A"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zlib</w:t>
      </w:r>
      <w:proofErr w:type="spellEnd"/>
      <w:r>
        <w:rPr>
          <w:rFonts w:ascii="MonoLisa-Regular" w:eastAsia="Consolas" w:hAnsi="MonoLisa-Regular" w:cs="MonoLisa-Regular"/>
          <w:color w:val="50A14F"/>
          <w:sz w:val="20"/>
          <w:szCs w:val="20"/>
          <w:shd w:val="clear" w:color="auto" w:fill="FFFFFF"/>
        </w:rPr>
        <w:t>/[&gt;=1.2.11 &lt;2]"</w:t>
      </w:r>
      <w:r>
        <w:rPr>
          <w:rFonts w:ascii="MonoLisa-Regular" w:eastAsia="Consolas" w:hAnsi="MonoLisa-Regular" w:cs="MonoLisa-Regular"/>
          <w:color w:val="5C5C5C"/>
          <w:sz w:val="20"/>
          <w:szCs w:val="20"/>
          <w:shd w:val="clear" w:color="auto" w:fill="FFFFFF"/>
        </w:rPr>
        <w:t>)</w:t>
      </w:r>
    </w:p>
    <w:p w14:paraId="3E2C71C2"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.with_freetype</w:t>
      </w:r>
      <w:proofErr w:type="spellEnd"/>
      <w:r>
        <w:rPr>
          <w:rFonts w:ascii="MonoLisa-Regular" w:eastAsia="Consolas" w:hAnsi="MonoLisa-Regular" w:cs="MonoLisa-Regular"/>
          <w:color w:val="5C5C5C"/>
          <w:sz w:val="20"/>
          <w:szCs w:val="20"/>
          <w:shd w:val="clear" w:color="auto" w:fill="F8F8F8"/>
        </w:rPr>
        <w:t>:</w:t>
      </w:r>
    </w:p>
    <w:p w14:paraId="4A14ED67"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"freetype/2.13.2"</w:t>
      </w:r>
      <w:r>
        <w:rPr>
          <w:rFonts w:ascii="MonoLisa-Regular" w:eastAsia="Consolas" w:hAnsi="MonoLisa-Regular" w:cs="MonoLisa-Regular"/>
          <w:color w:val="5C5C5C"/>
          <w:sz w:val="20"/>
          <w:szCs w:val="20"/>
          <w:shd w:val="clear" w:color="auto" w:fill="FFFFFF"/>
        </w:rPr>
        <w:t>, transitive_headers=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 transitive_libs=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FE45EAA"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.with_fontconfig</w:t>
      </w:r>
      <w:proofErr w:type="spellEnd"/>
      <w:r>
        <w:rPr>
          <w:rFonts w:ascii="MonoLisa-Regular" w:eastAsia="Consolas" w:hAnsi="MonoLisa-Regular" w:cs="MonoLisa-Regular"/>
          <w:color w:val="5C5C5C"/>
          <w:sz w:val="20"/>
          <w:szCs w:val="20"/>
          <w:shd w:val="clear" w:color="auto" w:fill="F8F8F8"/>
        </w:rPr>
        <w:t>:</w:t>
      </w:r>
    </w:p>
    <w:p w14:paraId="171055DC"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"fontconfig/2.15.0"</w:t>
      </w:r>
      <w:r>
        <w:rPr>
          <w:rFonts w:ascii="MonoLisa-Regular" w:eastAsia="Consolas" w:hAnsi="MonoLisa-Regular" w:cs="MonoLisa-Regular"/>
          <w:color w:val="5C5C5C"/>
          <w:sz w:val="20"/>
          <w:szCs w:val="20"/>
          <w:shd w:val="clear" w:color="auto" w:fill="FFFFFF"/>
        </w:rPr>
        <w:t>, transitive_headers=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 transitive_libs=</w:t>
      </w:r>
      <w:r>
        <w:rPr>
          <w:rFonts w:ascii="MonoLisa-Regular" w:eastAsia="Consolas" w:hAnsi="MonoLisa-Regular" w:cs="MonoLisa-Regular"/>
          <w:color w:val="A626A4"/>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68BA91F1"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.with_png</w:t>
      </w:r>
      <w:proofErr w:type="spellEnd"/>
      <w:r>
        <w:rPr>
          <w:rFonts w:ascii="MonoLisa-Regular" w:eastAsia="Consolas" w:hAnsi="MonoLisa-Regular" w:cs="MonoLisa-Regular"/>
          <w:color w:val="5C5C5C"/>
          <w:sz w:val="20"/>
          <w:szCs w:val="20"/>
          <w:shd w:val="clear" w:color="auto" w:fill="F8F8F8"/>
        </w:rPr>
        <w:t>:</w:t>
      </w:r>
    </w:p>
    <w:p w14:paraId="587DAD28"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libpng</w:t>
      </w:r>
      <w:proofErr w:type="spellEnd"/>
      <w:r>
        <w:rPr>
          <w:rFonts w:ascii="MonoLisa-Regular" w:eastAsia="Consolas" w:hAnsi="MonoLisa-Regular" w:cs="MonoLisa-Regular"/>
          <w:color w:val="50A14F"/>
          <w:sz w:val="20"/>
          <w:szCs w:val="20"/>
          <w:shd w:val="clear" w:color="auto" w:fill="FFFFFF"/>
        </w:rPr>
        <w:t>/[&gt;=1.6 &lt;2]"</w:t>
      </w:r>
      <w:r>
        <w:rPr>
          <w:rFonts w:ascii="MonoLisa-Regular" w:eastAsia="Consolas" w:hAnsi="MonoLisa-Regular" w:cs="MonoLisa-Regular"/>
          <w:color w:val="5C5C5C"/>
          <w:sz w:val="20"/>
          <w:szCs w:val="20"/>
          <w:shd w:val="clear" w:color="auto" w:fill="FFFFFF"/>
        </w:rPr>
        <w:t>)</w:t>
      </w:r>
    </w:p>
    <w:p w14:paraId="6868B2DE"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.options</w:t>
      </w:r>
      <w:proofErr w:type="gramEnd"/>
      <w:r>
        <w:rPr>
          <w:rFonts w:ascii="MonoLisa-Regular" w:eastAsia="Consolas" w:hAnsi="MonoLisa-Regular" w:cs="MonoLisa-Regular"/>
          <w:color w:val="5C5C5C"/>
          <w:sz w:val="20"/>
          <w:szCs w:val="20"/>
          <w:shd w:val="clear" w:color="auto" w:fill="F8F8F8"/>
        </w:rPr>
        <w:t>.with_glib</w:t>
      </w:r>
      <w:proofErr w:type="spellEnd"/>
      <w:r>
        <w:rPr>
          <w:rFonts w:ascii="MonoLisa-Regular" w:eastAsia="Consolas" w:hAnsi="MonoLisa-Regular" w:cs="MonoLisa-Regular"/>
          <w:color w:val="5C5C5C"/>
          <w:sz w:val="20"/>
          <w:szCs w:val="20"/>
          <w:shd w:val="clear" w:color="auto" w:fill="F8F8F8"/>
        </w:rPr>
        <w:t>:</w:t>
      </w:r>
    </w:p>
    <w:p w14:paraId="13A2D89A"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"glib/2.78.3"</w:t>
      </w:r>
      <w:r>
        <w:rPr>
          <w:rFonts w:ascii="MonoLisa-Regular" w:eastAsia="Consolas" w:hAnsi="MonoLisa-Regular" w:cs="MonoLisa-Regular"/>
          <w:color w:val="5C5C5C"/>
          <w:sz w:val="20"/>
          <w:szCs w:val="20"/>
          <w:shd w:val="clear" w:color="auto" w:fill="FFFFFF"/>
        </w:rPr>
        <w:t>)</w:t>
      </w:r>
    </w:p>
    <w:p w14:paraId="695C3946"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w:t>
      </w:r>
      <w:proofErr w:type="gramStart"/>
      <w:r>
        <w:rPr>
          <w:rFonts w:ascii="MonoLisa-Regular" w:eastAsia="Consolas" w:hAnsi="MonoLisa-Regular" w:cs="MonoLisa-Regular"/>
          <w:color w:val="5C5C5C"/>
          <w:sz w:val="20"/>
          <w:szCs w:val="20"/>
          <w:shd w:val="clear" w:color="auto" w:fill="F8F8F8"/>
        </w:rPr>
        <w:t>settings.os</w:t>
      </w:r>
      <w:proofErr w:type="spellEnd"/>
      <w:proofErr w:type="gramEnd"/>
      <w:r>
        <w:rPr>
          <w:rFonts w:ascii="MonoLisa-Regular" w:eastAsia="Consolas" w:hAnsi="MonoLisa-Regular" w:cs="MonoLisa-Regular"/>
          <w:color w:val="5C5C5C"/>
          <w:sz w:val="20"/>
          <w:szCs w:val="20"/>
          <w:shd w:val="clear" w:color="auto" w:fill="F8F8F8"/>
        </w:rPr>
        <w:t> in [</w:t>
      </w:r>
      <w:r>
        <w:rPr>
          <w:rFonts w:ascii="MonoLisa-Regular" w:eastAsia="Consolas" w:hAnsi="MonoLisa-Regular" w:cs="MonoLisa-Regular"/>
          <w:color w:val="50A14F"/>
          <w:sz w:val="20"/>
          <w:szCs w:val="20"/>
          <w:shd w:val="clear" w:color="auto" w:fill="F8F8F8"/>
        </w:rPr>
        <w:t>"Linux"</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"FreeBSD"</w:t>
      </w:r>
      <w:r>
        <w:rPr>
          <w:rFonts w:ascii="MonoLisa-Regular" w:eastAsia="Consolas" w:hAnsi="MonoLisa-Regular" w:cs="MonoLisa-Regular"/>
          <w:color w:val="5C5C5C"/>
          <w:sz w:val="20"/>
          <w:szCs w:val="20"/>
          <w:shd w:val="clear" w:color="auto" w:fill="F8F8F8"/>
        </w:rPr>
        <w:t>]:</w:t>
      </w:r>
    </w:p>
    <w:p w14:paraId="120E2E84"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t>
      </w:r>
      <w:proofErr w:type="gramEnd"/>
      <w:r>
        <w:rPr>
          <w:rFonts w:ascii="MonoLisa-Regular" w:eastAsia="Consolas" w:hAnsi="MonoLisa-Regular" w:cs="MonoLisa-Regular"/>
          <w:color w:val="5C5C5C"/>
          <w:sz w:val="20"/>
          <w:szCs w:val="20"/>
          <w:shd w:val="clear" w:color="auto" w:fill="FFFFFF"/>
        </w:rPr>
        <w:t>.with_xlib </w:t>
      </w:r>
      <w:r>
        <w:rPr>
          <w:rFonts w:ascii="MonoLisa-Regular" w:eastAsia="Consolas" w:hAnsi="MonoLisa-Regular" w:cs="MonoLisa-Regular"/>
          <w:color w:val="A626A4"/>
          <w:sz w:val="20"/>
          <w:szCs w:val="20"/>
          <w:shd w:val="clear" w:color="auto" w:fill="FFFFFF"/>
        </w:rPr>
        <w:t>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.options.with_xlib_xrender </w:t>
      </w:r>
      <w:r>
        <w:rPr>
          <w:rFonts w:ascii="MonoLisa-Regular" w:eastAsia="Consolas" w:hAnsi="MonoLisa-Regular" w:cs="MonoLisa-Regular"/>
          <w:color w:val="A626A4"/>
          <w:sz w:val="20"/>
          <w:szCs w:val="20"/>
          <w:shd w:val="clear" w:color="auto" w:fill="FFFFFF"/>
        </w:rPr>
        <w:t>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.options.with_xcb:</w:t>
      </w:r>
    </w:p>
    <w:p w14:paraId="451B29A3"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"xorg/system"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3E192815"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.options.get_safe</w:t>
      </w:r>
      <w:proofErr w:type="spell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with_opengl</w:t>
      </w:r>
      <w:proofErr w:type="spellEnd"/>
      <w:r>
        <w:rPr>
          <w:rFonts w:ascii="MonoLisa-Regular" w:eastAsia="Consolas" w:hAnsi="MonoLisa-Regular" w:cs="MonoLisa-Regular"/>
          <w:color w:val="50A14F"/>
          <w:sz w:val="20"/>
          <w:szCs w:val="20"/>
          <w:shd w:val="clear" w:color="auto" w:fill="FFFFFF"/>
        </w:rPr>
        <w:t>"</w:t>
      </w:r>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50A14F"/>
          <w:sz w:val="20"/>
          <w:szCs w:val="20"/>
          <w:shd w:val="clear" w:color="auto" w:fill="FFFFFF"/>
        </w:rPr>
        <w:t>"desktop"</w:t>
      </w:r>
      <w:r>
        <w:rPr>
          <w:rFonts w:ascii="MonoLisa-Regular" w:eastAsia="Consolas" w:hAnsi="MonoLisa-Regular" w:cs="MonoLisa-Regular"/>
          <w:color w:val="5C5C5C"/>
          <w:sz w:val="20"/>
          <w:szCs w:val="20"/>
          <w:shd w:val="clear" w:color="auto" w:fill="FFFFFF"/>
        </w:rPr>
        <w:t>:</w:t>
      </w:r>
    </w:p>
    <w:p w14:paraId="66238D9C"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"opengl/system"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7CFC8DA8"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roofErr w:type="gramStart"/>
      <w:r>
        <w:rPr>
          <w:rFonts w:ascii="MonoLisa-Regular" w:eastAsia="Consolas" w:hAnsi="MonoLisa-Regular" w:cs="MonoLisa-Regular"/>
          <w:color w:val="5C5C5C"/>
          <w:sz w:val="20"/>
          <w:szCs w:val="20"/>
          <w:shd w:val="clear" w:color="auto" w:fill="FFFFFF"/>
        </w:rPr>
        <w:t>settings.os</w:t>
      </w:r>
      <w:proofErr w:type="spellEnd"/>
      <w:proofErr w:type="gramEnd"/>
      <w:r>
        <w:rPr>
          <w:rFonts w:ascii="MonoLisa-Regular" w:eastAsia="Consolas" w:hAnsi="MonoLisa-Regular" w:cs="MonoLisa-Regular"/>
          <w:color w:val="5C5C5C"/>
          <w:sz w:val="20"/>
          <w:szCs w:val="20"/>
          <w:shd w:val="clear" w:color="auto" w:fill="FFFFFF"/>
        </w:rPr>
        <w:t> == </w:t>
      </w:r>
      <w:r>
        <w:rPr>
          <w:rFonts w:ascii="MonoLisa-Regular" w:eastAsia="Consolas" w:hAnsi="MonoLisa-Regular" w:cs="MonoLisa-Regular"/>
          <w:color w:val="50A14F"/>
          <w:sz w:val="20"/>
          <w:szCs w:val="20"/>
          <w:shd w:val="clear" w:color="auto" w:fill="FFFFFF"/>
        </w:rPr>
        <w:t>"Windows"</w:t>
      </w:r>
      <w:r>
        <w:rPr>
          <w:rFonts w:ascii="MonoLisa-Regular" w:eastAsia="Consolas" w:hAnsi="MonoLisa-Regular" w:cs="MonoLisa-Regular"/>
          <w:color w:val="5C5C5C"/>
          <w:sz w:val="20"/>
          <w:szCs w:val="20"/>
          <w:shd w:val="clear" w:color="auto" w:fill="FFFFFF"/>
        </w:rPr>
        <w:t>:</w:t>
      </w:r>
    </w:p>
    <w:p w14:paraId="7FD36D20"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proofErr w:type="spellEnd"/>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glext</w:t>
      </w:r>
      <w:proofErr w:type="spellEnd"/>
      <w:r>
        <w:rPr>
          <w:rFonts w:ascii="MonoLisa-Regular" w:eastAsia="Consolas" w:hAnsi="MonoLisa-Regular" w:cs="MonoLisa-Regular"/>
          <w:color w:val="50A14F"/>
          <w:sz w:val="20"/>
          <w:szCs w:val="20"/>
          <w:shd w:val="clear" w:color="auto" w:fill="F8F8F8"/>
        </w:rPr>
        <w:t>/cci.20210420"</w:t>
      </w:r>
      <w:r>
        <w:rPr>
          <w:rFonts w:ascii="MonoLisa-Regular" w:eastAsia="Consolas" w:hAnsi="MonoLisa-Regular" w:cs="MonoLisa-Regular"/>
          <w:color w:val="5C5C5C"/>
          <w:sz w:val="20"/>
          <w:szCs w:val="20"/>
          <w:shd w:val="clear" w:color="auto" w:fill="F8F8F8"/>
        </w:rPr>
        <w:t>)</w:t>
      </w:r>
    </w:p>
    <w:p w14:paraId="6D0E51A5"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.requires</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wglext</w:t>
      </w:r>
      <w:proofErr w:type="spellEnd"/>
      <w:r>
        <w:rPr>
          <w:rFonts w:ascii="MonoLisa-Regular" w:eastAsia="Consolas" w:hAnsi="MonoLisa-Regular" w:cs="MonoLisa-Regular"/>
          <w:color w:val="50A14F"/>
          <w:sz w:val="20"/>
          <w:szCs w:val="20"/>
          <w:shd w:val="clear" w:color="auto" w:fill="FFFFFF"/>
        </w:rPr>
        <w:t>/cci.20200813"</w:t>
      </w:r>
      <w:r>
        <w:rPr>
          <w:rFonts w:ascii="MonoLisa-Regular" w:eastAsia="Consolas" w:hAnsi="MonoLisa-Regular" w:cs="MonoLisa-Regular"/>
          <w:color w:val="5C5C5C"/>
          <w:sz w:val="20"/>
          <w:szCs w:val="20"/>
          <w:shd w:val="clear" w:color="auto" w:fill="FFFFFF"/>
        </w:rPr>
        <w:t>)</w:t>
      </w:r>
    </w:p>
    <w:p w14:paraId="595F0BDE"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proofErr w:type="spellEnd"/>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khrplatform</w:t>
      </w:r>
      <w:proofErr w:type="spellEnd"/>
      <w:r>
        <w:rPr>
          <w:rFonts w:ascii="MonoLisa-Regular" w:eastAsia="Consolas" w:hAnsi="MonoLisa-Regular" w:cs="MonoLisa-Regular"/>
          <w:color w:val="50A14F"/>
          <w:sz w:val="20"/>
          <w:szCs w:val="20"/>
          <w:shd w:val="clear" w:color="auto" w:fill="F8F8F8"/>
        </w:rPr>
        <w:t>/cci.20200529"</w:t>
      </w:r>
      <w:r>
        <w:rPr>
          <w:rFonts w:ascii="MonoLisa-Regular" w:eastAsia="Consolas" w:hAnsi="MonoLisa-Regular" w:cs="MonoLisa-Regular"/>
          <w:color w:val="5C5C5C"/>
          <w:sz w:val="20"/>
          <w:szCs w:val="20"/>
          <w:shd w:val="clear" w:color="auto" w:fill="F8F8F8"/>
        </w:rPr>
        <w:t>)</w:t>
      </w:r>
    </w:p>
    <w:p w14:paraId="2E573744" w14:textId="77777777" w:rsidR="007B343D" w:rsidRDefault="00BC4620">
      <w:pPr>
        <w:widowControl/>
        <w:numPr>
          <w:ilvl w:val="0"/>
          <w:numId w:val="1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.options.get_safe(</w:t>
      </w:r>
      <w:r>
        <w:rPr>
          <w:rFonts w:ascii="MonoLisa-Regular" w:eastAsia="Consolas" w:hAnsi="MonoLisa-Regular" w:cs="MonoLisa-Regular"/>
          <w:color w:val="50A14F"/>
          <w:sz w:val="20"/>
          <w:szCs w:val="20"/>
          <w:shd w:val="clear" w:color="auto" w:fill="FFFFFF"/>
        </w:rPr>
        <w:t>"with_opengl"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and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roofErr w:type="gramStart"/>
      <w:r>
        <w:rPr>
          <w:rFonts w:ascii="MonoLisa-Regular" w:eastAsia="Consolas" w:hAnsi="MonoLisa-Regular" w:cs="MonoLisa-Regular"/>
          <w:color w:val="5C5C5C"/>
          <w:sz w:val="20"/>
          <w:szCs w:val="20"/>
          <w:shd w:val="clear" w:color="auto" w:fill="FFFFFF"/>
        </w:rPr>
        <w:t>settings.os</w:t>
      </w:r>
      <w:proofErr w:type="gramEnd"/>
      <w:r>
        <w:rPr>
          <w:rFonts w:ascii="MonoLisa-Regular" w:eastAsia="Consolas" w:hAnsi="MonoLisa-Regular" w:cs="MonoLisa-Regular"/>
          <w:color w:val="5C5C5C"/>
          <w:sz w:val="20"/>
          <w:szCs w:val="20"/>
          <w:shd w:val="clear" w:color="auto" w:fill="FFFFFF"/>
        </w:rPr>
        <w:t> in [</w:t>
      </w:r>
      <w:r>
        <w:rPr>
          <w:rFonts w:ascii="MonoLisa-Regular" w:eastAsia="Consolas" w:hAnsi="MonoLisa-Regular" w:cs="MonoLisa-Regular"/>
          <w:color w:val="50A14F"/>
          <w:sz w:val="20"/>
          <w:szCs w:val="20"/>
          <w:shd w:val="clear" w:color="auto" w:fill="FFFFFF"/>
        </w:rPr>
        <w:t>"Linux"</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"FreeBSD"</w:t>
      </w:r>
      <w:r>
        <w:rPr>
          <w:rFonts w:ascii="MonoLisa-Regular" w:eastAsia="Consolas" w:hAnsi="MonoLisa-Regular" w:cs="MonoLisa-Regular"/>
          <w:color w:val="5C5C5C"/>
          <w:sz w:val="20"/>
          <w:szCs w:val="20"/>
          <w:shd w:val="clear" w:color="auto" w:fill="FFFFFF"/>
        </w:rPr>
        <w:t>]:</w:t>
      </w:r>
    </w:p>
    <w:p w14:paraId="62EFE998" w14:textId="77777777" w:rsidR="007B343D" w:rsidRDefault="00BC4620">
      <w:pPr>
        <w:widowControl/>
        <w:numPr>
          <w:ilvl w:val="0"/>
          <w:numId w:val="1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A626A4"/>
          <w:sz w:val="20"/>
          <w:szCs w:val="20"/>
          <w:shd w:val="clear" w:color="auto" w:fill="F8F8F8"/>
        </w:rPr>
        <w:t>self</w:t>
      </w:r>
      <w:r>
        <w:rPr>
          <w:rFonts w:ascii="MonoLisa-Regular" w:eastAsia="Consolas" w:hAnsi="MonoLisa-Regular" w:cs="MonoLisa-Regular"/>
          <w:color w:val="5C5C5C"/>
          <w:sz w:val="20"/>
          <w:szCs w:val="20"/>
          <w:shd w:val="clear" w:color="auto" w:fill="F8F8F8"/>
        </w:rPr>
        <w:t>.requires</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"egl/system"</w:t>
      </w:r>
      <w:r>
        <w:rPr>
          <w:rFonts w:ascii="MonoLisa-Regular" w:eastAsia="Consolas" w:hAnsi="MonoLisa-Regular" w:cs="MonoLisa-Regular"/>
          <w:color w:val="5C5C5C"/>
          <w:sz w:val="20"/>
          <w:szCs w:val="20"/>
          <w:shd w:val="clear" w:color="auto" w:fill="F8F8F8"/>
        </w:rPr>
        <w:t>, transitive_headers=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 transitive_libs=</w:t>
      </w:r>
      <w:r>
        <w:rPr>
          <w:rFonts w:ascii="MonoLisa-Regular" w:eastAsia="Consolas" w:hAnsi="MonoLisa-Regular" w:cs="MonoLisa-Regular"/>
          <w:color w:val="A626A4"/>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28E14769" w14:textId="77777777" w:rsidR="007B343D" w:rsidRDefault="00BC4620">
      <w:pPr>
        <w:spacing w:line="400" w:lineRule="exact"/>
        <w:ind w:firstLineChars="200" w:firstLine="480"/>
        <w:rPr>
          <w:sz w:val="24"/>
          <w:szCs w:val="24"/>
        </w:rPr>
      </w:pPr>
      <w:r>
        <w:rPr>
          <w:rFonts w:hint="eastAsia"/>
          <w:sz w:val="24"/>
          <w:szCs w:val="24"/>
        </w:rPr>
        <w:t>问题就在出在这里，</w:t>
      </w:r>
      <w:r>
        <w:rPr>
          <w:rFonts w:hint="eastAsia"/>
          <w:sz w:val="24"/>
          <w:szCs w:val="24"/>
        </w:rPr>
        <w:t>expat</w:t>
      </w:r>
      <w:r>
        <w:rPr>
          <w:sz w:val="24"/>
          <w:szCs w:val="24"/>
        </w:rPr>
        <w:t>需要的是</w:t>
      </w:r>
      <w:r>
        <w:rPr>
          <w:sz w:val="24"/>
          <w:szCs w:val="24"/>
        </w:rPr>
        <w:t>2.5.0</w:t>
      </w:r>
      <w:r>
        <w:rPr>
          <w:sz w:val="24"/>
          <w:szCs w:val="24"/>
        </w:rPr>
        <w:t>，但是规定依赖的包是</w:t>
      </w:r>
      <w:r>
        <w:rPr>
          <w:sz w:val="24"/>
          <w:szCs w:val="24"/>
        </w:rPr>
        <w:t>&gt;=2.6.2 and &lt;3</w:t>
      </w:r>
      <w:r>
        <w:rPr>
          <w:rFonts w:hint="eastAsia"/>
          <w:sz w:val="24"/>
          <w:szCs w:val="24"/>
        </w:rPr>
        <w:t>。</w:t>
      </w:r>
      <w:r>
        <w:rPr>
          <w:sz w:val="24"/>
          <w:szCs w:val="24"/>
        </w:rPr>
        <w:t>这</w:t>
      </w:r>
      <w:proofErr w:type="gramStart"/>
      <w:r>
        <w:rPr>
          <w:sz w:val="24"/>
          <w:szCs w:val="24"/>
        </w:rPr>
        <w:t>不</w:t>
      </w:r>
      <w:proofErr w:type="gramEnd"/>
      <w:r>
        <w:rPr>
          <w:sz w:val="24"/>
          <w:szCs w:val="24"/>
        </w:rPr>
        <w:t>前后矛盾吗？对于</w:t>
      </w:r>
      <w:proofErr w:type="spellStart"/>
      <w:r>
        <w:rPr>
          <w:sz w:val="24"/>
          <w:szCs w:val="24"/>
        </w:rPr>
        <w:t>freetype</w:t>
      </w:r>
      <w:proofErr w:type="spellEnd"/>
      <w:r>
        <w:rPr>
          <w:sz w:val="24"/>
          <w:szCs w:val="24"/>
        </w:rPr>
        <w:t>和</w:t>
      </w:r>
      <w:proofErr w:type="spellStart"/>
      <w:r>
        <w:rPr>
          <w:sz w:val="24"/>
          <w:szCs w:val="24"/>
        </w:rPr>
        <w:t>fontconfig</w:t>
      </w:r>
      <w:proofErr w:type="spellEnd"/>
      <w:r>
        <w:rPr>
          <w:sz w:val="24"/>
          <w:szCs w:val="24"/>
        </w:rPr>
        <w:t>也是相同的问题。同时，再浏览一下</w:t>
      </w:r>
      <w:proofErr w:type="spellStart"/>
      <w:r>
        <w:rPr>
          <w:sz w:val="24"/>
          <w:szCs w:val="24"/>
        </w:rPr>
        <w:t>cairo</w:t>
      </w:r>
      <w:proofErr w:type="spellEnd"/>
      <w:r>
        <w:rPr>
          <w:sz w:val="24"/>
          <w:szCs w:val="24"/>
        </w:rPr>
        <w:t>包拉下来以后的整体结构。原来同一个版本的所有包的</w:t>
      </w:r>
      <w:r>
        <w:rPr>
          <w:sz w:val="24"/>
          <w:szCs w:val="24"/>
        </w:rPr>
        <w:t>conanfile.py</w:t>
      </w:r>
      <w:r>
        <w:rPr>
          <w:sz w:val="24"/>
          <w:szCs w:val="24"/>
        </w:rPr>
        <w:t>都是同一个文件。这</w:t>
      </w:r>
      <w:r>
        <w:rPr>
          <w:rFonts w:hint="eastAsia"/>
          <w:sz w:val="24"/>
          <w:szCs w:val="24"/>
        </w:rPr>
        <w:t>一点其实</w:t>
      </w:r>
      <w:r>
        <w:rPr>
          <w:sz w:val="24"/>
          <w:szCs w:val="24"/>
        </w:rPr>
        <w:t>没有任何问题，这是</w:t>
      </w:r>
      <w:proofErr w:type="spellStart"/>
      <w:r>
        <w:rPr>
          <w:sz w:val="24"/>
          <w:szCs w:val="24"/>
        </w:rPr>
        <w:t>conan</w:t>
      </w:r>
      <w:proofErr w:type="spellEnd"/>
      <w:r>
        <w:rPr>
          <w:sz w:val="24"/>
          <w:szCs w:val="24"/>
        </w:rPr>
        <w:t>的设计。但是不更新依赖版本的限制</w:t>
      </w:r>
      <w:r>
        <w:rPr>
          <w:rFonts w:hint="eastAsia"/>
          <w:sz w:val="24"/>
          <w:szCs w:val="24"/>
        </w:rPr>
        <w:t>就很令人费解了</w:t>
      </w:r>
      <w:r>
        <w:rPr>
          <w:sz w:val="24"/>
          <w:szCs w:val="24"/>
        </w:rPr>
        <w:t>，如果硬要不改的话，发布不同的版本也是</w:t>
      </w:r>
      <w:r>
        <w:rPr>
          <w:rFonts w:hint="eastAsia"/>
          <w:sz w:val="24"/>
          <w:szCs w:val="24"/>
        </w:rPr>
        <w:t>可以</w:t>
      </w:r>
      <w:r>
        <w:rPr>
          <w:sz w:val="24"/>
          <w:szCs w:val="24"/>
        </w:rPr>
        <w:t>的。这样一套流程下来，导致</w:t>
      </w:r>
      <w:proofErr w:type="spellStart"/>
      <w:r>
        <w:rPr>
          <w:sz w:val="24"/>
          <w:szCs w:val="24"/>
        </w:rPr>
        <w:t>conan</w:t>
      </w:r>
      <w:proofErr w:type="spellEnd"/>
      <w:r>
        <w:rPr>
          <w:sz w:val="24"/>
          <w:szCs w:val="24"/>
        </w:rPr>
        <w:t>拉包就出现了问题。</w:t>
      </w:r>
    </w:p>
    <w:p w14:paraId="657D3CCB" w14:textId="78718CAD" w:rsidR="007B343D" w:rsidRDefault="00E55F42">
      <w:pPr>
        <w:jc w:val="center"/>
        <w:rPr>
          <w:sz w:val="24"/>
          <w:szCs w:val="24"/>
        </w:rPr>
      </w:pPr>
      <w:r>
        <w:rPr>
          <w:noProof/>
          <w:sz w:val="24"/>
          <w:szCs w:val="24"/>
        </w:rPr>
        <w:lastRenderedPageBreak/>
        <w:drawing>
          <wp:inline distT="0" distB="0" distL="0" distR="0" wp14:anchorId="767E2179" wp14:editId="311B1E98">
            <wp:extent cx="2711450" cy="5264150"/>
            <wp:effectExtent l="0" t="0" r="0" b="0"/>
            <wp:docPr id="18" name="图片 21"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ea0ea86b45634374ae95427485db4e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1450" cy="5264150"/>
                    </a:xfrm>
                    <a:prstGeom prst="rect">
                      <a:avLst/>
                    </a:prstGeom>
                    <a:noFill/>
                    <a:ln>
                      <a:noFill/>
                    </a:ln>
                  </pic:spPr>
                </pic:pic>
              </a:graphicData>
            </a:graphic>
          </wp:inline>
        </w:drawing>
      </w:r>
    </w:p>
    <w:p w14:paraId="109213B0" w14:textId="77777777" w:rsidR="007B343D" w:rsidRDefault="00BC4620">
      <w:pPr>
        <w:spacing w:before="120" w:after="240" w:line="400" w:lineRule="exact"/>
        <w:jc w:val="center"/>
      </w:pPr>
      <w:r>
        <w:rPr>
          <w:rFonts w:hint="eastAsia"/>
        </w:rPr>
        <w:t>图</w:t>
      </w:r>
      <w:r>
        <w:rPr>
          <w:rFonts w:hint="eastAsia"/>
        </w:rPr>
        <w:t>2-1</w:t>
      </w:r>
      <w:r>
        <w:t>4</w:t>
      </w:r>
      <w:r>
        <w:rPr>
          <w:rFonts w:hint="eastAsia"/>
        </w:rPr>
        <w:t xml:space="preserve"> </w:t>
      </w:r>
      <w:proofErr w:type="spellStart"/>
      <w:r>
        <w:t>conan</w:t>
      </w:r>
      <w:proofErr w:type="spellEnd"/>
      <w:r>
        <w:rPr>
          <w:rFonts w:hint="eastAsia"/>
        </w:rPr>
        <w:t>包结构</w:t>
      </w:r>
    </w:p>
    <w:p w14:paraId="4F09F58B" w14:textId="77777777" w:rsidR="007B343D" w:rsidRDefault="00BC4620">
      <w:pPr>
        <w:spacing w:line="400" w:lineRule="exact"/>
        <w:ind w:firstLineChars="200" w:firstLine="480"/>
        <w:rPr>
          <w:sz w:val="24"/>
          <w:szCs w:val="24"/>
        </w:rPr>
      </w:pPr>
      <w:r>
        <w:rPr>
          <w:sz w:val="24"/>
          <w:szCs w:val="24"/>
        </w:rPr>
        <w:t>那么如何解决呢？公司这边的解决方式是将该版本的</w:t>
      </w:r>
      <w:proofErr w:type="spellStart"/>
      <w:r>
        <w:rPr>
          <w:rFonts w:hint="eastAsia"/>
          <w:sz w:val="24"/>
          <w:szCs w:val="24"/>
        </w:rPr>
        <w:t>cairo</w:t>
      </w:r>
      <w:proofErr w:type="spellEnd"/>
      <w:r>
        <w:rPr>
          <w:sz w:val="24"/>
          <w:szCs w:val="24"/>
        </w:rPr>
        <w:t>包上传到公司的</w:t>
      </w:r>
      <w:proofErr w:type="spellStart"/>
      <w:r>
        <w:rPr>
          <w:sz w:val="24"/>
          <w:szCs w:val="24"/>
        </w:rPr>
        <w:t>conan</w:t>
      </w:r>
      <w:proofErr w:type="spellEnd"/>
      <w:r>
        <w:rPr>
          <w:sz w:val="24"/>
          <w:szCs w:val="24"/>
        </w:rPr>
        <w:t>服务器上，并手动修改</w:t>
      </w:r>
      <w:r>
        <w:rPr>
          <w:sz w:val="24"/>
          <w:szCs w:val="24"/>
        </w:rPr>
        <w:t>conanfile.py</w:t>
      </w:r>
      <w:r>
        <w:rPr>
          <w:sz w:val="24"/>
          <w:szCs w:val="24"/>
        </w:rPr>
        <w:t>使其版本匹配，并将所有的依赖以及穿透依赖全部拷贝到公司服务器上。至此，</w:t>
      </w:r>
      <w:proofErr w:type="spellStart"/>
      <w:r>
        <w:rPr>
          <w:sz w:val="24"/>
          <w:szCs w:val="24"/>
        </w:rPr>
        <w:t>cairo</w:t>
      </w:r>
      <w:proofErr w:type="spellEnd"/>
      <w:r>
        <w:rPr>
          <w:sz w:val="24"/>
          <w:szCs w:val="24"/>
        </w:rPr>
        <w:t>终于成功通过</w:t>
      </w:r>
      <w:proofErr w:type="spellStart"/>
      <w:r>
        <w:rPr>
          <w:sz w:val="24"/>
          <w:szCs w:val="24"/>
        </w:rPr>
        <w:t>conan</w:t>
      </w:r>
      <w:proofErr w:type="spellEnd"/>
      <w:r>
        <w:rPr>
          <w:sz w:val="24"/>
          <w:szCs w:val="24"/>
        </w:rPr>
        <w:t>安装。</w:t>
      </w:r>
    </w:p>
    <w:p w14:paraId="4C1DAE96" w14:textId="77777777" w:rsidR="007B343D" w:rsidRDefault="00BC4620">
      <w:pPr>
        <w:spacing w:line="400" w:lineRule="exact"/>
        <w:ind w:firstLineChars="200" w:firstLine="480"/>
        <w:rPr>
          <w:sz w:val="24"/>
          <w:szCs w:val="24"/>
        </w:rPr>
      </w:pPr>
      <w:r>
        <w:rPr>
          <w:sz w:val="24"/>
          <w:szCs w:val="24"/>
        </w:rPr>
        <w:t>Windows</w:t>
      </w:r>
      <w:r>
        <w:rPr>
          <w:sz w:val="24"/>
          <w:szCs w:val="24"/>
        </w:rPr>
        <w:t>那边也是同样的问题，</w:t>
      </w:r>
      <w:r>
        <w:rPr>
          <w:rFonts w:hint="eastAsia"/>
          <w:sz w:val="24"/>
          <w:szCs w:val="24"/>
        </w:rPr>
        <w:t>类似</w:t>
      </w:r>
      <w:r>
        <w:rPr>
          <w:sz w:val="24"/>
          <w:szCs w:val="24"/>
        </w:rPr>
        <w:t>同样操作即可。</w:t>
      </w:r>
    </w:p>
    <w:p w14:paraId="29BF8935" w14:textId="77777777" w:rsidR="007B343D" w:rsidRDefault="00BC4620">
      <w:pPr>
        <w:spacing w:line="400" w:lineRule="exact"/>
        <w:ind w:firstLineChars="200" w:firstLine="480"/>
        <w:rPr>
          <w:sz w:val="24"/>
          <w:szCs w:val="24"/>
        </w:rPr>
      </w:pPr>
      <w:r>
        <w:rPr>
          <w:rFonts w:hint="eastAsia"/>
          <w:sz w:val="24"/>
          <w:szCs w:val="24"/>
        </w:rPr>
        <w:t>另外，在</w:t>
      </w:r>
      <w:r>
        <w:rPr>
          <w:rFonts w:hint="eastAsia"/>
          <w:sz w:val="24"/>
          <w:szCs w:val="24"/>
        </w:rPr>
        <w:t>Linux</w:t>
      </w:r>
      <w:r>
        <w:rPr>
          <w:rFonts w:hint="eastAsia"/>
          <w:sz w:val="24"/>
          <w:szCs w:val="24"/>
        </w:rPr>
        <w:t>下的</w:t>
      </w:r>
      <w:r>
        <w:rPr>
          <w:rFonts w:hint="eastAsia"/>
          <w:sz w:val="24"/>
          <w:szCs w:val="24"/>
        </w:rPr>
        <w:t>Cairo</w:t>
      </w:r>
      <w:r>
        <w:rPr>
          <w:rFonts w:hint="eastAsia"/>
          <w:sz w:val="24"/>
          <w:szCs w:val="24"/>
        </w:rPr>
        <w:t>包中，有一个依赖</w:t>
      </w:r>
      <w:proofErr w:type="gramStart"/>
      <w:r>
        <w:rPr>
          <w:rFonts w:hint="eastAsia"/>
          <w:sz w:val="24"/>
          <w:szCs w:val="24"/>
        </w:rPr>
        <w:t>项值得</w:t>
      </w:r>
      <w:proofErr w:type="gramEnd"/>
      <w:r>
        <w:rPr>
          <w:rFonts w:hint="eastAsia"/>
          <w:sz w:val="24"/>
          <w:szCs w:val="24"/>
        </w:rPr>
        <w:t>看一下，即</w:t>
      </w:r>
      <w:proofErr w:type="spellStart"/>
      <w:r>
        <w:rPr>
          <w:rFonts w:hint="eastAsia"/>
          <w:sz w:val="24"/>
          <w:szCs w:val="24"/>
        </w:rPr>
        <w:t>xorg</w:t>
      </w:r>
      <w:proofErr w:type="spellEnd"/>
      <w:r>
        <w:rPr>
          <w:rFonts w:hint="eastAsia"/>
          <w:sz w:val="24"/>
          <w:szCs w:val="24"/>
        </w:rPr>
        <w:t>/system</w:t>
      </w:r>
      <w:r>
        <w:rPr>
          <w:rFonts w:hint="eastAsia"/>
          <w:sz w:val="24"/>
          <w:szCs w:val="24"/>
        </w:rPr>
        <w:t>。这个包的版本是</w:t>
      </w:r>
      <w:r>
        <w:rPr>
          <w:rFonts w:hint="eastAsia"/>
          <w:sz w:val="24"/>
          <w:szCs w:val="24"/>
        </w:rPr>
        <w:t>system</w:t>
      </w:r>
      <w:r>
        <w:rPr>
          <w:rFonts w:hint="eastAsia"/>
          <w:sz w:val="24"/>
          <w:szCs w:val="24"/>
        </w:rPr>
        <w:t>，意思是和系统相关的包，这里是</w:t>
      </w:r>
      <w:r>
        <w:rPr>
          <w:rFonts w:hint="eastAsia"/>
          <w:sz w:val="24"/>
          <w:szCs w:val="24"/>
        </w:rPr>
        <w:t>Linux</w:t>
      </w:r>
      <w:r>
        <w:rPr>
          <w:rFonts w:hint="eastAsia"/>
          <w:sz w:val="24"/>
          <w:szCs w:val="24"/>
        </w:rPr>
        <w:t>下</w:t>
      </w:r>
      <w:r>
        <w:rPr>
          <w:rFonts w:hint="eastAsia"/>
          <w:sz w:val="24"/>
          <w:szCs w:val="24"/>
        </w:rPr>
        <w:t>X</w:t>
      </w:r>
      <w:r>
        <w:rPr>
          <w:rFonts w:hint="eastAsia"/>
          <w:sz w:val="24"/>
          <w:szCs w:val="24"/>
        </w:rPr>
        <w:t>图形协议相关的依赖。众所周知，系统包是通过</w:t>
      </w:r>
      <w:r>
        <w:rPr>
          <w:rFonts w:hint="eastAsia"/>
          <w:sz w:val="24"/>
          <w:szCs w:val="24"/>
        </w:rPr>
        <w:t>apt</w:t>
      </w:r>
      <w:r>
        <w:rPr>
          <w:rFonts w:hint="eastAsia"/>
          <w:sz w:val="24"/>
          <w:szCs w:val="24"/>
        </w:rPr>
        <w:t>或者</w:t>
      </w:r>
      <w:r>
        <w:rPr>
          <w:rFonts w:hint="eastAsia"/>
          <w:sz w:val="24"/>
          <w:szCs w:val="24"/>
        </w:rPr>
        <w:t>yum</w:t>
      </w:r>
      <w:r>
        <w:rPr>
          <w:rFonts w:hint="eastAsia"/>
          <w:sz w:val="24"/>
          <w:szCs w:val="24"/>
        </w:rPr>
        <w:t>进行安装的，言下之意是</w:t>
      </w:r>
      <w:proofErr w:type="spellStart"/>
      <w:r>
        <w:rPr>
          <w:rFonts w:hint="eastAsia"/>
          <w:sz w:val="24"/>
          <w:szCs w:val="24"/>
        </w:rPr>
        <w:t>conan</w:t>
      </w:r>
      <w:proofErr w:type="spellEnd"/>
      <w:r>
        <w:rPr>
          <w:rFonts w:hint="eastAsia"/>
          <w:sz w:val="24"/>
          <w:szCs w:val="24"/>
        </w:rPr>
        <w:t>能够调用这些</w:t>
      </w:r>
      <w:proofErr w:type="gramStart"/>
      <w:r>
        <w:rPr>
          <w:rFonts w:hint="eastAsia"/>
          <w:sz w:val="24"/>
          <w:szCs w:val="24"/>
        </w:rPr>
        <w:t>包命令</w:t>
      </w:r>
      <w:proofErr w:type="gramEnd"/>
      <w:r>
        <w:rPr>
          <w:rFonts w:hint="eastAsia"/>
          <w:sz w:val="24"/>
          <w:szCs w:val="24"/>
        </w:rPr>
        <w:t>来帮我们自动安装对应的包吗？</w:t>
      </w:r>
    </w:p>
    <w:p w14:paraId="33FF927E" w14:textId="77777777" w:rsidR="007B343D" w:rsidRDefault="00BC4620">
      <w:pPr>
        <w:spacing w:line="400" w:lineRule="exact"/>
        <w:ind w:firstLineChars="200" w:firstLine="480"/>
        <w:jc w:val="left"/>
        <w:rPr>
          <w:sz w:val="24"/>
          <w:szCs w:val="24"/>
        </w:rPr>
      </w:pPr>
      <w:r>
        <w:rPr>
          <w:rFonts w:hint="eastAsia"/>
          <w:sz w:val="24"/>
          <w:szCs w:val="24"/>
        </w:rPr>
        <w:t>答案是可以的，参见文档</w:t>
      </w:r>
      <w:hyperlink r:id="rId43" w:history="1">
        <w:r>
          <w:rPr>
            <w:rFonts w:hint="eastAsia"/>
            <w:sz w:val="24"/>
            <w:szCs w:val="24"/>
          </w:rPr>
          <w:t>https://docs.conan.io/2/reference/tools/system/package_manager.html</w:t>
        </w:r>
      </w:hyperlink>
      <w:r>
        <w:rPr>
          <w:rFonts w:hint="eastAsia"/>
          <w:sz w:val="24"/>
          <w:szCs w:val="24"/>
        </w:rPr>
        <w:t>。留意这段代</w:t>
      </w:r>
      <w:r>
        <w:rPr>
          <w:rFonts w:hint="eastAsia"/>
          <w:sz w:val="24"/>
          <w:szCs w:val="24"/>
        </w:rPr>
        <w:lastRenderedPageBreak/>
        <w:t>码：</w:t>
      </w:r>
    </w:p>
    <w:p w14:paraId="6EA3B640"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def </w:t>
      </w:r>
      <w:proofErr w:type="spellStart"/>
      <w:r>
        <w:rPr>
          <w:rFonts w:ascii="MonoLisa-Regular" w:eastAsia="Consolas" w:hAnsi="MonoLisa-Regular" w:cs="MonoLisa-Regular"/>
          <w:color w:val="5C5C5C"/>
          <w:sz w:val="20"/>
          <w:szCs w:val="20"/>
          <w:shd w:val="clear" w:color="auto" w:fill="F8F8F8"/>
        </w:rPr>
        <w:t>system_requirements</w:t>
      </w:r>
      <w:proofErr w:type="spellEnd"/>
      <w:r>
        <w:rPr>
          <w:rFonts w:ascii="MonoLisa-Regular" w:eastAsia="Consolas" w:hAnsi="MonoLisa-Regular" w:cs="MonoLisa-Regular"/>
          <w:color w:val="5C5C5C"/>
          <w:sz w:val="20"/>
          <w:szCs w:val="20"/>
          <w:shd w:val="clear" w:color="auto" w:fill="F8F8F8"/>
        </w:rPr>
        <w:t>(self):</w:t>
      </w:r>
    </w:p>
    <w:p w14:paraId="1993A439"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apt = </w:t>
      </w:r>
      <w:proofErr w:type="spellStart"/>
      <w:r>
        <w:rPr>
          <w:rFonts w:ascii="MonoLisa-Regular" w:eastAsia="Consolas" w:hAnsi="MonoLisa-Regular" w:cs="MonoLisa-Regular"/>
          <w:color w:val="5C5C5C"/>
          <w:sz w:val="20"/>
          <w:szCs w:val="20"/>
          <w:shd w:val="clear" w:color="auto" w:fill="FFFFFF"/>
        </w:rPr>
        <w:t>package_</w:t>
      </w:r>
      <w:proofErr w:type="gramStart"/>
      <w:r>
        <w:rPr>
          <w:rFonts w:ascii="MonoLisa-Regular" w:eastAsia="Consolas" w:hAnsi="MonoLisa-Regular" w:cs="MonoLisa-Regular"/>
          <w:color w:val="5C5C5C"/>
          <w:sz w:val="20"/>
          <w:szCs w:val="20"/>
          <w:shd w:val="clear" w:color="auto" w:fill="FFFFFF"/>
        </w:rPr>
        <w:t>manager.Apt</w:t>
      </w:r>
      <w:proofErr w:type="spellEnd"/>
      <w:proofErr w:type="gramEnd"/>
      <w:r>
        <w:rPr>
          <w:rFonts w:ascii="MonoLisa-Regular" w:eastAsia="Consolas" w:hAnsi="MonoLisa-Regular" w:cs="MonoLisa-Regular"/>
          <w:color w:val="5C5C5C"/>
          <w:sz w:val="20"/>
          <w:szCs w:val="20"/>
          <w:shd w:val="clear" w:color="auto" w:fill="FFFFFF"/>
        </w:rPr>
        <w:t>(self)</w:t>
      </w:r>
    </w:p>
    <w:p w14:paraId="500FD2A2"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apt.install</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"libx11-dev"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"libx11-xcb-dev"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"libice-dev"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"libsm-dev"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"libxau-dev"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"libxaw7-dev"</w:t>
      </w:r>
      <w:r>
        <w:rPr>
          <w:rFonts w:ascii="MonoLisa-Regular" w:eastAsia="Consolas" w:hAnsi="MonoLisa-Regular" w:cs="MonoLisa-Regular"/>
          <w:color w:val="5C5C5C"/>
          <w:sz w:val="20"/>
          <w:szCs w:val="20"/>
          <w:shd w:val="clear" w:color="auto" w:fill="F8F8F8"/>
        </w:rPr>
        <w:t>,</w:t>
      </w:r>
    </w:p>
    <w:p w14:paraId="0A1065F9"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libxcomposite</w:t>
      </w:r>
      <w:proofErr w:type="gramEnd"/>
      <w:r>
        <w:rPr>
          <w:rFonts w:ascii="MonoLisa-Regular" w:eastAsia="Consolas" w:hAnsi="MonoLisa-Regular" w:cs="MonoLisa-Regular"/>
          <w:color w:val="50A14F"/>
          <w:sz w:val="20"/>
          <w:szCs w:val="20"/>
          <w:shd w:val="clear" w:color="auto" w:fill="FFFFFF"/>
        </w:rPr>
        <w: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"libxdamage-dev"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"libxext-dev"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"libxfixes-dev"</w:t>
      </w:r>
      <w:r>
        <w:rPr>
          <w:rFonts w:ascii="MonoLisa-Regular" w:eastAsia="Consolas" w:hAnsi="MonoLisa-Regular" w:cs="MonoLisa-Regular"/>
          <w:color w:val="5C5C5C"/>
          <w:sz w:val="20"/>
          <w:szCs w:val="20"/>
          <w:shd w:val="clear" w:color="auto" w:fill="FFFFFF"/>
        </w:rPr>
        <w:t>,</w:t>
      </w:r>
    </w:p>
    <w:p w14:paraId="3224C21F"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libxi</w:t>
      </w:r>
      <w:proofErr w:type="gramEnd"/>
      <w:r>
        <w:rPr>
          <w:rFonts w:ascii="MonoLisa-Regular" w:eastAsia="Consolas" w:hAnsi="MonoLisa-Regular" w:cs="MonoLisa-Regular"/>
          <w:color w:val="50A14F"/>
          <w:sz w:val="20"/>
          <w:szCs w:val="20"/>
          <w:shd w:val="clear" w:color="auto" w:fill="F8F8F8"/>
        </w:rPr>
        <w:t>-dev"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"libxinerama-dev"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"libxmu-dev"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"libxmuu-dev"</w:t>
      </w:r>
      <w:r>
        <w:rPr>
          <w:rFonts w:ascii="MonoLisa-Regular" w:eastAsia="Consolas" w:hAnsi="MonoLisa-Regular" w:cs="MonoLisa-Regular"/>
          <w:color w:val="5C5C5C"/>
          <w:sz w:val="20"/>
          <w:szCs w:val="20"/>
          <w:shd w:val="clear" w:color="auto" w:fill="F8F8F8"/>
        </w:rPr>
        <w:t>,</w:t>
      </w:r>
    </w:p>
    <w:p w14:paraId="4737EFBC"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libxpm</w:t>
      </w:r>
      <w:proofErr w:type="gramEnd"/>
      <w:r>
        <w:rPr>
          <w:rFonts w:ascii="MonoLisa-Regular" w:eastAsia="Consolas" w:hAnsi="MonoLisa-Regular" w:cs="MonoLisa-Regular"/>
          <w:color w:val="50A14F"/>
          <w:sz w:val="20"/>
          <w:szCs w:val="20"/>
          <w:shd w:val="clear" w:color="auto" w:fill="FFFFFF"/>
        </w:rPr>
        <w: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"libxrandr-dev"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"libxrender-dev"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"libxres-dev"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"libxss-dev"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w:t>
      </w:r>
      <w:r>
        <w:rPr>
          <w:rFonts w:ascii="MonoLisa-Regular" w:eastAsia="Consolas" w:hAnsi="MonoLisa-Regular" w:cs="MonoLisa-Regular"/>
          <w:color w:val="5C5C5C"/>
          <w:sz w:val="20"/>
          <w:szCs w:val="20"/>
          <w:shd w:val="clear" w:color="auto" w:fill="FFFFFF"/>
        </w:rPr>
        <w:t>,</w:t>
      </w:r>
    </w:p>
    <w:p w14:paraId="47F4DC48"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libxv</w:t>
      </w:r>
      <w:proofErr w:type="gramEnd"/>
      <w:r>
        <w:rPr>
          <w:rFonts w:ascii="MonoLisa-Regular" w:eastAsia="Consolas" w:hAnsi="MonoLisa-Regular" w:cs="MonoLisa-Regular"/>
          <w:color w:val="50A14F"/>
          <w:sz w:val="20"/>
          <w:szCs w:val="20"/>
          <w:shd w:val="clear" w:color="auto" w:fill="F8F8F8"/>
        </w:rPr>
        <w:t>-dev"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"libxcb-glx0-dev"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"libxcb-render0-dev"</w:t>
      </w:r>
      <w:r>
        <w:rPr>
          <w:rFonts w:ascii="MonoLisa-Regular" w:eastAsia="Consolas" w:hAnsi="MonoLisa-Regular" w:cs="MonoLisa-Regular"/>
          <w:color w:val="5C5C5C"/>
          <w:sz w:val="20"/>
          <w:szCs w:val="20"/>
          <w:shd w:val="clear" w:color="auto" w:fill="F8F8F8"/>
        </w:rPr>
        <w:t>,</w:t>
      </w:r>
    </w:p>
    <w:p w14:paraId="17B39FF5"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libxcb</w:t>
      </w:r>
      <w:proofErr w:type="gramEnd"/>
      <w:r>
        <w:rPr>
          <w:rFonts w:ascii="MonoLisa-Regular" w:eastAsia="Consolas" w:hAnsi="MonoLisa-Regular" w:cs="MonoLisa-Regular"/>
          <w:color w:val="50A14F"/>
          <w:sz w:val="20"/>
          <w:szCs w:val="20"/>
          <w:shd w:val="clear" w:color="auto" w:fill="FFFFFF"/>
        </w:rPr>
        <w:t>-render-util0-dev"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"libxcb-xkb-dev"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"libxcb-icccm4-dev"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"libxcb-image0-dev"</w:t>
      </w:r>
      <w:r>
        <w:rPr>
          <w:rFonts w:ascii="MonoLisa-Regular" w:eastAsia="Consolas" w:hAnsi="MonoLisa-Regular" w:cs="MonoLisa-Regular"/>
          <w:color w:val="5C5C5C"/>
          <w:sz w:val="20"/>
          <w:szCs w:val="20"/>
          <w:shd w:val="clear" w:color="auto" w:fill="FFFFFF"/>
        </w:rPr>
        <w:t>,</w:t>
      </w:r>
    </w:p>
    <w:p w14:paraId="610C3FC3"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libxcb</w:t>
      </w:r>
      <w:proofErr w:type="gramEnd"/>
      <w:r>
        <w:rPr>
          <w:rFonts w:ascii="MonoLisa-Regular" w:eastAsia="Consolas" w:hAnsi="MonoLisa-Regular" w:cs="MonoLisa-Regular"/>
          <w:color w:val="50A14F"/>
          <w:sz w:val="20"/>
          <w:szCs w:val="20"/>
          <w:shd w:val="clear" w:color="auto" w:fill="F8F8F8"/>
        </w:rPr>
        <w:t>-keysyms1-dev"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"libxcb-randr0-dev"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"libxcb-shape0-dev"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"libxcb-sync-dev"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"libxcb-xfixes0-dev"</w:t>
      </w:r>
      <w:r>
        <w:rPr>
          <w:rFonts w:ascii="MonoLisa-Regular" w:eastAsia="Consolas" w:hAnsi="MonoLisa-Regular" w:cs="MonoLisa-Regular"/>
          <w:color w:val="5C5C5C"/>
          <w:sz w:val="20"/>
          <w:szCs w:val="20"/>
          <w:shd w:val="clear" w:color="auto" w:fill="F8F8F8"/>
        </w:rPr>
        <w:t>,</w:t>
      </w:r>
    </w:p>
    <w:p w14:paraId="2DF6F9CD"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libxcb</w:t>
      </w:r>
      <w:proofErr w:type="gramEnd"/>
      <w:r>
        <w:rPr>
          <w:rFonts w:ascii="MonoLisa-Regular" w:eastAsia="Consolas" w:hAnsi="MonoLisa-Regular" w:cs="MonoLisa-Regular"/>
          <w:color w:val="50A14F"/>
          <w:sz w:val="20"/>
          <w:szCs w:val="20"/>
          <w:shd w:val="clear" w:color="auto" w:fill="FFFFFF"/>
        </w:rPr>
        <w:t>-xinerama0-dev"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"libxcb-dri3-dev"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"uuid-dev"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"libxcb-cursor-dev"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"libxcb-dri2-0-dev"</w:t>
      </w:r>
      <w:r>
        <w:rPr>
          <w:rFonts w:ascii="MonoLisa-Regular" w:eastAsia="Consolas" w:hAnsi="MonoLisa-Regular" w:cs="MonoLisa-Regular"/>
          <w:color w:val="5C5C5C"/>
          <w:sz w:val="20"/>
          <w:szCs w:val="20"/>
          <w:shd w:val="clear" w:color="auto" w:fill="FFFFFF"/>
        </w:rPr>
        <w:t>,</w:t>
      </w:r>
    </w:p>
    <w:p w14:paraId="76D9FEC4"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libxcb</w:t>
      </w:r>
      <w:proofErr w:type="gramEnd"/>
      <w:r>
        <w:rPr>
          <w:rFonts w:ascii="MonoLisa-Regular" w:eastAsia="Consolas" w:hAnsi="MonoLisa-Regular" w:cs="MonoLisa-Regular"/>
          <w:color w:val="50A14F"/>
          <w:sz w:val="20"/>
          <w:szCs w:val="20"/>
          <w:shd w:val="clear" w:color="auto" w:fill="F8F8F8"/>
        </w:rPr>
        <w:t>-dri3-dev"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"libxcb-present-dev"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"libxcb-composite0-dev"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"libxcb-ewmh-dev"</w:t>
      </w:r>
      <w:r>
        <w:rPr>
          <w:rFonts w:ascii="MonoLisa-Regular" w:eastAsia="Consolas" w:hAnsi="MonoLisa-Regular" w:cs="MonoLisa-Regular"/>
          <w:color w:val="5C5C5C"/>
          <w:sz w:val="20"/>
          <w:szCs w:val="20"/>
          <w:shd w:val="clear" w:color="auto" w:fill="F8F8F8"/>
        </w:rPr>
        <w:t>,</w:t>
      </w:r>
    </w:p>
    <w:p w14:paraId="240FA87B"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libxcb</w:t>
      </w:r>
      <w:proofErr w:type="gramEnd"/>
      <w:r>
        <w:rPr>
          <w:rFonts w:ascii="MonoLisa-Regular" w:eastAsia="Consolas" w:hAnsi="MonoLisa-Regular" w:cs="MonoLisa-Regular"/>
          <w:color w:val="50A14F"/>
          <w:sz w:val="20"/>
          <w:szCs w:val="20"/>
          <w:shd w:val="clear" w:color="auto" w:fill="FFFFFF"/>
        </w:rPr>
        <w:t>-res0-dev"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07BF3328"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apt.install</w:t>
      </w:r>
      <w:proofErr w:type="gramEnd"/>
      <w:r>
        <w:rPr>
          <w:rFonts w:ascii="MonoLisa-Regular" w:eastAsia="Consolas" w:hAnsi="MonoLisa-Regular" w:cs="MonoLisa-Regular"/>
          <w:color w:val="5C5C5C"/>
          <w:sz w:val="20"/>
          <w:szCs w:val="20"/>
          <w:shd w:val="clear" w:color="auto" w:fill="F8F8F8"/>
        </w:rPr>
        <w:t>_substitutes</w:t>
      </w:r>
      <w:proofErr w:type="spellEnd"/>
      <w:r>
        <w:rPr>
          <w:rFonts w:ascii="MonoLisa-Regular" w:eastAsia="Consolas" w:hAnsi="MonoLisa-Regular" w:cs="MonoLisa-Regular"/>
          <w:color w:val="5C5C5C"/>
          <w:sz w:val="20"/>
          <w:szCs w:val="20"/>
          <w:shd w:val="clear" w:color="auto" w:fill="F8F8F8"/>
        </w:rPr>
        <w:t>(</w:t>
      </w:r>
    </w:p>
    <w:p w14:paraId="4D1A290C"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"libxcb-util-dev"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"libxcb-util0-dev"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7FA58EF1"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D69AEBC"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yum = </w:t>
      </w:r>
      <w:proofErr w:type="spellStart"/>
      <w:r>
        <w:rPr>
          <w:rFonts w:ascii="MonoLisa-Regular" w:eastAsia="Consolas" w:hAnsi="MonoLisa-Regular" w:cs="MonoLisa-Regular"/>
          <w:color w:val="5C5C5C"/>
          <w:sz w:val="20"/>
          <w:szCs w:val="20"/>
          <w:shd w:val="clear" w:color="auto" w:fill="FFFFFF"/>
        </w:rPr>
        <w:t>package_</w:t>
      </w:r>
      <w:proofErr w:type="gramStart"/>
      <w:r>
        <w:rPr>
          <w:rFonts w:ascii="MonoLisa-Regular" w:eastAsia="Consolas" w:hAnsi="MonoLisa-Regular" w:cs="MonoLisa-Regular"/>
          <w:color w:val="5C5C5C"/>
          <w:sz w:val="20"/>
          <w:szCs w:val="20"/>
          <w:shd w:val="clear" w:color="auto" w:fill="FFFFFF"/>
        </w:rPr>
        <w:t>manager.Yum</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2A612D74"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yum.install</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6D1975BB"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04C688CA"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libxkbfile</w:t>
      </w:r>
      <w:proofErr w:type="gramEnd"/>
      <w:r>
        <w:rPr>
          <w:rFonts w:ascii="MonoLisa-Regular" w:eastAsia="Consolas" w:hAnsi="MonoLisa-Regular" w:cs="MonoLisa-Regular"/>
          <w:color w:val="50A14F"/>
          <w:sz w:val="20"/>
          <w:szCs w:val="20"/>
          <w:shd w:val="clear" w:color="auto" w:fill="F8F8F8"/>
        </w:rPr>
        <w:t>-devel"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"libXScrnSaver-devel"</w:t>
      </w:r>
      <w:r>
        <w:rPr>
          <w:rFonts w:ascii="MonoLisa-Regular" w:eastAsia="Consolas" w:hAnsi="MonoLisa-Regular" w:cs="MonoLisa-Regular"/>
          <w:color w:val="5C5C5C"/>
          <w:sz w:val="20"/>
          <w:szCs w:val="20"/>
          <w:shd w:val="clear" w:color="auto" w:fill="F8F8F8"/>
        </w:rPr>
        <w:t>,</w:t>
      </w:r>
    </w:p>
    <w:p w14:paraId="4F7A589E"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23A677D2"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xcb</w:t>
      </w:r>
      <w:proofErr w:type="gramEnd"/>
      <w:r>
        <w:rPr>
          <w:rFonts w:ascii="MonoLisa-Regular" w:eastAsia="Consolas" w:hAnsi="MonoLisa-Regular" w:cs="MonoLisa-Regular"/>
          <w:color w:val="50A14F"/>
          <w:sz w:val="20"/>
          <w:szCs w:val="20"/>
          <w:shd w:val="clear" w:color="auto" w:fill="F8F8F8"/>
        </w:rPr>
        <w:t>-util-renderutil-devel"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444F85A3"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39C68998"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0995BB9"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dnf</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package_</w:t>
      </w:r>
      <w:proofErr w:type="gramStart"/>
      <w:r>
        <w:rPr>
          <w:rFonts w:ascii="MonoLisa-Regular" w:eastAsia="Consolas" w:hAnsi="MonoLisa-Regular" w:cs="MonoLisa-Regular"/>
          <w:color w:val="5C5C5C"/>
          <w:sz w:val="20"/>
          <w:szCs w:val="20"/>
          <w:shd w:val="clear" w:color="auto" w:fill="FFFFFF"/>
        </w:rPr>
        <w:t>manager.Dnf</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666070F7"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dnf.install</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1CDAACBE"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0C21B5EA"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libxkbfile</w:t>
      </w:r>
      <w:proofErr w:type="gramEnd"/>
      <w:r>
        <w:rPr>
          <w:rFonts w:ascii="MonoLisa-Regular" w:eastAsia="Consolas" w:hAnsi="MonoLisa-Regular" w:cs="MonoLisa-Regular"/>
          <w:color w:val="50A14F"/>
          <w:sz w:val="20"/>
          <w:szCs w:val="20"/>
          <w:shd w:val="clear" w:color="auto" w:fill="F8F8F8"/>
        </w:rPr>
        <w:t>-devel"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"libXScrnSaver-devel"</w:t>
      </w:r>
      <w:r>
        <w:rPr>
          <w:rFonts w:ascii="MonoLisa-Regular" w:eastAsia="Consolas" w:hAnsi="MonoLisa-Regular" w:cs="MonoLisa-Regular"/>
          <w:color w:val="5C5C5C"/>
          <w:sz w:val="20"/>
          <w:szCs w:val="20"/>
          <w:shd w:val="clear" w:color="auto" w:fill="F8F8F8"/>
        </w:rPr>
        <w:t>,</w:t>
      </w:r>
    </w:p>
    <w:p w14:paraId="044C9107"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086463CE"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xcb</w:t>
      </w:r>
      <w:proofErr w:type="gramEnd"/>
      <w:r>
        <w:rPr>
          <w:rFonts w:ascii="MonoLisa-Regular" w:eastAsia="Consolas" w:hAnsi="MonoLisa-Regular" w:cs="MonoLisa-Regular"/>
          <w:color w:val="50A14F"/>
          <w:sz w:val="20"/>
          <w:szCs w:val="20"/>
          <w:shd w:val="clear" w:color="auto" w:fill="F8F8F8"/>
        </w:rPr>
        <w:t>-util-renderutil-devel"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0E559A66"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0510F641"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6C3BBC1"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zypper</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package_</w:t>
      </w:r>
      <w:proofErr w:type="gramStart"/>
      <w:r>
        <w:rPr>
          <w:rFonts w:ascii="MonoLisa-Regular" w:eastAsia="Consolas" w:hAnsi="MonoLisa-Regular" w:cs="MonoLisa-Regular"/>
          <w:color w:val="5C5C5C"/>
          <w:sz w:val="20"/>
          <w:szCs w:val="20"/>
          <w:shd w:val="clear" w:color="auto" w:fill="FFFFFF"/>
        </w:rPr>
        <w:t>manager.Zypper</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4E06D865"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zypper.install</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"libxcb-devel"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"libXcomposite-devel"</w:t>
      </w:r>
      <w:r>
        <w:rPr>
          <w:rFonts w:ascii="MonoLisa-Regular" w:eastAsia="Consolas" w:hAnsi="MonoLisa-Regular" w:cs="MonoLisa-Regular"/>
          <w:color w:val="5C5C5C"/>
          <w:sz w:val="20"/>
          <w:szCs w:val="20"/>
          <w:shd w:val="clear" w:color="auto" w:fill="F8F8F8"/>
        </w:rPr>
        <w:t>,</w:t>
      </w:r>
    </w:p>
    <w:p w14:paraId="77A86923"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"libXinerama-devel"</w:t>
      </w:r>
      <w:r>
        <w:rPr>
          <w:rFonts w:ascii="MonoLisa-Regular" w:eastAsia="Consolas" w:hAnsi="MonoLisa-Regular" w:cs="MonoLisa-Regular"/>
          <w:color w:val="5C5C5C"/>
          <w:sz w:val="20"/>
          <w:szCs w:val="20"/>
          <w:shd w:val="clear" w:color="auto" w:fill="FFFFFF"/>
        </w:rPr>
        <w:t>,</w:t>
      </w:r>
    </w:p>
    <w:p w14:paraId="12D66ABD"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libxkbfile</w:t>
      </w:r>
      <w:proofErr w:type="gramEnd"/>
      <w:r>
        <w:rPr>
          <w:rFonts w:ascii="MonoLisa-Regular" w:eastAsia="Consolas" w:hAnsi="MonoLisa-Regular" w:cs="MonoLisa-Regular"/>
          <w:color w:val="50A14F"/>
          <w:sz w:val="20"/>
          <w:szCs w:val="20"/>
          <w:shd w:val="clear" w:color="auto" w:fill="F8F8F8"/>
        </w:rPr>
        <w:t>-devel"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"libXss-devel"</w:t>
      </w:r>
      <w:r>
        <w:rPr>
          <w:rFonts w:ascii="MonoLisa-Regular" w:eastAsia="Consolas" w:hAnsi="MonoLisa-Regular" w:cs="MonoLisa-Regular"/>
          <w:color w:val="5C5C5C"/>
          <w:sz w:val="20"/>
          <w:szCs w:val="20"/>
          <w:shd w:val="clear" w:color="auto" w:fill="F8F8F8"/>
        </w:rPr>
        <w:t>,</w:t>
      </w:r>
    </w:p>
    <w:p w14:paraId="46C9946D"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-util-wm-devel"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"xcb-util-keysyms-devel"</w:t>
      </w:r>
      <w:r>
        <w:rPr>
          <w:rFonts w:ascii="MonoLisa-Regular" w:eastAsia="Consolas" w:hAnsi="MonoLisa-Regular" w:cs="MonoLisa-Regular"/>
          <w:color w:val="5C5C5C"/>
          <w:sz w:val="20"/>
          <w:szCs w:val="20"/>
          <w:shd w:val="clear" w:color="auto" w:fill="FFFFFF"/>
        </w:rPr>
        <w:t>,</w:t>
      </w:r>
    </w:p>
    <w:p w14:paraId="3E4FE32D"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gramStart"/>
      <w:r>
        <w:rPr>
          <w:rFonts w:ascii="MonoLisa-Regular" w:eastAsia="Consolas" w:hAnsi="MonoLisa-Regular" w:cs="MonoLisa-Regular"/>
          <w:color w:val="50A14F"/>
          <w:sz w:val="20"/>
          <w:szCs w:val="20"/>
          <w:shd w:val="clear" w:color="auto" w:fill="F8F8F8"/>
        </w:rPr>
        <w:t>xcb</w:t>
      </w:r>
      <w:proofErr w:type="gramEnd"/>
      <w:r>
        <w:rPr>
          <w:rFonts w:ascii="MonoLisa-Regular" w:eastAsia="Consolas" w:hAnsi="MonoLisa-Regular" w:cs="MonoLisa-Regular"/>
          <w:color w:val="50A14F"/>
          <w:sz w:val="20"/>
          <w:szCs w:val="20"/>
          <w:shd w:val="clear" w:color="auto" w:fill="F8F8F8"/>
        </w:rPr>
        <w:t>-util-renderutil-devel"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"libXdamage-devel"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"libXxf86vm-devel"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"libXv-devel"</w:t>
      </w:r>
      <w:r>
        <w:rPr>
          <w:rFonts w:ascii="MonoLisa-Regular" w:eastAsia="Consolas" w:hAnsi="MonoLisa-Regular" w:cs="MonoLisa-Regular"/>
          <w:color w:val="5C5C5C"/>
          <w:sz w:val="20"/>
          <w:szCs w:val="20"/>
          <w:shd w:val="clear" w:color="auto" w:fill="F8F8F8"/>
        </w:rPr>
        <w:t>,</w:t>
      </w:r>
    </w:p>
    <w:p w14:paraId="19CB1D6D"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gramStart"/>
      <w:r>
        <w:rPr>
          <w:rFonts w:ascii="MonoLisa-Regular" w:eastAsia="Consolas" w:hAnsi="MonoLisa-Regular" w:cs="MonoLisa-Regular"/>
          <w:color w:val="50A14F"/>
          <w:sz w:val="20"/>
          <w:szCs w:val="20"/>
          <w:shd w:val="clear" w:color="auto" w:fill="FFFFFF"/>
        </w:rPr>
        <w:t>xcb</w:t>
      </w:r>
      <w:proofErr w:type="gramEnd"/>
      <w:r>
        <w:rPr>
          <w:rFonts w:ascii="MonoLisa-Regular" w:eastAsia="Consolas" w:hAnsi="MonoLisa-Regular" w:cs="MonoLisa-Regular"/>
          <w:color w:val="50A14F"/>
          <w:sz w:val="20"/>
          <w:szCs w:val="20"/>
          <w:shd w:val="clear" w:color="auto" w:fill="FFFFFF"/>
        </w:rPr>
        <w:t>-util-devel"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"libuuid-devel"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"xcb-util-cursor-devel"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20349D8A"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D8C80CA"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pacman</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package_</w:t>
      </w:r>
      <w:proofErr w:type="gramStart"/>
      <w:r>
        <w:rPr>
          <w:rFonts w:ascii="MonoLisa-Regular" w:eastAsia="Consolas" w:hAnsi="MonoLisa-Regular" w:cs="MonoLisa-Regular"/>
          <w:color w:val="5C5C5C"/>
          <w:sz w:val="20"/>
          <w:szCs w:val="20"/>
          <w:shd w:val="clear" w:color="auto" w:fill="FFFFFF"/>
        </w:rPr>
        <w:t>manager.PacMan</w:t>
      </w:r>
      <w:proofErr w:type="spellEnd"/>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w:t>
      </w:r>
    </w:p>
    <w:p w14:paraId="32358E10"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pacman.install</w:t>
      </w:r>
      <w:proofErr w:type="gram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"libxcb"</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"libfontenc"</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"libice"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"libsm"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"libxaw"</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"libxcomposite"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"libxcursor"</w:t>
      </w:r>
      <w:r>
        <w:rPr>
          <w:rFonts w:ascii="MonoLisa-Regular" w:eastAsia="Consolas" w:hAnsi="MonoLisa-Regular" w:cs="MonoLisa-Regular"/>
          <w:color w:val="5C5C5C"/>
          <w:sz w:val="20"/>
          <w:szCs w:val="20"/>
          <w:shd w:val="clear" w:color="auto" w:fill="F8F8F8"/>
        </w:rPr>
        <w:t>,</w:t>
      </w:r>
    </w:p>
    <w:p w14:paraId="4B97DCFE"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"libxdamage"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"libxdmcp"</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"libxtst"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"libxinerama"</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"libxkbfile"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"libxrandr"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"libxres"</w:t>
      </w:r>
      <w:r>
        <w:rPr>
          <w:rFonts w:ascii="MonoLisa-Regular" w:eastAsia="Consolas" w:hAnsi="MonoLisa-Regular" w:cs="MonoLisa-Regular"/>
          <w:color w:val="5C5C5C"/>
          <w:sz w:val="20"/>
          <w:szCs w:val="20"/>
          <w:shd w:val="clear" w:color="auto" w:fill="FFFFFF"/>
        </w:rPr>
        <w:t>,</w:t>
      </w:r>
    </w:p>
    <w:p w14:paraId="1C05ECAB"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"libxss"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"xcb-util-wm"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"xcb-util-image"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"xcb-util-keysyms"</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"xcb-util-renderutil"</w:t>
      </w:r>
      <w:r>
        <w:rPr>
          <w:rFonts w:ascii="MonoLisa-Regular" w:eastAsia="Consolas" w:hAnsi="MonoLisa-Regular" w:cs="MonoLisa-Regular"/>
          <w:color w:val="5C5C5C"/>
          <w:sz w:val="20"/>
          <w:szCs w:val="20"/>
          <w:shd w:val="clear" w:color="auto" w:fill="F8F8F8"/>
        </w:rPr>
        <w:t>,</w:t>
      </w:r>
    </w:p>
    <w:p w14:paraId="2A552148"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"libxxf86vm"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"libxv"</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"util-linux-libs"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"xcb-util-cursor"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update</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check</w:t>
      </w:r>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EEA93BC" w14:textId="77777777" w:rsidR="007B343D" w:rsidRDefault="007B343D">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8325F33"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package_</w:t>
      </w:r>
      <w:proofErr w:type="gramStart"/>
      <w:r>
        <w:rPr>
          <w:rFonts w:ascii="MonoLisa-Regular" w:eastAsia="Consolas" w:hAnsi="MonoLisa-Regular" w:cs="MonoLisa-Regular"/>
          <w:color w:val="5C5C5C"/>
          <w:sz w:val="20"/>
          <w:szCs w:val="20"/>
          <w:shd w:val="clear" w:color="auto" w:fill="FFFFFF"/>
        </w:rPr>
        <w:t>manager.Pkg</w:t>
      </w:r>
      <w:proofErr w:type="gram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A626A4"/>
          <w:sz w:val="20"/>
          <w:szCs w:val="20"/>
          <w:shd w:val="clear" w:color="auto" w:fill="FFFFFF"/>
        </w:rPr>
        <w:t>self</w:t>
      </w:r>
      <w:r>
        <w:rPr>
          <w:rFonts w:ascii="MonoLisa-Regular" w:eastAsia="Consolas" w:hAnsi="MonoLisa-Regular" w:cs="MonoLisa-Regular"/>
          <w:color w:val="5C5C5C"/>
          <w:sz w:val="20"/>
          <w:szCs w:val="20"/>
          <w:shd w:val="clear" w:color="auto" w:fill="FFFFFF"/>
        </w:rPr>
        <w:t>).install([</w:t>
      </w:r>
      <w:r>
        <w:rPr>
          <w:rFonts w:ascii="MonoLisa-Regular" w:eastAsia="Consolas" w:hAnsi="MonoLisa-Regular" w:cs="MonoLisa-Regular"/>
          <w:color w:val="50A14F"/>
          <w:sz w:val="20"/>
          <w:szCs w:val="20"/>
          <w:shd w:val="clear" w:color="auto" w:fill="FFFFFF"/>
        </w:rPr>
        <w:t>"libX11"</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"libfontenc"</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"libice"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"libsm"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"libxaw"</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"libxcomposite"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"libxcursor"</w:t>
      </w:r>
      <w:r>
        <w:rPr>
          <w:rFonts w:ascii="MonoLisa-Regular" w:eastAsia="Consolas" w:hAnsi="MonoLisa-Regular" w:cs="MonoLisa-Regular"/>
          <w:color w:val="5C5C5C"/>
          <w:sz w:val="20"/>
          <w:szCs w:val="20"/>
          <w:shd w:val="clear" w:color="auto" w:fill="FFFFFF"/>
        </w:rPr>
        <w:t>,</w:t>
      </w:r>
    </w:p>
    <w:p w14:paraId="2F7B0171"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color w:val="50A14F"/>
          <w:sz w:val="20"/>
          <w:szCs w:val="20"/>
          <w:shd w:val="clear" w:color="auto" w:fill="F8F8F8"/>
        </w:rPr>
        <w:t>"libxdamage"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"libxdmcp"</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"libxtst"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"libxinerama"</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"libxkbfile"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"libxrandr"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"libxres"</w:t>
      </w:r>
      <w:r>
        <w:rPr>
          <w:rFonts w:ascii="MonoLisa-Regular" w:eastAsia="Consolas" w:hAnsi="MonoLisa-Regular" w:cs="MonoLisa-Regular"/>
          <w:color w:val="5C5C5C"/>
          <w:sz w:val="20"/>
          <w:szCs w:val="20"/>
          <w:shd w:val="clear" w:color="auto" w:fill="F8F8F8"/>
        </w:rPr>
        <w:t>,</w:t>
      </w:r>
    </w:p>
    <w:p w14:paraId="1CF324B2" w14:textId="77777777" w:rsidR="007B343D" w:rsidRDefault="00BC4620">
      <w:pPr>
        <w:widowControl/>
        <w:numPr>
          <w:ilvl w:val="0"/>
          <w:numId w:val="2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"libXScrnSaver"</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"xcb-util-wm"</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"xcb-util-image"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"xcb-util-keysyms"</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"xcb-util-renderutil"</w:t>
      </w:r>
      <w:r>
        <w:rPr>
          <w:rFonts w:ascii="MonoLisa-Regular" w:eastAsia="Consolas" w:hAnsi="MonoLisa-Regular" w:cs="MonoLisa-Regular"/>
          <w:color w:val="5C5C5C"/>
          <w:sz w:val="20"/>
          <w:szCs w:val="20"/>
          <w:shd w:val="clear" w:color="auto" w:fill="FFFFFF"/>
        </w:rPr>
        <w:t>,</w:t>
      </w:r>
    </w:p>
    <w:p w14:paraId="36D36F92" w14:textId="77777777" w:rsidR="007B343D" w:rsidRDefault="00BC4620">
      <w:pPr>
        <w:widowControl/>
        <w:numPr>
          <w:ilvl w:val="0"/>
          <w:numId w:val="2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"libxxf86vm"</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"libxv"</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"xkeyboard-config"</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"xcb-util-cursor"</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update</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check</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686C02A3" w14:textId="77777777" w:rsidR="007B343D" w:rsidRDefault="00BC4620">
      <w:pPr>
        <w:spacing w:line="400" w:lineRule="exact"/>
        <w:ind w:firstLineChars="200" w:firstLine="480"/>
        <w:rPr>
          <w:sz w:val="24"/>
          <w:szCs w:val="24"/>
        </w:rPr>
      </w:pPr>
      <w:r>
        <w:rPr>
          <w:rFonts w:hint="eastAsia"/>
          <w:sz w:val="24"/>
          <w:szCs w:val="24"/>
        </w:rPr>
        <w:t>对于</w:t>
      </w:r>
      <w:r>
        <w:rPr>
          <w:rFonts w:hint="eastAsia"/>
          <w:sz w:val="24"/>
          <w:szCs w:val="24"/>
        </w:rPr>
        <w:t>Ubuntu</w:t>
      </w:r>
      <w:r>
        <w:rPr>
          <w:sz w:val="24"/>
          <w:szCs w:val="24"/>
        </w:rPr>
        <w:t>来讲，</w:t>
      </w:r>
      <w:proofErr w:type="spellStart"/>
      <w:r>
        <w:rPr>
          <w:sz w:val="24"/>
          <w:szCs w:val="24"/>
        </w:rPr>
        <w:t>conan</w:t>
      </w:r>
      <w:proofErr w:type="spellEnd"/>
      <w:r>
        <w:rPr>
          <w:sz w:val="24"/>
          <w:szCs w:val="24"/>
        </w:rPr>
        <w:t>能手动帮我们调用</w:t>
      </w:r>
      <w:r>
        <w:rPr>
          <w:sz w:val="24"/>
          <w:szCs w:val="24"/>
        </w:rPr>
        <w:t>apt</w:t>
      </w:r>
      <w:r>
        <w:rPr>
          <w:sz w:val="24"/>
          <w:szCs w:val="24"/>
        </w:rPr>
        <w:t>安装所需要的系统依赖。需要注意一点，需要在配置文件中加上两句，来指明开启这个功能和使用</w:t>
      </w:r>
      <w:proofErr w:type="spellStart"/>
      <w:r>
        <w:rPr>
          <w:sz w:val="24"/>
          <w:szCs w:val="24"/>
        </w:rPr>
        <w:t>sudo</w:t>
      </w:r>
      <w:proofErr w:type="spellEnd"/>
      <w:r>
        <w:rPr>
          <w:sz w:val="24"/>
          <w:szCs w:val="24"/>
        </w:rPr>
        <w:t>。所以最终的配置文件类似如下：</w:t>
      </w:r>
    </w:p>
    <w:p w14:paraId="12AE15D0"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[settings]</w:t>
      </w:r>
    </w:p>
    <w:p w14:paraId="3B8783EF"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FFFFF"/>
        </w:rPr>
        <w:t>os</w:t>
      </w:r>
      <w:proofErr w:type="spellEnd"/>
      <w:r>
        <w:rPr>
          <w:rFonts w:ascii="MonoLisa-Regular" w:eastAsia="Consolas" w:hAnsi="MonoLisa-Regular" w:cs="MonoLisa-Regular"/>
          <w:color w:val="5C5C5C"/>
          <w:sz w:val="20"/>
          <w:szCs w:val="20"/>
          <w:shd w:val="clear" w:color="auto" w:fill="FFFFFF"/>
        </w:rPr>
        <w:t>=Linux</w:t>
      </w:r>
    </w:p>
    <w:p w14:paraId="58DD4A94"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os_build</w:t>
      </w:r>
      <w:proofErr w:type="spellEnd"/>
      <w:r>
        <w:rPr>
          <w:rFonts w:ascii="MonoLisa-Regular" w:eastAsia="Consolas" w:hAnsi="MonoLisa-Regular" w:cs="MonoLisa-Regular"/>
          <w:color w:val="5C5C5C"/>
          <w:sz w:val="20"/>
          <w:szCs w:val="20"/>
          <w:shd w:val="clear" w:color="auto" w:fill="F8F8F8"/>
        </w:rPr>
        <w:t>=Linux</w:t>
      </w:r>
    </w:p>
    <w:p w14:paraId="3C82F90A"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arch=x86_64</w:t>
      </w:r>
    </w:p>
    <w:p w14:paraId="0798D658"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arch_build</w:t>
      </w:r>
      <w:proofErr w:type="spellEnd"/>
      <w:r>
        <w:rPr>
          <w:rFonts w:ascii="MonoLisa-Regular" w:eastAsia="Consolas" w:hAnsi="MonoLisa-Regular" w:cs="MonoLisa-Regular"/>
          <w:color w:val="5C5C5C"/>
          <w:sz w:val="20"/>
          <w:szCs w:val="20"/>
          <w:shd w:val="clear" w:color="auto" w:fill="F8F8F8"/>
        </w:rPr>
        <w:t>=x86_64</w:t>
      </w:r>
    </w:p>
    <w:p w14:paraId="0D639C0E"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compiler=</w:t>
      </w:r>
      <w:proofErr w:type="spellStart"/>
      <w:r>
        <w:rPr>
          <w:rFonts w:ascii="MonoLisa-Regular" w:eastAsia="Consolas" w:hAnsi="MonoLisa-Regular" w:cs="MonoLisa-Regular"/>
          <w:color w:val="5C5C5C"/>
          <w:sz w:val="20"/>
          <w:szCs w:val="20"/>
          <w:shd w:val="clear" w:color="auto" w:fill="FFFFFF"/>
        </w:rPr>
        <w:t>gcc</w:t>
      </w:r>
      <w:proofErr w:type="spellEnd"/>
    </w:p>
    <w:p w14:paraId="41666D66"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5C5C5C"/>
          <w:sz w:val="20"/>
          <w:szCs w:val="20"/>
          <w:shd w:val="clear" w:color="auto" w:fill="F8F8F8"/>
        </w:rPr>
        <w:t>compiler.version</w:t>
      </w:r>
      <w:proofErr w:type="spellEnd"/>
      <w:proofErr w:type="gramEnd"/>
      <w:r>
        <w:rPr>
          <w:rFonts w:ascii="MonoLisa-Regular" w:eastAsia="Consolas" w:hAnsi="MonoLisa-Regular" w:cs="MonoLisa-Regular"/>
          <w:color w:val="5C5C5C"/>
          <w:sz w:val="20"/>
          <w:szCs w:val="20"/>
          <w:shd w:val="clear" w:color="auto" w:fill="F8F8F8"/>
        </w:rPr>
        <w:t>=9</w:t>
      </w:r>
    </w:p>
    <w:p w14:paraId="117FB142"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5C5C5C"/>
          <w:sz w:val="20"/>
          <w:szCs w:val="20"/>
          <w:shd w:val="clear" w:color="auto" w:fill="FFFFFF"/>
        </w:rPr>
        <w:t>compiler.libcxx</w:t>
      </w:r>
      <w:proofErr w:type="spellEnd"/>
      <w:proofErr w:type="gram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libstdc</w:t>
      </w:r>
      <w:proofErr w:type="spellEnd"/>
      <w:r>
        <w:rPr>
          <w:rFonts w:ascii="MonoLisa-Regular" w:eastAsia="Consolas" w:hAnsi="MonoLisa-Regular" w:cs="MonoLisa-Regular"/>
          <w:color w:val="5C5C5C"/>
          <w:sz w:val="20"/>
          <w:szCs w:val="20"/>
          <w:shd w:val="clear" w:color="auto" w:fill="FFFFFF"/>
        </w:rPr>
        <w:t>++11</w:t>
      </w:r>
    </w:p>
    <w:p w14:paraId="6ABFE43A"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build_type</w:t>
      </w:r>
      <w:proofErr w:type="spellEnd"/>
      <w:r>
        <w:rPr>
          <w:rFonts w:ascii="MonoLisa-Regular" w:eastAsia="Consolas" w:hAnsi="MonoLisa-Regular" w:cs="MonoLisa-Regular"/>
          <w:color w:val="5C5C5C"/>
          <w:sz w:val="20"/>
          <w:szCs w:val="20"/>
          <w:shd w:val="clear" w:color="auto" w:fill="F8F8F8"/>
        </w:rPr>
        <w:t>=Release</w:t>
      </w:r>
    </w:p>
    <w:p w14:paraId="5EA36833"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[options]</w:t>
      </w:r>
    </w:p>
    <w:p w14:paraId="3DE15248"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build_requires</w:t>
      </w:r>
      <w:proofErr w:type="spellEnd"/>
      <w:r>
        <w:rPr>
          <w:rFonts w:ascii="MonoLisa-Regular" w:eastAsia="Consolas" w:hAnsi="MonoLisa-Regular" w:cs="MonoLisa-Regular"/>
          <w:color w:val="5C5C5C"/>
          <w:sz w:val="20"/>
          <w:szCs w:val="20"/>
          <w:shd w:val="clear" w:color="auto" w:fill="F8F8F8"/>
        </w:rPr>
        <w:t>]</w:t>
      </w:r>
    </w:p>
    <w:p w14:paraId="081E6143"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[env]</w:t>
      </w:r>
    </w:p>
    <w:p w14:paraId="1085F74C"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[conf]</w:t>
      </w:r>
    </w:p>
    <w:p w14:paraId="7E6CDBAC" w14:textId="77777777" w:rsidR="007B343D" w:rsidRDefault="00BC4620">
      <w:pPr>
        <w:widowControl/>
        <w:numPr>
          <w:ilvl w:val="0"/>
          <w:numId w:val="2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E45649"/>
          <w:sz w:val="20"/>
          <w:szCs w:val="20"/>
          <w:shd w:val="clear" w:color="auto" w:fill="FFFFFF"/>
        </w:rPr>
        <w:t>tools.system</w:t>
      </w:r>
      <w:proofErr w:type="gramEnd"/>
      <w:r>
        <w:rPr>
          <w:rFonts w:ascii="MonoLisa-Regular" w:eastAsia="Consolas" w:hAnsi="MonoLisa-Regular" w:cs="MonoLisa-Regular"/>
          <w:color w:val="E45649"/>
          <w:sz w:val="20"/>
          <w:szCs w:val="20"/>
          <w:shd w:val="clear" w:color="auto" w:fill="FFFFFF"/>
        </w:rPr>
        <w:t>.package_manager:mode</w:t>
      </w:r>
      <w:proofErr w:type="spellEnd"/>
      <w:r>
        <w:rPr>
          <w:rFonts w:ascii="MonoLisa-Regular" w:eastAsia="Consolas" w:hAnsi="MonoLisa-Regular" w:cs="MonoLisa-Regular"/>
          <w:color w:val="E45649"/>
          <w:sz w:val="20"/>
          <w:szCs w:val="20"/>
          <w:shd w:val="clear" w:color="auto" w:fill="FFFFFF"/>
        </w:rPr>
        <w:t>=install</w:t>
      </w:r>
    </w:p>
    <w:p w14:paraId="3134571D" w14:textId="77777777" w:rsidR="007B343D" w:rsidRDefault="00BC4620">
      <w:pPr>
        <w:widowControl/>
        <w:numPr>
          <w:ilvl w:val="0"/>
          <w:numId w:val="2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proofErr w:type="gramStart"/>
      <w:r>
        <w:rPr>
          <w:rFonts w:ascii="MonoLisa-Regular" w:eastAsia="Consolas" w:hAnsi="MonoLisa-Regular" w:cs="MonoLisa-Regular"/>
          <w:color w:val="E45649"/>
          <w:sz w:val="20"/>
          <w:szCs w:val="20"/>
          <w:shd w:val="clear" w:color="auto" w:fill="F8F8F8"/>
        </w:rPr>
        <w:t>tools.system</w:t>
      </w:r>
      <w:proofErr w:type="gramEnd"/>
      <w:r>
        <w:rPr>
          <w:rFonts w:ascii="MonoLisa-Regular" w:eastAsia="Consolas" w:hAnsi="MonoLisa-Regular" w:cs="MonoLisa-Regular"/>
          <w:color w:val="E45649"/>
          <w:sz w:val="20"/>
          <w:szCs w:val="20"/>
          <w:shd w:val="clear" w:color="auto" w:fill="F8F8F8"/>
        </w:rPr>
        <w:t>.package_manager:sudo</w:t>
      </w:r>
      <w:proofErr w:type="spellEnd"/>
      <w:r>
        <w:rPr>
          <w:rFonts w:ascii="MonoLisa-Regular" w:eastAsia="Consolas" w:hAnsi="MonoLisa-Regular" w:cs="MonoLisa-Regular"/>
          <w:color w:val="E45649"/>
          <w:sz w:val="20"/>
          <w:szCs w:val="20"/>
          <w:shd w:val="clear" w:color="auto" w:fill="F8F8F8"/>
        </w:rPr>
        <w:t>=True</w:t>
      </w:r>
    </w:p>
    <w:p w14:paraId="3FFEB04D" w14:textId="77777777" w:rsidR="007B343D" w:rsidRDefault="00BC4620">
      <w:pPr>
        <w:spacing w:line="400" w:lineRule="exact"/>
        <w:ind w:firstLineChars="200" w:firstLine="480"/>
        <w:rPr>
          <w:sz w:val="24"/>
          <w:szCs w:val="24"/>
        </w:rPr>
      </w:pPr>
      <w:r>
        <w:rPr>
          <w:rFonts w:hint="eastAsia"/>
          <w:sz w:val="24"/>
          <w:szCs w:val="24"/>
        </w:rPr>
        <w:t>至此，我们成功通过</w:t>
      </w:r>
      <w:proofErr w:type="spellStart"/>
      <w:r>
        <w:rPr>
          <w:rFonts w:hint="eastAsia"/>
          <w:sz w:val="24"/>
          <w:szCs w:val="24"/>
        </w:rPr>
        <w:t>conan</w:t>
      </w:r>
      <w:proofErr w:type="spellEnd"/>
      <w:r>
        <w:rPr>
          <w:sz w:val="24"/>
          <w:szCs w:val="24"/>
        </w:rPr>
        <w:t>安装下来了</w:t>
      </w:r>
      <w:proofErr w:type="spellStart"/>
      <w:r>
        <w:rPr>
          <w:sz w:val="24"/>
          <w:szCs w:val="24"/>
        </w:rPr>
        <w:t>cairo</w:t>
      </w:r>
      <w:proofErr w:type="spellEnd"/>
      <w:r>
        <w:rPr>
          <w:rFonts w:hint="eastAsia"/>
          <w:sz w:val="24"/>
          <w:szCs w:val="24"/>
        </w:rPr>
        <w:t>。</w:t>
      </w:r>
    </w:p>
    <w:p w14:paraId="28BE5FBA" w14:textId="2507EF10" w:rsidR="007B343D" w:rsidRDefault="00E55F42">
      <w:pPr>
        <w:jc w:val="center"/>
        <w:rPr>
          <w:sz w:val="24"/>
          <w:szCs w:val="24"/>
        </w:rPr>
      </w:pPr>
      <w:r>
        <w:rPr>
          <w:noProof/>
          <w:sz w:val="24"/>
          <w:szCs w:val="24"/>
        </w:rPr>
        <w:drawing>
          <wp:inline distT="0" distB="0" distL="0" distR="0" wp14:anchorId="5FD70B87" wp14:editId="6630F30E">
            <wp:extent cx="4845050" cy="2578100"/>
            <wp:effectExtent l="0" t="0" r="0" b="0"/>
            <wp:docPr id="19" name="图片 22"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ea0ea86b45634374ae95427485db4e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45050" cy="2578100"/>
                    </a:xfrm>
                    <a:prstGeom prst="rect">
                      <a:avLst/>
                    </a:prstGeom>
                    <a:noFill/>
                    <a:ln>
                      <a:noFill/>
                    </a:ln>
                    <a:effectLst/>
                  </pic:spPr>
                </pic:pic>
              </a:graphicData>
            </a:graphic>
          </wp:inline>
        </w:drawing>
      </w:r>
    </w:p>
    <w:p w14:paraId="2A6B2FAC" w14:textId="77777777" w:rsidR="007B343D" w:rsidRDefault="00BC4620">
      <w:pPr>
        <w:spacing w:before="120" w:after="240" w:line="400" w:lineRule="exact"/>
        <w:jc w:val="center"/>
      </w:pPr>
      <w:r>
        <w:rPr>
          <w:rFonts w:hint="eastAsia"/>
        </w:rPr>
        <w:t>图</w:t>
      </w:r>
      <w:r>
        <w:t xml:space="preserve">2-15 </w:t>
      </w:r>
      <w:r>
        <w:rPr>
          <w:rFonts w:hint="eastAsia"/>
        </w:rPr>
        <w:t>安装成功的结果</w:t>
      </w:r>
    </w:p>
    <w:p w14:paraId="6D10AFCD"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87" w:name="_Toc4876"/>
      <w:bookmarkStart w:id="88" w:name="_Toc19047"/>
      <w:bookmarkStart w:id="89" w:name="_Toc29380"/>
      <w:r>
        <w:rPr>
          <w:rFonts w:eastAsia="黑体"/>
          <w:b w:val="0"/>
          <w:kern w:val="0"/>
          <w:sz w:val="28"/>
          <w:szCs w:val="28"/>
        </w:rPr>
        <w:lastRenderedPageBreak/>
        <w:t xml:space="preserve">2.3.2 </w:t>
      </w:r>
      <w:r>
        <w:rPr>
          <w:rFonts w:eastAsia="黑体" w:hint="eastAsia"/>
          <w:b w:val="0"/>
          <w:kern w:val="0"/>
          <w:sz w:val="28"/>
          <w:szCs w:val="28"/>
        </w:rPr>
        <w:t>使用</w:t>
      </w:r>
      <w:r>
        <w:rPr>
          <w:rFonts w:eastAsia="黑体" w:hint="eastAsia"/>
          <w:b w:val="0"/>
          <w:kern w:val="0"/>
          <w:sz w:val="28"/>
          <w:szCs w:val="28"/>
        </w:rPr>
        <w:t>Cairo</w:t>
      </w:r>
      <w:r>
        <w:rPr>
          <w:rFonts w:eastAsia="黑体" w:hint="eastAsia"/>
          <w:b w:val="0"/>
          <w:kern w:val="0"/>
          <w:sz w:val="28"/>
          <w:szCs w:val="28"/>
        </w:rPr>
        <w:t>库绘制图形</w:t>
      </w:r>
      <w:bookmarkEnd w:id="87"/>
      <w:bookmarkEnd w:id="88"/>
      <w:bookmarkEnd w:id="89"/>
    </w:p>
    <w:p w14:paraId="34352EE7" w14:textId="77777777" w:rsidR="007B343D" w:rsidRDefault="00BC4620">
      <w:pPr>
        <w:spacing w:line="400" w:lineRule="exact"/>
        <w:ind w:firstLineChars="200" w:firstLine="480"/>
        <w:rPr>
          <w:sz w:val="24"/>
          <w:szCs w:val="24"/>
        </w:rPr>
      </w:pPr>
      <w:r>
        <w:rPr>
          <w:rFonts w:hint="eastAsia"/>
          <w:sz w:val="24"/>
          <w:szCs w:val="24"/>
        </w:rPr>
        <w:t>安装完</w:t>
      </w:r>
      <w:proofErr w:type="spellStart"/>
      <w:r>
        <w:rPr>
          <w:rFonts w:hint="eastAsia"/>
          <w:sz w:val="24"/>
          <w:szCs w:val="24"/>
        </w:rPr>
        <w:t>cairo</w:t>
      </w:r>
      <w:proofErr w:type="spellEnd"/>
      <w:r>
        <w:rPr>
          <w:sz w:val="24"/>
          <w:szCs w:val="24"/>
        </w:rPr>
        <w:t>库，是时候使用它绘制一些简单的图形了。</w:t>
      </w:r>
    </w:p>
    <w:p w14:paraId="77552F41" w14:textId="77777777" w:rsidR="007B343D" w:rsidRDefault="00BC4620">
      <w:pPr>
        <w:spacing w:line="400" w:lineRule="exact"/>
        <w:ind w:firstLineChars="200" w:firstLine="482"/>
        <w:rPr>
          <w:b/>
          <w:sz w:val="24"/>
        </w:rPr>
      </w:pPr>
      <w:r>
        <w:rPr>
          <w:rFonts w:hint="eastAsia"/>
          <w:b/>
          <w:sz w:val="24"/>
        </w:rPr>
        <w:t>1</w:t>
      </w:r>
      <w:r>
        <w:rPr>
          <w:rFonts w:hint="eastAsia"/>
          <w:b/>
          <w:sz w:val="24"/>
        </w:rPr>
        <w:t>、</w:t>
      </w:r>
      <w:r>
        <w:rPr>
          <w:rFonts w:hint="eastAsia"/>
          <w:b/>
          <w:sz w:val="24"/>
        </w:rPr>
        <w:t>Linux GUI</w:t>
      </w:r>
      <w:r>
        <w:rPr>
          <w:rFonts w:hint="eastAsia"/>
          <w:b/>
          <w:sz w:val="24"/>
        </w:rPr>
        <w:t>背景简述</w:t>
      </w:r>
    </w:p>
    <w:p w14:paraId="1A02BA91" w14:textId="77777777" w:rsidR="007B343D" w:rsidRDefault="00BC4620">
      <w:pPr>
        <w:spacing w:line="400" w:lineRule="exact"/>
        <w:ind w:firstLineChars="200" w:firstLine="480"/>
        <w:rPr>
          <w:sz w:val="24"/>
          <w:szCs w:val="24"/>
        </w:rPr>
      </w:pPr>
      <w:r>
        <w:rPr>
          <w:rFonts w:hint="eastAsia"/>
          <w:sz w:val="24"/>
          <w:szCs w:val="24"/>
        </w:rPr>
        <w:t>Linux</w:t>
      </w:r>
      <w:r>
        <w:rPr>
          <w:sz w:val="24"/>
          <w:szCs w:val="24"/>
        </w:rPr>
        <w:t>本身是不带有图形界面的，真正原生的</w:t>
      </w:r>
      <w:r>
        <w:rPr>
          <w:sz w:val="24"/>
          <w:szCs w:val="24"/>
        </w:rPr>
        <w:t>Linux</w:t>
      </w:r>
      <w:r>
        <w:rPr>
          <w:sz w:val="24"/>
          <w:szCs w:val="24"/>
        </w:rPr>
        <w:t>系统只是一个基于命令行的操作系统。但是目前</w:t>
      </w:r>
      <w:r>
        <w:rPr>
          <w:rFonts w:hint="eastAsia"/>
          <w:sz w:val="24"/>
          <w:szCs w:val="24"/>
        </w:rPr>
        <w:t>市面上</w:t>
      </w:r>
      <w:r>
        <w:rPr>
          <w:sz w:val="24"/>
          <w:szCs w:val="24"/>
        </w:rPr>
        <w:t>所使用的</w:t>
      </w:r>
      <w:r>
        <w:rPr>
          <w:sz w:val="24"/>
          <w:szCs w:val="24"/>
        </w:rPr>
        <w:t>Linux</w:t>
      </w:r>
      <w:r>
        <w:rPr>
          <w:sz w:val="24"/>
          <w:szCs w:val="24"/>
        </w:rPr>
        <w:t>发行版，例如</w:t>
      </w:r>
      <w:r>
        <w:rPr>
          <w:sz w:val="24"/>
          <w:szCs w:val="24"/>
        </w:rPr>
        <w:t>Ubuntu</w:t>
      </w:r>
      <w:r>
        <w:rPr>
          <w:sz w:val="24"/>
          <w:szCs w:val="24"/>
        </w:rPr>
        <w:t>、</w:t>
      </w:r>
      <w:r>
        <w:rPr>
          <w:sz w:val="24"/>
          <w:szCs w:val="24"/>
        </w:rPr>
        <w:t>Centos</w:t>
      </w:r>
      <w:r>
        <w:rPr>
          <w:sz w:val="24"/>
          <w:szCs w:val="24"/>
        </w:rPr>
        <w:t>等，都是有图形界面的。</w:t>
      </w:r>
      <w:r>
        <w:rPr>
          <w:sz w:val="24"/>
          <w:szCs w:val="24"/>
        </w:rPr>
        <w:t>[9]</w:t>
      </w:r>
      <w:r>
        <w:rPr>
          <w:sz w:val="24"/>
          <w:szCs w:val="24"/>
        </w:rPr>
        <w:t>这是因为这些图形界面是</w:t>
      </w:r>
      <w:r>
        <w:rPr>
          <w:sz w:val="24"/>
          <w:szCs w:val="24"/>
        </w:rPr>
        <w:t>Linux</w:t>
      </w:r>
      <w:r>
        <w:rPr>
          <w:sz w:val="24"/>
          <w:szCs w:val="24"/>
        </w:rPr>
        <w:t>下的一个应用程序而已，是通过程序和协议模拟和实现出来的，或者说图形界面并不属于</w:t>
      </w:r>
      <w:r>
        <w:rPr>
          <w:sz w:val="24"/>
          <w:szCs w:val="24"/>
        </w:rPr>
        <w:t>Linux</w:t>
      </w:r>
      <w:r>
        <w:rPr>
          <w:sz w:val="24"/>
          <w:szCs w:val="24"/>
        </w:rPr>
        <w:t>内核的一部分。这一点和</w:t>
      </w:r>
      <w:r>
        <w:rPr>
          <w:sz w:val="24"/>
          <w:szCs w:val="24"/>
        </w:rPr>
        <w:t>Windows</w:t>
      </w:r>
      <w:r>
        <w:rPr>
          <w:sz w:val="24"/>
          <w:szCs w:val="24"/>
        </w:rPr>
        <w:t>系统完全不一样，</w:t>
      </w:r>
      <w:r>
        <w:rPr>
          <w:sz w:val="24"/>
          <w:szCs w:val="24"/>
        </w:rPr>
        <w:t>Windows</w:t>
      </w:r>
      <w:r>
        <w:rPr>
          <w:sz w:val="24"/>
          <w:szCs w:val="24"/>
        </w:rPr>
        <w:t>的命令行在我</w:t>
      </w:r>
      <w:r>
        <w:rPr>
          <w:rFonts w:hint="eastAsia"/>
          <w:sz w:val="24"/>
          <w:szCs w:val="24"/>
        </w:rPr>
        <w:t>个人</w:t>
      </w:r>
      <w:r>
        <w:rPr>
          <w:sz w:val="24"/>
          <w:szCs w:val="24"/>
        </w:rPr>
        <w:t>看来完全不如</w:t>
      </w:r>
      <w:r>
        <w:rPr>
          <w:sz w:val="24"/>
          <w:szCs w:val="24"/>
        </w:rPr>
        <w:t>Linux</w:t>
      </w:r>
      <w:r>
        <w:rPr>
          <w:sz w:val="24"/>
          <w:szCs w:val="24"/>
        </w:rPr>
        <w:t>这么好用，甚至有时候</w:t>
      </w:r>
      <w:r>
        <w:rPr>
          <w:rFonts w:hint="eastAsia"/>
          <w:sz w:val="24"/>
          <w:szCs w:val="24"/>
        </w:rPr>
        <w:t>反而不好用</w:t>
      </w:r>
      <w:r>
        <w:rPr>
          <w:sz w:val="24"/>
          <w:szCs w:val="24"/>
        </w:rPr>
        <w:t>，但是</w:t>
      </w:r>
      <w:r>
        <w:rPr>
          <w:sz w:val="24"/>
          <w:szCs w:val="24"/>
        </w:rPr>
        <w:t>Windows</w:t>
      </w:r>
      <w:r>
        <w:rPr>
          <w:sz w:val="24"/>
          <w:szCs w:val="24"/>
        </w:rPr>
        <w:t>的用户的依然最多。为什么呢？就是因为</w:t>
      </w:r>
      <w:r>
        <w:rPr>
          <w:sz w:val="24"/>
          <w:szCs w:val="24"/>
        </w:rPr>
        <w:t>GUI</w:t>
      </w:r>
      <w:r>
        <w:rPr>
          <w:sz w:val="24"/>
          <w:szCs w:val="24"/>
        </w:rPr>
        <w:t>好看。</w:t>
      </w:r>
      <w:r>
        <w:rPr>
          <w:sz w:val="24"/>
          <w:szCs w:val="24"/>
        </w:rPr>
        <w:t>Windows</w:t>
      </w:r>
      <w:r>
        <w:rPr>
          <w:sz w:val="24"/>
          <w:szCs w:val="24"/>
        </w:rPr>
        <w:t>的图形界面是操作系统的一部分，并且做的确实好看和丝滑。这样变相的降低了用户的学习和使用成本，对大多数的人而言是件好事。但是对于程序员特别是偏向底层的程序员来讲，却真不一定。</w:t>
      </w:r>
    </w:p>
    <w:p w14:paraId="75BBFA28" w14:textId="77777777" w:rsidR="007B343D" w:rsidRDefault="00BC4620">
      <w:pPr>
        <w:spacing w:line="400" w:lineRule="exact"/>
        <w:ind w:firstLineChars="200" w:firstLine="480"/>
        <w:rPr>
          <w:sz w:val="24"/>
          <w:szCs w:val="24"/>
        </w:rPr>
      </w:pPr>
      <w:r>
        <w:rPr>
          <w:sz w:val="24"/>
          <w:szCs w:val="24"/>
        </w:rPr>
        <w:t>在</w:t>
      </w:r>
      <w:r>
        <w:rPr>
          <w:sz w:val="24"/>
          <w:szCs w:val="24"/>
        </w:rPr>
        <w:t>Linux</w:t>
      </w:r>
      <w:r>
        <w:rPr>
          <w:sz w:val="24"/>
          <w:szCs w:val="24"/>
        </w:rPr>
        <w:t>下，需要通过应用程序实现图形界面，那就需要设计一个合适的协议。</w:t>
      </w:r>
      <w:r>
        <w:rPr>
          <w:sz w:val="24"/>
          <w:szCs w:val="24"/>
        </w:rPr>
        <w:t>[10]</w:t>
      </w:r>
      <w:r>
        <w:rPr>
          <w:sz w:val="24"/>
          <w:szCs w:val="24"/>
        </w:rPr>
        <w:t>目前市面上比较流行的有两种协议，</w:t>
      </w:r>
      <w:r>
        <w:rPr>
          <w:sz w:val="24"/>
          <w:szCs w:val="24"/>
        </w:rPr>
        <w:t>X</w:t>
      </w:r>
      <w:r>
        <w:rPr>
          <w:sz w:val="24"/>
          <w:szCs w:val="24"/>
        </w:rPr>
        <w:t>协议和</w:t>
      </w:r>
      <w:r>
        <w:rPr>
          <w:sz w:val="24"/>
          <w:szCs w:val="24"/>
        </w:rPr>
        <w:t>Wayland</w:t>
      </w:r>
      <w:r>
        <w:rPr>
          <w:sz w:val="24"/>
          <w:szCs w:val="24"/>
        </w:rPr>
        <w:t>协议。这两种协议都是基于网络通信的思想，将图形显示分为了客户端（即</w:t>
      </w:r>
      <w:r>
        <w:rPr>
          <w:rFonts w:hint="eastAsia"/>
          <w:sz w:val="24"/>
          <w:szCs w:val="24"/>
        </w:rPr>
        <w:t>用户</w:t>
      </w:r>
      <w:r>
        <w:rPr>
          <w:sz w:val="24"/>
          <w:szCs w:val="24"/>
        </w:rPr>
        <w:t>的应用程序）和服务端通信的过程。输入设备和显示设备不是同一个设备，而且他们需要相互配合，进行画面显示，所以需要一个交互协议，建立他们直接的沟通桥梁。当然</w:t>
      </w:r>
      <w:r>
        <w:rPr>
          <w:sz w:val="24"/>
          <w:szCs w:val="24"/>
        </w:rPr>
        <w:t>X</w:t>
      </w:r>
      <w:r>
        <w:rPr>
          <w:sz w:val="24"/>
          <w:szCs w:val="24"/>
        </w:rPr>
        <w:t>协议和</w:t>
      </w:r>
      <w:r>
        <w:rPr>
          <w:sz w:val="24"/>
          <w:szCs w:val="24"/>
        </w:rPr>
        <w:t>Wayland</w:t>
      </w:r>
      <w:r>
        <w:rPr>
          <w:sz w:val="24"/>
          <w:szCs w:val="24"/>
        </w:rPr>
        <w:t>协议的细节有所区别，粗略的讲是</w:t>
      </w:r>
      <w:r>
        <w:rPr>
          <w:sz w:val="24"/>
          <w:szCs w:val="24"/>
        </w:rPr>
        <w:t>server</w:t>
      </w:r>
      <w:r>
        <w:rPr>
          <w:sz w:val="24"/>
          <w:szCs w:val="24"/>
        </w:rPr>
        <w:t>和</w:t>
      </w:r>
      <w:r>
        <w:rPr>
          <w:sz w:val="24"/>
          <w:szCs w:val="24"/>
        </w:rPr>
        <w:t>compositor</w:t>
      </w:r>
      <w:r>
        <w:rPr>
          <w:sz w:val="24"/>
          <w:szCs w:val="24"/>
        </w:rPr>
        <w:t>的设计不同，具体可见</w:t>
      </w:r>
      <w:r w:rsidR="001F6992">
        <w:fldChar w:fldCharType="begin"/>
      </w:r>
      <w:r w:rsidR="001F6992">
        <w:instrText xml:space="preserve"> HYPERLINK "https://www.secjuice.com/wayland-vs-xorg/" </w:instrText>
      </w:r>
      <w:r w:rsidR="001F6992">
        <w:fldChar w:fldCharType="separate"/>
      </w:r>
      <w:r>
        <w:rPr>
          <w:sz w:val="24"/>
          <w:szCs w:val="24"/>
        </w:rPr>
        <w:t>https://www.secjuice.com/wayland-vs-xorg/</w:t>
      </w:r>
      <w:r w:rsidR="001F6992">
        <w:rPr>
          <w:sz w:val="24"/>
          <w:szCs w:val="24"/>
        </w:rPr>
        <w:fldChar w:fldCharType="end"/>
      </w:r>
      <w:r>
        <w:rPr>
          <w:sz w:val="24"/>
          <w:szCs w:val="24"/>
        </w:rPr>
        <w:t>。</w:t>
      </w:r>
    </w:p>
    <w:p w14:paraId="4778B430" w14:textId="77777777" w:rsidR="007B343D" w:rsidRDefault="00BC4620">
      <w:pPr>
        <w:spacing w:line="400" w:lineRule="exact"/>
        <w:ind w:firstLineChars="200" w:firstLine="480"/>
        <w:rPr>
          <w:sz w:val="24"/>
          <w:szCs w:val="24"/>
        </w:rPr>
      </w:pPr>
      <w:r>
        <w:rPr>
          <w:sz w:val="24"/>
          <w:szCs w:val="24"/>
        </w:rPr>
        <w:t>后续以</w:t>
      </w:r>
      <w:r>
        <w:rPr>
          <w:sz w:val="24"/>
          <w:szCs w:val="24"/>
        </w:rPr>
        <w:t>X</w:t>
      </w:r>
      <w:r>
        <w:rPr>
          <w:sz w:val="24"/>
          <w:szCs w:val="24"/>
        </w:rPr>
        <w:t>协议为例展开，并以</w:t>
      </w:r>
      <w:proofErr w:type="spellStart"/>
      <w:r>
        <w:rPr>
          <w:sz w:val="24"/>
          <w:szCs w:val="24"/>
        </w:rPr>
        <w:t>XClient</w:t>
      </w:r>
      <w:proofErr w:type="spellEnd"/>
      <w:r>
        <w:rPr>
          <w:sz w:val="24"/>
          <w:szCs w:val="24"/>
        </w:rPr>
        <w:t>和</w:t>
      </w:r>
      <w:proofErr w:type="spellStart"/>
      <w:r>
        <w:rPr>
          <w:sz w:val="24"/>
          <w:szCs w:val="24"/>
        </w:rPr>
        <w:t>XServer</w:t>
      </w:r>
      <w:proofErr w:type="spellEnd"/>
      <w:r>
        <w:rPr>
          <w:sz w:val="24"/>
          <w:szCs w:val="24"/>
        </w:rPr>
        <w:t>分别代指客户端和服务端。</w:t>
      </w:r>
      <w:r>
        <w:rPr>
          <w:rFonts w:hint="eastAsia"/>
          <w:sz w:val="24"/>
          <w:szCs w:val="24"/>
        </w:rPr>
        <w:t>现在的需求是</w:t>
      </w:r>
      <w:r>
        <w:rPr>
          <w:sz w:val="24"/>
          <w:szCs w:val="24"/>
        </w:rPr>
        <w:t>需要画一个圆，</w:t>
      </w:r>
      <w:proofErr w:type="spellStart"/>
      <w:r>
        <w:rPr>
          <w:sz w:val="24"/>
          <w:szCs w:val="24"/>
        </w:rPr>
        <w:t>XClient</w:t>
      </w:r>
      <w:proofErr w:type="spellEnd"/>
      <w:r>
        <w:rPr>
          <w:sz w:val="24"/>
          <w:szCs w:val="24"/>
        </w:rPr>
        <w:t>需要告诉</w:t>
      </w:r>
      <w:proofErr w:type="spellStart"/>
      <w:r>
        <w:rPr>
          <w:sz w:val="24"/>
          <w:szCs w:val="24"/>
        </w:rPr>
        <w:t>XServer</w:t>
      </w:r>
      <w:proofErr w:type="spellEnd"/>
      <w:r>
        <w:rPr>
          <w:sz w:val="24"/>
          <w:szCs w:val="24"/>
        </w:rPr>
        <w:t>在屏幕的什么地方，使用什么颜色，画多大的一个圆。至于这个</w:t>
      </w:r>
      <w:proofErr w:type="gramStart"/>
      <w:r>
        <w:rPr>
          <w:sz w:val="24"/>
          <w:szCs w:val="24"/>
        </w:rPr>
        <w:t>圆如何</w:t>
      </w:r>
      <w:proofErr w:type="gramEnd"/>
      <w:r>
        <w:rPr>
          <w:sz w:val="24"/>
          <w:szCs w:val="24"/>
        </w:rPr>
        <w:t>生成，如何使用硬件真正绘制图形等等这些操作，都是由</w:t>
      </w:r>
      <w:proofErr w:type="spellStart"/>
      <w:r>
        <w:rPr>
          <w:sz w:val="24"/>
          <w:szCs w:val="24"/>
        </w:rPr>
        <w:t>XServer</w:t>
      </w:r>
      <w:proofErr w:type="spellEnd"/>
      <w:r>
        <w:rPr>
          <w:sz w:val="24"/>
          <w:szCs w:val="24"/>
        </w:rPr>
        <w:t>完成的。当然更进一步的，</w:t>
      </w:r>
      <w:proofErr w:type="spellStart"/>
      <w:r>
        <w:rPr>
          <w:sz w:val="24"/>
          <w:szCs w:val="24"/>
        </w:rPr>
        <w:t>XServer</w:t>
      </w:r>
      <w:proofErr w:type="spellEnd"/>
      <w:r>
        <w:rPr>
          <w:sz w:val="24"/>
          <w:szCs w:val="24"/>
        </w:rPr>
        <w:t>还可以捕捉鼠标和键盘的动作，会触发相应的事件。</w:t>
      </w:r>
      <w:proofErr w:type="spellStart"/>
      <w:r>
        <w:rPr>
          <w:sz w:val="24"/>
          <w:szCs w:val="24"/>
        </w:rPr>
        <w:t>XClient</w:t>
      </w:r>
      <w:proofErr w:type="spellEnd"/>
      <w:r>
        <w:rPr>
          <w:sz w:val="24"/>
          <w:szCs w:val="24"/>
        </w:rPr>
        <w:t>可以接受相应的事件并且完成相应的逻辑。这就是整个</w:t>
      </w:r>
      <w:r>
        <w:rPr>
          <w:sz w:val="24"/>
          <w:szCs w:val="24"/>
        </w:rPr>
        <w:t>X</w:t>
      </w:r>
      <w:r>
        <w:rPr>
          <w:sz w:val="24"/>
          <w:szCs w:val="24"/>
        </w:rPr>
        <w:t>协议以及绘制逻辑的简要概括。</w:t>
      </w:r>
    </w:p>
    <w:p w14:paraId="7CA55F63" w14:textId="77777777" w:rsidR="007B343D" w:rsidRDefault="00BC4620">
      <w:pPr>
        <w:spacing w:line="400" w:lineRule="exact"/>
        <w:ind w:firstLineChars="200" w:firstLine="480"/>
        <w:rPr>
          <w:b/>
          <w:sz w:val="24"/>
        </w:rPr>
      </w:pPr>
      <w:r>
        <w:rPr>
          <w:sz w:val="24"/>
          <w:szCs w:val="24"/>
        </w:rPr>
        <w:t>X</w:t>
      </w:r>
      <w:r>
        <w:rPr>
          <w:sz w:val="24"/>
          <w:szCs w:val="24"/>
        </w:rPr>
        <w:t>协议有很多实现。目前用的最多的是</w:t>
      </w:r>
      <w:proofErr w:type="spellStart"/>
      <w:r>
        <w:rPr>
          <w:sz w:val="24"/>
          <w:szCs w:val="24"/>
        </w:rPr>
        <w:t>XOrg</w:t>
      </w:r>
      <w:proofErr w:type="spellEnd"/>
      <w:r>
        <w:rPr>
          <w:sz w:val="24"/>
          <w:szCs w:val="24"/>
        </w:rPr>
        <w:t>，对应的</w:t>
      </w:r>
      <w:proofErr w:type="spellStart"/>
      <w:r>
        <w:rPr>
          <w:sz w:val="24"/>
          <w:szCs w:val="24"/>
        </w:rPr>
        <w:t>XClient</w:t>
      </w:r>
      <w:proofErr w:type="spellEnd"/>
      <w:r>
        <w:rPr>
          <w:sz w:val="24"/>
          <w:szCs w:val="24"/>
        </w:rPr>
        <w:t>有</w:t>
      </w:r>
      <w:proofErr w:type="spellStart"/>
      <w:r>
        <w:rPr>
          <w:sz w:val="24"/>
          <w:szCs w:val="24"/>
        </w:rPr>
        <w:t>Xlib</w:t>
      </w:r>
      <w:proofErr w:type="spellEnd"/>
      <w:r>
        <w:rPr>
          <w:sz w:val="24"/>
          <w:szCs w:val="24"/>
        </w:rPr>
        <w:t>和</w:t>
      </w:r>
      <w:r>
        <w:rPr>
          <w:sz w:val="24"/>
          <w:szCs w:val="24"/>
        </w:rPr>
        <w:t>XCB</w:t>
      </w:r>
      <w:r>
        <w:rPr>
          <w:sz w:val="24"/>
          <w:szCs w:val="24"/>
        </w:rPr>
        <w:t>的两种实现，提供了和</w:t>
      </w:r>
      <w:proofErr w:type="spellStart"/>
      <w:r>
        <w:rPr>
          <w:sz w:val="24"/>
          <w:szCs w:val="24"/>
        </w:rPr>
        <w:t>XServer</w:t>
      </w:r>
      <w:proofErr w:type="spellEnd"/>
      <w:r>
        <w:rPr>
          <w:sz w:val="24"/>
          <w:szCs w:val="24"/>
        </w:rPr>
        <w:t>对接的</w:t>
      </w:r>
      <w:r>
        <w:rPr>
          <w:sz w:val="24"/>
          <w:szCs w:val="24"/>
        </w:rPr>
        <w:t>API</w:t>
      </w:r>
      <w:r>
        <w:rPr>
          <w:sz w:val="24"/>
          <w:szCs w:val="24"/>
        </w:rPr>
        <w:t>。（</w:t>
      </w:r>
      <w:r>
        <w:rPr>
          <w:sz w:val="24"/>
          <w:szCs w:val="24"/>
        </w:rPr>
        <w:t xml:space="preserve">At the bottom level of the X client library stack are </w:t>
      </w:r>
      <w:proofErr w:type="spellStart"/>
      <w:r>
        <w:rPr>
          <w:sz w:val="24"/>
          <w:szCs w:val="24"/>
        </w:rPr>
        <w:t>Xlib</w:t>
      </w:r>
      <w:proofErr w:type="spellEnd"/>
      <w:r>
        <w:rPr>
          <w:sz w:val="24"/>
          <w:szCs w:val="24"/>
        </w:rPr>
        <w:t xml:space="preserve"> and XCB, two helper libraries (really sets of libraries) that provide API for talking to the X server.</w:t>
      </w:r>
      <w:r>
        <w:rPr>
          <w:sz w:val="24"/>
          <w:szCs w:val="24"/>
        </w:rPr>
        <w:t>）本文的背景是</w:t>
      </w:r>
      <w:r>
        <w:rPr>
          <w:sz w:val="24"/>
          <w:szCs w:val="24"/>
        </w:rPr>
        <w:t>X11</w:t>
      </w:r>
      <w:r>
        <w:rPr>
          <w:sz w:val="24"/>
          <w:szCs w:val="24"/>
        </w:rPr>
        <w:t>，也是</w:t>
      </w:r>
      <w:proofErr w:type="spellStart"/>
      <w:r>
        <w:rPr>
          <w:sz w:val="24"/>
          <w:szCs w:val="24"/>
        </w:rPr>
        <w:t>Xlib</w:t>
      </w:r>
      <w:proofErr w:type="spellEnd"/>
      <w:r>
        <w:rPr>
          <w:sz w:val="24"/>
          <w:szCs w:val="24"/>
        </w:rPr>
        <w:t>库的一个特殊版本。</w:t>
      </w:r>
    </w:p>
    <w:p w14:paraId="6F4963E1" w14:textId="77777777" w:rsidR="007B343D" w:rsidRDefault="00BC4620">
      <w:pPr>
        <w:spacing w:line="400" w:lineRule="exact"/>
        <w:ind w:firstLineChars="200" w:firstLine="482"/>
        <w:rPr>
          <w:b/>
          <w:sz w:val="24"/>
        </w:rPr>
      </w:pPr>
      <w:r>
        <w:rPr>
          <w:rFonts w:hint="eastAsia"/>
          <w:b/>
          <w:sz w:val="24"/>
        </w:rPr>
        <w:t>2</w:t>
      </w:r>
      <w:r>
        <w:rPr>
          <w:rFonts w:hint="eastAsia"/>
          <w:b/>
          <w:sz w:val="24"/>
        </w:rPr>
        <w:t>、安装</w:t>
      </w:r>
      <w:r>
        <w:rPr>
          <w:rFonts w:hint="eastAsia"/>
          <w:b/>
          <w:sz w:val="24"/>
        </w:rPr>
        <w:t>X11</w:t>
      </w:r>
      <w:r>
        <w:rPr>
          <w:rFonts w:hint="eastAsia"/>
          <w:b/>
          <w:sz w:val="24"/>
        </w:rPr>
        <w:t>并编写</w:t>
      </w:r>
      <w:r>
        <w:rPr>
          <w:rFonts w:hint="eastAsia"/>
          <w:b/>
          <w:sz w:val="24"/>
        </w:rPr>
        <w:t>GUI</w:t>
      </w:r>
      <w:r>
        <w:rPr>
          <w:rFonts w:hint="eastAsia"/>
          <w:b/>
          <w:sz w:val="24"/>
        </w:rPr>
        <w:t>程序</w:t>
      </w:r>
    </w:p>
    <w:p w14:paraId="6D89A5F2" w14:textId="77777777" w:rsidR="007B343D" w:rsidRDefault="00BC4620">
      <w:pPr>
        <w:spacing w:line="400" w:lineRule="exact"/>
        <w:ind w:firstLineChars="200" w:firstLine="480"/>
        <w:rPr>
          <w:sz w:val="24"/>
          <w:szCs w:val="24"/>
        </w:rPr>
      </w:pPr>
      <w:r>
        <w:rPr>
          <w:sz w:val="24"/>
          <w:szCs w:val="24"/>
        </w:rPr>
        <w:t>强烈建议在虚拟机下进行，因为</w:t>
      </w:r>
      <w:proofErr w:type="spellStart"/>
      <w:r>
        <w:rPr>
          <w:rFonts w:hint="eastAsia"/>
          <w:sz w:val="24"/>
          <w:szCs w:val="24"/>
        </w:rPr>
        <w:t>Wsl</w:t>
      </w:r>
      <w:proofErr w:type="spellEnd"/>
      <w:r>
        <w:rPr>
          <w:sz w:val="24"/>
          <w:szCs w:val="24"/>
        </w:rPr>
        <w:t>需要内核更新到</w:t>
      </w:r>
      <w:r>
        <w:rPr>
          <w:sz w:val="24"/>
          <w:szCs w:val="24"/>
        </w:rPr>
        <w:t>2.2.4</w:t>
      </w:r>
      <w:r>
        <w:rPr>
          <w:sz w:val="24"/>
          <w:szCs w:val="24"/>
        </w:rPr>
        <w:t>以后才能使用最新功能的</w:t>
      </w:r>
      <w:r>
        <w:rPr>
          <w:sz w:val="24"/>
          <w:szCs w:val="24"/>
        </w:rPr>
        <w:t>GUI</w:t>
      </w:r>
      <w:r>
        <w:rPr>
          <w:sz w:val="24"/>
          <w:szCs w:val="24"/>
        </w:rPr>
        <w:t>，而且体验还不是很好。</w:t>
      </w:r>
    </w:p>
    <w:p w14:paraId="54B034D1" w14:textId="77777777" w:rsidR="007B343D" w:rsidRDefault="00BC4620">
      <w:pPr>
        <w:spacing w:line="400" w:lineRule="exact"/>
        <w:ind w:firstLineChars="200" w:firstLine="480"/>
        <w:rPr>
          <w:sz w:val="24"/>
          <w:szCs w:val="24"/>
        </w:rPr>
      </w:pPr>
      <w:r>
        <w:rPr>
          <w:sz w:val="24"/>
          <w:szCs w:val="24"/>
        </w:rPr>
        <w:t>以</w:t>
      </w:r>
      <w:r>
        <w:rPr>
          <w:sz w:val="24"/>
          <w:szCs w:val="24"/>
        </w:rPr>
        <w:t>Ubuntu</w:t>
      </w:r>
      <w:r>
        <w:rPr>
          <w:sz w:val="24"/>
          <w:szCs w:val="24"/>
        </w:rPr>
        <w:t>为例，系统默认是未安装</w:t>
      </w:r>
      <w:r>
        <w:rPr>
          <w:sz w:val="24"/>
          <w:szCs w:val="24"/>
        </w:rPr>
        <w:t>X11</w:t>
      </w:r>
      <w:r>
        <w:rPr>
          <w:sz w:val="24"/>
          <w:szCs w:val="24"/>
        </w:rPr>
        <w:t>库的（</w:t>
      </w:r>
      <w:proofErr w:type="spellStart"/>
      <w:r>
        <w:rPr>
          <w:sz w:val="24"/>
          <w:szCs w:val="24"/>
        </w:rPr>
        <w:t>XServer</w:t>
      </w:r>
      <w:proofErr w:type="spellEnd"/>
      <w:r>
        <w:rPr>
          <w:sz w:val="24"/>
          <w:szCs w:val="24"/>
        </w:rPr>
        <w:t>肯定是有的，不然</w:t>
      </w:r>
      <w:r>
        <w:rPr>
          <w:rFonts w:hint="eastAsia"/>
          <w:sz w:val="24"/>
          <w:szCs w:val="24"/>
        </w:rPr>
        <w:t>就</w:t>
      </w:r>
      <w:r>
        <w:rPr>
          <w:rFonts w:hint="eastAsia"/>
          <w:sz w:val="24"/>
          <w:szCs w:val="24"/>
        </w:rPr>
        <w:lastRenderedPageBreak/>
        <w:t>看不到</w:t>
      </w:r>
      <w:r>
        <w:rPr>
          <w:sz w:val="24"/>
          <w:szCs w:val="24"/>
        </w:rPr>
        <w:t>图形界面</w:t>
      </w:r>
      <w:r>
        <w:rPr>
          <w:rFonts w:hint="eastAsia"/>
          <w:sz w:val="24"/>
          <w:szCs w:val="24"/>
        </w:rPr>
        <w:t>了。</w:t>
      </w:r>
      <w:r>
        <w:rPr>
          <w:sz w:val="24"/>
          <w:szCs w:val="24"/>
        </w:rPr>
        <w:t>安装</w:t>
      </w:r>
      <w:r>
        <w:rPr>
          <w:sz w:val="24"/>
          <w:szCs w:val="24"/>
        </w:rPr>
        <w:t>X11</w:t>
      </w:r>
      <w:r>
        <w:rPr>
          <w:sz w:val="24"/>
          <w:szCs w:val="24"/>
        </w:rPr>
        <w:t>只是提供了窗口系统的开发支持）。使用如下命令手动安装。值得一提的是，由于</w:t>
      </w:r>
      <w:r>
        <w:rPr>
          <w:sz w:val="24"/>
          <w:szCs w:val="24"/>
        </w:rPr>
        <w:t>X11</w:t>
      </w:r>
      <w:r>
        <w:rPr>
          <w:sz w:val="24"/>
          <w:szCs w:val="24"/>
        </w:rPr>
        <w:t>是系统库，因此使用</w:t>
      </w:r>
      <w:r>
        <w:rPr>
          <w:sz w:val="24"/>
          <w:szCs w:val="24"/>
        </w:rPr>
        <w:t>apt</w:t>
      </w:r>
      <w:r>
        <w:rPr>
          <w:sz w:val="24"/>
          <w:szCs w:val="24"/>
        </w:rPr>
        <w:t>包安装即可。同理对于</w:t>
      </w:r>
      <w:r>
        <w:rPr>
          <w:sz w:val="24"/>
          <w:szCs w:val="24"/>
        </w:rPr>
        <w:t>Wayland</w:t>
      </w:r>
      <w:r>
        <w:rPr>
          <w:sz w:val="24"/>
          <w:szCs w:val="24"/>
        </w:rPr>
        <w:t>也是一样。</w:t>
      </w:r>
    </w:p>
    <w:p w14:paraId="06E7122B" w14:textId="77777777" w:rsidR="007B343D" w:rsidRDefault="00BC4620">
      <w:pPr>
        <w:widowControl/>
        <w:numPr>
          <w:ilvl w:val="0"/>
          <w:numId w:val="2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0A14F"/>
          <w:sz w:val="20"/>
          <w:szCs w:val="20"/>
          <w:shd w:val="clear" w:color="auto" w:fill="F8F8F8"/>
        </w:rPr>
        <w:t>sudo</w:t>
      </w:r>
      <w:proofErr w:type="spellEnd"/>
      <w:r>
        <w:rPr>
          <w:rFonts w:ascii="MonoLisa-Regular" w:eastAsia="Consolas" w:hAnsi="MonoLisa-Regular" w:cs="MonoLisa-Regular"/>
          <w:color w:val="5C5C5C"/>
          <w:sz w:val="20"/>
          <w:szCs w:val="20"/>
          <w:shd w:val="clear" w:color="auto" w:fill="F8F8F8"/>
        </w:rPr>
        <w:t> apt install libx11-dev</w:t>
      </w:r>
    </w:p>
    <w:p w14:paraId="69B09FBC" w14:textId="77777777" w:rsidR="007B343D" w:rsidRDefault="00BC4620">
      <w:pPr>
        <w:spacing w:line="400" w:lineRule="exact"/>
        <w:ind w:firstLineChars="200" w:firstLine="480"/>
        <w:rPr>
          <w:sz w:val="24"/>
          <w:szCs w:val="24"/>
        </w:rPr>
      </w:pPr>
      <w:r>
        <w:rPr>
          <w:rFonts w:hint="eastAsia"/>
          <w:sz w:val="24"/>
          <w:szCs w:val="24"/>
        </w:rPr>
        <w:t>安装完成以后，使用</w:t>
      </w:r>
      <w:proofErr w:type="spellStart"/>
      <w:r>
        <w:rPr>
          <w:rFonts w:hint="eastAsia"/>
          <w:sz w:val="24"/>
          <w:szCs w:val="24"/>
        </w:rPr>
        <w:t>CMake</w:t>
      </w:r>
      <w:proofErr w:type="spellEnd"/>
      <w:r>
        <w:rPr>
          <w:sz w:val="24"/>
          <w:szCs w:val="24"/>
        </w:rPr>
        <w:t>就能很方便的引入</w:t>
      </w:r>
      <w:r>
        <w:rPr>
          <w:sz w:val="24"/>
          <w:szCs w:val="24"/>
        </w:rPr>
        <w:t>X11</w:t>
      </w:r>
      <w:r>
        <w:rPr>
          <w:sz w:val="24"/>
          <w:szCs w:val="24"/>
        </w:rPr>
        <w:t>支持了。</w:t>
      </w:r>
    </w:p>
    <w:p w14:paraId="37ECDE44" w14:textId="77777777" w:rsidR="007B343D" w:rsidRDefault="00BC4620">
      <w:pPr>
        <w:widowControl/>
        <w:numPr>
          <w:ilvl w:val="0"/>
          <w:numId w:val="2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E45649"/>
          <w:sz w:val="20"/>
          <w:szCs w:val="20"/>
          <w:shd w:val="clear" w:color="auto" w:fill="F8F8F8"/>
        </w:rPr>
        <w:t>add_executable</w:t>
      </w:r>
      <w:proofErr w:type="spellEnd"/>
      <w:r>
        <w:rPr>
          <w:rFonts w:ascii="MonoLisa-Regular" w:eastAsia="Consolas" w:hAnsi="MonoLisa-Regular" w:cs="MonoLisa-Regular"/>
          <w:color w:val="5C5C5C"/>
          <w:sz w:val="20"/>
          <w:szCs w:val="20"/>
          <w:shd w:val="clear" w:color="auto" w:fill="F8F8F8"/>
        </w:rPr>
        <w:t> (xxx</w:t>
      </w:r>
    </w:p>
    <w:p w14:paraId="1517B0EB" w14:textId="77777777" w:rsidR="007B343D" w:rsidRDefault="00BC4620">
      <w:pPr>
        <w:widowControl/>
        <w:numPr>
          <w:ilvl w:val="0"/>
          <w:numId w:val="2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8EAF585" w14:textId="77777777" w:rsidR="007B343D" w:rsidRDefault="00BC4620">
      <w:pPr>
        <w:widowControl/>
        <w:numPr>
          <w:ilvl w:val="0"/>
          <w:numId w:val="2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8D9DA76" w14:textId="77777777" w:rsidR="007B343D" w:rsidRDefault="00BC4620">
      <w:pPr>
        <w:widowControl/>
        <w:numPr>
          <w:ilvl w:val="0"/>
          <w:numId w:val="23"/>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E45649"/>
          <w:sz w:val="20"/>
          <w:szCs w:val="20"/>
          <w:shd w:val="clear" w:color="auto" w:fill="FFFFFF"/>
        </w:rPr>
        <w:t>target_link_libraries</w:t>
      </w:r>
      <w:proofErr w:type="spellEnd"/>
      <w:r>
        <w:rPr>
          <w:rFonts w:ascii="MonoLisa-Regular" w:eastAsia="Consolas" w:hAnsi="MonoLisa-Regular" w:cs="MonoLisa-Regular"/>
          <w:color w:val="5C5C5C"/>
          <w:sz w:val="20"/>
          <w:szCs w:val="20"/>
          <w:shd w:val="clear" w:color="auto" w:fill="FFFFFF"/>
        </w:rPr>
        <w:t> (xxx X11)</w:t>
      </w:r>
    </w:p>
    <w:p w14:paraId="589ED754" w14:textId="77777777" w:rsidR="007B343D" w:rsidRDefault="00BC4620">
      <w:pPr>
        <w:spacing w:line="400" w:lineRule="exact"/>
        <w:ind w:firstLineChars="200" w:firstLine="480"/>
        <w:rPr>
          <w:sz w:val="24"/>
          <w:szCs w:val="24"/>
        </w:rPr>
      </w:pPr>
      <w:r>
        <w:rPr>
          <w:rFonts w:hint="eastAsia"/>
          <w:sz w:val="24"/>
          <w:szCs w:val="24"/>
        </w:rPr>
        <w:t>现在编写一个样例程序，用于在</w:t>
      </w:r>
      <w:r>
        <w:rPr>
          <w:rFonts w:hint="eastAsia"/>
          <w:sz w:val="24"/>
          <w:szCs w:val="24"/>
        </w:rPr>
        <w:t>X11</w:t>
      </w:r>
      <w:r>
        <w:rPr>
          <w:sz w:val="24"/>
          <w:szCs w:val="24"/>
        </w:rPr>
        <w:t>下绘制一个图形窗口。这里面涉及到很多的</w:t>
      </w:r>
      <w:r>
        <w:rPr>
          <w:sz w:val="24"/>
          <w:szCs w:val="24"/>
        </w:rPr>
        <w:t>X11</w:t>
      </w:r>
      <w:r>
        <w:rPr>
          <w:sz w:val="24"/>
          <w:szCs w:val="24"/>
        </w:rPr>
        <w:t>的</w:t>
      </w:r>
      <w:r>
        <w:rPr>
          <w:sz w:val="24"/>
          <w:szCs w:val="24"/>
        </w:rPr>
        <w:t>API</w:t>
      </w:r>
      <w:r>
        <w:rPr>
          <w:sz w:val="24"/>
          <w:szCs w:val="24"/>
        </w:rPr>
        <w:t>，</w:t>
      </w:r>
      <w:r>
        <w:rPr>
          <w:rFonts w:hint="eastAsia"/>
          <w:sz w:val="24"/>
          <w:szCs w:val="24"/>
        </w:rPr>
        <w:t>这里</w:t>
      </w:r>
      <w:r>
        <w:rPr>
          <w:sz w:val="24"/>
          <w:szCs w:val="24"/>
        </w:rPr>
        <w:t>只做简单介绍，具体请参考文档</w:t>
      </w:r>
      <w:hyperlink r:id="rId45" w:history="1">
        <w:r>
          <w:rPr>
            <w:sz w:val="24"/>
            <w:szCs w:val="24"/>
          </w:rPr>
          <w:t>https://www.x.org/releases/X11R7.7/doc/libX11/libX11/libX11.html</w:t>
        </w:r>
      </w:hyperlink>
    </w:p>
    <w:p w14:paraId="60B79219"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&lt;X11/</w:t>
      </w:r>
      <w:proofErr w:type="spellStart"/>
      <w:r>
        <w:rPr>
          <w:rFonts w:ascii="MonoLisa-Regular" w:eastAsia="Consolas" w:hAnsi="MonoLisa-Regular" w:cs="MonoLisa-Regular"/>
          <w:color w:val="50A14F"/>
          <w:sz w:val="20"/>
          <w:szCs w:val="20"/>
          <w:shd w:val="clear" w:color="auto" w:fill="F8F8F8"/>
        </w:rPr>
        <w:t>Xlib.h</w:t>
      </w:r>
      <w:proofErr w:type="spellEnd"/>
      <w:r>
        <w:rPr>
          <w:rFonts w:ascii="MonoLisa-Regular" w:eastAsia="Consolas" w:hAnsi="MonoLisa-Regular" w:cs="MonoLisa-Regular"/>
          <w:color w:val="50A14F"/>
          <w:sz w:val="20"/>
          <w:szCs w:val="20"/>
          <w:shd w:val="clear" w:color="auto" w:fill="F8F8F8"/>
        </w:rPr>
        <w:t>&gt;</w:t>
      </w:r>
    </w:p>
    <w:p w14:paraId="7D6CA816" w14:textId="77777777" w:rsidR="007B343D" w:rsidRDefault="007B343D">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C79607B"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67773EB3" w14:textId="77777777" w:rsidR="007B343D" w:rsidRDefault="007B343D">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4AD4812"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B2BBB8"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w:t>
      </w:r>
    </w:p>
    <w:p w14:paraId="71D8723C"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8F8F8"/>
        </w:rPr>
        <w:t>{</w:t>
      </w:r>
    </w:p>
    <w:p w14:paraId="17A35352"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用于和</w:t>
      </w:r>
      <w:r>
        <w:rPr>
          <w:rFonts w:ascii="MonoLisa-Regular" w:eastAsia="Consolas" w:hAnsi="MonoLisa-Regular" w:cs="MonoLisa-Regular"/>
          <w:i/>
          <w:color w:val="A0A1A7"/>
          <w:sz w:val="20"/>
          <w:szCs w:val="20"/>
          <w:shd w:val="clear" w:color="auto" w:fill="FFFFFF"/>
        </w:rPr>
        <w:t> </w:t>
      </w:r>
      <w:proofErr w:type="spellStart"/>
      <w:r>
        <w:rPr>
          <w:rFonts w:ascii="MonoLisa-Regular" w:eastAsia="Consolas" w:hAnsi="MonoLisa-Regular" w:cs="MonoLisa-Regular"/>
          <w:i/>
          <w:color w:val="A0A1A7"/>
          <w:sz w:val="20"/>
          <w:szCs w:val="20"/>
          <w:shd w:val="clear" w:color="auto" w:fill="FFFFFF"/>
        </w:rPr>
        <w:t>XServer</w:t>
      </w:r>
      <w:proofErr w:type="spellEnd"/>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建立连接，</w:t>
      </w:r>
      <w:proofErr w:type="spellStart"/>
      <w:r>
        <w:rPr>
          <w:rFonts w:ascii="MonoLisa-Regular" w:eastAsia="Consolas" w:hAnsi="MonoLisa-Regular" w:cs="MonoLisa-Regular"/>
          <w:i/>
          <w:color w:val="A0A1A7"/>
          <w:sz w:val="20"/>
          <w:szCs w:val="20"/>
          <w:shd w:val="clear" w:color="auto" w:fill="FFFFFF"/>
        </w:rPr>
        <w:t>dpy</w:t>
      </w:r>
      <w:proofErr w:type="spellEnd"/>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指针全局只有一份</w:t>
      </w:r>
    </w:p>
    <w:p w14:paraId="6FC03D70"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Display *</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XOpenDisplay</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0184BB"/>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3D01EAEC"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proofErr w:type="gramEnd"/>
      <w:r>
        <w:rPr>
          <w:rFonts w:ascii="MonoLisa-Regular" w:eastAsia="Consolas" w:hAnsi="MonoLisa-Regular" w:cs="MonoLisa-Regular"/>
          <w:color w:val="5C5C5C"/>
          <w:sz w:val="20"/>
          <w:szCs w:val="20"/>
          <w:shd w:val="clear" w:color="auto" w:fill="FFFFFF"/>
        </w:rPr>
        <w:t>)</w:t>
      </w:r>
    </w:p>
    <w:p w14:paraId="0D9E35AE"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97E14CE"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cerr</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"Unable to open X display!"</w:t>
      </w:r>
      <w:r>
        <w:rPr>
          <w:rFonts w:ascii="MonoLisa-Regular" w:eastAsia="Consolas" w:hAnsi="MonoLisa-Regular" w:cs="MonoLisa-Regular"/>
          <w:color w:val="5C5C5C"/>
          <w:sz w:val="20"/>
          <w:szCs w:val="20"/>
          <w:shd w:val="clear" w:color="auto" w:fill="FFFFFF"/>
        </w:rPr>
        <w:t> &lt;&lt;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44F0C5FA"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throw</w:t>
      </w:r>
      <w:r>
        <w:rPr>
          <w:rFonts w:ascii="MonoLisa-Regular" w:eastAsia="Consolas" w:hAnsi="MonoLisa-Regular" w:cs="MonoLisa-Regular"/>
          <w:color w:val="5C5C5C"/>
          <w:sz w:val="20"/>
          <w:szCs w:val="20"/>
          <w:shd w:val="clear" w:color="auto" w:fill="F8F8F8"/>
        </w:rPr>
        <w:t>;</w:t>
      </w:r>
    </w:p>
    <w:p w14:paraId="63E7E8ED"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2DFB585"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B439EF5"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screen = </w:t>
      </w:r>
      <w:proofErr w:type="spellStart"/>
      <w:r>
        <w:rPr>
          <w:rFonts w:ascii="MonoLisa-Regular" w:eastAsia="Consolas" w:hAnsi="MonoLisa-Regular" w:cs="MonoLisa-Regular"/>
          <w:color w:val="5C5C5C"/>
          <w:sz w:val="20"/>
          <w:szCs w:val="20"/>
          <w:shd w:val="clear" w:color="auto" w:fill="FFFFFF"/>
        </w:rPr>
        <w:t>DefaultScreen</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1C360F92"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创建一个顶层窗口</w:t>
      </w:r>
    </w:p>
    <w:p w14:paraId="61002389"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Window w = </w:t>
      </w:r>
      <w:proofErr w:type="spellStart"/>
      <w:proofErr w:type="gramStart"/>
      <w:r>
        <w:rPr>
          <w:rFonts w:ascii="MonoLisa-Regular" w:eastAsia="Consolas" w:hAnsi="MonoLisa-Regular" w:cs="MonoLisa-Regular"/>
          <w:color w:val="5C5C5C"/>
          <w:sz w:val="20"/>
          <w:szCs w:val="20"/>
          <w:shd w:val="clear" w:color="auto" w:fill="FFFFFF"/>
        </w:rPr>
        <w:t>XCreateSimpleWindow</w:t>
      </w:r>
      <w:proofErr w:type="spellEnd"/>
      <w:r>
        <w:rPr>
          <w:rFonts w:ascii="MonoLisa-Regular" w:eastAsia="Consolas" w:hAnsi="MonoLisa-Regular" w:cs="MonoLisa-Regular"/>
          <w:color w:val="5C5C5C"/>
          <w:sz w:val="20"/>
          <w:szCs w:val="20"/>
          <w:shd w:val="clear" w:color="auto" w:fill="FFFFFF"/>
        </w:rPr>
        <w:t>(</w:t>
      </w:r>
      <w:proofErr w:type="gramEnd"/>
    </w:p>
    <w:p w14:paraId="5D603441"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w:t>
      </w:r>
    </w:p>
    <w:p w14:paraId="4EC19A9F"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RootWindow</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DefaultScreen</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7455AD03"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300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15DB3179"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BlackPixel</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screen),</w:t>
      </w:r>
    </w:p>
    <w:p w14:paraId="1505994B"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BlackPixel</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screen)</w:t>
      </w:r>
    </w:p>
    <w:p w14:paraId="12D69DC7"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E6F925D"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将需要检测的事件绑定在窗口上</w:t>
      </w:r>
    </w:p>
    <w:p w14:paraId="294EE708"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XSelectInput</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 </w:t>
      </w:r>
      <w:proofErr w:type="spellStart"/>
      <w:r>
        <w:rPr>
          <w:rFonts w:ascii="MonoLisa-Regular" w:eastAsia="Consolas" w:hAnsi="MonoLisa-Regular" w:cs="MonoLisa-Regular"/>
          <w:color w:val="5C5C5C"/>
          <w:sz w:val="20"/>
          <w:szCs w:val="20"/>
          <w:shd w:val="clear" w:color="auto" w:fill="FFFFFF"/>
        </w:rPr>
        <w:t>ExposureMask</w:t>
      </w:r>
      <w:proofErr w:type="spellEnd"/>
      <w:r>
        <w:rPr>
          <w:rFonts w:ascii="MonoLisa-Regular" w:eastAsia="Consolas" w:hAnsi="MonoLisa-Regular" w:cs="MonoLisa-Regular"/>
          <w:color w:val="5C5C5C"/>
          <w:sz w:val="20"/>
          <w:szCs w:val="20"/>
          <w:shd w:val="clear" w:color="auto" w:fill="FFFFFF"/>
        </w:rPr>
        <w:t>);</w:t>
      </w:r>
    </w:p>
    <w:p w14:paraId="5301F14D"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展示这个窗口</w:t>
      </w:r>
    </w:p>
    <w:p w14:paraId="0C92F72F"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proofErr w:type="spellStart"/>
      <w:proofErr w:type="gramStart"/>
      <w:r>
        <w:rPr>
          <w:rFonts w:ascii="MonoLisa-Regular" w:eastAsia="Consolas" w:hAnsi="MonoLisa-Regular" w:cs="MonoLisa-Regular"/>
          <w:color w:val="5C5C5C"/>
          <w:sz w:val="20"/>
          <w:szCs w:val="20"/>
          <w:shd w:val="clear" w:color="auto" w:fill="FFFFFF"/>
        </w:rPr>
        <w:t>XMapWindow</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w:t>
      </w:r>
    </w:p>
    <w:p w14:paraId="7D21823D"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98E58E5"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cout</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"Entering loop ..."</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34F5110C"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89BDA9E"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进入事件循环</w:t>
      </w:r>
    </w:p>
    <w:p w14:paraId="4E1EB065"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XEvent e;</w:t>
      </w:r>
    </w:p>
    <w:p w14:paraId="0A61FA19"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while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6BC437AB"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19889DD"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XNextEvent</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&amp;e);</w:t>
      </w:r>
    </w:p>
    <w:p w14:paraId="33EDCF1C"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e.type</w:t>
      </w:r>
      <w:proofErr w:type="spellEnd"/>
      <w:proofErr w:type="gramEnd"/>
      <w:r>
        <w:rPr>
          <w:rFonts w:ascii="MonoLisa-Regular" w:eastAsia="Consolas" w:hAnsi="MonoLisa-Regular" w:cs="MonoLisa-Regular"/>
          <w:color w:val="5C5C5C"/>
          <w:sz w:val="20"/>
          <w:szCs w:val="20"/>
          <w:shd w:val="clear" w:color="auto" w:fill="F8F8F8"/>
        </w:rPr>
        <w:t>)</w:t>
      </w:r>
    </w:p>
    <w:p w14:paraId="452F2742"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D01F0C2"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Expose:</w:t>
      </w:r>
    </w:p>
    <w:p w14:paraId="0E7E1DE4"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cout</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Expose"</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174D7E62"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12F6452E"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default</w:t>
      </w:r>
      <w:r>
        <w:rPr>
          <w:rFonts w:ascii="MonoLisa-Regular" w:eastAsia="Consolas" w:hAnsi="MonoLisa-Regular" w:cs="MonoLisa-Regular"/>
          <w:color w:val="5C5C5C"/>
          <w:sz w:val="20"/>
          <w:szCs w:val="20"/>
          <w:shd w:val="clear" w:color="auto" w:fill="FFFFFF"/>
        </w:rPr>
        <w:t>:</w:t>
      </w:r>
    </w:p>
    <w:p w14:paraId="0CC8A572"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C18401"/>
          <w:sz w:val="20"/>
          <w:szCs w:val="20"/>
          <w:shd w:val="clear" w:color="auto" w:fill="F8F8F8"/>
        </w:rPr>
        <w:t>cout</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w:t>
      </w:r>
      <w:r>
        <w:rPr>
          <w:rFonts w:ascii="MonoLisa-Regular" w:eastAsia="Consolas" w:hAnsi="MonoLisa-Regular" w:cs="MonoLisa-Regular"/>
          <w:color w:val="5C5C5C"/>
          <w:sz w:val="20"/>
          <w:szCs w:val="20"/>
          <w:shd w:val="clear" w:color="auto" w:fill="F8F8F8"/>
        </w:rPr>
        <w:t> &lt;&lt; </w:t>
      </w:r>
      <w:proofErr w:type="spellStart"/>
      <w:r>
        <w:rPr>
          <w:rFonts w:ascii="MonoLisa-Regular" w:eastAsia="Consolas" w:hAnsi="MonoLisa-Regular" w:cs="MonoLisa-Regular"/>
          <w:color w:val="5C5C5C"/>
          <w:sz w:val="20"/>
          <w:szCs w:val="20"/>
          <w:shd w:val="clear" w:color="auto" w:fill="F8F8F8"/>
        </w:rPr>
        <w:t>e.type</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C18401"/>
          <w:sz w:val="20"/>
          <w:szCs w:val="20"/>
          <w:shd w:val="clear" w:color="auto" w:fill="F8F8F8"/>
        </w:rPr>
        <w:t>endl</w:t>
      </w:r>
      <w:proofErr w:type="spellEnd"/>
      <w:r>
        <w:rPr>
          <w:rFonts w:ascii="MonoLisa-Regular" w:eastAsia="Consolas" w:hAnsi="MonoLisa-Regular" w:cs="MonoLisa-Regular"/>
          <w:color w:val="5C5C5C"/>
          <w:sz w:val="20"/>
          <w:szCs w:val="20"/>
          <w:shd w:val="clear" w:color="auto" w:fill="F8F8F8"/>
        </w:rPr>
        <w:t>;</w:t>
      </w:r>
    </w:p>
    <w:p w14:paraId="087FAE94"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25592508"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7EE5F66"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3ECEAE70" w14:textId="77777777" w:rsidR="007B343D" w:rsidRDefault="007B343D">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A06C51F" w14:textId="77777777" w:rsidR="007B343D" w:rsidRDefault="00BC4620">
      <w:pPr>
        <w:widowControl/>
        <w:numPr>
          <w:ilvl w:val="0"/>
          <w:numId w:val="2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return</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10C50637" w14:textId="77777777" w:rsidR="007B343D" w:rsidRDefault="00BC4620">
      <w:pPr>
        <w:widowControl/>
        <w:numPr>
          <w:ilvl w:val="0"/>
          <w:numId w:val="2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718C182F" w14:textId="77777777" w:rsidR="007B343D" w:rsidRDefault="00BC4620">
      <w:pPr>
        <w:spacing w:line="400" w:lineRule="exact"/>
        <w:ind w:firstLineChars="200" w:firstLine="480"/>
        <w:rPr>
          <w:sz w:val="24"/>
          <w:szCs w:val="24"/>
        </w:rPr>
      </w:pPr>
      <w:r>
        <w:rPr>
          <w:sz w:val="24"/>
          <w:szCs w:val="24"/>
        </w:rPr>
        <w:t>接口的大致功能以在代码注释中体现。注意到整个程序最重要的架构是最后的这个事件循环，当</w:t>
      </w:r>
      <w:proofErr w:type="spellStart"/>
      <w:r>
        <w:rPr>
          <w:rFonts w:hint="eastAsia"/>
          <w:sz w:val="24"/>
          <w:szCs w:val="24"/>
        </w:rPr>
        <w:t>XClient</w:t>
      </w:r>
      <w:proofErr w:type="spellEnd"/>
      <w:r>
        <w:rPr>
          <w:sz w:val="24"/>
          <w:szCs w:val="24"/>
        </w:rPr>
        <w:t>窗口成功创建出来以后，</w:t>
      </w:r>
      <w:proofErr w:type="spellStart"/>
      <w:r>
        <w:rPr>
          <w:sz w:val="24"/>
          <w:szCs w:val="24"/>
        </w:rPr>
        <w:t>XServer</w:t>
      </w:r>
      <w:proofErr w:type="spellEnd"/>
      <w:r>
        <w:rPr>
          <w:sz w:val="24"/>
          <w:szCs w:val="24"/>
        </w:rPr>
        <w:t>需要不断监听</w:t>
      </w:r>
      <w:proofErr w:type="spellStart"/>
      <w:r>
        <w:rPr>
          <w:sz w:val="24"/>
          <w:szCs w:val="24"/>
        </w:rPr>
        <w:t>XClient</w:t>
      </w:r>
      <w:proofErr w:type="spellEnd"/>
      <w:r>
        <w:rPr>
          <w:sz w:val="24"/>
          <w:szCs w:val="24"/>
        </w:rPr>
        <w:t>发送的事件并予以处理，这样才能实现</w:t>
      </w:r>
      <w:r>
        <w:rPr>
          <w:sz w:val="24"/>
          <w:szCs w:val="24"/>
        </w:rPr>
        <w:t>GUI</w:t>
      </w:r>
      <w:r>
        <w:rPr>
          <w:sz w:val="24"/>
          <w:szCs w:val="24"/>
        </w:rPr>
        <w:t>程序的功能。因此事件循环的存在就自然而然了。有点类似于</w:t>
      </w:r>
      <w:r>
        <w:rPr>
          <w:sz w:val="24"/>
          <w:szCs w:val="24"/>
        </w:rPr>
        <w:t>IO</w:t>
      </w:r>
      <w:r>
        <w:rPr>
          <w:sz w:val="24"/>
          <w:szCs w:val="24"/>
        </w:rPr>
        <w:t>多路复用中</w:t>
      </w:r>
      <w:proofErr w:type="spellStart"/>
      <w:r>
        <w:rPr>
          <w:sz w:val="24"/>
          <w:szCs w:val="24"/>
        </w:rPr>
        <w:t>epoll</w:t>
      </w:r>
      <w:proofErr w:type="spellEnd"/>
      <w:r>
        <w:rPr>
          <w:sz w:val="24"/>
          <w:szCs w:val="24"/>
        </w:rPr>
        <w:t>技术的框架。在这里监听的是</w:t>
      </w:r>
      <w:r>
        <w:rPr>
          <w:sz w:val="24"/>
          <w:szCs w:val="24"/>
        </w:rPr>
        <w:t>Expose</w:t>
      </w:r>
      <w:r>
        <w:rPr>
          <w:sz w:val="24"/>
          <w:szCs w:val="24"/>
        </w:rPr>
        <w:t>事件，在窗口创建和窗口大小发生改变的时候会触发</w:t>
      </w:r>
      <w:r>
        <w:rPr>
          <w:sz w:val="24"/>
          <w:szCs w:val="24"/>
        </w:rPr>
        <w:t>Expose</w:t>
      </w:r>
      <w:r>
        <w:rPr>
          <w:sz w:val="24"/>
          <w:szCs w:val="24"/>
        </w:rPr>
        <w:t>事件，这里也是用作信息打印测试。</w:t>
      </w:r>
    </w:p>
    <w:p w14:paraId="2688C9B9" w14:textId="77777777" w:rsidR="007B343D" w:rsidRDefault="00BC4620">
      <w:pPr>
        <w:spacing w:line="400" w:lineRule="exact"/>
        <w:ind w:firstLineChars="200" w:firstLine="480"/>
        <w:rPr>
          <w:sz w:val="24"/>
          <w:szCs w:val="24"/>
        </w:rPr>
      </w:pPr>
      <w:r>
        <w:rPr>
          <w:sz w:val="24"/>
          <w:szCs w:val="24"/>
        </w:rPr>
        <w:t>程序的运行结果如下，可以发现窗口创建和改变窗口大小的时候在不断打印</w:t>
      </w:r>
      <w:r>
        <w:rPr>
          <w:sz w:val="24"/>
          <w:szCs w:val="24"/>
        </w:rPr>
        <w:t>Expose</w:t>
      </w:r>
      <w:r>
        <w:rPr>
          <w:sz w:val="24"/>
          <w:szCs w:val="24"/>
        </w:rPr>
        <w:t>的信息。</w:t>
      </w:r>
    </w:p>
    <w:p w14:paraId="68AF816A" w14:textId="19E00576" w:rsidR="007B343D" w:rsidRDefault="00E55F42">
      <w:pPr>
        <w:jc w:val="center"/>
        <w:rPr>
          <w:sz w:val="24"/>
          <w:szCs w:val="24"/>
        </w:rPr>
      </w:pPr>
      <w:r>
        <w:rPr>
          <w:rFonts w:hint="eastAsia"/>
          <w:noProof/>
          <w:sz w:val="24"/>
          <w:szCs w:val="24"/>
        </w:rPr>
        <w:lastRenderedPageBreak/>
        <w:drawing>
          <wp:inline distT="0" distB="0" distL="0" distR="0" wp14:anchorId="57E21B86" wp14:editId="329504A5">
            <wp:extent cx="5397500" cy="3079750"/>
            <wp:effectExtent l="0" t="0" r="0" b="0"/>
            <wp:docPr id="20" name="图片 23"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ea0ea86b45634374ae95427485db4ef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3079750"/>
                    </a:xfrm>
                    <a:prstGeom prst="rect">
                      <a:avLst/>
                    </a:prstGeom>
                    <a:noFill/>
                    <a:ln>
                      <a:noFill/>
                    </a:ln>
                  </pic:spPr>
                </pic:pic>
              </a:graphicData>
            </a:graphic>
          </wp:inline>
        </w:drawing>
      </w:r>
    </w:p>
    <w:p w14:paraId="3004BD17" w14:textId="77777777" w:rsidR="007B343D" w:rsidRDefault="00BC4620">
      <w:pPr>
        <w:spacing w:before="120" w:after="240" w:line="400" w:lineRule="exact"/>
        <w:jc w:val="center"/>
      </w:pPr>
      <w:r>
        <w:rPr>
          <w:rFonts w:hint="eastAsia"/>
        </w:rPr>
        <w:t>图</w:t>
      </w:r>
      <w:r>
        <w:rPr>
          <w:rFonts w:hint="eastAsia"/>
        </w:rPr>
        <w:t>2-1</w:t>
      </w:r>
      <w:r>
        <w:t>6</w:t>
      </w:r>
      <w:r>
        <w:rPr>
          <w:rFonts w:hint="eastAsia"/>
        </w:rPr>
        <w:t xml:space="preserve"> </w:t>
      </w:r>
      <w:r>
        <w:rPr>
          <w:rFonts w:hint="eastAsia"/>
        </w:rPr>
        <w:t>样例程序运行结果</w:t>
      </w:r>
    </w:p>
    <w:p w14:paraId="40D6DF51" w14:textId="77777777" w:rsidR="007B343D" w:rsidRDefault="00BC4620">
      <w:pPr>
        <w:spacing w:line="400" w:lineRule="exact"/>
        <w:ind w:firstLineChars="200" w:firstLine="480"/>
        <w:rPr>
          <w:sz w:val="24"/>
          <w:szCs w:val="24"/>
        </w:rPr>
      </w:pPr>
      <w:r>
        <w:rPr>
          <w:rFonts w:hint="eastAsia"/>
          <w:sz w:val="24"/>
          <w:szCs w:val="24"/>
        </w:rPr>
        <w:t>对于事件循环这个概念，不管是</w:t>
      </w:r>
      <w:r>
        <w:rPr>
          <w:rFonts w:hint="eastAsia"/>
          <w:sz w:val="24"/>
          <w:szCs w:val="24"/>
        </w:rPr>
        <w:t>Qt</w:t>
      </w:r>
      <w:r>
        <w:rPr>
          <w:sz w:val="24"/>
          <w:szCs w:val="24"/>
        </w:rPr>
        <w:t>，还是</w:t>
      </w:r>
      <w:proofErr w:type="spellStart"/>
      <w:r>
        <w:rPr>
          <w:sz w:val="24"/>
          <w:szCs w:val="24"/>
        </w:rPr>
        <w:t>LarkSDK</w:t>
      </w:r>
      <w:proofErr w:type="spellEnd"/>
      <w:r>
        <w:rPr>
          <w:sz w:val="24"/>
          <w:szCs w:val="24"/>
        </w:rPr>
        <w:t>，还是对于一个跨平台的</w:t>
      </w:r>
      <w:r>
        <w:rPr>
          <w:sz w:val="24"/>
          <w:szCs w:val="24"/>
        </w:rPr>
        <w:t>GUI</w:t>
      </w:r>
      <w:r>
        <w:rPr>
          <w:sz w:val="24"/>
          <w:szCs w:val="24"/>
        </w:rPr>
        <w:t>框架，事件循环显然是必不可少的。问题在于跨平台需要统一不同平台下的窗体系统和事件处理等逻辑，最终</w:t>
      </w:r>
      <w:proofErr w:type="gramStart"/>
      <w:r>
        <w:rPr>
          <w:sz w:val="24"/>
          <w:szCs w:val="24"/>
        </w:rPr>
        <w:t>抽象出跨平台</w:t>
      </w:r>
      <w:proofErr w:type="gramEnd"/>
      <w:r>
        <w:rPr>
          <w:sz w:val="24"/>
          <w:szCs w:val="24"/>
        </w:rPr>
        <w:t>的接口，这就是这些框架正在做最重要的一件事情。以</w:t>
      </w:r>
      <w:proofErr w:type="spellStart"/>
      <w:r>
        <w:rPr>
          <w:sz w:val="24"/>
          <w:szCs w:val="24"/>
        </w:rPr>
        <w:t>LarkSDK</w:t>
      </w:r>
      <w:proofErr w:type="spellEnd"/>
      <w:r>
        <w:rPr>
          <w:sz w:val="24"/>
          <w:szCs w:val="24"/>
        </w:rPr>
        <w:t>为例，虽然最简单的跨平台的程序是四行就能搞定，但是其中涉及到的知识和背景是非常庞大的。</w:t>
      </w:r>
    </w:p>
    <w:p w14:paraId="0E41F69A" w14:textId="77777777" w:rsidR="007B343D" w:rsidRDefault="00BC462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w:t>
      </w:r>
      <w:proofErr w:type="spellStart"/>
      <w:r>
        <w:rPr>
          <w:rFonts w:ascii="MonoLisa-Regular" w:eastAsia="Consolas" w:hAnsi="MonoLisa-Regular" w:cs="MonoLisa-Regular"/>
          <w:color w:val="50A14F"/>
          <w:sz w:val="20"/>
          <w:szCs w:val="20"/>
          <w:shd w:val="clear" w:color="auto" w:fill="F8F8F8"/>
        </w:rPr>
        <w:t>lwindowapplication.h</w:t>
      </w:r>
      <w:proofErr w:type="spellEnd"/>
      <w:r>
        <w:rPr>
          <w:rFonts w:ascii="MonoLisa-Regular" w:eastAsia="Consolas" w:hAnsi="MonoLisa-Regular" w:cs="MonoLisa-Regular"/>
          <w:color w:val="50A14F"/>
          <w:sz w:val="20"/>
          <w:szCs w:val="20"/>
          <w:shd w:val="clear" w:color="auto" w:fill="F8F8F8"/>
        </w:rPr>
        <w:t>&gt;</w:t>
      </w:r>
    </w:p>
    <w:p w14:paraId="139E3310" w14:textId="77777777" w:rsidR="007B343D" w:rsidRDefault="00BC462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w:t>
      </w:r>
      <w:proofErr w:type="spellStart"/>
      <w:r>
        <w:rPr>
          <w:rFonts w:ascii="MonoLisa-Regular" w:eastAsia="Consolas" w:hAnsi="MonoLisa-Regular" w:cs="MonoLisa-Regular"/>
          <w:color w:val="50A14F"/>
          <w:sz w:val="20"/>
          <w:szCs w:val="20"/>
          <w:shd w:val="clear" w:color="auto" w:fill="FFFFFF"/>
        </w:rPr>
        <w:t>lwindow.h</w:t>
      </w:r>
      <w:proofErr w:type="spellEnd"/>
      <w:r>
        <w:rPr>
          <w:rFonts w:ascii="MonoLisa-Regular" w:eastAsia="Consolas" w:hAnsi="MonoLisa-Regular" w:cs="MonoLisa-Regular"/>
          <w:color w:val="50A14F"/>
          <w:sz w:val="20"/>
          <w:szCs w:val="20"/>
          <w:shd w:val="clear" w:color="auto" w:fill="FFFFFF"/>
        </w:rPr>
        <w:t>&gt;</w:t>
      </w:r>
    </w:p>
    <w:p w14:paraId="37199A5F" w14:textId="77777777" w:rsidR="007B343D" w:rsidRDefault="007B343D">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C43F2C5" w14:textId="77777777" w:rsidR="007B343D" w:rsidRDefault="00BC462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w:t>
      </w:r>
    </w:p>
    <w:p w14:paraId="05C55B9E" w14:textId="77777777" w:rsidR="007B343D" w:rsidRDefault="00BC462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hAnsi="MonoLisa-Regular" w:cs="MonoLisa-Regular"/>
          <w:color w:val="5C5C5C"/>
          <w:sz w:val="20"/>
          <w:szCs w:val="20"/>
        </w:rPr>
        <w:t>{</w:t>
      </w:r>
    </w:p>
    <w:p w14:paraId="7F586D2C" w14:textId="77777777" w:rsidR="007B343D" w:rsidRDefault="00BC462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LWindowApplication</w:t>
      </w:r>
      <w:proofErr w:type="spellEnd"/>
      <w:r>
        <w:rPr>
          <w:rFonts w:ascii="MonoLisa-Regular" w:eastAsia="Consolas" w:hAnsi="MonoLisa-Regular" w:cs="MonoLisa-Regular"/>
          <w:color w:val="5C5C5C"/>
          <w:sz w:val="20"/>
          <w:szCs w:val="20"/>
          <w:shd w:val="clear" w:color="auto" w:fill="FFFFFF"/>
        </w:rPr>
        <w:t> app;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创建窗体程序主框架实例</w:t>
      </w:r>
    </w:p>
    <w:p w14:paraId="7E613AB3" w14:textId="77777777" w:rsidR="007B343D" w:rsidRDefault="00BC462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LWindow</w:t>
      </w:r>
      <w:proofErr w:type="spellEnd"/>
      <w:r>
        <w:rPr>
          <w:rFonts w:ascii="MonoLisa-Regular" w:eastAsia="Consolas" w:hAnsi="MonoLisa-Regular" w:cs="MonoLisa-Regular"/>
          <w:color w:val="5C5C5C"/>
          <w:sz w:val="20"/>
          <w:szCs w:val="20"/>
          <w:shd w:val="clear" w:color="auto" w:fill="F8F8F8"/>
        </w:rPr>
        <w:t> w;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创建顶层窗体</w:t>
      </w:r>
    </w:p>
    <w:p w14:paraId="7315DFD5" w14:textId="77777777" w:rsidR="007B343D" w:rsidRDefault="00BC462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w.show</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让窗体可见</w:t>
      </w:r>
    </w:p>
    <w:p w14:paraId="2938E37E" w14:textId="77777777" w:rsidR="007B343D" w:rsidRDefault="00BC4620">
      <w:pPr>
        <w:widowControl/>
        <w:numPr>
          <w:ilvl w:val="0"/>
          <w:numId w:val="2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app.exec</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进入主事件循环</w:t>
      </w:r>
    </w:p>
    <w:p w14:paraId="067C2F05" w14:textId="77777777" w:rsidR="007B343D" w:rsidRDefault="00BC4620">
      <w:pPr>
        <w:widowControl/>
        <w:numPr>
          <w:ilvl w:val="0"/>
          <w:numId w:val="2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652488EA" w14:textId="77777777" w:rsidR="007B343D" w:rsidRDefault="00BC4620">
      <w:pPr>
        <w:spacing w:line="400" w:lineRule="exact"/>
        <w:ind w:firstLineChars="200" w:firstLine="482"/>
        <w:rPr>
          <w:b/>
          <w:sz w:val="24"/>
        </w:rPr>
      </w:pPr>
      <w:r>
        <w:rPr>
          <w:rFonts w:hint="eastAsia"/>
          <w:b/>
          <w:sz w:val="24"/>
        </w:rPr>
        <w:t>3</w:t>
      </w:r>
      <w:r>
        <w:rPr>
          <w:rFonts w:hint="eastAsia"/>
          <w:b/>
          <w:sz w:val="24"/>
        </w:rPr>
        <w:t>、尝试引入</w:t>
      </w:r>
      <w:r>
        <w:rPr>
          <w:rFonts w:hint="eastAsia"/>
          <w:b/>
          <w:sz w:val="24"/>
        </w:rPr>
        <w:t>Cairo</w:t>
      </w:r>
    </w:p>
    <w:p w14:paraId="45A55864" w14:textId="77777777" w:rsidR="007B343D" w:rsidRDefault="00BC4620">
      <w:pPr>
        <w:spacing w:line="400" w:lineRule="exact"/>
        <w:ind w:firstLineChars="200" w:firstLine="480"/>
        <w:rPr>
          <w:sz w:val="24"/>
          <w:szCs w:val="24"/>
        </w:rPr>
      </w:pPr>
      <w:proofErr w:type="spellStart"/>
      <w:r>
        <w:rPr>
          <w:rFonts w:hint="eastAsia"/>
          <w:sz w:val="24"/>
          <w:szCs w:val="24"/>
        </w:rPr>
        <w:t>cairo</w:t>
      </w:r>
      <w:proofErr w:type="spellEnd"/>
      <w:r>
        <w:rPr>
          <w:rFonts w:hint="eastAsia"/>
          <w:sz w:val="24"/>
          <w:szCs w:val="24"/>
        </w:rPr>
        <w:t>将输出和绘制的概念做了严格区分。</w:t>
      </w:r>
      <w:proofErr w:type="spellStart"/>
      <w:r>
        <w:rPr>
          <w:sz w:val="24"/>
          <w:szCs w:val="24"/>
        </w:rPr>
        <w:t>cairo</w:t>
      </w:r>
      <w:proofErr w:type="spellEnd"/>
      <w:r>
        <w:rPr>
          <w:sz w:val="24"/>
          <w:szCs w:val="24"/>
        </w:rPr>
        <w:t xml:space="preserve"> surface</w:t>
      </w:r>
      <w:r>
        <w:rPr>
          <w:sz w:val="24"/>
          <w:szCs w:val="24"/>
        </w:rPr>
        <w:t>是一个抽象出来的概念，与其对接的是多种输出方式，例如</w:t>
      </w:r>
      <w:r>
        <w:rPr>
          <w:sz w:val="24"/>
          <w:szCs w:val="24"/>
        </w:rPr>
        <w:t>PDF</w:t>
      </w:r>
      <w:r>
        <w:rPr>
          <w:sz w:val="24"/>
          <w:szCs w:val="24"/>
        </w:rPr>
        <w:t>、</w:t>
      </w:r>
      <w:r>
        <w:rPr>
          <w:sz w:val="24"/>
          <w:szCs w:val="24"/>
        </w:rPr>
        <w:t>PNG</w:t>
      </w:r>
      <w:r>
        <w:rPr>
          <w:sz w:val="24"/>
          <w:szCs w:val="24"/>
        </w:rPr>
        <w:t>、</w:t>
      </w:r>
      <w:r>
        <w:rPr>
          <w:sz w:val="24"/>
          <w:szCs w:val="24"/>
        </w:rPr>
        <w:t>SVG</w:t>
      </w:r>
      <w:r>
        <w:rPr>
          <w:sz w:val="24"/>
          <w:szCs w:val="24"/>
        </w:rPr>
        <w:t>、</w:t>
      </w:r>
      <w:r>
        <w:rPr>
          <w:sz w:val="24"/>
          <w:szCs w:val="24"/>
        </w:rPr>
        <w:t>Win32</w:t>
      </w:r>
      <w:r>
        <w:rPr>
          <w:sz w:val="24"/>
          <w:szCs w:val="24"/>
        </w:rPr>
        <w:t>、</w:t>
      </w:r>
      <w:proofErr w:type="spellStart"/>
      <w:r>
        <w:rPr>
          <w:sz w:val="24"/>
          <w:szCs w:val="24"/>
        </w:rPr>
        <w:t>XLib</w:t>
      </w:r>
      <w:proofErr w:type="spellEnd"/>
      <w:r>
        <w:rPr>
          <w:sz w:val="24"/>
          <w:szCs w:val="24"/>
        </w:rPr>
        <w:t>、</w:t>
      </w:r>
      <w:r>
        <w:rPr>
          <w:sz w:val="24"/>
          <w:szCs w:val="24"/>
        </w:rPr>
        <w:t>XCB</w:t>
      </w:r>
      <w:r>
        <w:rPr>
          <w:sz w:val="24"/>
          <w:szCs w:val="24"/>
        </w:rPr>
        <w:t>等，如图所示。</w:t>
      </w:r>
    </w:p>
    <w:p w14:paraId="733CD6EE" w14:textId="1D4A2B79" w:rsidR="007B343D" w:rsidRDefault="00E55F42">
      <w:pPr>
        <w:spacing w:line="360" w:lineRule="auto"/>
        <w:jc w:val="center"/>
        <w:rPr>
          <w:b/>
          <w:sz w:val="24"/>
        </w:rPr>
      </w:pPr>
      <w:r>
        <w:rPr>
          <w:rFonts w:hint="eastAsia"/>
          <w:b/>
          <w:noProof/>
          <w:sz w:val="24"/>
        </w:rPr>
        <w:lastRenderedPageBreak/>
        <w:drawing>
          <wp:inline distT="0" distB="0" distL="0" distR="0" wp14:anchorId="1846C996" wp14:editId="2B595622">
            <wp:extent cx="5397500" cy="3092450"/>
            <wp:effectExtent l="0" t="0" r="0" b="0"/>
            <wp:docPr id="21" name="图片 24"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ea0ea86b45634374ae95427485db4ef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000E6A2B" w14:textId="77777777" w:rsidR="007B343D" w:rsidRDefault="00BC4620">
      <w:pPr>
        <w:spacing w:before="120" w:after="240" w:line="400" w:lineRule="exact"/>
        <w:jc w:val="center"/>
      </w:pPr>
      <w:r>
        <w:rPr>
          <w:rFonts w:hint="eastAsia"/>
        </w:rPr>
        <w:t>图</w:t>
      </w:r>
      <w:r>
        <w:rPr>
          <w:rFonts w:hint="eastAsia"/>
        </w:rPr>
        <w:t>2-1</w:t>
      </w:r>
      <w:r>
        <w:t>7</w:t>
      </w:r>
      <w:r>
        <w:rPr>
          <w:rFonts w:hint="eastAsia"/>
        </w:rPr>
        <w:t xml:space="preserve"> </w:t>
      </w:r>
      <w:proofErr w:type="spellStart"/>
      <w:r>
        <w:rPr>
          <w:rFonts w:hint="eastAsia"/>
        </w:rPr>
        <w:t>cairo</w:t>
      </w:r>
      <w:proofErr w:type="spellEnd"/>
      <w:r>
        <w:rPr>
          <w:rFonts w:hint="eastAsia"/>
        </w:rPr>
        <w:t xml:space="preserve"> surface </w:t>
      </w:r>
      <w:r>
        <w:rPr>
          <w:rFonts w:hint="eastAsia"/>
        </w:rPr>
        <w:t>概览</w:t>
      </w:r>
    </w:p>
    <w:p w14:paraId="440B90EB" w14:textId="77777777" w:rsidR="007B343D" w:rsidRDefault="00BC4620">
      <w:pPr>
        <w:spacing w:line="400" w:lineRule="exact"/>
        <w:ind w:firstLineChars="200" w:firstLine="480"/>
        <w:rPr>
          <w:sz w:val="24"/>
          <w:szCs w:val="24"/>
        </w:rPr>
      </w:pPr>
      <w:r>
        <w:rPr>
          <w:rFonts w:hint="eastAsia"/>
          <w:sz w:val="24"/>
          <w:szCs w:val="24"/>
        </w:rPr>
        <w:t>接着查看</w:t>
      </w:r>
      <w:proofErr w:type="spellStart"/>
      <w:r>
        <w:rPr>
          <w:rFonts w:hint="eastAsia"/>
          <w:sz w:val="24"/>
          <w:szCs w:val="24"/>
        </w:rPr>
        <w:t>cairo</w:t>
      </w:r>
      <w:proofErr w:type="spellEnd"/>
      <w:r>
        <w:rPr>
          <w:sz w:val="24"/>
          <w:szCs w:val="24"/>
        </w:rPr>
        <w:t>官方提供的</w:t>
      </w:r>
      <w:r w:rsidR="001F6992">
        <w:fldChar w:fldCharType="begin"/>
      </w:r>
      <w:r w:rsidR="001F6992">
        <w:instrText xml:space="preserve"> HYPERLINK "https://cairographics.org/samples/" </w:instrText>
      </w:r>
      <w:r w:rsidR="001F6992">
        <w:fldChar w:fldCharType="separate"/>
      </w:r>
      <w:r>
        <w:rPr>
          <w:sz w:val="24"/>
          <w:szCs w:val="24"/>
        </w:rPr>
        <w:t>samples</w:t>
      </w:r>
      <w:r w:rsidR="001F6992">
        <w:rPr>
          <w:sz w:val="24"/>
          <w:szCs w:val="24"/>
        </w:rPr>
        <w:fldChar w:fldCharType="end"/>
      </w:r>
      <w:r>
        <w:rPr>
          <w:sz w:val="24"/>
          <w:szCs w:val="24"/>
        </w:rPr>
        <w:t>，可以发现，官方提供的样例好像完全和</w:t>
      </w:r>
      <w:r>
        <w:rPr>
          <w:sz w:val="24"/>
          <w:szCs w:val="24"/>
        </w:rPr>
        <w:t>surface</w:t>
      </w:r>
      <w:r>
        <w:rPr>
          <w:sz w:val="24"/>
          <w:szCs w:val="24"/>
        </w:rPr>
        <w:t>没有关系，换句话说没有反映输出的方式。例如这段代码：</w:t>
      </w:r>
    </w:p>
    <w:p w14:paraId="0AC3620A"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xc = 128.0;</w:t>
      </w:r>
    </w:p>
    <w:p w14:paraId="0494D282"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double</w:t>
      </w: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yc</w:t>
      </w:r>
      <w:proofErr w:type="spellEnd"/>
      <w:r>
        <w:rPr>
          <w:rFonts w:ascii="MonoLisa-Regular" w:eastAsia="Consolas" w:hAnsi="MonoLisa-Regular" w:cs="MonoLisa-Regular"/>
          <w:color w:val="50A14F"/>
          <w:sz w:val="20"/>
          <w:szCs w:val="20"/>
          <w:shd w:val="clear" w:color="auto" w:fill="FFFFFF"/>
        </w:rPr>
        <w:t> = 128.0;</w:t>
      </w:r>
    </w:p>
    <w:p w14:paraId="5C5C7388"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radius = 100.0;</w:t>
      </w:r>
    </w:p>
    <w:p w14:paraId="61C90BFC"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double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angle1 = </w:t>
      </w:r>
      <w:proofErr w:type="gramStart"/>
      <w:r>
        <w:rPr>
          <w:rFonts w:ascii="MonoLisa-Regular" w:eastAsia="Consolas" w:hAnsi="MonoLisa-Regular" w:cs="MonoLisa-Regular"/>
          <w:color w:val="50A14F"/>
          <w:sz w:val="20"/>
          <w:szCs w:val="20"/>
          <w:shd w:val="clear" w:color="auto" w:fill="FFFFFF"/>
        </w:rPr>
        <w:t>45.0  *</w:t>
      </w:r>
      <w:proofErr w:type="gramEnd"/>
      <w:r>
        <w:rPr>
          <w:rFonts w:ascii="MonoLisa-Regular" w:eastAsia="Consolas" w:hAnsi="MonoLisa-Regular" w:cs="MonoLisa-Regular"/>
          <w:color w:val="50A14F"/>
          <w:sz w:val="20"/>
          <w:szCs w:val="20"/>
          <w:shd w:val="clear" w:color="auto" w:fill="FFFFFF"/>
        </w:rPr>
        <w:t> (M_PI/180.0);  /* angles are specified */</w:t>
      </w:r>
    </w:p>
    <w:p w14:paraId="78DDABBE"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double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angle2 = 180.0 * (M_PI/180.0</w:t>
      </w:r>
      <w:proofErr w:type="gramStart"/>
      <w:r>
        <w:rPr>
          <w:rFonts w:ascii="MonoLisa-Regular" w:eastAsia="Consolas" w:hAnsi="MonoLisa-Regular" w:cs="MonoLisa-Regular"/>
          <w:color w:val="50A14F"/>
          <w:sz w:val="20"/>
          <w:szCs w:val="20"/>
          <w:shd w:val="clear" w:color="auto" w:fill="F8F8F8"/>
        </w:rPr>
        <w:t>);  /</w:t>
      </w:r>
      <w:proofErr w:type="gramEnd"/>
      <w:r>
        <w:rPr>
          <w:rFonts w:ascii="MonoLisa-Regular" w:eastAsia="Consolas" w:hAnsi="MonoLisa-Regular" w:cs="MonoLisa-Regular"/>
          <w:color w:val="50A14F"/>
          <w:sz w:val="20"/>
          <w:szCs w:val="20"/>
          <w:shd w:val="clear" w:color="auto" w:fill="F8F8F8"/>
        </w:rPr>
        <w:t>* in radians           */</w:t>
      </w:r>
    </w:p>
    <w:p w14:paraId="6B12991F"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3893944"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cairo_set_line_width</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 10.0);</w:t>
      </w:r>
    </w:p>
    <w:p w14:paraId="0266BB0D"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cairo_arc</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 xc, </w:t>
      </w:r>
      <w:proofErr w:type="spellStart"/>
      <w:r>
        <w:rPr>
          <w:rFonts w:ascii="MonoLisa-Regular" w:eastAsia="Consolas" w:hAnsi="MonoLisa-Regular" w:cs="MonoLisa-Regular"/>
          <w:color w:val="50A14F"/>
          <w:sz w:val="20"/>
          <w:szCs w:val="20"/>
          <w:shd w:val="clear" w:color="auto" w:fill="FFFFFF"/>
        </w:rPr>
        <w:t>yc</w:t>
      </w:r>
      <w:proofErr w:type="spellEnd"/>
      <w:r>
        <w:rPr>
          <w:rFonts w:ascii="MonoLisa-Regular" w:eastAsia="Consolas" w:hAnsi="MonoLisa-Regular" w:cs="MonoLisa-Regular"/>
          <w:color w:val="50A14F"/>
          <w:sz w:val="20"/>
          <w:szCs w:val="20"/>
          <w:shd w:val="clear" w:color="auto" w:fill="FFFFFF"/>
        </w:rPr>
        <w:t>, radius, angle1, angle2);</w:t>
      </w:r>
    </w:p>
    <w:p w14:paraId="3A2290EE"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cairo_stroke</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w:t>
      </w:r>
    </w:p>
    <w:p w14:paraId="5B1EBE92"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581DC27"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draw helping lines */</w:t>
      </w:r>
    </w:p>
    <w:p w14:paraId="21E79A56"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cairo_set_source_rgba</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 1, 0.2, 0.2, 0.6);</w:t>
      </w:r>
    </w:p>
    <w:p w14:paraId="4D18AABC"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cairo_set_line_width</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 6.0);</w:t>
      </w:r>
    </w:p>
    <w:p w14:paraId="465AD1CD" w14:textId="77777777" w:rsidR="007B343D" w:rsidRDefault="007B343D">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52F87B5"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cairo_arc</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 xc, </w:t>
      </w:r>
      <w:proofErr w:type="spellStart"/>
      <w:r>
        <w:rPr>
          <w:rFonts w:ascii="MonoLisa-Regular" w:eastAsia="Consolas" w:hAnsi="MonoLisa-Regular" w:cs="MonoLisa-Regular"/>
          <w:color w:val="50A14F"/>
          <w:sz w:val="20"/>
          <w:szCs w:val="20"/>
          <w:shd w:val="clear" w:color="auto" w:fill="F8F8F8"/>
        </w:rPr>
        <w:t>yc</w:t>
      </w:r>
      <w:proofErr w:type="spellEnd"/>
      <w:r>
        <w:rPr>
          <w:rFonts w:ascii="MonoLisa-Regular" w:eastAsia="Consolas" w:hAnsi="MonoLisa-Regular" w:cs="MonoLisa-Regular"/>
          <w:color w:val="50A14F"/>
          <w:sz w:val="20"/>
          <w:szCs w:val="20"/>
          <w:shd w:val="clear" w:color="auto" w:fill="F8F8F8"/>
        </w:rPr>
        <w:t>, 10.0, 0, 2*M_PI);</w:t>
      </w:r>
    </w:p>
    <w:p w14:paraId="2B75E340"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cairo_fill</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w:t>
      </w:r>
    </w:p>
    <w:p w14:paraId="649BE670" w14:textId="77777777" w:rsidR="007B343D" w:rsidRDefault="007B343D">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BE44EDF"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cairo_arc</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 xc, </w:t>
      </w:r>
      <w:proofErr w:type="spellStart"/>
      <w:r>
        <w:rPr>
          <w:rFonts w:ascii="MonoLisa-Regular" w:eastAsia="Consolas" w:hAnsi="MonoLisa-Regular" w:cs="MonoLisa-Regular"/>
          <w:color w:val="50A14F"/>
          <w:sz w:val="20"/>
          <w:szCs w:val="20"/>
          <w:shd w:val="clear" w:color="auto" w:fill="FFFFFF"/>
        </w:rPr>
        <w:t>yc</w:t>
      </w:r>
      <w:proofErr w:type="spellEnd"/>
      <w:r>
        <w:rPr>
          <w:rFonts w:ascii="MonoLisa-Regular" w:eastAsia="Consolas" w:hAnsi="MonoLisa-Regular" w:cs="MonoLisa-Regular"/>
          <w:color w:val="50A14F"/>
          <w:sz w:val="20"/>
          <w:szCs w:val="20"/>
          <w:shd w:val="clear" w:color="auto" w:fill="FFFFFF"/>
        </w:rPr>
        <w:t>, radius, angle1, angle1);</w:t>
      </w:r>
    </w:p>
    <w:p w14:paraId="10B2A857"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cairo_line_to</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 xc, </w:t>
      </w:r>
      <w:proofErr w:type="spellStart"/>
      <w:r>
        <w:rPr>
          <w:rFonts w:ascii="MonoLisa-Regular" w:eastAsia="Consolas" w:hAnsi="MonoLisa-Regular" w:cs="MonoLisa-Regular"/>
          <w:color w:val="50A14F"/>
          <w:sz w:val="20"/>
          <w:szCs w:val="20"/>
          <w:shd w:val="clear" w:color="auto" w:fill="F8F8F8"/>
        </w:rPr>
        <w:t>yc</w:t>
      </w:r>
      <w:proofErr w:type="spellEnd"/>
      <w:r>
        <w:rPr>
          <w:rFonts w:ascii="MonoLisa-Regular" w:eastAsia="Consolas" w:hAnsi="MonoLisa-Regular" w:cs="MonoLisa-Regular"/>
          <w:color w:val="50A14F"/>
          <w:sz w:val="20"/>
          <w:szCs w:val="20"/>
          <w:shd w:val="clear" w:color="auto" w:fill="F8F8F8"/>
        </w:rPr>
        <w:t>);</w:t>
      </w:r>
    </w:p>
    <w:p w14:paraId="30F0D797"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lastRenderedPageBreak/>
        <w:t>cairo_arc</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 xc, </w:t>
      </w:r>
      <w:proofErr w:type="spellStart"/>
      <w:r>
        <w:rPr>
          <w:rFonts w:ascii="MonoLisa-Regular" w:eastAsia="Consolas" w:hAnsi="MonoLisa-Regular" w:cs="MonoLisa-Regular"/>
          <w:color w:val="50A14F"/>
          <w:sz w:val="20"/>
          <w:szCs w:val="20"/>
          <w:shd w:val="clear" w:color="auto" w:fill="FFFFFF"/>
        </w:rPr>
        <w:t>yc</w:t>
      </w:r>
      <w:proofErr w:type="spellEnd"/>
      <w:r>
        <w:rPr>
          <w:rFonts w:ascii="MonoLisa-Regular" w:eastAsia="Consolas" w:hAnsi="MonoLisa-Regular" w:cs="MonoLisa-Regular"/>
          <w:color w:val="50A14F"/>
          <w:sz w:val="20"/>
          <w:szCs w:val="20"/>
          <w:shd w:val="clear" w:color="auto" w:fill="FFFFFF"/>
        </w:rPr>
        <w:t>, radius, angle2, angle2);</w:t>
      </w:r>
    </w:p>
    <w:p w14:paraId="228B885C" w14:textId="77777777" w:rsidR="007B343D" w:rsidRDefault="00BC4620">
      <w:pPr>
        <w:widowControl/>
        <w:numPr>
          <w:ilvl w:val="0"/>
          <w:numId w:val="2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cairo_line_to</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cr</w:t>
      </w:r>
      <w:proofErr w:type="spellEnd"/>
      <w:r>
        <w:rPr>
          <w:rFonts w:ascii="MonoLisa-Regular" w:eastAsia="Consolas" w:hAnsi="MonoLisa-Regular" w:cs="MonoLisa-Regular"/>
          <w:color w:val="50A14F"/>
          <w:sz w:val="20"/>
          <w:szCs w:val="20"/>
          <w:shd w:val="clear" w:color="auto" w:fill="F8F8F8"/>
        </w:rPr>
        <w:t>, xc, </w:t>
      </w:r>
      <w:proofErr w:type="spellStart"/>
      <w:r>
        <w:rPr>
          <w:rFonts w:ascii="MonoLisa-Regular" w:eastAsia="Consolas" w:hAnsi="MonoLisa-Regular" w:cs="MonoLisa-Regular"/>
          <w:color w:val="50A14F"/>
          <w:sz w:val="20"/>
          <w:szCs w:val="20"/>
          <w:shd w:val="clear" w:color="auto" w:fill="F8F8F8"/>
        </w:rPr>
        <w:t>yc</w:t>
      </w:r>
      <w:proofErr w:type="spellEnd"/>
      <w:r>
        <w:rPr>
          <w:rFonts w:ascii="MonoLisa-Regular" w:eastAsia="Consolas" w:hAnsi="MonoLisa-Regular" w:cs="MonoLisa-Regular"/>
          <w:color w:val="50A14F"/>
          <w:sz w:val="20"/>
          <w:szCs w:val="20"/>
          <w:shd w:val="clear" w:color="auto" w:fill="F8F8F8"/>
        </w:rPr>
        <w:t>);</w:t>
      </w:r>
    </w:p>
    <w:p w14:paraId="5DFAF65B" w14:textId="77777777" w:rsidR="007B343D" w:rsidRDefault="00BC4620">
      <w:pPr>
        <w:widowControl/>
        <w:numPr>
          <w:ilvl w:val="0"/>
          <w:numId w:val="26"/>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cairo_stroke</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cr</w:t>
      </w:r>
      <w:proofErr w:type="spellEnd"/>
      <w:r>
        <w:rPr>
          <w:rFonts w:ascii="MonoLisa-Regular" w:eastAsia="Consolas" w:hAnsi="MonoLisa-Regular" w:cs="MonoLisa-Regular"/>
          <w:color w:val="50A14F"/>
          <w:sz w:val="20"/>
          <w:szCs w:val="20"/>
          <w:shd w:val="clear" w:color="auto" w:fill="FFFFFF"/>
        </w:rPr>
        <w:t>);</w:t>
      </w:r>
    </w:p>
    <w:p w14:paraId="7FC9DF17" w14:textId="77777777" w:rsidR="007B343D" w:rsidRDefault="00BC4620">
      <w:pPr>
        <w:spacing w:line="400" w:lineRule="exact"/>
        <w:ind w:firstLineChars="200" w:firstLine="480"/>
        <w:rPr>
          <w:sz w:val="24"/>
          <w:szCs w:val="24"/>
        </w:rPr>
      </w:pPr>
      <w:r>
        <w:rPr>
          <w:rFonts w:hint="eastAsia"/>
          <w:sz w:val="24"/>
          <w:szCs w:val="24"/>
        </w:rPr>
        <w:t>它的绘制结果是这样的：</w:t>
      </w:r>
    </w:p>
    <w:p w14:paraId="7E8073FB" w14:textId="6DDB5597" w:rsidR="007B343D" w:rsidRDefault="00E55F42">
      <w:pPr>
        <w:jc w:val="center"/>
        <w:rPr>
          <w:sz w:val="24"/>
          <w:szCs w:val="24"/>
        </w:rPr>
      </w:pPr>
      <w:r>
        <w:rPr>
          <w:rFonts w:hint="eastAsia"/>
          <w:noProof/>
          <w:sz w:val="24"/>
          <w:szCs w:val="24"/>
        </w:rPr>
        <w:drawing>
          <wp:inline distT="0" distB="0" distL="0" distR="0" wp14:anchorId="6EB0342A" wp14:editId="0AE0D1BF">
            <wp:extent cx="1981200" cy="1974850"/>
            <wp:effectExtent l="0" t="0" r="0" b="0"/>
            <wp:docPr id="22" name="图片 25"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ea0ea86b45634374ae95427485db4ef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1200" cy="1974850"/>
                    </a:xfrm>
                    <a:prstGeom prst="rect">
                      <a:avLst/>
                    </a:prstGeom>
                    <a:noFill/>
                    <a:ln>
                      <a:noFill/>
                    </a:ln>
                  </pic:spPr>
                </pic:pic>
              </a:graphicData>
            </a:graphic>
          </wp:inline>
        </w:drawing>
      </w:r>
    </w:p>
    <w:p w14:paraId="20EE637D" w14:textId="77777777" w:rsidR="007B343D" w:rsidRDefault="00BC4620">
      <w:pPr>
        <w:spacing w:before="120" w:after="240" w:line="400" w:lineRule="exact"/>
        <w:jc w:val="center"/>
      </w:pPr>
      <w:r>
        <w:rPr>
          <w:rFonts w:hint="eastAsia"/>
        </w:rPr>
        <w:t>图</w:t>
      </w:r>
      <w:r>
        <w:rPr>
          <w:rFonts w:hint="eastAsia"/>
        </w:rPr>
        <w:t>2-1</w:t>
      </w:r>
      <w:r>
        <w:t>8</w:t>
      </w:r>
      <w:r>
        <w:rPr>
          <w:rFonts w:hint="eastAsia"/>
        </w:rPr>
        <w:t xml:space="preserve"> </w:t>
      </w:r>
      <w:r>
        <w:rPr>
          <w:rFonts w:hint="eastAsia"/>
        </w:rPr>
        <w:t>样例绘制效果图</w:t>
      </w:r>
    </w:p>
    <w:p w14:paraId="746B7D43" w14:textId="77777777" w:rsidR="007B343D" w:rsidRDefault="00BC4620">
      <w:pPr>
        <w:spacing w:line="400" w:lineRule="exact"/>
        <w:ind w:firstLineChars="200" w:firstLine="480"/>
        <w:rPr>
          <w:sz w:val="24"/>
          <w:szCs w:val="24"/>
        </w:rPr>
      </w:pPr>
      <w:r>
        <w:rPr>
          <w:rFonts w:hint="eastAsia"/>
          <w:sz w:val="24"/>
          <w:szCs w:val="24"/>
        </w:rPr>
        <w:t>这个图样可以被输出到前面提到的任意一种</w:t>
      </w:r>
      <w:r>
        <w:rPr>
          <w:rFonts w:hint="eastAsia"/>
          <w:sz w:val="24"/>
          <w:szCs w:val="24"/>
        </w:rPr>
        <w:t>surface</w:t>
      </w:r>
      <w:r>
        <w:rPr>
          <w:sz w:val="24"/>
          <w:szCs w:val="24"/>
        </w:rPr>
        <w:t>中。同时这</w:t>
      </w:r>
      <w:r>
        <w:rPr>
          <w:rFonts w:hint="eastAsia"/>
          <w:sz w:val="24"/>
          <w:szCs w:val="24"/>
        </w:rPr>
        <w:t>也是前面提到</w:t>
      </w:r>
      <w:r>
        <w:rPr>
          <w:sz w:val="24"/>
          <w:szCs w:val="24"/>
        </w:rPr>
        <w:t>的，</w:t>
      </w:r>
      <w:proofErr w:type="spellStart"/>
      <w:r>
        <w:rPr>
          <w:sz w:val="24"/>
          <w:szCs w:val="24"/>
        </w:rPr>
        <w:t>cairo</w:t>
      </w:r>
      <w:proofErr w:type="spellEnd"/>
      <w:r>
        <w:rPr>
          <w:sz w:val="24"/>
          <w:szCs w:val="24"/>
        </w:rPr>
        <w:t>将输出和绘制的概念做了完整区分，同样这也是容易想到和愿意看到的。所以，如果想要创建一个输出到</w:t>
      </w:r>
      <w:r>
        <w:rPr>
          <w:sz w:val="24"/>
          <w:szCs w:val="24"/>
        </w:rPr>
        <w:t>PNG</w:t>
      </w:r>
      <w:r>
        <w:rPr>
          <w:sz w:val="24"/>
          <w:szCs w:val="24"/>
        </w:rPr>
        <w:t>中的实例，代码应该类似如下：</w:t>
      </w:r>
    </w:p>
    <w:p w14:paraId="5AB15EC9" w14:textId="77777777" w:rsidR="007B343D" w:rsidRDefault="00BC462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w:t>
      </w:r>
      <w:r>
        <w:rPr>
          <w:rFonts w:ascii="MonoLisa-Regular" w:eastAsia="Consolas" w:hAnsi="MonoLisa-Regular" w:cs="MonoLisa-Regular"/>
          <w:i/>
          <w:color w:val="A0A1A7"/>
          <w:sz w:val="20"/>
          <w:szCs w:val="20"/>
          <w:shd w:val="clear" w:color="auto" w:fill="F8F8F8"/>
        </w:rPr>
        <w:t> surface</w:t>
      </w:r>
    </w:p>
    <w:p w14:paraId="618E3124" w14:textId="77777777" w:rsidR="007B343D" w:rsidRDefault="00BC462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cairo_surface_t</w:t>
      </w:r>
      <w:r>
        <w:rPr>
          <w:rFonts w:ascii="MonoLisa-Regular" w:eastAsia="Consolas" w:hAnsi="MonoLisa-Regular" w:cs="MonoLisa-Regular"/>
          <w:color w:val="5C5C5C"/>
          <w:sz w:val="20"/>
          <w:szCs w:val="20"/>
          <w:shd w:val="clear" w:color="auto" w:fill="FFFFFF"/>
        </w:rPr>
        <w:t> *surface = cairo_image_surface_</w:t>
      </w:r>
      <w:proofErr w:type="gramStart"/>
      <w:r>
        <w:rPr>
          <w:rFonts w:ascii="MonoLisa-Regular" w:eastAsia="Consolas" w:hAnsi="MonoLisa-Regular" w:cs="MonoLisa-Regular"/>
          <w:color w:val="5C5C5C"/>
          <w:sz w:val="20"/>
          <w:szCs w:val="20"/>
          <w:shd w:val="clear" w:color="auto" w:fill="FFFFFF"/>
        </w:rPr>
        <w:t>create(</w:t>
      </w:r>
      <w:proofErr w:type="gramEnd"/>
      <w:r>
        <w:rPr>
          <w:rFonts w:ascii="MonoLisa-Regular" w:eastAsia="Consolas" w:hAnsi="MonoLisa-Regular" w:cs="MonoLisa-Regular"/>
          <w:color w:val="5C5C5C"/>
          <w:sz w:val="20"/>
          <w:szCs w:val="20"/>
          <w:shd w:val="clear" w:color="auto" w:fill="FFFFFF"/>
        </w:rPr>
        <w:t>CAIRO_FORMAT_ARGB32,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2700100A" w14:textId="77777777" w:rsidR="007B343D" w:rsidRDefault="00BC462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创建绘图上下文</w:t>
      </w:r>
      <w:r>
        <w:rPr>
          <w:rFonts w:ascii="MonoLisa-Regular" w:eastAsia="Consolas" w:hAnsi="MonoLisa-Regular" w:cs="MonoLisa-Regular"/>
          <w:i/>
          <w:color w:val="A0A1A7"/>
          <w:sz w:val="20"/>
          <w:szCs w:val="20"/>
          <w:shd w:val="clear" w:color="auto" w:fill="F8F8F8"/>
        </w:rPr>
        <w:t> context</w:t>
      </w:r>
    </w:p>
    <w:p w14:paraId="487420EE" w14:textId="77777777" w:rsidR="007B343D" w:rsidRDefault="00BC462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A626A4"/>
          <w:sz w:val="20"/>
          <w:szCs w:val="20"/>
          <w:shd w:val="clear" w:color="auto" w:fill="FFFFFF"/>
        </w:rPr>
        <w:t>cairo_t</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cairo_create</w:t>
      </w:r>
      <w:proofErr w:type="spellEnd"/>
      <w:r>
        <w:rPr>
          <w:rFonts w:ascii="MonoLisa-Regular" w:eastAsia="Consolas" w:hAnsi="MonoLisa-Regular" w:cs="MonoLisa-Regular"/>
          <w:color w:val="5C5C5C"/>
          <w:sz w:val="20"/>
          <w:szCs w:val="20"/>
          <w:shd w:val="clear" w:color="auto" w:fill="FFFFFF"/>
        </w:rPr>
        <w:t>(surface);</w:t>
      </w:r>
    </w:p>
    <w:p w14:paraId="2A202760" w14:textId="77777777" w:rsidR="007B343D" w:rsidRDefault="007B343D">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E934A58" w14:textId="77777777" w:rsidR="007B343D" w:rsidRDefault="00BC462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绘制逻辑，只和</w:t>
      </w:r>
      <w:r>
        <w:rPr>
          <w:rFonts w:ascii="MonoLisa-Regular" w:eastAsia="Consolas" w:hAnsi="MonoLisa-Regular" w:cs="MonoLisa-Regular"/>
          <w:i/>
          <w:color w:val="A0A1A7"/>
          <w:sz w:val="20"/>
          <w:szCs w:val="20"/>
          <w:shd w:val="clear" w:color="auto" w:fill="FFFFFF"/>
        </w:rPr>
        <w:t> context </w:t>
      </w:r>
      <w:r>
        <w:rPr>
          <w:rFonts w:ascii="MonoLisa-Regular" w:eastAsia="Consolas" w:hAnsi="MonoLisa-Regular" w:cs="MonoLisa-Regular"/>
          <w:i/>
          <w:color w:val="A0A1A7"/>
          <w:sz w:val="20"/>
          <w:szCs w:val="20"/>
          <w:shd w:val="clear" w:color="auto" w:fill="FFFFFF"/>
        </w:rPr>
        <w:t>相关，与</w:t>
      </w:r>
      <w:r>
        <w:rPr>
          <w:rFonts w:ascii="MonoLisa-Regular" w:eastAsia="Consolas" w:hAnsi="MonoLisa-Regular" w:cs="MonoLisa-Regular"/>
          <w:i/>
          <w:color w:val="A0A1A7"/>
          <w:sz w:val="20"/>
          <w:szCs w:val="20"/>
          <w:shd w:val="clear" w:color="auto" w:fill="FFFFFF"/>
        </w:rPr>
        <w:t> surface </w:t>
      </w:r>
      <w:r>
        <w:rPr>
          <w:rFonts w:ascii="MonoLisa-Regular" w:eastAsia="Consolas" w:hAnsi="MonoLisa-Regular" w:cs="MonoLisa-Regular"/>
          <w:i/>
          <w:color w:val="A0A1A7"/>
          <w:sz w:val="20"/>
          <w:szCs w:val="20"/>
          <w:shd w:val="clear" w:color="auto" w:fill="FFFFFF"/>
        </w:rPr>
        <w:t>无关</w:t>
      </w:r>
    </w:p>
    <w:p w14:paraId="6397DBD9" w14:textId="77777777" w:rsidR="007B343D" w:rsidRDefault="00BC462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3D9F16B" w14:textId="77777777" w:rsidR="007B343D" w:rsidRDefault="007B343D">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B0F6AB0" w14:textId="77777777" w:rsidR="007B343D" w:rsidRDefault="00BC4620">
      <w:pPr>
        <w:widowControl/>
        <w:numPr>
          <w:ilvl w:val="0"/>
          <w:numId w:val="2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输出到</w:t>
      </w:r>
      <w:r>
        <w:rPr>
          <w:rFonts w:ascii="MonoLisa-Regular" w:eastAsia="Consolas" w:hAnsi="MonoLisa-Regular" w:cs="MonoLisa-Regular"/>
          <w:i/>
          <w:color w:val="A0A1A7"/>
          <w:sz w:val="20"/>
          <w:szCs w:val="20"/>
          <w:shd w:val="clear" w:color="auto" w:fill="F8F8F8"/>
        </w:rPr>
        <w:t> </w:t>
      </w:r>
      <w:proofErr w:type="spellStart"/>
      <w:r>
        <w:rPr>
          <w:rFonts w:ascii="MonoLisa-Regular" w:eastAsia="Consolas" w:hAnsi="MonoLisa-Regular" w:cs="MonoLisa-Regular"/>
          <w:i/>
          <w:color w:val="A0A1A7"/>
          <w:sz w:val="20"/>
          <w:szCs w:val="20"/>
          <w:shd w:val="clear" w:color="auto" w:fill="F8F8F8"/>
        </w:rPr>
        <w:t>png</w:t>
      </w:r>
      <w:proofErr w:type="spellEnd"/>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格式中</w:t>
      </w:r>
    </w:p>
    <w:p w14:paraId="497CD374" w14:textId="77777777" w:rsidR="007B343D" w:rsidRDefault="00BC4620">
      <w:pPr>
        <w:widowControl/>
        <w:numPr>
          <w:ilvl w:val="0"/>
          <w:numId w:val="2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FFFFF"/>
        </w:rPr>
        <w:t>cairo_surface_write_to_</w:t>
      </w:r>
      <w:proofErr w:type="gramStart"/>
      <w:r>
        <w:rPr>
          <w:rFonts w:ascii="MonoLisa-Regular" w:eastAsia="Consolas" w:hAnsi="MonoLisa-Regular" w:cs="MonoLisa-Regular"/>
          <w:color w:val="5C5C5C"/>
          <w:sz w:val="20"/>
          <w:szCs w:val="20"/>
          <w:shd w:val="clear" w:color="auto" w:fill="FFFFFF"/>
        </w:rPr>
        <w:t>png</w:t>
      </w:r>
      <w:proofErr w:type="spellEnd"/>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surface, </w:t>
      </w:r>
      <w:r>
        <w:rPr>
          <w:rFonts w:ascii="MonoLisa-Regular" w:eastAsia="Consolas" w:hAnsi="MonoLisa-Regular" w:cs="MonoLisa-Regular"/>
          <w:color w:val="50A14F"/>
          <w:sz w:val="20"/>
          <w:szCs w:val="20"/>
          <w:shd w:val="clear" w:color="auto" w:fill="FFFFFF"/>
        </w:rPr>
        <w:t>"xxx.png"</w:t>
      </w:r>
      <w:r>
        <w:rPr>
          <w:rFonts w:ascii="MonoLisa-Regular" w:eastAsia="Consolas" w:hAnsi="MonoLisa-Regular" w:cs="MonoLisa-Regular"/>
          <w:color w:val="5C5C5C"/>
          <w:sz w:val="20"/>
          <w:szCs w:val="20"/>
          <w:shd w:val="clear" w:color="auto" w:fill="FFFFFF"/>
        </w:rPr>
        <w:t>);</w:t>
      </w:r>
    </w:p>
    <w:p w14:paraId="54C8EA2C" w14:textId="77777777" w:rsidR="007B343D" w:rsidRDefault="00BC4620">
      <w:pPr>
        <w:spacing w:line="400" w:lineRule="exact"/>
        <w:ind w:firstLineChars="200" w:firstLine="480"/>
        <w:rPr>
          <w:b/>
          <w:sz w:val="24"/>
        </w:rPr>
      </w:pPr>
      <w:r>
        <w:rPr>
          <w:rFonts w:hint="eastAsia"/>
          <w:sz w:val="24"/>
          <w:szCs w:val="24"/>
        </w:rPr>
        <w:t>至此，我习惯使用</w:t>
      </w:r>
      <w:r>
        <w:rPr>
          <w:rFonts w:hint="eastAsia"/>
          <w:sz w:val="24"/>
          <w:szCs w:val="24"/>
        </w:rPr>
        <w:t>surface</w:t>
      </w:r>
      <w:r>
        <w:rPr>
          <w:sz w:val="24"/>
          <w:szCs w:val="24"/>
        </w:rPr>
        <w:t>和</w:t>
      </w:r>
      <w:r>
        <w:rPr>
          <w:sz w:val="24"/>
          <w:szCs w:val="24"/>
        </w:rPr>
        <w:t>context</w:t>
      </w:r>
      <w:r>
        <w:rPr>
          <w:sz w:val="24"/>
          <w:szCs w:val="24"/>
        </w:rPr>
        <w:t>来代指输出和绘制的概念，也明白了</w:t>
      </w:r>
      <w:proofErr w:type="spellStart"/>
      <w:r>
        <w:rPr>
          <w:sz w:val="24"/>
          <w:szCs w:val="24"/>
        </w:rPr>
        <w:t>cario</w:t>
      </w:r>
      <w:proofErr w:type="spellEnd"/>
      <w:r>
        <w:rPr>
          <w:sz w:val="24"/>
          <w:szCs w:val="24"/>
        </w:rPr>
        <w:t>是如何区分这两个概念的了。</w:t>
      </w:r>
      <w:r>
        <w:rPr>
          <w:sz w:val="24"/>
          <w:szCs w:val="24"/>
        </w:rPr>
        <w:t>surface</w:t>
      </w:r>
      <w:r>
        <w:rPr>
          <w:sz w:val="24"/>
          <w:szCs w:val="24"/>
        </w:rPr>
        <w:t>用作指明绘制的图形输出到哪里，</w:t>
      </w:r>
      <w:r>
        <w:rPr>
          <w:sz w:val="24"/>
          <w:szCs w:val="24"/>
        </w:rPr>
        <w:t>context</w:t>
      </w:r>
      <w:r>
        <w:rPr>
          <w:sz w:val="24"/>
          <w:szCs w:val="24"/>
        </w:rPr>
        <w:t>则用于进行绘制。</w:t>
      </w:r>
    </w:p>
    <w:p w14:paraId="3ACC7C71" w14:textId="77777777" w:rsidR="007B343D" w:rsidRDefault="00BC4620">
      <w:pPr>
        <w:spacing w:line="400" w:lineRule="exact"/>
        <w:ind w:firstLineChars="200" w:firstLine="482"/>
        <w:rPr>
          <w:b/>
          <w:sz w:val="24"/>
        </w:rPr>
      </w:pPr>
      <w:r>
        <w:rPr>
          <w:rFonts w:hint="eastAsia"/>
          <w:b/>
          <w:sz w:val="24"/>
        </w:rPr>
        <w:t>4</w:t>
      </w:r>
      <w:r>
        <w:rPr>
          <w:rFonts w:hint="eastAsia"/>
          <w:b/>
          <w:sz w:val="24"/>
        </w:rPr>
        <w:t>、</w:t>
      </w:r>
      <w:r>
        <w:rPr>
          <w:rFonts w:hint="eastAsia"/>
          <w:b/>
          <w:sz w:val="24"/>
        </w:rPr>
        <w:t>Cairo</w:t>
      </w:r>
      <w:r>
        <w:rPr>
          <w:rFonts w:hint="eastAsia"/>
          <w:b/>
          <w:sz w:val="24"/>
        </w:rPr>
        <w:t>与</w:t>
      </w:r>
      <w:r>
        <w:rPr>
          <w:rFonts w:hint="eastAsia"/>
          <w:b/>
          <w:sz w:val="24"/>
        </w:rPr>
        <w:t>X11</w:t>
      </w:r>
      <w:r>
        <w:rPr>
          <w:rFonts w:hint="eastAsia"/>
          <w:b/>
          <w:sz w:val="24"/>
        </w:rPr>
        <w:t>相结合</w:t>
      </w:r>
    </w:p>
    <w:p w14:paraId="51CEC873" w14:textId="77777777" w:rsidR="007B343D" w:rsidRDefault="00BC4620">
      <w:pPr>
        <w:spacing w:line="400" w:lineRule="exact"/>
        <w:ind w:firstLineChars="200" w:firstLine="480"/>
        <w:rPr>
          <w:sz w:val="24"/>
          <w:szCs w:val="24"/>
        </w:rPr>
      </w:pPr>
      <w:r>
        <w:rPr>
          <w:rFonts w:hint="eastAsia"/>
          <w:sz w:val="24"/>
          <w:szCs w:val="24"/>
        </w:rPr>
        <w:t>使用</w:t>
      </w:r>
      <w:proofErr w:type="spellStart"/>
      <w:r>
        <w:rPr>
          <w:rFonts w:hint="eastAsia"/>
          <w:sz w:val="24"/>
          <w:szCs w:val="24"/>
        </w:rPr>
        <w:t>cairo</w:t>
      </w:r>
      <w:proofErr w:type="spellEnd"/>
      <w:r>
        <w:rPr>
          <w:sz w:val="24"/>
          <w:szCs w:val="24"/>
        </w:rPr>
        <w:t>成功输出到图片文件中以后，试着想想如何与</w:t>
      </w:r>
      <w:r>
        <w:rPr>
          <w:sz w:val="24"/>
          <w:szCs w:val="24"/>
        </w:rPr>
        <w:t>X11</w:t>
      </w:r>
      <w:r>
        <w:rPr>
          <w:sz w:val="24"/>
          <w:szCs w:val="24"/>
        </w:rPr>
        <w:t>窗口系统结合了。提前声明，用到的</w:t>
      </w:r>
      <w:r>
        <w:rPr>
          <w:sz w:val="24"/>
          <w:szCs w:val="24"/>
        </w:rPr>
        <w:t>surface</w:t>
      </w:r>
      <w:r>
        <w:rPr>
          <w:sz w:val="24"/>
          <w:szCs w:val="24"/>
        </w:rPr>
        <w:t>只有</w:t>
      </w:r>
      <w:proofErr w:type="spellStart"/>
      <w:r>
        <w:rPr>
          <w:sz w:val="24"/>
          <w:szCs w:val="24"/>
        </w:rPr>
        <w:t>XLib</w:t>
      </w:r>
      <w:proofErr w:type="spellEnd"/>
      <w:r>
        <w:rPr>
          <w:sz w:val="24"/>
          <w:szCs w:val="24"/>
        </w:rPr>
        <w:t xml:space="preserve"> Surface</w:t>
      </w:r>
      <w:r>
        <w:rPr>
          <w:sz w:val="24"/>
          <w:szCs w:val="24"/>
        </w:rPr>
        <w:t>和</w:t>
      </w:r>
      <w:r>
        <w:rPr>
          <w:sz w:val="24"/>
          <w:szCs w:val="24"/>
        </w:rPr>
        <w:t>Image Surface</w:t>
      </w:r>
      <w:r>
        <w:rPr>
          <w:sz w:val="24"/>
          <w:szCs w:val="24"/>
        </w:rPr>
        <w:t>，其他的</w:t>
      </w:r>
      <w:r>
        <w:rPr>
          <w:sz w:val="24"/>
          <w:szCs w:val="24"/>
        </w:rPr>
        <w:t>API</w:t>
      </w:r>
      <w:r>
        <w:rPr>
          <w:sz w:val="24"/>
          <w:szCs w:val="24"/>
        </w:rPr>
        <w:t>请自行查询</w:t>
      </w:r>
      <w:r w:rsidR="001F6992">
        <w:fldChar w:fldCharType="begin"/>
      </w:r>
      <w:r w:rsidR="001F6992">
        <w:instrText xml:space="preserve"> HY</w:instrText>
      </w:r>
      <w:r w:rsidR="001F6992">
        <w:instrText xml:space="preserve">PERLINK "https://cairographics.org/manual/" </w:instrText>
      </w:r>
      <w:r w:rsidR="001F6992">
        <w:fldChar w:fldCharType="separate"/>
      </w:r>
      <w:r>
        <w:rPr>
          <w:sz w:val="24"/>
          <w:szCs w:val="24"/>
        </w:rPr>
        <w:t>文档</w:t>
      </w:r>
      <w:r w:rsidR="001F6992">
        <w:rPr>
          <w:sz w:val="24"/>
          <w:szCs w:val="24"/>
        </w:rPr>
        <w:fldChar w:fldCharType="end"/>
      </w:r>
      <w:r>
        <w:rPr>
          <w:sz w:val="24"/>
          <w:szCs w:val="24"/>
        </w:rPr>
        <w:t>。</w:t>
      </w:r>
    </w:p>
    <w:p w14:paraId="04ECD5F9" w14:textId="77777777" w:rsidR="007B343D" w:rsidRDefault="00BC4620">
      <w:pPr>
        <w:spacing w:line="400" w:lineRule="exact"/>
        <w:ind w:firstLineChars="200" w:firstLine="480"/>
        <w:rPr>
          <w:sz w:val="24"/>
          <w:szCs w:val="24"/>
        </w:rPr>
      </w:pPr>
      <w:r>
        <w:rPr>
          <w:rFonts w:hint="eastAsia"/>
          <w:sz w:val="24"/>
          <w:szCs w:val="24"/>
        </w:rPr>
        <w:t>首先想到的肯定是</w:t>
      </w:r>
      <w:proofErr w:type="spellStart"/>
      <w:r>
        <w:rPr>
          <w:rFonts w:hint="eastAsia"/>
          <w:sz w:val="24"/>
          <w:szCs w:val="24"/>
        </w:rPr>
        <w:t>XLib</w:t>
      </w:r>
      <w:proofErr w:type="spellEnd"/>
      <w:r>
        <w:rPr>
          <w:rFonts w:hint="eastAsia"/>
          <w:sz w:val="24"/>
          <w:szCs w:val="24"/>
        </w:rPr>
        <w:t xml:space="preserve"> Surface</w:t>
      </w:r>
      <w:r>
        <w:rPr>
          <w:rFonts w:hint="eastAsia"/>
          <w:sz w:val="24"/>
          <w:szCs w:val="24"/>
        </w:rPr>
        <w:t>。幸运的是，</w:t>
      </w:r>
      <w:proofErr w:type="spellStart"/>
      <w:r>
        <w:rPr>
          <w:rFonts w:hint="eastAsia"/>
          <w:sz w:val="24"/>
          <w:szCs w:val="24"/>
        </w:rPr>
        <w:t>cairo</w:t>
      </w:r>
      <w:proofErr w:type="spellEnd"/>
      <w:r>
        <w:rPr>
          <w:rFonts w:hint="eastAsia"/>
          <w:sz w:val="24"/>
          <w:szCs w:val="24"/>
        </w:rPr>
        <w:t>帮用户做好了与</w:t>
      </w:r>
      <w:r>
        <w:rPr>
          <w:rFonts w:hint="eastAsia"/>
          <w:sz w:val="24"/>
          <w:szCs w:val="24"/>
        </w:rPr>
        <w:t>X11</w:t>
      </w:r>
      <w:r>
        <w:rPr>
          <w:rFonts w:hint="eastAsia"/>
          <w:sz w:val="24"/>
          <w:szCs w:val="24"/>
        </w:rPr>
        <w:t>平台</w:t>
      </w:r>
      <w:r>
        <w:rPr>
          <w:rFonts w:hint="eastAsia"/>
          <w:sz w:val="24"/>
          <w:szCs w:val="24"/>
        </w:rPr>
        <w:lastRenderedPageBreak/>
        <w:t>的对接工作，用户只需要按部就班地使用</w:t>
      </w:r>
      <w:proofErr w:type="spellStart"/>
      <w:r>
        <w:rPr>
          <w:rFonts w:hint="eastAsia"/>
          <w:sz w:val="24"/>
          <w:szCs w:val="24"/>
        </w:rPr>
        <w:t>cairo</w:t>
      </w:r>
      <w:proofErr w:type="spellEnd"/>
      <w:r>
        <w:rPr>
          <w:rFonts w:hint="eastAsia"/>
          <w:sz w:val="24"/>
          <w:szCs w:val="24"/>
        </w:rPr>
        <w:t>的</w:t>
      </w:r>
      <w:r>
        <w:rPr>
          <w:rFonts w:hint="eastAsia"/>
          <w:sz w:val="24"/>
          <w:szCs w:val="24"/>
        </w:rPr>
        <w:t>API</w:t>
      </w:r>
      <w:r>
        <w:rPr>
          <w:rFonts w:hint="eastAsia"/>
          <w:sz w:val="24"/>
          <w:szCs w:val="24"/>
        </w:rPr>
        <w:t>即可。所有的</w:t>
      </w:r>
      <w:r>
        <w:rPr>
          <w:rFonts w:hint="eastAsia"/>
          <w:sz w:val="24"/>
          <w:szCs w:val="24"/>
        </w:rPr>
        <w:t>surface</w:t>
      </w:r>
      <w:r>
        <w:rPr>
          <w:rFonts w:hint="eastAsia"/>
          <w:sz w:val="24"/>
          <w:szCs w:val="24"/>
        </w:rPr>
        <w:t>基本上只有在创建的时候会有区别，在</w:t>
      </w:r>
      <w:r>
        <w:rPr>
          <w:rFonts w:hint="eastAsia"/>
          <w:sz w:val="24"/>
          <w:szCs w:val="24"/>
        </w:rPr>
        <w:t>context</w:t>
      </w:r>
      <w:r>
        <w:rPr>
          <w:rFonts w:hint="eastAsia"/>
          <w:sz w:val="24"/>
          <w:szCs w:val="24"/>
        </w:rPr>
        <w:t>那一层的绘制几乎没有区别。例如下面就是</w:t>
      </w:r>
      <w:proofErr w:type="spellStart"/>
      <w:r>
        <w:rPr>
          <w:rFonts w:hint="eastAsia"/>
          <w:sz w:val="24"/>
          <w:szCs w:val="24"/>
        </w:rPr>
        <w:t>XLib</w:t>
      </w:r>
      <w:proofErr w:type="spellEnd"/>
      <w:r>
        <w:rPr>
          <w:rFonts w:hint="eastAsia"/>
          <w:sz w:val="24"/>
          <w:szCs w:val="24"/>
        </w:rPr>
        <w:t xml:space="preserve"> Surface</w:t>
      </w:r>
      <w:r>
        <w:rPr>
          <w:rFonts w:hint="eastAsia"/>
          <w:sz w:val="24"/>
          <w:szCs w:val="24"/>
        </w:rPr>
        <w:t>的创建</w:t>
      </w:r>
      <w:r>
        <w:rPr>
          <w:rFonts w:hint="eastAsia"/>
          <w:sz w:val="24"/>
          <w:szCs w:val="24"/>
        </w:rPr>
        <w:t>API</w:t>
      </w:r>
      <w:r>
        <w:rPr>
          <w:rFonts w:hint="eastAsia"/>
          <w:sz w:val="24"/>
          <w:szCs w:val="24"/>
        </w:rPr>
        <w:t>，参数具体含义请参考</w:t>
      </w:r>
      <w:r w:rsidR="001F6992">
        <w:fldChar w:fldCharType="begin"/>
      </w:r>
      <w:r w:rsidR="001F6992">
        <w:instrText xml:space="preserve"> HYPERLINK "https://cairographics.org/manual/cairo-XLib-Surfaces.html" </w:instrText>
      </w:r>
      <w:r w:rsidR="001F6992">
        <w:fldChar w:fldCharType="separate"/>
      </w:r>
      <w:r>
        <w:rPr>
          <w:rFonts w:hint="eastAsia"/>
          <w:sz w:val="24"/>
          <w:szCs w:val="24"/>
        </w:rPr>
        <w:t>官方文档</w:t>
      </w:r>
      <w:r w:rsidR="001F6992">
        <w:rPr>
          <w:sz w:val="24"/>
          <w:szCs w:val="24"/>
        </w:rPr>
        <w:fldChar w:fldCharType="end"/>
      </w:r>
      <w:r>
        <w:rPr>
          <w:rFonts w:hint="eastAsia"/>
          <w:sz w:val="24"/>
          <w:szCs w:val="24"/>
        </w:rPr>
        <w:t>。</w:t>
      </w:r>
    </w:p>
    <w:p w14:paraId="0CD95E0B" w14:textId="77777777" w:rsidR="007B343D" w:rsidRDefault="00BC462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cairo_surface_t</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
    <w:p w14:paraId="09F98266" w14:textId="77777777" w:rsidR="007B343D" w:rsidRDefault="00BC462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cairo_xlib_surface_create</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(Display *</w:t>
      </w:r>
      <w:proofErr w:type="spellStart"/>
      <w:r>
        <w:rPr>
          <w:rFonts w:ascii="MonoLisa-Regular" w:eastAsia="Consolas" w:hAnsi="MonoLisa-Regular" w:cs="MonoLisa-Regular"/>
          <w:color w:val="50A14F"/>
          <w:sz w:val="20"/>
          <w:szCs w:val="20"/>
          <w:shd w:val="clear" w:color="auto" w:fill="FFFFFF"/>
        </w:rPr>
        <w:t>dpy</w:t>
      </w:r>
      <w:proofErr w:type="spellEnd"/>
      <w:r>
        <w:rPr>
          <w:rFonts w:ascii="MonoLisa-Regular" w:eastAsia="Consolas" w:hAnsi="MonoLisa-Regular" w:cs="MonoLisa-Regular"/>
          <w:color w:val="50A14F"/>
          <w:sz w:val="20"/>
          <w:szCs w:val="20"/>
          <w:shd w:val="clear" w:color="auto" w:fill="FFFFFF"/>
        </w:rPr>
        <w:t>,</w:t>
      </w:r>
    </w:p>
    <w:p w14:paraId="440C3196" w14:textId="77777777" w:rsidR="007B343D" w:rsidRDefault="00BC462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Drawable</w:t>
      </w: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0A14F"/>
          <w:sz w:val="20"/>
          <w:szCs w:val="20"/>
          <w:shd w:val="clear" w:color="auto" w:fill="F8F8F8"/>
        </w:rPr>
        <w:t>drawable</w:t>
      </w:r>
      <w:proofErr w:type="spellEnd"/>
      <w:r>
        <w:rPr>
          <w:rFonts w:ascii="MonoLisa-Regular" w:eastAsia="Consolas" w:hAnsi="MonoLisa-Regular" w:cs="MonoLisa-Regular"/>
          <w:color w:val="50A14F"/>
          <w:sz w:val="20"/>
          <w:szCs w:val="20"/>
          <w:shd w:val="clear" w:color="auto" w:fill="F8F8F8"/>
        </w:rPr>
        <w:t>,</w:t>
      </w:r>
    </w:p>
    <w:p w14:paraId="22D7199E" w14:textId="77777777" w:rsidR="007B343D" w:rsidRDefault="00BC462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Visual</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*visual,</w:t>
      </w:r>
    </w:p>
    <w:p w14:paraId="30FE78DF" w14:textId="77777777" w:rsidR="007B343D" w:rsidRDefault="00BC4620">
      <w:pPr>
        <w:widowControl/>
        <w:numPr>
          <w:ilvl w:val="0"/>
          <w:numId w:val="2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int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width,</w:t>
      </w:r>
    </w:p>
    <w:p w14:paraId="2D6FDEE0" w14:textId="77777777" w:rsidR="007B343D" w:rsidRDefault="00BC4620">
      <w:pPr>
        <w:widowControl/>
        <w:numPr>
          <w:ilvl w:val="0"/>
          <w:numId w:val="28"/>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int</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height);</w:t>
      </w:r>
    </w:p>
    <w:p w14:paraId="37C60560" w14:textId="77777777" w:rsidR="007B343D" w:rsidRDefault="00BC4620">
      <w:pPr>
        <w:spacing w:line="400" w:lineRule="exact"/>
        <w:ind w:firstLineChars="200" w:firstLine="480"/>
        <w:rPr>
          <w:sz w:val="24"/>
          <w:szCs w:val="24"/>
        </w:rPr>
      </w:pPr>
      <w:r>
        <w:rPr>
          <w:rFonts w:hint="eastAsia"/>
          <w:sz w:val="24"/>
          <w:szCs w:val="24"/>
        </w:rPr>
        <w:t>查询该方法需要的接口如何获取以后，编写出如下的代码：</w:t>
      </w:r>
    </w:p>
    <w:p w14:paraId="42C91116"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36A15155"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&lt;exception&gt;</w:t>
      </w:r>
    </w:p>
    <w:p w14:paraId="65BA09A3"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D10914D"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&lt;X11/</w:t>
      </w:r>
      <w:proofErr w:type="spellStart"/>
      <w:r>
        <w:rPr>
          <w:rFonts w:ascii="MonoLisa-Regular" w:eastAsia="Consolas" w:hAnsi="MonoLisa-Regular" w:cs="MonoLisa-Regular"/>
          <w:color w:val="50A14F"/>
          <w:sz w:val="20"/>
          <w:szCs w:val="20"/>
          <w:shd w:val="clear" w:color="auto" w:fill="FFFFFF"/>
        </w:rPr>
        <w:t>Xlib.h</w:t>
      </w:r>
      <w:proofErr w:type="spellEnd"/>
      <w:r>
        <w:rPr>
          <w:rFonts w:ascii="MonoLisa-Regular" w:eastAsia="Consolas" w:hAnsi="MonoLisa-Regular" w:cs="MonoLisa-Regular"/>
          <w:color w:val="50A14F"/>
          <w:sz w:val="20"/>
          <w:szCs w:val="20"/>
          <w:shd w:val="clear" w:color="auto" w:fill="FFFFFF"/>
        </w:rPr>
        <w:t>&gt;</w:t>
      </w:r>
    </w:p>
    <w:p w14:paraId="6FA2FDB4"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AEBCE36"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cairo.h</w:t>
      </w:r>
      <w:proofErr w:type="spellEnd"/>
      <w:r>
        <w:rPr>
          <w:rFonts w:ascii="MonoLisa-Regular" w:eastAsia="Consolas" w:hAnsi="MonoLisa-Regular" w:cs="MonoLisa-Regular"/>
          <w:color w:val="50A14F"/>
          <w:sz w:val="20"/>
          <w:szCs w:val="20"/>
          <w:shd w:val="clear" w:color="auto" w:fill="FFFFFF"/>
        </w:rPr>
        <w:t>"</w:t>
      </w:r>
    </w:p>
    <w:p w14:paraId="2352D625"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cairo</w:t>
      </w:r>
      <w:proofErr w:type="spellEnd"/>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cairo-xlib.h</w:t>
      </w:r>
      <w:proofErr w:type="spellEnd"/>
      <w:r>
        <w:rPr>
          <w:rFonts w:ascii="MonoLisa-Regular" w:eastAsia="Consolas" w:hAnsi="MonoLisa-Regular" w:cs="MonoLisa-Regular"/>
          <w:color w:val="50A14F"/>
          <w:sz w:val="20"/>
          <w:szCs w:val="20"/>
          <w:shd w:val="clear" w:color="auto" w:fill="F8F8F8"/>
        </w:rPr>
        <w:t>"</w:t>
      </w:r>
    </w:p>
    <w:p w14:paraId="3BEE0BD4"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36489B4F"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A7AF0A1"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4078F2"/>
          <w:sz w:val="20"/>
          <w:szCs w:val="20"/>
          <w:shd w:val="clear" w:color="auto" w:fill="FFFFFF"/>
        </w:rPr>
        <w:t>main</w:t>
      </w:r>
      <w:r>
        <w:rPr>
          <w:rFonts w:ascii="MonoLisa-Regular" w:eastAsia="Consolas" w:hAnsi="MonoLisa-Regular" w:cs="MonoLisa-Regular"/>
          <w:color w:val="5C5C5C"/>
          <w:sz w:val="20"/>
          <w:szCs w:val="20"/>
          <w:shd w:val="clear" w:color="auto" w:fill="FFFFFF"/>
        </w:rPr>
        <w:t>(</w:t>
      </w:r>
      <w:proofErr w:type="gramEnd"/>
      <w:r>
        <w:rPr>
          <w:rFonts w:ascii="MonoLisa-Regular" w:eastAsia="Consolas" w:hAnsi="MonoLisa-Regular" w:cs="MonoLisa-Regular"/>
          <w:color w:val="5C5C5C"/>
          <w:sz w:val="20"/>
          <w:szCs w:val="20"/>
          <w:shd w:val="clear" w:color="auto" w:fill="FFFFFF"/>
        </w:rPr>
        <w:t>)</w:t>
      </w:r>
    </w:p>
    <w:p w14:paraId="796E1C8A"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8F8F8"/>
        </w:rPr>
        <w:t>{</w:t>
      </w:r>
    </w:p>
    <w:p w14:paraId="1049C1FD"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Display *</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XOpenDisplay</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0184BB"/>
          <w:sz w:val="20"/>
          <w:szCs w:val="20"/>
          <w:shd w:val="clear" w:color="auto" w:fill="FFFFFF"/>
        </w:rPr>
        <w:t>nullptr</w:t>
      </w:r>
      <w:proofErr w:type="spellEnd"/>
      <w:r>
        <w:rPr>
          <w:rFonts w:ascii="MonoLisa-Regular" w:eastAsia="Consolas" w:hAnsi="MonoLisa-Regular" w:cs="MonoLisa-Regular"/>
          <w:color w:val="5C5C5C"/>
          <w:sz w:val="20"/>
          <w:szCs w:val="20"/>
          <w:shd w:val="clear" w:color="auto" w:fill="FFFFFF"/>
        </w:rPr>
        <w:t>);</w:t>
      </w:r>
    </w:p>
    <w:p w14:paraId="78A3B117"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if</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dpy</w:t>
      </w:r>
      <w:proofErr w:type="spellEnd"/>
      <w:proofErr w:type="gramEnd"/>
      <w:r>
        <w:rPr>
          <w:rFonts w:ascii="MonoLisa-Regular" w:eastAsia="Consolas" w:hAnsi="MonoLisa-Regular" w:cs="MonoLisa-Regular"/>
          <w:color w:val="5C5C5C"/>
          <w:sz w:val="20"/>
          <w:szCs w:val="20"/>
          <w:shd w:val="clear" w:color="auto" w:fill="F8F8F8"/>
        </w:rPr>
        <w:t>)</w:t>
      </w:r>
    </w:p>
    <w:p w14:paraId="3ACDC9AC"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03BEB151"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throw</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runtime_error</w:t>
      </w:r>
      <w:proofErr w:type="spellEnd"/>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"Failed to open X display"</w:t>
      </w:r>
      <w:r>
        <w:rPr>
          <w:rFonts w:ascii="MonoLisa-Regular" w:eastAsia="Consolas" w:hAnsi="MonoLisa-Regular" w:cs="MonoLisa-Regular"/>
          <w:color w:val="5C5C5C"/>
          <w:sz w:val="20"/>
          <w:szCs w:val="20"/>
          <w:shd w:val="clear" w:color="auto" w:fill="F8F8F8"/>
        </w:rPr>
        <w:t>);</w:t>
      </w:r>
    </w:p>
    <w:p w14:paraId="45A51E22"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A81D08C"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12A6EAB"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int</w:t>
      </w:r>
      <w:r>
        <w:rPr>
          <w:rFonts w:ascii="MonoLisa-Regular" w:eastAsia="Consolas" w:hAnsi="MonoLisa-Regular" w:cs="MonoLisa-Regular"/>
          <w:color w:val="5C5C5C"/>
          <w:sz w:val="20"/>
          <w:szCs w:val="20"/>
          <w:shd w:val="clear" w:color="auto" w:fill="FFFFFF"/>
        </w:rPr>
        <w:t> screen = </w:t>
      </w:r>
      <w:proofErr w:type="spellStart"/>
      <w:r>
        <w:rPr>
          <w:rFonts w:ascii="MonoLisa-Regular" w:eastAsia="Consolas" w:hAnsi="MonoLisa-Regular" w:cs="MonoLisa-Regular"/>
          <w:color w:val="5C5C5C"/>
          <w:sz w:val="20"/>
          <w:szCs w:val="20"/>
          <w:shd w:val="clear" w:color="auto" w:fill="FFFFFF"/>
        </w:rPr>
        <w:t>DefaultScreen</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23E44780"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Window w = </w:t>
      </w:r>
      <w:proofErr w:type="spellStart"/>
      <w:proofErr w:type="gramStart"/>
      <w:r>
        <w:rPr>
          <w:rFonts w:ascii="MonoLisa-Regular" w:eastAsia="Consolas" w:hAnsi="MonoLisa-Regular" w:cs="MonoLisa-Regular"/>
          <w:color w:val="5C5C5C"/>
          <w:sz w:val="20"/>
          <w:szCs w:val="20"/>
          <w:shd w:val="clear" w:color="auto" w:fill="F8F8F8"/>
        </w:rPr>
        <w:t>XCreateSimpleWindow</w:t>
      </w:r>
      <w:proofErr w:type="spellEnd"/>
      <w:r>
        <w:rPr>
          <w:rFonts w:ascii="MonoLisa-Regular" w:eastAsia="Consolas" w:hAnsi="MonoLisa-Regular" w:cs="MonoLisa-Regular"/>
          <w:color w:val="5C5C5C"/>
          <w:sz w:val="20"/>
          <w:szCs w:val="20"/>
          <w:shd w:val="clear" w:color="auto" w:fill="F8F8F8"/>
        </w:rPr>
        <w:t>(</w:t>
      </w:r>
      <w:proofErr w:type="gramEnd"/>
    </w:p>
    <w:p w14:paraId="0797C7E1"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64DBB610"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RootWindow</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DefaultScreen</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w:t>
      </w:r>
    </w:p>
    <w:p w14:paraId="5BE46DE9"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65596546"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BlackPixel</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screen),</w:t>
      </w:r>
    </w:p>
    <w:p w14:paraId="318F2245"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BlackPixel</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screen));</w:t>
      </w:r>
    </w:p>
    <w:p w14:paraId="5B2283DC"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XSelectInput</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w, </w:t>
      </w:r>
      <w:proofErr w:type="spellStart"/>
      <w:r>
        <w:rPr>
          <w:rFonts w:ascii="MonoLisa-Regular" w:eastAsia="Consolas" w:hAnsi="MonoLisa-Regular" w:cs="MonoLisa-Regular"/>
          <w:color w:val="5C5C5C"/>
          <w:sz w:val="20"/>
          <w:szCs w:val="20"/>
          <w:shd w:val="clear" w:color="auto" w:fill="F8F8F8"/>
        </w:rPr>
        <w:t>ExposureMask</w:t>
      </w:r>
      <w:proofErr w:type="spellEnd"/>
      <w:r>
        <w:rPr>
          <w:rFonts w:ascii="MonoLisa-Regular" w:eastAsia="Consolas" w:hAnsi="MonoLisa-Regular" w:cs="MonoLisa-Regular"/>
          <w:color w:val="5C5C5C"/>
          <w:sz w:val="20"/>
          <w:szCs w:val="20"/>
          <w:shd w:val="clear" w:color="auto" w:fill="F8F8F8"/>
        </w:rPr>
        <w:t>);</w:t>
      </w:r>
    </w:p>
    <w:p w14:paraId="5629841C"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1BE0350"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XMapWindow</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w);</w:t>
      </w:r>
    </w:p>
    <w:p w14:paraId="4191BF1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F5BF96C"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C18401"/>
          <w:sz w:val="20"/>
          <w:szCs w:val="20"/>
          <w:shd w:val="clear" w:color="auto" w:fill="F8F8F8"/>
        </w:rPr>
        <w:t>cout</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"Entering loop ..."</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C18401"/>
          <w:sz w:val="20"/>
          <w:szCs w:val="20"/>
          <w:shd w:val="clear" w:color="auto" w:fill="F8F8F8"/>
        </w:rPr>
        <w:t>endl</w:t>
      </w:r>
      <w:proofErr w:type="spellEnd"/>
      <w:r>
        <w:rPr>
          <w:rFonts w:ascii="MonoLisa-Regular" w:eastAsia="Consolas" w:hAnsi="MonoLisa-Regular" w:cs="MonoLisa-Regular"/>
          <w:color w:val="5C5C5C"/>
          <w:sz w:val="20"/>
          <w:szCs w:val="20"/>
          <w:shd w:val="clear" w:color="auto" w:fill="F8F8F8"/>
        </w:rPr>
        <w:t>;</w:t>
      </w:r>
    </w:p>
    <w:p w14:paraId="567C5C94"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7BF88A61"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根据</w:t>
      </w:r>
      <w:r>
        <w:rPr>
          <w:rFonts w:ascii="MonoLisa-Regular" w:eastAsia="Consolas" w:hAnsi="MonoLisa-Regular" w:cs="MonoLisa-Regular"/>
          <w:i/>
          <w:color w:val="A0A1A7"/>
          <w:sz w:val="20"/>
          <w:szCs w:val="20"/>
          <w:shd w:val="clear" w:color="auto" w:fill="F8F8F8"/>
        </w:rPr>
        <w:t> window id </w:t>
      </w:r>
      <w:r>
        <w:rPr>
          <w:rFonts w:ascii="MonoLisa-Regular" w:eastAsia="Consolas" w:hAnsi="MonoLisa-Regular" w:cs="MonoLisa-Regular"/>
          <w:i/>
          <w:color w:val="A0A1A7"/>
          <w:sz w:val="20"/>
          <w:szCs w:val="20"/>
          <w:shd w:val="clear" w:color="auto" w:fill="F8F8F8"/>
        </w:rPr>
        <w:t>获取该窗口的信息</w:t>
      </w:r>
    </w:p>
    <w:p w14:paraId="08E1ABAB"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XWindowAttributes</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attr</w:t>
      </w:r>
      <w:proofErr w:type="spellEnd"/>
      <w:r>
        <w:rPr>
          <w:rFonts w:ascii="MonoLisa-Regular" w:eastAsia="Consolas" w:hAnsi="MonoLisa-Regular" w:cs="MonoLisa-Regular"/>
          <w:color w:val="5C5C5C"/>
          <w:sz w:val="20"/>
          <w:szCs w:val="20"/>
          <w:shd w:val="clear" w:color="auto" w:fill="FFFFFF"/>
        </w:rPr>
        <w:t>;</w:t>
      </w:r>
    </w:p>
    <w:p w14:paraId="54837F7C"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XGetWindowAttributes</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w, &amp;</w:t>
      </w:r>
      <w:proofErr w:type="spellStart"/>
      <w:r>
        <w:rPr>
          <w:rFonts w:ascii="MonoLisa-Regular" w:eastAsia="Consolas" w:hAnsi="MonoLisa-Regular" w:cs="MonoLisa-Regular"/>
          <w:color w:val="5C5C5C"/>
          <w:sz w:val="20"/>
          <w:szCs w:val="20"/>
          <w:shd w:val="clear" w:color="auto" w:fill="F8F8F8"/>
        </w:rPr>
        <w:t>attr</w:t>
      </w:r>
      <w:proofErr w:type="spellEnd"/>
      <w:r>
        <w:rPr>
          <w:rFonts w:ascii="MonoLisa-Regular" w:eastAsia="Consolas" w:hAnsi="MonoLisa-Regular" w:cs="MonoLisa-Regular"/>
          <w:color w:val="5C5C5C"/>
          <w:sz w:val="20"/>
          <w:szCs w:val="20"/>
          <w:shd w:val="clear" w:color="auto" w:fill="F8F8F8"/>
        </w:rPr>
        <w:t>);</w:t>
      </w:r>
    </w:p>
    <w:p w14:paraId="53BE930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11AA132"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w:t>
      </w:r>
      <w:r>
        <w:rPr>
          <w:rFonts w:ascii="MonoLisa-Regular" w:eastAsia="Consolas" w:hAnsi="MonoLisa-Regular" w:cs="MonoLisa-Regular"/>
          <w:i/>
          <w:color w:val="A0A1A7"/>
          <w:sz w:val="20"/>
          <w:szCs w:val="20"/>
          <w:shd w:val="clear" w:color="auto" w:fill="F8F8F8"/>
        </w:rPr>
        <w:t>创建</w:t>
      </w:r>
      <w:r>
        <w:rPr>
          <w:rFonts w:ascii="MonoLisa-Regular" w:eastAsia="Consolas" w:hAnsi="MonoLisa-Regular" w:cs="MonoLisa-Regular"/>
          <w:i/>
          <w:color w:val="A0A1A7"/>
          <w:sz w:val="20"/>
          <w:szCs w:val="20"/>
          <w:shd w:val="clear" w:color="auto" w:fill="F8F8F8"/>
        </w:rPr>
        <w:t> </w:t>
      </w:r>
      <w:proofErr w:type="spellStart"/>
      <w:r>
        <w:rPr>
          <w:rFonts w:ascii="MonoLisa-Regular" w:eastAsia="Consolas" w:hAnsi="MonoLisa-Regular" w:cs="MonoLisa-Regular"/>
          <w:i/>
          <w:color w:val="A0A1A7"/>
          <w:sz w:val="20"/>
          <w:szCs w:val="20"/>
          <w:shd w:val="clear" w:color="auto" w:fill="F8F8F8"/>
        </w:rPr>
        <w:t>XLib</w:t>
      </w:r>
      <w:proofErr w:type="spellEnd"/>
      <w:r>
        <w:rPr>
          <w:rFonts w:ascii="MonoLisa-Regular" w:eastAsia="Consolas" w:hAnsi="MonoLisa-Regular" w:cs="MonoLisa-Regular"/>
          <w:i/>
          <w:color w:val="A0A1A7"/>
          <w:sz w:val="20"/>
          <w:szCs w:val="20"/>
          <w:shd w:val="clear" w:color="auto" w:fill="F8F8F8"/>
        </w:rPr>
        <w:t> Surface</w:t>
      </w:r>
    </w:p>
    <w:p w14:paraId="05A6E378"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cairo_surface_t</w:t>
      </w:r>
      <w:r>
        <w:rPr>
          <w:rFonts w:ascii="MonoLisa-Regular" w:eastAsia="Consolas" w:hAnsi="MonoLisa-Regular" w:cs="MonoLisa-Regular"/>
          <w:color w:val="5C5C5C"/>
          <w:sz w:val="20"/>
          <w:szCs w:val="20"/>
          <w:shd w:val="clear" w:color="auto" w:fill="FFFFFF"/>
        </w:rPr>
        <w:t> *surface = cairo_xlib_surface_</w:t>
      </w:r>
      <w:proofErr w:type="gramStart"/>
      <w:r>
        <w:rPr>
          <w:rFonts w:ascii="MonoLisa-Regular" w:eastAsia="Consolas" w:hAnsi="MonoLisa-Regular" w:cs="MonoLisa-Regular"/>
          <w:color w:val="5C5C5C"/>
          <w:sz w:val="20"/>
          <w:szCs w:val="20"/>
          <w:shd w:val="clear" w:color="auto" w:fill="FFFFFF"/>
        </w:rPr>
        <w:t>create(</w:t>
      </w:r>
      <w:proofErr w:type="gramEnd"/>
      <w:r>
        <w:rPr>
          <w:rFonts w:ascii="MonoLisa-Regular" w:eastAsia="Consolas" w:hAnsi="MonoLisa-Regular" w:cs="MonoLisa-Regular"/>
          <w:color w:val="5C5C5C"/>
          <w:sz w:val="20"/>
          <w:szCs w:val="20"/>
          <w:shd w:val="clear" w:color="auto" w:fill="FFFFFF"/>
        </w:rPr>
        <w:t>dpy, w, attr.visual, attr.width, attr.height);</w:t>
      </w:r>
    </w:p>
    <w:p w14:paraId="6E712013"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A626A4"/>
          <w:sz w:val="20"/>
          <w:szCs w:val="20"/>
          <w:shd w:val="clear" w:color="auto" w:fill="F8F8F8"/>
        </w:rPr>
        <w:t>cairo_t</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cairo_create</w:t>
      </w:r>
      <w:proofErr w:type="spellEnd"/>
      <w:r>
        <w:rPr>
          <w:rFonts w:ascii="MonoLisa-Regular" w:eastAsia="Consolas" w:hAnsi="MonoLisa-Regular" w:cs="MonoLisa-Regular"/>
          <w:color w:val="5C5C5C"/>
          <w:sz w:val="20"/>
          <w:szCs w:val="20"/>
          <w:shd w:val="clear" w:color="auto" w:fill="F8F8F8"/>
        </w:rPr>
        <w:t>(surface);</w:t>
      </w:r>
    </w:p>
    <w:p w14:paraId="04E85C90"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133A3E7"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XEvent e;</w:t>
      </w:r>
    </w:p>
    <w:p w14:paraId="1523B97A"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while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0184BB"/>
          <w:sz w:val="20"/>
          <w:szCs w:val="20"/>
          <w:shd w:val="clear" w:color="auto" w:fill="FFFFFF"/>
        </w:rPr>
        <w:t>true</w:t>
      </w:r>
      <w:r>
        <w:rPr>
          <w:rFonts w:ascii="MonoLisa-Regular" w:eastAsia="Consolas" w:hAnsi="MonoLisa-Regular" w:cs="MonoLisa-Regular"/>
          <w:color w:val="5C5C5C"/>
          <w:sz w:val="20"/>
          <w:szCs w:val="20"/>
          <w:shd w:val="clear" w:color="auto" w:fill="FFFFFF"/>
        </w:rPr>
        <w:t>)</w:t>
      </w:r>
    </w:p>
    <w:p w14:paraId="168F27A8"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CF12390"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XNextEvent</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&amp;e);</w:t>
      </w:r>
    </w:p>
    <w:p w14:paraId="19EE0263"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ADE56D8"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switch</w:t>
      </w: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e.type</w:t>
      </w:r>
      <w:proofErr w:type="spellEnd"/>
      <w:proofErr w:type="gramEnd"/>
      <w:r>
        <w:rPr>
          <w:rFonts w:ascii="MonoLisa-Regular" w:eastAsia="Consolas" w:hAnsi="MonoLisa-Regular" w:cs="MonoLisa-Regular"/>
          <w:color w:val="5C5C5C"/>
          <w:sz w:val="20"/>
          <w:szCs w:val="20"/>
          <w:shd w:val="clear" w:color="auto" w:fill="FFFFFF"/>
        </w:rPr>
        <w:t>)</w:t>
      </w:r>
    </w:p>
    <w:p w14:paraId="1EB6963B"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5DAE0F47"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case</w:t>
      </w:r>
      <w:r>
        <w:rPr>
          <w:rFonts w:ascii="MonoLisa-Regular" w:eastAsia="Consolas" w:hAnsi="MonoLisa-Regular" w:cs="MonoLisa-Regular"/>
          <w:color w:val="5C5C5C"/>
          <w:sz w:val="20"/>
          <w:szCs w:val="20"/>
          <w:shd w:val="clear" w:color="auto" w:fill="FFFFFF"/>
        </w:rPr>
        <w:t> Expose:</w:t>
      </w:r>
    </w:p>
    <w:p w14:paraId="798CF952"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045B986"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cout</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Expose"</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7DEB1188"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E0C9607"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绘制操作</w:t>
      </w:r>
    </w:p>
    <w:p w14:paraId="03E45BB2"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cairo_set_source_</w:t>
      </w:r>
      <w:proofErr w:type="gramStart"/>
      <w:r>
        <w:rPr>
          <w:rFonts w:ascii="MonoLisa-Regular" w:eastAsia="Consolas" w:hAnsi="MonoLisa-Regular" w:cs="MonoLisa-Regular"/>
          <w:color w:val="5C5C5C"/>
          <w:sz w:val="20"/>
          <w:szCs w:val="20"/>
          <w:shd w:val="clear" w:color="auto" w:fill="F8F8F8"/>
        </w:rPr>
        <w:t>rgb</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0.5</w:t>
      </w:r>
      <w:r>
        <w:rPr>
          <w:rFonts w:ascii="MonoLisa-Regular" w:eastAsia="Consolas" w:hAnsi="MonoLisa-Regular" w:cs="MonoLisa-Regular"/>
          <w:color w:val="5C5C5C"/>
          <w:sz w:val="20"/>
          <w:szCs w:val="20"/>
          <w:shd w:val="clear" w:color="auto" w:fill="F8F8F8"/>
        </w:rPr>
        <w:t>);</w:t>
      </w:r>
    </w:p>
    <w:p w14:paraId="6A9E6446"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cairo_paint</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w:t>
      </w:r>
    </w:p>
    <w:p w14:paraId="5979BC80"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E4169FF"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cairo_set_source_</w:t>
      </w:r>
      <w:proofErr w:type="gramStart"/>
      <w:r>
        <w:rPr>
          <w:rFonts w:ascii="MonoLisa-Regular" w:eastAsia="Consolas" w:hAnsi="MonoLisa-Regular" w:cs="MonoLisa-Regular"/>
          <w:color w:val="5C5C5C"/>
          <w:sz w:val="20"/>
          <w:szCs w:val="20"/>
          <w:shd w:val="clear" w:color="auto" w:fill="FFFFFF"/>
        </w:rPr>
        <w:t>rgb</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w:t>
      </w:r>
    </w:p>
    <w:p w14:paraId="1E8C19E8"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cairo_move_</w:t>
      </w:r>
      <w:proofErr w:type="gramStart"/>
      <w:r>
        <w:rPr>
          <w:rFonts w:ascii="MonoLisa-Regular" w:eastAsia="Consolas" w:hAnsi="MonoLisa-Regular" w:cs="MonoLisa-Regular"/>
          <w:color w:val="5C5C5C"/>
          <w:sz w:val="20"/>
          <w:szCs w:val="20"/>
          <w:shd w:val="clear" w:color="auto" w:fill="F8F8F8"/>
        </w:rPr>
        <w:t>to</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w:t>
      </w:r>
    </w:p>
    <w:p w14:paraId="7FCA8A95"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cairo_line_</w:t>
      </w:r>
      <w:proofErr w:type="gramStart"/>
      <w:r>
        <w:rPr>
          <w:rFonts w:ascii="MonoLisa-Regular" w:eastAsia="Consolas" w:hAnsi="MonoLisa-Regular" w:cs="MonoLisa-Regular"/>
          <w:color w:val="5C5C5C"/>
          <w:sz w:val="20"/>
          <w:szCs w:val="20"/>
          <w:shd w:val="clear" w:color="auto" w:fill="FFFFFF"/>
        </w:rPr>
        <w:t>to</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w:t>
      </w:r>
    </w:p>
    <w:p w14:paraId="183363E7"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cairo_stroke</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w:t>
      </w:r>
    </w:p>
    <w:p w14:paraId="068C4C72"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4F5D5561"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4AA14B45"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28D17886"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default</w:t>
      </w:r>
      <w:r>
        <w:rPr>
          <w:rFonts w:ascii="MonoLisa-Regular" w:eastAsia="Consolas" w:hAnsi="MonoLisa-Regular" w:cs="MonoLisa-Regular"/>
          <w:color w:val="5C5C5C"/>
          <w:sz w:val="20"/>
          <w:szCs w:val="20"/>
          <w:shd w:val="clear" w:color="auto" w:fill="F8F8F8"/>
        </w:rPr>
        <w:t>:</w:t>
      </w:r>
    </w:p>
    <w:p w14:paraId="07097A16"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cout</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"event: "</w:t>
      </w:r>
      <w:r>
        <w:rPr>
          <w:rFonts w:ascii="MonoLisa-Regular" w:eastAsia="Consolas" w:hAnsi="MonoLisa-Regular" w:cs="MonoLisa-Regular"/>
          <w:color w:val="5C5C5C"/>
          <w:sz w:val="20"/>
          <w:szCs w:val="20"/>
          <w:shd w:val="clear" w:color="auto" w:fill="FFFFFF"/>
        </w:rPr>
        <w:t> &lt;&lt; </w:t>
      </w:r>
      <w:proofErr w:type="spellStart"/>
      <w:r>
        <w:rPr>
          <w:rFonts w:ascii="MonoLisa-Regular" w:eastAsia="Consolas" w:hAnsi="MonoLisa-Regular" w:cs="MonoLisa-Regular"/>
          <w:color w:val="5C5C5C"/>
          <w:sz w:val="20"/>
          <w:szCs w:val="20"/>
          <w:shd w:val="clear" w:color="auto" w:fill="FFFFFF"/>
        </w:rPr>
        <w:t>e.type</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119D4376"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break</w:t>
      </w:r>
      <w:r>
        <w:rPr>
          <w:rFonts w:ascii="MonoLisa-Regular" w:eastAsia="Consolas" w:hAnsi="MonoLisa-Regular" w:cs="MonoLisa-Regular"/>
          <w:color w:val="5C5C5C"/>
          <w:sz w:val="20"/>
          <w:szCs w:val="20"/>
          <w:shd w:val="clear" w:color="auto" w:fill="F8F8F8"/>
        </w:rPr>
        <w:t>;</w:t>
      </w:r>
    </w:p>
    <w:p w14:paraId="5931B273"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6297C289"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30EFD06"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210DC7AB"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cairo_destroy</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w:t>
      </w:r>
    </w:p>
    <w:p w14:paraId="28B1A199"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cairo_surface_destroy</w:t>
      </w:r>
      <w:proofErr w:type="spellEnd"/>
      <w:r>
        <w:rPr>
          <w:rFonts w:ascii="MonoLisa-Regular" w:eastAsia="Consolas" w:hAnsi="MonoLisa-Regular" w:cs="MonoLisa-Regular"/>
          <w:color w:val="5C5C5C"/>
          <w:sz w:val="20"/>
          <w:szCs w:val="20"/>
          <w:shd w:val="clear" w:color="auto" w:fill="FFFFFF"/>
        </w:rPr>
        <w:t>(surface);</w:t>
      </w:r>
    </w:p>
    <w:p w14:paraId="41912015"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78893A0"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XDestroyWindow</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w:t>
      </w:r>
    </w:p>
    <w:p w14:paraId="4D9464B3"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5C5C5C"/>
          <w:sz w:val="20"/>
          <w:szCs w:val="20"/>
          <w:shd w:val="clear" w:color="auto" w:fill="F8F8F8"/>
        </w:rPr>
        <w:t>XCloseDisplay</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w:t>
      </w:r>
    </w:p>
    <w:p w14:paraId="50E7FF5E" w14:textId="77777777" w:rsidR="007B343D" w:rsidRDefault="007B343D">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F3C98E7" w14:textId="77777777" w:rsidR="007B343D" w:rsidRDefault="007B343D">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2C2DB5F" w14:textId="77777777" w:rsidR="007B343D" w:rsidRDefault="00BC4620">
      <w:pPr>
        <w:widowControl/>
        <w:numPr>
          <w:ilvl w:val="0"/>
          <w:numId w:val="29"/>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return</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8666BF6" w14:textId="77777777" w:rsidR="007B343D" w:rsidRDefault="00BC4620">
      <w:pPr>
        <w:widowControl/>
        <w:numPr>
          <w:ilvl w:val="0"/>
          <w:numId w:val="2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C48626F" w14:textId="77777777" w:rsidR="007B343D" w:rsidRDefault="00BC4620">
      <w:pPr>
        <w:spacing w:line="400" w:lineRule="exact"/>
        <w:ind w:firstLineChars="200" w:firstLine="480"/>
        <w:rPr>
          <w:sz w:val="24"/>
          <w:szCs w:val="24"/>
        </w:rPr>
      </w:pPr>
      <w:r>
        <w:rPr>
          <w:rFonts w:hint="eastAsia"/>
          <w:sz w:val="24"/>
          <w:szCs w:val="24"/>
        </w:rPr>
        <w:t>这样能在</w:t>
      </w:r>
      <w:r>
        <w:rPr>
          <w:rFonts w:hint="eastAsia"/>
          <w:sz w:val="24"/>
          <w:szCs w:val="24"/>
        </w:rPr>
        <w:t>Expose</w:t>
      </w:r>
      <w:r>
        <w:rPr>
          <w:sz w:val="24"/>
          <w:szCs w:val="24"/>
        </w:rPr>
        <w:t>事件触发的时候成功绘制出文章开始时候展示的图样。</w:t>
      </w:r>
    </w:p>
    <w:p w14:paraId="5FF51148" w14:textId="77777777" w:rsidR="007B343D" w:rsidRDefault="00BC4620">
      <w:pPr>
        <w:spacing w:line="400" w:lineRule="exact"/>
        <w:ind w:firstLineChars="200" w:firstLine="480"/>
        <w:rPr>
          <w:sz w:val="24"/>
          <w:szCs w:val="24"/>
        </w:rPr>
      </w:pPr>
      <w:proofErr w:type="spellStart"/>
      <w:r>
        <w:rPr>
          <w:rFonts w:hint="eastAsia"/>
          <w:sz w:val="24"/>
          <w:szCs w:val="24"/>
        </w:rPr>
        <w:t>XLib</w:t>
      </w:r>
      <w:proofErr w:type="spellEnd"/>
      <w:r>
        <w:rPr>
          <w:rFonts w:hint="eastAsia"/>
          <w:sz w:val="24"/>
          <w:szCs w:val="24"/>
        </w:rPr>
        <w:t xml:space="preserve"> Surface</w:t>
      </w:r>
      <w:r>
        <w:rPr>
          <w:rFonts w:hint="eastAsia"/>
          <w:sz w:val="24"/>
          <w:szCs w:val="24"/>
        </w:rPr>
        <w:t>的代码结构看着很像自动挡的感觉，创建</w:t>
      </w:r>
      <w:r>
        <w:rPr>
          <w:rFonts w:hint="eastAsia"/>
          <w:sz w:val="24"/>
          <w:szCs w:val="24"/>
        </w:rPr>
        <w:t>surface</w:t>
      </w:r>
      <w:r>
        <w:rPr>
          <w:rFonts w:hint="eastAsia"/>
          <w:sz w:val="24"/>
          <w:szCs w:val="24"/>
        </w:rPr>
        <w:t>，在事件循环中用</w:t>
      </w:r>
      <w:r>
        <w:rPr>
          <w:rFonts w:hint="eastAsia"/>
          <w:sz w:val="24"/>
          <w:szCs w:val="24"/>
        </w:rPr>
        <w:t>context</w:t>
      </w:r>
      <w:r>
        <w:rPr>
          <w:rFonts w:hint="eastAsia"/>
          <w:sz w:val="24"/>
          <w:szCs w:val="24"/>
        </w:rPr>
        <w:t>进行绘制，最终得到想要的图案。</w:t>
      </w:r>
    </w:p>
    <w:p w14:paraId="57A4E753" w14:textId="77777777" w:rsidR="007B343D" w:rsidRDefault="00BC4620">
      <w:pPr>
        <w:spacing w:line="400" w:lineRule="exact"/>
        <w:ind w:firstLineChars="200" w:firstLine="480"/>
        <w:rPr>
          <w:sz w:val="24"/>
          <w:szCs w:val="24"/>
        </w:rPr>
      </w:pPr>
      <w:r>
        <w:rPr>
          <w:rFonts w:hint="eastAsia"/>
          <w:sz w:val="24"/>
          <w:szCs w:val="24"/>
        </w:rPr>
        <w:t>深入思考一下，图形是如何被绘制到屏幕上的呢？前面举了个例子，画一个圆，告诉</w:t>
      </w:r>
      <w:proofErr w:type="spellStart"/>
      <w:r>
        <w:rPr>
          <w:rFonts w:hint="eastAsia"/>
          <w:sz w:val="24"/>
          <w:szCs w:val="24"/>
        </w:rPr>
        <w:t>XServer</w:t>
      </w:r>
      <w:proofErr w:type="spellEnd"/>
      <w:r>
        <w:rPr>
          <w:rFonts w:hint="eastAsia"/>
          <w:sz w:val="24"/>
          <w:szCs w:val="24"/>
        </w:rPr>
        <w:t>在哪里，用什么颜色，画多大、多宽的圆。至于如何用硬件画不是</w:t>
      </w:r>
      <w:proofErr w:type="spellStart"/>
      <w:r>
        <w:rPr>
          <w:rFonts w:hint="eastAsia"/>
          <w:sz w:val="24"/>
          <w:szCs w:val="24"/>
        </w:rPr>
        <w:t>XClient</w:t>
      </w:r>
      <w:proofErr w:type="spellEnd"/>
      <w:r>
        <w:rPr>
          <w:rFonts w:hint="eastAsia"/>
          <w:sz w:val="24"/>
          <w:szCs w:val="24"/>
        </w:rPr>
        <w:t>关心的事情，但是如何表示这些信息呢？显然需要用合适的</w:t>
      </w:r>
      <w:r>
        <w:rPr>
          <w:rFonts w:hint="eastAsia"/>
          <w:sz w:val="24"/>
          <w:szCs w:val="24"/>
        </w:rPr>
        <w:t>data</w:t>
      </w:r>
      <w:r>
        <w:rPr>
          <w:rFonts w:hint="eastAsia"/>
          <w:sz w:val="24"/>
          <w:szCs w:val="24"/>
        </w:rPr>
        <w:t>进行存储。进一步讲，</w:t>
      </w:r>
      <w:r>
        <w:rPr>
          <w:rFonts w:hint="eastAsia"/>
          <w:sz w:val="24"/>
          <w:szCs w:val="24"/>
        </w:rPr>
        <w:t>context</w:t>
      </w:r>
      <w:r>
        <w:rPr>
          <w:rFonts w:hint="eastAsia"/>
          <w:sz w:val="24"/>
          <w:szCs w:val="24"/>
        </w:rPr>
        <w:t>调用各种方法的实际过程，其实就是</w:t>
      </w:r>
      <w:proofErr w:type="gramStart"/>
      <w:r>
        <w:rPr>
          <w:rFonts w:hint="eastAsia"/>
          <w:sz w:val="24"/>
          <w:szCs w:val="24"/>
        </w:rPr>
        <w:t>往数据</w:t>
      </w:r>
      <w:proofErr w:type="gramEnd"/>
      <w:r>
        <w:rPr>
          <w:rFonts w:hint="eastAsia"/>
          <w:sz w:val="24"/>
          <w:szCs w:val="24"/>
        </w:rPr>
        <w:t>缓冲区</w:t>
      </w:r>
      <w:r>
        <w:rPr>
          <w:rFonts w:hint="eastAsia"/>
          <w:sz w:val="24"/>
          <w:szCs w:val="24"/>
        </w:rPr>
        <w:t>data</w:t>
      </w:r>
      <w:r>
        <w:rPr>
          <w:rFonts w:hint="eastAsia"/>
          <w:sz w:val="24"/>
          <w:szCs w:val="24"/>
        </w:rPr>
        <w:t>中写数据的过程。当类似</w:t>
      </w:r>
      <w:r>
        <w:rPr>
          <w:rFonts w:hint="eastAsia"/>
          <w:sz w:val="24"/>
          <w:szCs w:val="24"/>
        </w:rPr>
        <w:t>flush</w:t>
      </w:r>
      <w:r>
        <w:rPr>
          <w:rFonts w:hint="eastAsia"/>
          <w:sz w:val="24"/>
          <w:szCs w:val="24"/>
        </w:rPr>
        <w:t>操作的被调用以后，这些数据才会真正反映在屏幕上，形成我们观看的效果。</w:t>
      </w:r>
    </w:p>
    <w:p w14:paraId="6C4B31C4" w14:textId="77777777" w:rsidR="007B343D" w:rsidRDefault="00BC4620">
      <w:pPr>
        <w:spacing w:line="400" w:lineRule="exact"/>
        <w:ind w:firstLineChars="200" w:firstLine="480"/>
        <w:rPr>
          <w:sz w:val="24"/>
          <w:szCs w:val="24"/>
        </w:rPr>
      </w:pPr>
      <w:r>
        <w:rPr>
          <w:rFonts w:hint="eastAsia"/>
          <w:sz w:val="24"/>
          <w:szCs w:val="24"/>
        </w:rPr>
        <w:t>在这样的语义下，进一步思考</w:t>
      </w:r>
      <w:r>
        <w:rPr>
          <w:rFonts w:hint="eastAsia"/>
          <w:sz w:val="24"/>
          <w:szCs w:val="24"/>
        </w:rPr>
        <w:t>surface</w:t>
      </w:r>
      <w:r>
        <w:rPr>
          <w:rFonts w:hint="eastAsia"/>
          <w:sz w:val="24"/>
          <w:szCs w:val="24"/>
        </w:rPr>
        <w:t>的概念，其实用可绘制表面的概念好像更加贴切（本概念借鉴于</w:t>
      </w:r>
      <w:proofErr w:type="spellStart"/>
      <w:r>
        <w:rPr>
          <w:rFonts w:hint="eastAsia"/>
          <w:sz w:val="24"/>
          <w:szCs w:val="24"/>
        </w:rPr>
        <w:t>LarkSDK</w:t>
      </w:r>
      <w:proofErr w:type="spellEnd"/>
      <w:r>
        <w:rPr>
          <w:rFonts w:hint="eastAsia"/>
          <w:sz w:val="24"/>
          <w:szCs w:val="24"/>
        </w:rPr>
        <w:t>的</w:t>
      </w:r>
      <w:proofErr w:type="spellStart"/>
      <w:r>
        <w:rPr>
          <w:rFonts w:hint="eastAsia"/>
          <w:sz w:val="24"/>
          <w:szCs w:val="24"/>
        </w:rPr>
        <w:t>LSurface</w:t>
      </w:r>
      <w:proofErr w:type="spellEnd"/>
      <w:r>
        <w:rPr>
          <w:rFonts w:hint="eastAsia"/>
          <w:sz w:val="24"/>
          <w:szCs w:val="24"/>
        </w:rPr>
        <w:t>）。</w:t>
      </w:r>
      <w:r>
        <w:rPr>
          <w:sz w:val="24"/>
          <w:szCs w:val="24"/>
        </w:rPr>
        <w:t>[11]</w:t>
      </w:r>
      <w:r>
        <w:rPr>
          <w:rFonts w:hint="eastAsia"/>
          <w:sz w:val="24"/>
          <w:szCs w:val="24"/>
        </w:rPr>
        <w:t>绘图的数据缓冲区记录了图形的数据，类型是</w:t>
      </w:r>
      <w:r>
        <w:rPr>
          <w:rFonts w:hint="eastAsia"/>
          <w:sz w:val="24"/>
          <w:szCs w:val="24"/>
        </w:rPr>
        <w:t>unsigned char *</w:t>
      </w:r>
      <w:r>
        <w:rPr>
          <w:rFonts w:hint="eastAsia"/>
          <w:sz w:val="24"/>
          <w:szCs w:val="24"/>
        </w:rPr>
        <w:t>，这些数据和不同的输出方式对接就能达到不同的输出效果。至于为什么是</w:t>
      </w:r>
      <w:r>
        <w:rPr>
          <w:rFonts w:hint="eastAsia"/>
          <w:sz w:val="24"/>
          <w:szCs w:val="24"/>
        </w:rPr>
        <w:t>unsigned char *</w:t>
      </w:r>
      <w:r>
        <w:rPr>
          <w:rFonts w:hint="eastAsia"/>
          <w:sz w:val="24"/>
          <w:szCs w:val="24"/>
        </w:rPr>
        <w:t>（猜测大概是字节流）以及如何对接。</w:t>
      </w:r>
    </w:p>
    <w:p w14:paraId="1BC12B82" w14:textId="77777777" w:rsidR="007B343D" w:rsidRDefault="00BC4620">
      <w:pPr>
        <w:spacing w:line="400" w:lineRule="exact"/>
        <w:ind w:firstLineChars="200" w:firstLine="480"/>
        <w:rPr>
          <w:sz w:val="24"/>
          <w:szCs w:val="24"/>
        </w:rPr>
      </w:pPr>
      <w:r>
        <w:rPr>
          <w:rFonts w:hint="eastAsia"/>
          <w:sz w:val="24"/>
          <w:szCs w:val="24"/>
        </w:rPr>
        <w:t>知道这个过程以后，回到</w:t>
      </w:r>
      <w:r>
        <w:rPr>
          <w:rFonts w:hint="eastAsia"/>
          <w:sz w:val="24"/>
          <w:szCs w:val="24"/>
        </w:rPr>
        <w:t>Image Surface</w:t>
      </w:r>
      <w:r>
        <w:rPr>
          <w:rFonts w:hint="eastAsia"/>
          <w:sz w:val="24"/>
          <w:szCs w:val="24"/>
        </w:rPr>
        <w:t>本身，为什么要使用这个东西，是因为它为用户提供了获取数据的接口。也就是当用户使用</w:t>
      </w:r>
      <w:r>
        <w:rPr>
          <w:rFonts w:hint="eastAsia"/>
          <w:sz w:val="24"/>
          <w:szCs w:val="24"/>
        </w:rPr>
        <w:t>context</w:t>
      </w:r>
      <w:r>
        <w:rPr>
          <w:rFonts w:hint="eastAsia"/>
          <w:sz w:val="24"/>
          <w:szCs w:val="24"/>
        </w:rPr>
        <w:t>绘制以后，调用这个方法就能立刻拿到缓冲区的数据。</w:t>
      </w:r>
    </w:p>
    <w:p w14:paraId="5CAEE514" w14:textId="77777777" w:rsidR="007B343D" w:rsidRDefault="00BC4620">
      <w:pPr>
        <w:widowControl/>
        <w:numPr>
          <w:ilvl w:val="0"/>
          <w:numId w:val="30"/>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unsigned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w:t>
      </w:r>
    </w:p>
    <w:p w14:paraId="3C971BB7" w14:textId="77777777" w:rsidR="007B343D" w:rsidRDefault="00BC4620">
      <w:pPr>
        <w:widowControl/>
        <w:numPr>
          <w:ilvl w:val="0"/>
          <w:numId w:val="30"/>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4078F2"/>
          <w:sz w:val="20"/>
          <w:szCs w:val="20"/>
          <w:shd w:val="clear" w:color="auto" w:fill="FFFFFF"/>
        </w:rPr>
        <w:t>cairo_image_surface_get_data</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A626A4"/>
          <w:sz w:val="20"/>
          <w:szCs w:val="20"/>
          <w:shd w:val="clear" w:color="auto" w:fill="FFFFFF"/>
        </w:rPr>
        <w:t>cairo_surface_t</w:t>
      </w:r>
      <w:proofErr w:type="spellEnd"/>
      <w:r>
        <w:rPr>
          <w:rFonts w:ascii="MonoLisa-Regular" w:eastAsia="Consolas" w:hAnsi="MonoLisa-Regular" w:cs="MonoLisa-Regular"/>
          <w:color w:val="5C5C5C"/>
          <w:sz w:val="20"/>
          <w:szCs w:val="20"/>
          <w:shd w:val="clear" w:color="auto" w:fill="FFFFFF"/>
        </w:rPr>
        <w:t> *surface)</w:t>
      </w:r>
      <w:r>
        <w:rPr>
          <w:rFonts w:ascii="MonoLisa-Regular" w:eastAsia="Consolas" w:hAnsi="MonoLisa-Regular" w:cs="MonoLisa-Regular"/>
          <w:color w:val="5C5C5C"/>
          <w:sz w:val="20"/>
          <w:szCs w:val="20"/>
          <w:bdr w:val="single" w:sz="12" w:space="0" w:color="6CE26C"/>
          <w:shd w:val="clear" w:color="auto" w:fill="FFFFFF"/>
        </w:rPr>
        <w:t>;</w:t>
      </w:r>
    </w:p>
    <w:p w14:paraId="0C0F0118" w14:textId="77777777" w:rsidR="007B343D" w:rsidRDefault="00BC4620">
      <w:pPr>
        <w:spacing w:line="400" w:lineRule="exact"/>
        <w:ind w:firstLineChars="200" w:firstLine="480"/>
        <w:rPr>
          <w:sz w:val="24"/>
          <w:szCs w:val="24"/>
        </w:rPr>
      </w:pPr>
      <w:r>
        <w:rPr>
          <w:rFonts w:hint="eastAsia"/>
          <w:sz w:val="24"/>
          <w:szCs w:val="24"/>
        </w:rPr>
        <w:t>最后思考一下绘制效率。不同引擎的效率的区别根本上就是在于如何快速的把这些数据计算出来，或者换句话讲，如何快速地让缓冲区的内存填充为指定的数据。比如对于最基本的暴力软渲染和</w:t>
      </w:r>
      <w:proofErr w:type="spellStart"/>
      <w:r>
        <w:rPr>
          <w:rFonts w:hint="eastAsia"/>
          <w:sz w:val="24"/>
          <w:szCs w:val="24"/>
        </w:rPr>
        <w:t>cairo</w:t>
      </w:r>
      <w:proofErr w:type="spellEnd"/>
      <w:r>
        <w:rPr>
          <w:sz w:val="24"/>
          <w:szCs w:val="24"/>
        </w:rPr>
        <w:t>引擎，</w:t>
      </w:r>
      <w:r>
        <w:rPr>
          <w:rFonts w:hint="eastAsia"/>
          <w:sz w:val="24"/>
          <w:szCs w:val="24"/>
        </w:rPr>
        <w:t>它们</w:t>
      </w:r>
      <w:r>
        <w:rPr>
          <w:sz w:val="24"/>
          <w:szCs w:val="24"/>
        </w:rPr>
        <w:t>的效率差距显然是非常大的。这里有一个例子可以参考，是</w:t>
      </w:r>
      <w:proofErr w:type="spellStart"/>
      <w:r>
        <w:rPr>
          <w:sz w:val="24"/>
          <w:szCs w:val="24"/>
        </w:rPr>
        <w:t>LarkSDK</w:t>
      </w:r>
      <w:proofErr w:type="spellEnd"/>
      <w:r>
        <w:rPr>
          <w:sz w:val="24"/>
          <w:szCs w:val="24"/>
        </w:rPr>
        <w:t>原生软渲染和</w:t>
      </w:r>
      <w:proofErr w:type="spellStart"/>
      <w:r>
        <w:rPr>
          <w:sz w:val="24"/>
          <w:szCs w:val="24"/>
        </w:rPr>
        <w:t>cairo</w:t>
      </w:r>
      <w:proofErr w:type="spellEnd"/>
      <w:r>
        <w:rPr>
          <w:sz w:val="24"/>
          <w:szCs w:val="24"/>
        </w:rPr>
        <w:t>引擎同样绘制</w:t>
      </w:r>
      <w:r>
        <w:rPr>
          <w:sz w:val="24"/>
          <w:szCs w:val="24"/>
        </w:rPr>
        <w:t>10000</w:t>
      </w:r>
      <w:r>
        <w:rPr>
          <w:sz w:val="24"/>
          <w:szCs w:val="24"/>
        </w:rPr>
        <w:t>条斜线的效率差距，以下是结果，保守估计至少差了几百到一千倍。</w:t>
      </w:r>
    </w:p>
    <w:p w14:paraId="36A99F61" w14:textId="40ED23EE" w:rsidR="007B343D" w:rsidRDefault="00E55F42">
      <w:pPr>
        <w:jc w:val="center"/>
        <w:rPr>
          <w:sz w:val="24"/>
          <w:szCs w:val="24"/>
        </w:rPr>
      </w:pPr>
      <w:r>
        <w:rPr>
          <w:noProof/>
          <w:sz w:val="24"/>
          <w:szCs w:val="24"/>
        </w:rPr>
        <w:lastRenderedPageBreak/>
        <w:drawing>
          <wp:inline distT="0" distB="0" distL="0" distR="0" wp14:anchorId="78CE23B1" wp14:editId="1062FF69">
            <wp:extent cx="4902200" cy="2387600"/>
            <wp:effectExtent l="0" t="0" r="0" b="0"/>
            <wp:docPr id="23" name="图片 26"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ea0ea86b45634374ae95427485db4e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2200" cy="2387600"/>
                    </a:xfrm>
                    <a:prstGeom prst="rect">
                      <a:avLst/>
                    </a:prstGeom>
                    <a:noFill/>
                    <a:ln>
                      <a:noFill/>
                    </a:ln>
                    <a:effectLst/>
                  </pic:spPr>
                </pic:pic>
              </a:graphicData>
            </a:graphic>
          </wp:inline>
        </w:drawing>
      </w:r>
    </w:p>
    <w:p w14:paraId="245425C8" w14:textId="77777777" w:rsidR="007B343D" w:rsidRDefault="00BC4620">
      <w:pPr>
        <w:spacing w:before="120" w:after="240" w:line="400" w:lineRule="exact"/>
        <w:jc w:val="center"/>
      </w:pPr>
      <w:r>
        <w:rPr>
          <w:rFonts w:hint="eastAsia"/>
        </w:rPr>
        <w:t>图</w:t>
      </w:r>
      <w:r>
        <w:t xml:space="preserve">2-19 </w:t>
      </w:r>
      <w:r>
        <w:rPr>
          <w:rFonts w:hint="eastAsia"/>
        </w:rPr>
        <w:t>绘制效率对比图</w:t>
      </w:r>
    </w:p>
    <w:p w14:paraId="4B3A1F74" w14:textId="77777777" w:rsidR="007B343D" w:rsidRDefault="00BC4620">
      <w:pPr>
        <w:spacing w:line="400" w:lineRule="exact"/>
        <w:ind w:firstLineChars="200" w:firstLine="480"/>
        <w:rPr>
          <w:sz w:val="24"/>
          <w:szCs w:val="24"/>
        </w:rPr>
      </w:pPr>
      <w:r>
        <w:rPr>
          <w:rFonts w:hint="eastAsia"/>
          <w:sz w:val="24"/>
          <w:szCs w:val="24"/>
        </w:rPr>
        <w:t>回到正题，再结合</w:t>
      </w:r>
      <w:r>
        <w:rPr>
          <w:rFonts w:hint="eastAsia"/>
          <w:sz w:val="24"/>
          <w:szCs w:val="24"/>
        </w:rPr>
        <w:t>X11</w:t>
      </w:r>
      <w:r>
        <w:rPr>
          <w:sz w:val="24"/>
          <w:szCs w:val="24"/>
        </w:rPr>
        <w:t>的</w:t>
      </w:r>
      <w:r>
        <w:rPr>
          <w:sz w:val="24"/>
          <w:szCs w:val="24"/>
        </w:rPr>
        <w:t>API</w:t>
      </w:r>
      <w:r>
        <w:rPr>
          <w:sz w:val="24"/>
          <w:szCs w:val="24"/>
        </w:rPr>
        <w:t>，可以给出使用</w:t>
      </w:r>
      <w:r>
        <w:rPr>
          <w:sz w:val="24"/>
          <w:szCs w:val="24"/>
        </w:rPr>
        <w:t>Image Surface</w:t>
      </w:r>
      <w:r>
        <w:rPr>
          <w:sz w:val="24"/>
          <w:szCs w:val="24"/>
        </w:rPr>
        <w:t>的代码：</w:t>
      </w:r>
    </w:p>
    <w:p w14:paraId="0FD58F04"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8F8F8"/>
        </w:rPr>
        <w:t>#include </w:t>
      </w:r>
      <w:r>
        <w:rPr>
          <w:rFonts w:ascii="MonoLisa-Regular" w:eastAsia="Consolas" w:hAnsi="MonoLisa-Regular" w:cs="MonoLisa-Regular"/>
          <w:color w:val="50A14F"/>
          <w:sz w:val="20"/>
          <w:szCs w:val="20"/>
          <w:shd w:val="clear" w:color="auto" w:fill="F8F8F8"/>
        </w:rPr>
        <w:t>&lt;iostream&gt;</w:t>
      </w:r>
    </w:p>
    <w:p w14:paraId="0EDC592F"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&lt;exception&gt;</w:t>
      </w:r>
    </w:p>
    <w:p w14:paraId="3656138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F38D9E6"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&lt;X11/</w:t>
      </w:r>
      <w:proofErr w:type="spellStart"/>
      <w:r>
        <w:rPr>
          <w:rFonts w:ascii="MonoLisa-Regular" w:eastAsia="Consolas" w:hAnsi="MonoLisa-Regular" w:cs="MonoLisa-Regular"/>
          <w:color w:val="50A14F"/>
          <w:sz w:val="20"/>
          <w:szCs w:val="20"/>
          <w:shd w:val="clear" w:color="auto" w:fill="FFFFFF"/>
        </w:rPr>
        <w:t>Xlib.h</w:t>
      </w:r>
      <w:proofErr w:type="spellEnd"/>
      <w:r>
        <w:rPr>
          <w:rFonts w:ascii="MonoLisa-Regular" w:eastAsia="Consolas" w:hAnsi="MonoLisa-Regular" w:cs="MonoLisa-Regular"/>
          <w:color w:val="50A14F"/>
          <w:sz w:val="20"/>
          <w:szCs w:val="20"/>
          <w:shd w:val="clear" w:color="auto" w:fill="FFFFFF"/>
        </w:rPr>
        <w:t>&gt;</w:t>
      </w:r>
    </w:p>
    <w:p w14:paraId="630BFF94"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E58C55A"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4078F2"/>
          <w:sz w:val="20"/>
          <w:szCs w:val="20"/>
          <w:shd w:val="clear" w:color="auto" w:fill="FFFFFF"/>
        </w:rPr>
        <w:t>#include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cairo.h</w:t>
      </w:r>
      <w:proofErr w:type="spellEnd"/>
      <w:r>
        <w:rPr>
          <w:rFonts w:ascii="MonoLisa-Regular" w:eastAsia="Consolas" w:hAnsi="MonoLisa-Regular" w:cs="MonoLisa-Regular"/>
          <w:color w:val="50A14F"/>
          <w:sz w:val="20"/>
          <w:szCs w:val="20"/>
          <w:shd w:val="clear" w:color="auto" w:fill="FFFFFF"/>
        </w:rPr>
        <w:t>"</w:t>
      </w:r>
    </w:p>
    <w:p w14:paraId="0E97FFD0"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83D9A89"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E5E8103"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4078F2"/>
          <w:sz w:val="20"/>
          <w:szCs w:val="20"/>
          <w:shd w:val="clear" w:color="auto" w:fill="F8F8F8"/>
        </w:rPr>
        <w:t>main</w:t>
      </w:r>
      <w:r>
        <w:rPr>
          <w:rFonts w:ascii="MonoLisa-Regular" w:eastAsia="Consolas" w:hAnsi="MonoLisa-Regular" w:cs="MonoLisa-Regular"/>
          <w:color w:val="5C5C5C"/>
          <w:sz w:val="20"/>
          <w:szCs w:val="20"/>
          <w:shd w:val="clear" w:color="auto" w:fill="F8F8F8"/>
        </w:rPr>
        <w:t>(</w:t>
      </w:r>
      <w:proofErr w:type="gramEnd"/>
      <w:r>
        <w:rPr>
          <w:rFonts w:ascii="MonoLisa-Regular" w:eastAsia="Consolas" w:hAnsi="MonoLisa-Regular" w:cs="MonoLisa-Regular"/>
          <w:color w:val="5C5C5C"/>
          <w:sz w:val="20"/>
          <w:szCs w:val="20"/>
          <w:shd w:val="clear" w:color="auto" w:fill="F8F8F8"/>
        </w:rPr>
        <w:t>)</w:t>
      </w:r>
    </w:p>
    <w:p w14:paraId="3A884B0C"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bdr w:val="single" w:sz="12" w:space="0" w:color="6CE26C"/>
          <w:shd w:val="clear" w:color="auto" w:fill="FFFFFF"/>
        </w:rPr>
        <w:t>{</w:t>
      </w:r>
    </w:p>
    <w:p w14:paraId="19B3E80C"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Display *</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 </w:t>
      </w:r>
      <w:proofErr w:type="spellStart"/>
      <w:r>
        <w:rPr>
          <w:rFonts w:ascii="MonoLisa-Regular" w:eastAsia="Consolas" w:hAnsi="MonoLisa-Regular" w:cs="MonoLisa-Regular"/>
          <w:color w:val="5C5C5C"/>
          <w:sz w:val="20"/>
          <w:szCs w:val="20"/>
          <w:shd w:val="clear" w:color="auto" w:fill="F8F8F8"/>
        </w:rPr>
        <w:t>XOpenDisplay</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0184BB"/>
          <w:sz w:val="20"/>
          <w:szCs w:val="20"/>
          <w:shd w:val="clear" w:color="auto" w:fill="F8F8F8"/>
        </w:rPr>
        <w:t>nullptr</w:t>
      </w:r>
      <w:proofErr w:type="spellEnd"/>
      <w:r>
        <w:rPr>
          <w:rFonts w:ascii="MonoLisa-Regular" w:eastAsia="Consolas" w:hAnsi="MonoLisa-Regular" w:cs="MonoLisa-Regular"/>
          <w:color w:val="5C5C5C"/>
          <w:sz w:val="20"/>
          <w:szCs w:val="20"/>
          <w:shd w:val="clear" w:color="auto" w:fill="F8F8F8"/>
        </w:rPr>
        <w:t>);</w:t>
      </w:r>
    </w:p>
    <w:p w14:paraId="25D9E249"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if</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proofErr w:type="gramEnd"/>
      <w:r>
        <w:rPr>
          <w:rFonts w:ascii="MonoLisa-Regular" w:eastAsia="Consolas" w:hAnsi="MonoLisa-Regular" w:cs="MonoLisa-Regular"/>
          <w:color w:val="5C5C5C"/>
          <w:sz w:val="20"/>
          <w:szCs w:val="20"/>
          <w:shd w:val="clear" w:color="auto" w:fill="FFFFFF"/>
        </w:rPr>
        <w:t>)</w:t>
      </w:r>
    </w:p>
    <w:p w14:paraId="32CAE0C3"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2C1D754E"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throw</w:t>
      </w: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runtime_error</w:t>
      </w:r>
      <w:proofErr w:type="spellEnd"/>
      <w:r>
        <w:rPr>
          <w:rFonts w:ascii="MonoLisa-Regular" w:eastAsia="Consolas" w:hAnsi="MonoLisa-Regular" w:cs="MonoLisa-Regular"/>
          <w:color w:val="5C5C5C"/>
          <w:sz w:val="20"/>
          <w:szCs w:val="20"/>
          <w:shd w:val="clear" w:color="auto" w:fill="FFFFFF"/>
        </w:rPr>
        <w:t>(</w:t>
      </w:r>
      <w:r>
        <w:rPr>
          <w:rFonts w:ascii="MonoLisa-Regular" w:eastAsia="Consolas" w:hAnsi="MonoLisa-Regular" w:cs="MonoLisa-Regular"/>
          <w:color w:val="50A14F"/>
          <w:sz w:val="20"/>
          <w:szCs w:val="20"/>
          <w:shd w:val="clear" w:color="auto" w:fill="FFFFFF"/>
        </w:rPr>
        <w:t>"Failed to open X display"</w:t>
      </w:r>
      <w:r>
        <w:rPr>
          <w:rFonts w:ascii="MonoLisa-Regular" w:eastAsia="Consolas" w:hAnsi="MonoLisa-Regular" w:cs="MonoLisa-Regular"/>
          <w:color w:val="5C5C5C"/>
          <w:sz w:val="20"/>
          <w:szCs w:val="20"/>
          <w:shd w:val="clear" w:color="auto" w:fill="FFFFFF"/>
        </w:rPr>
        <w:t>);</w:t>
      </w:r>
    </w:p>
    <w:p w14:paraId="0129EA5C"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401087AA"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55316018"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int</w:t>
      </w:r>
      <w:r>
        <w:rPr>
          <w:rFonts w:ascii="MonoLisa-Regular" w:eastAsia="Consolas" w:hAnsi="MonoLisa-Regular" w:cs="MonoLisa-Regular"/>
          <w:color w:val="5C5C5C"/>
          <w:sz w:val="20"/>
          <w:szCs w:val="20"/>
          <w:shd w:val="clear" w:color="auto" w:fill="F8F8F8"/>
        </w:rPr>
        <w:t> screen = </w:t>
      </w:r>
      <w:proofErr w:type="spellStart"/>
      <w:r>
        <w:rPr>
          <w:rFonts w:ascii="MonoLisa-Regular" w:eastAsia="Consolas" w:hAnsi="MonoLisa-Regular" w:cs="MonoLisa-Regular"/>
          <w:color w:val="5C5C5C"/>
          <w:sz w:val="20"/>
          <w:szCs w:val="20"/>
          <w:shd w:val="clear" w:color="auto" w:fill="F8F8F8"/>
        </w:rPr>
        <w:t>DefaultScreen</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w:t>
      </w:r>
    </w:p>
    <w:p w14:paraId="62406E21"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Window w = </w:t>
      </w:r>
      <w:proofErr w:type="spellStart"/>
      <w:proofErr w:type="gramStart"/>
      <w:r>
        <w:rPr>
          <w:rFonts w:ascii="MonoLisa-Regular" w:eastAsia="Consolas" w:hAnsi="MonoLisa-Regular" w:cs="MonoLisa-Regular"/>
          <w:color w:val="5C5C5C"/>
          <w:sz w:val="20"/>
          <w:szCs w:val="20"/>
          <w:shd w:val="clear" w:color="auto" w:fill="FFFFFF"/>
        </w:rPr>
        <w:t>XCreateSimpleWindow</w:t>
      </w:r>
      <w:proofErr w:type="spellEnd"/>
      <w:r>
        <w:rPr>
          <w:rFonts w:ascii="MonoLisa-Regular" w:eastAsia="Consolas" w:hAnsi="MonoLisa-Regular" w:cs="MonoLisa-Regular"/>
          <w:color w:val="5C5C5C"/>
          <w:sz w:val="20"/>
          <w:szCs w:val="20"/>
          <w:shd w:val="clear" w:color="auto" w:fill="FFFFFF"/>
        </w:rPr>
        <w:t>(</w:t>
      </w:r>
      <w:proofErr w:type="gramEnd"/>
    </w:p>
    <w:p w14:paraId="5CCDDA07"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w:t>
      </w:r>
    </w:p>
    <w:p w14:paraId="603229EA"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RootWindow</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DefaultScreen</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7F7EDB02"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640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480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40A4D63C"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BlackPixel</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screen),</w:t>
      </w:r>
    </w:p>
    <w:p w14:paraId="0EBB950A"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BlackPixel</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screen));</w:t>
      </w:r>
    </w:p>
    <w:p w14:paraId="4D5160EC"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XSelectInput</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 </w:t>
      </w:r>
      <w:proofErr w:type="spellStart"/>
      <w:r>
        <w:rPr>
          <w:rFonts w:ascii="MonoLisa-Regular" w:eastAsia="Consolas" w:hAnsi="MonoLisa-Regular" w:cs="MonoLisa-Regular"/>
          <w:color w:val="5C5C5C"/>
          <w:sz w:val="20"/>
          <w:szCs w:val="20"/>
          <w:shd w:val="clear" w:color="auto" w:fill="FFFFFF"/>
        </w:rPr>
        <w:t>ExposureMask</w:t>
      </w:r>
      <w:proofErr w:type="spellEnd"/>
      <w:r>
        <w:rPr>
          <w:rFonts w:ascii="MonoLisa-Regular" w:eastAsia="Consolas" w:hAnsi="MonoLisa-Regular" w:cs="MonoLisa-Regular"/>
          <w:color w:val="5C5C5C"/>
          <w:sz w:val="20"/>
          <w:szCs w:val="20"/>
          <w:shd w:val="clear" w:color="auto" w:fill="FFFFFF"/>
        </w:rPr>
        <w:t>);</w:t>
      </w:r>
    </w:p>
    <w:p w14:paraId="460011BB"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BB4FE2A"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unsigned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long</w:t>
      </w:r>
      <w:r>
        <w:rPr>
          <w:rFonts w:ascii="MonoLisa-Regular" w:eastAsia="Consolas" w:hAnsi="MonoLisa-Regular" w:cs="MonoLisa-Regular"/>
          <w:color w:val="5C5C5C"/>
          <w:sz w:val="20"/>
          <w:szCs w:val="20"/>
          <w:shd w:val="clear" w:color="auto" w:fill="FFFFFF"/>
        </w:rPr>
        <w:t> mask =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398752D2"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lastRenderedPageBreak/>
        <w:t>    </w:t>
      </w:r>
      <w:proofErr w:type="spellStart"/>
      <w:r>
        <w:rPr>
          <w:rFonts w:ascii="MonoLisa-Regular" w:eastAsia="Consolas" w:hAnsi="MonoLisa-Regular" w:cs="MonoLisa-Regular"/>
          <w:color w:val="5C5C5C"/>
          <w:sz w:val="20"/>
          <w:szCs w:val="20"/>
          <w:shd w:val="clear" w:color="auto" w:fill="F8F8F8"/>
        </w:rPr>
        <w:t>XGCValues</w:t>
      </w:r>
      <w:proofErr w:type="spellEnd"/>
      <w:r>
        <w:rPr>
          <w:rFonts w:ascii="MonoLisa-Regular" w:eastAsia="Consolas" w:hAnsi="MonoLisa-Regular" w:cs="MonoLisa-Regular"/>
          <w:color w:val="5C5C5C"/>
          <w:sz w:val="20"/>
          <w:szCs w:val="20"/>
          <w:shd w:val="clear" w:color="auto" w:fill="F8F8F8"/>
        </w:rPr>
        <w:t> values;</w:t>
      </w:r>
    </w:p>
    <w:p w14:paraId="178119A9"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GC </w:t>
      </w:r>
      <w:proofErr w:type="spellStart"/>
      <w:r>
        <w:rPr>
          <w:rFonts w:ascii="MonoLisa-Regular" w:eastAsia="Consolas" w:hAnsi="MonoLisa-Regular" w:cs="MonoLisa-Regular"/>
          <w:color w:val="5C5C5C"/>
          <w:sz w:val="20"/>
          <w:szCs w:val="20"/>
          <w:shd w:val="clear" w:color="auto" w:fill="FFFFFF"/>
        </w:rPr>
        <w:t>gc</w:t>
      </w:r>
      <w:proofErr w:type="spellEnd"/>
      <w:r>
        <w:rPr>
          <w:rFonts w:ascii="MonoLisa-Regular" w:eastAsia="Consolas" w:hAnsi="MonoLisa-Regular" w:cs="MonoLisa-Regular"/>
          <w:color w:val="5C5C5C"/>
          <w:sz w:val="20"/>
          <w:szCs w:val="20"/>
          <w:shd w:val="clear" w:color="auto" w:fill="FFFFFF"/>
        </w:rPr>
        <w:t> = </w:t>
      </w:r>
      <w:proofErr w:type="spellStart"/>
      <w:proofErr w:type="gramStart"/>
      <w:r>
        <w:rPr>
          <w:rFonts w:ascii="MonoLisa-Regular" w:eastAsia="Consolas" w:hAnsi="MonoLisa-Regular" w:cs="MonoLisa-Regular"/>
          <w:color w:val="5C5C5C"/>
          <w:sz w:val="20"/>
          <w:szCs w:val="20"/>
          <w:shd w:val="clear" w:color="auto" w:fill="FFFFFF"/>
        </w:rPr>
        <w:t>XCreateGC</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 mask, &amp;values);</w:t>
      </w:r>
    </w:p>
    <w:p w14:paraId="4EC213E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06835965"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XMapWindow</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w);</w:t>
      </w:r>
    </w:p>
    <w:p w14:paraId="7809398D"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4F1C977"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w:t>
      </w:r>
      <w:r>
        <w:rPr>
          <w:rFonts w:ascii="MonoLisa-Regular" w:eastAsia="Consolas" w:hAnsi="MonoLisa-Regular" w:cs="MonoLisa-Regular"/>
          <w:i/>
          <w:color w:val="A0A1A7"/>
          <w:sz w:val="20"/>
          <w:szCs w:val="20"/>
          <w:shd w:val="clear" w:color="auto" w:fill="FFFFFF"/>
        </w:rPr>
        <w:t> Image Surface</w:t>
      </w:r>
    </w:p>
    <w:p w14:paraId="1ACA9BCC"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cairo_surface_t</w:t>
      </w:r>
      <w:r>
        <w:rPr>
          <w:rFonts w:ascii="MonoLisa-Regular" w:eastAsia="Consolas" w:hAnsi="MonoLisa-Regular" w:cs="MonoLisa-Regular"/>
          <w:color w:val="5C5C5C"/>
          <w:sz w:val="20"/>
          <w:szCs w:val="20"/>
          <w:shd w:val="clear" w:color="auto" w:fill="F8F8F8"/>
        </w:rPr>
        <w:t> *surface = cairo_image_surface_</w:t>
      </w:r>
      <w:proofErr w:type="gramStart"/>
      <w:r>
        <w:rPr>
          <w:rFonts w:ascii="MonoLisa-Regular" w:eastAsia="Consolas" w:hAnsi="MonoLisa-Regular" w:cs="MonoLisa-Regular"/>
          <w:color w:val="5C5C5C"/>
          <w:sz w:val="20"/>
          <w:szCs w:val="20"/>
          <w:shd w:val="clear" w:color="auto" w:fill="F8F8F8"/>
        </w:rPr>
        <w:t>create(</w:t>
      </w:r>
      <w:proofErr w:type="gramEnd"/>
      <w:r>
        <w:rPr>
          <w:rFonts w:ascii="MonoLisa-Regular" w:eastAsia="Consolas" w:hAnsi="MonoLisa-Regular" w:cs="MonoLisa-Regular"/>
          <w:color w:val="5C5C5C"/>
          <w:sz w:val="20"/>
          <w:szCs w:val="20"/>
          <w:shd w:val="clear" w:color="auto" w:fill="F8F8F8"/>
        </w:rPr>
        <w:t>CAIRO_FORMAT_ARGB32, </w:t>
      </w:r>
      <w:r>
        <w:rPr>
          <w:rFonts w:ascii="MonoLisa-Regular" w:eastAsia="Consolas" w:hAnsi="MonoLisa-Regular" w:cs="MonoLisa-Regular"/>
          <w:color w:val="986801"/>
          <w:sz w:val="20"/>
          <w:szCs w:val="20"/>
          <w:shd w:val="clear" w:color="auto" w:fill="F8F8F8"/>
        </w:rPr>
        <w:t>640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480</w:t>
      </w:r>
      <w:r>
        <w:rPr>
          <w:rFonts w:ascii="MonoLisa-Regular" w:eastAsia="Consolas" w:hAnsi="MonoLisa-Regular" w:cs="MonoLisa-Regular"/>
          <w:color w:val="5C5C5C"/>
          <w:sz w:val="20"/>
          <w:szCs w:val="20"/>
          <w:shd w:val="clear" w:color="auto" w:fill="F8F8F8"/>
        </w:rPr>
        <w:t>);</w:t>
      </w:r>
    </w:p>
    <w:p w14:paraId="69C7921C"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A626A4"/>
          <w:sz w:val="20"/>
          <w:szCs w:val="20"/>
          <w:shd w:val="clear" w:color="auto" w:fill="FFFFFF"/>
        </w:rPr>
        <w:t>cairo_t</w:t>
      </w:r>
      <w:proofErr w:type="spellEnd"/>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 </w:t>
      </w:r>
      <w:proofErr w:type="spellStart"/>
      <w:r>
        <w:rPr>
          <w:rFonts w:ascii="MonoLisa-Regular" w:eastAsia="Consolas" w:hAnsi="MonoLisa-Regular" w:cs="MonoLisa-Regular"/>
          <w:color w:val="5C5C5C"/>
          <w:sz w:val="20"/>
          <w:szCs w:val="20"/>
          <w:shd w:val="clear" w:color="auto" w:fill="FFFFFF"/>
        </w:rPr>
        <w:t>cairo_create</w:t>
      </w:r>
      <w:proofErr w:type="spellEnd"/>
      <w:r>
        <w:rPr>
          <w:rFonts w:ascii="MonoLisa-Regular" w:eastAsia="Consolas" w:hAnsi="MonoLisa-Regular" w:cs="MonoLisa-Regular"/>
          <w:color w:val="5C5C5C"/>
          <w:sz w:val="20"/>
          <w:szCs w:val="20"/>
          <w:shd w:val="clear" w:color="auto" w:fill="FFFFFF"/>
        </w:rPr>
        <w:t>(surface);</w:t>
      </w:r>
    </w:p>
    <w:p w14:paraId="283D346F"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4F114E41"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获得</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管理的绘图数据的指针</w:t>
      </w:r>
    </w:p>
    <w:p w14:paraId="65F3FBD6"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unsigned</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*pData = cairo_image_surface_get_data(surface);</w:t>
      </w:r>
    </w:p>
    <w:p w14:paraId="5C1133FB"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w:t>
      </w:r>
      <w:r>
        <w:rPr>
          <w:rFonts w:ascii="MonoLisa-Regular" w:eastAsia="Consolas" w:hAnsi="MonoLisa-Regular" w:cs="MonoLisa-Regular"/>
          <w:i/>
          <w:color w:val="A0A1A7"/>
          <w:sz w:val="20"/>
          <w:szCs w:val="20"/>
          <w:shd w:val="clear" w:color="auto" w:fill="FFFFFF"/>
        </w:rPr>
        <w:t>创建</w:t>
      </w:r>
      <w:r>
        <w:rPr>
          <w:rFonts w:ascii="MonoLisa-Regular" w:eastAsia="Consolas" w:hAnsi="MonoLisa-Regular" w:cs="MonoLisa-Regular"/>
          <w:i/>
          <w:color w:val="A0A1A7"/>
          <w:sz w:val="20"/>
          <w:szCs w:val="20"/>
          <w:shd w:val="clear" w:color="auto" w:fill="FFFFFF"/>
        </w:rPr>
        <w:t> X11 </w:t>
      </w:r>
      <w:r>
        <w:rPr>
          <w:rFonts w:ascii="MonoLisa-Regular" w:eastAsia="Consolas" w:hAnsi="MonoLisa-Regular" w:cs="MonoLisa-Regular"/>
          <w:i/>
          <w:color w:val="A0A1A7"/>
          <w:sz w:val="20"/>
          <w:szCs w:val="20"/>
          <w:shd w:val="clear" w:color="auto" w:fill="FFFFFF"/>
        </w:rPr>
        <w:t>下的</w:t>
      </w:r>
      <w:r>
        <w:rPr>
          <w:rFonts w:ascii="MonoLisa-Regular" w:eastAsia="Consolas" w:hAnsi="MonoLisa-Regular" w:cs="MonoLisa-Regular"/>
          <w:i/>
          <w:color w:val="A0A1A7"/>
          <w:sz w:val="20"/>
          <w:szCs w:val="20"/>
          <w:shd w:val="clear" w:color="auto" w:fill="FFFFFF"/>
        </w:rPr>
        <w:t> Image Buffer </w:t>
      </w:r>
      <w:r>
        <w:rPr>
          <w:rFonts w:ascii="MonoLisa-Regular" w:eastAsia="Consolas" w:hAnsi="MonoLisa-Regular" w:cs="MonoLisa-Regular"/>
          <w:i/>
          <w:color w:val="A0A1A7"/>
          <w:sz w:val="20"/>
          <w:szCs w:val="20"/>
          <w:shd w:val="clear" w:color="auto" w:fill="FFFFFF"/>
        </w:rPr>
        <w:t>，将其中的数据替换为</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的数据指针</w:t>
      </w:r>
    </w:p>
    <w:p w14:paraId="1B040BF6"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XImage</w:t>
      </w:r>
      <w:proofErr w:type="spellEnd"/>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pBackBuffer</w:t>
      </w:r>
      <w:proofErr w:type="spellEnd"/>
      <w:r>
        <w:rPr>
          <w:rFonts w:ascii="MonoLisa-Regular" w:eastAsia="Consolas" w:hAnsi="MonoLisa-Regular" w:cs="MonoLisa-Regular"/>
          <w:color w:val="5C5C5C"/>
          <w:sz w:val="20"/>
          <w:szCs w:val="20"/>
          <w:shd w:val="clear" w:color="auto" w:fill="F8F8F8"/>
        </w:rPr>
        <w:t> = </w:t>
      </w:r>
      <w:proofErr w:type="spellStart"/>
      <w:proofErr w:type="gramStart"/>
      <w:r>
        <w:rPr>
          <w:rFonts w:ascii="MonoLisa-Regular" w:eastAsia="Consolas" w:hAnsi="MonoLisa-Regular" w:cs="MonoLisa-Regular"/>
          <w:color w:val="5C5C5C"/>
          <w:sz w:val="20"/>
          <w:szCs w:val="20"/>
          <w:shd w:val="clear" w:color="auto" w:fill="F8F8F8"/>
        </w:rPr>
        <w:t>XCreateImage</w:t>
      </w:r>
      <w:proofErr w:type="spellEnd"/>
      <w:r>
        <w:rPr>
          <w:rFonts w:ascii="MonoLisa-Regular" w:eastAsia="Consolas" w:hAnsi="MonoLisa-Regular" w:cs="MonoLisa-Regular"/>
          <w:color w:val="5C5C5C"/>
          <w:sz w:val="20"/>
          <w:szCs w:val="20"/>
          <w:shd w:val="clear" w:color="auto" w:fill="F8F8F8"/>
        </w:rPr>
        <w:t>(</w:t>
      </w:r>
      <w:proofErr w:type="gramEnd"/>
    </w:p>
    <w:p w14:paraId="054BA5CD"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42245D40"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DefaultVisual</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screen),</w:t>
      </w:r>
    </w:p>
    <w:p w14:paraId="081A277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proofErr w:type="gramStart"/>
      <w:r>
        <w:rPr>
          <w:rFonts w:ascii="MonoLisa-Regular" w:eastAsia="Consolas" w:hAnsi="MonoLisa-Regular" w:cs="MonoLisa-Regular"/>
          <w:color w:val="5C5C5C"/>
          <w:sz w:val="20"/>
          <w:szCs w:val="20"/>
          <w:shd w:val="clear" w:color="auto" w:fill="FFFFFF"/>
        </w:rPr>
        <w:t>DefaultDepth</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 screen),</w:t>
      </w:r>
    </w:p>
    <w:p w14:paraId="6E67963A"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ZPixmap</w:t>
      </w:r>
      <w:proofErr w:type="spellEnd"/>
      <w:r>
        <w:rPr>
          <w:rFonts w:ascii="MonoLisa-Regular" w:eastAsia="Consolas" w:hAnsi="MonoLisa-Regular" w:cs="MonoLisa-Regular"/>
          <w:color w:val="5C5C5C"/>
          <w:sz w:val="20"/>
          <w:szCs w:val="20"/>
          <w:shd w:val="clear" w:color="auto" w:fill="F8F8F8"/>
        </w:rPr>
        <w:t>,</w:t>
      </w:r>
    </w:p>
    <w:p w14:paraId="16FB2529"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3BCD5390"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char</w:t>
      </w: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pData</w:t>
      </w:r>
      <w:proofErr w:type="spellEnd"/>
      <w:proofErr w:type="gramEnd"/>
      <w:r>
        <w:rPr>
          <w:rFonts w:ascii="MonoLisa-Regular" w:eastAsia="Consolas" w:hAnsi="MonoLisa-Regular" w:cs="MonoLisa-Regular"/>
          <w:color w:val="5C5C5C"/>
          <w:sz w:val="20"/>
          <w:szCs w:val="20"/>
          <w:shd w:val="clear" w:color="auto" w:fill="F8F8F8"/>
        </w:rPr>
        <w:t>,</w:t>
      </w:r>
    </w:p>
    <w:p w14:paraId="4F0B8198"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07778C99"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8</w:t>
      </w:r>
      <w:r>
        <w:rPr>
          <w:rFonts w:ascii="MonoLisa-Regular" w:eastAsia="Consolas" w:hAnsi="MonoLisa-Regular" w:cs="MonoLisa-Regular"/>
          <w:color w:val="5C5C5C"/>
          <w:sz w:val="20"/>
          <w:szCs w:val="20"/>
          <w:shd w:val="clear" w:color="auto" w:fill="F8F8F8"/>
        </w:rPr>
        <w:t>,</w:t>
      </w:r>
    </w:p>
    <w:p w14:paraId="10597E09"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5444D870"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030313A"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gramStart"/>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C18401"/>
          <w:sz w:val="20"/>
          <w:szCs w:val="20"/>
          <w:shd w:val="clear" w:color="auto" w:fill="FFFFFF"/>
        </w:rPr>
        <w:t>cout</w:t>
      </w:r>
      <w:proofErr w:type="spellEnd"/>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50A14F"/>
          <w:sz w:val="20"/>
          <w:szCs w:val="20"/>
          <w:shd w:val="clear" w:color="auto" w:fill="FFFFFF"/>
        </w:rPr>
        <w:t>"Entering loop ..."</w:t>
      </w:r>
      <w:r>
        <w:rPr>
          <w:rFonts w:ascii="MonoLisa-Regular" w:eastAsia="Consolas" w:hAnsi="MonoLisa-Regular" w:cs="MonoLisa-Regular"/>
          <w:color w:val="5C5C5C"/>
          <w:sz w:val="20"/>
          <w:szCs w:val="20"/>
          <w:shd w:val="clear" w:color="auto" w:fill="FFFFFF"/>
        </w:rPr>
        <w:t> &lt;&lt; </w:t>
      </w:r>
      <w:r>
        <w:rPr>
          <w:rFonts w:ascii="MonoLisa-Regular" w:eastAsia="Consolas" w:hAnsi="MonoLisa-Regular" w:cs="MonoLisa-Regular"/>
          <w:color w:val="C18401"/>
          <w:sz w:val="20"/>
          <w:szCs w:val="20"/>
          <w:shd w:val="clear" w:color="auto" w:fill="FFFFFF"/>
        </w:rPr>
        <w:t>std</w:t>
      </w:r>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C18401"/>
          <w:sz w:val="20"/>
          <w:szCs w:val="20"/>
          <w:shd w:val="clear" w:color="auto" w:fill="FFFFFF"/>
        </w:rPr>
        <w:t>endl</w:t>
      </w:r>
      <w:proofErr w:type="spellEnd"/>
      <w:r>
        <w:rPr>
          <w:rFonts w:ascii="MonoLisa-Regular" w:eastAsia="Consolas" w:hAnsi="MonoLisa-Regular" w:cs="MonoLisa-Regular"/>
          <w:color w:val="5C5C5C"/>
          <w:sz w:val="20"/>
          <w:szCs w:val="20"/>
          <w:shd w:val="clear" w:color="auto" w:fill="FFFFFF"/>
        </w:rPr>
        <w:t>;</w:t>
      </w:r>
    </w:p>
    <w:p w14:paraId="03DD7788"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23F60D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XEvent e;</w:t>
      </w:r>
    </w:p>
    <w:p w14:paraId="3472058C"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while</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0184BB"/>
          <w:sz w:val="20"/>
          <w:szCs w:val="20"/>
          <w:shd w:val="clear" w:color="auto" w:fill="F8F8F8"/>
        </w:rPr>
        <w:t>true</w:t>
      </w:r>
      <w:r>
        <w:rPr>
          <w:rFonts w:ascii="MonoLisa-Regular" w:eastAsia="Consolas" w:hAnsi="MonoLisa-Regular" w:cs="MonoLisa-Regular"/>
          <w:color w:val="5C5C5C"/>
          <w:sz w:val="20"/>
          <w:szCs w:val="20"/>
          <w:shd w:val="clear" w:color="auto" w:fill="F8F8F8"/>
        </w:rPr>
        <w:t>)</w:t>
      </w:r>
    </w:p>
    <w:p w14:paraId="154B9A9D"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07728D8"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XNextEvent</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&amp;e);</w:t>
      </w:r>
    </w:p>
    <w:p w14:paraId="46669599"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6885F216"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switch</w:t>
      </w: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e.type</w:t>
      </w:r>
      <w:proofErr w:type="spellEnd"/>
      <w:proofErr w:type="gramEnd"/>
      <w:r>
        <w:rPr>
          <w:rFonts w:ascii="MonoLisa-Regular" w:eastAsia="Consolas" w:hAnsi="MonoLisa-Regular" w:cs="MonoLisa-Regular"/>
          <w:color w:val="5C5C5C"/>
          <w:sz w:val="20"/>
          <w:szCs w:val="20"/>
          <w:shd w:val="clear" w:color="auto" w:fill="F8F8F8"/>
        </w:rPr>
        <w:t>)</w:t>
      </w:r>
    </w:p>
    <w:p w14:paraId="75A51838"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599F2191"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case</w:t>
      </w:r>
      <w:r>
        <w:rPr>
          <w:rFonts w:ascii="MonoLisa-Regular" w:eastAsia="Consolas" w:hAnsi="MonoLisa-Regular" w:cs="MonoLisa-Regular"/>
          <w:color w:val="5C5C5C"/>
          <w:sz w:val="20"/>
          <w:szCs w:val="20"/>
          <w:shd w:val="clear" w:color="auto" w:fill="F8F8F8"/>
        </w:rPr>
        <w:t> Expose:</w:t>
      </w:r>
    </w:p>
    <w:p w14:paraId="48D79004"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10BCC937"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C18401"/>
          <w:sz w:val="20"/>
          <w:szCs w:val="20"/>
          <w:shd w:val="clear" w:color="auto" w:fill="F8F8F8"/>
        </w:rPr>
        <w:t>cout</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Expose"</w:t>
      </w:r>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C18401"/>
          <w:sz w:val="20"/>
          <w:szCs w:val="20"/>
          <w:shd w:val="clear" w:color="auto" w:fill="F8F8F8"/>
        </w:rPr>
        <w:t>endl</w:t>
      </w:r>
      <w:proofErr w:type="spellEnd"/>
      <w:r>
        <w:rPr>
          <w:rFonts w:ascii="MonoLisa-Regular" w:eastAsia="Consolas" w:hAnsi="MonoLisa-Regular" w:cs="MonoLisa-Regular"/>
          <w:color w:val="5C5C5C"/>
          <w:sz w:val="20"/>
          <w:szCs w:val="20"/>
          <w:shd w:val="clear" w:color="auto" w:fill="F8F8F8"/>
        </w:rPr>
        <w:t>;</w:t>
      </w:r>
    </w:p>
    <w:p w14:paraId="357FFBB4"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09E7EF20"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cairo_set_source_</w:t>
      </w:r>
      <w:proofErr w:type="gramStart"/>
      <w:r>
        <w:rPr>
          <w:rFonts w:ascii="MonoLisa-Regular" w:eastAsia="Consolas" w:hAnsi="MonoLisa-Regular" w:cs="MonoLisa-Regular"/>
          <w:color w:val="5C5C5C"/>
          <w:sz w:val="20"/>
          <w:szCs w:val="20"/>
          <w:shd w:val="clear" w:color="auto" w:fill="F8F8F8"/>
        </w:rPr>
        <w:t>rgb</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0.5</w:t>
      </w:r>
      <w:r>
        <w:rPr>
          <w:rFonts w:ascii="MonoLisa-Regular" w:eastAsia="Consolas" w:hAnsi="MonoLisa-Regular" w:cs="MonoLisa-Regular"/>
          <w:color w:val="5C5C5C"/>
          <w:sz w:val="20"/>
          <w:szCs w:val="20"/>
          <w:shd w:val="clear" w:color="auto" w:fill="F8F8F8"/>
        </w:rPr>
        <w:t>);</w:t>
      </w:r>
    </w:p>
    <w:p w14:paraId="21CD6416"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cairo_paint</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w:t>
      </w:r>
    </w:p>
    <w:p w14:paraId="5F856214"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1B107B0D"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lastRenderedPageBreak/>
        <w:t>                </w:t>
      </w:r>
      <w:proofErr w:type="spellStart"/>
      <w:r>
        <w:rPr>
          <w:rFonts w:ascii="MonoLisa-Regular" w:eastAsia="Consolas" w:hAnsi="MonoLisa-Regular" w:cs="MonoLisa-Regular"/>
          <w:color w:val="5C5C5C"/>
          <w:sz w:val="20"/>
          <w:szCs w:val="20"/>
          <w:shd w:val="clear" w:color="auto" w:fill="FFFFFF"/>
        </w:rPr>
        <w:t>cairo_set_source_</w:t>
      </w:r>
      <w:proofErr w:type="gramStart"/>
      <w:r>
        <w:rPr>
          <w:rFonts w:ascii="MonoLisa-Regular" w:eastAsia="Consolas" w:hAnsi="MonoLisa-Regular" w:cs="MonoLisa-Regular"/>
          <w:color w:val="5C5C5C"/>
          <w:sz w:val="20"/>
          <w:szCs w:val="20"/>
          <w:shd w:val="clear" w:color="auto" w:fill="FFFFFF"/>
        </w:rPr>
        <w:t>rgb</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1.0</w:t>
      </w:r>
      <w:r>
        <w:rPr>
          <w:rFonts w:ascii="MonoLisa-Regular" w:eastAsia="Consolas" w:hAnsi="MonoLisa-Regular" w:cs="MonoLisa-Regular"/>
          <w:color w:val="5C5C5C"/>
          <w:sz w:val="20"/>
          <w:szCs w:val="20"/>
          <w:shd w:val="clear" w:color="auto" w:fill="FFFFFF"/>
        </w:rPr>
        <w:t>);</w:t>
      </w:r>
    </w:p>
    <w:p w14:paraId="624D56C5"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cairo_move_</w:t>
      </w:r>
      <w:proofErr w:type="gramStart"/>
      <w:r>
        <w:rPr>
          <w:rFonts w:ascii="MonoLisa-Regular" w:eastAsia="Consolas" w:hAnsi="MonoLisa-Regular" w:cs="MonoLisa-Regular"/>
          <w:color w:val="5C5C5C"/>
          <w:sz w:val="20"/>
          <w:szCs w:val="20"/>
          <w:shd w:val="clear" w:color="auto" w:fill="F8F8F8"/>
        </w:rPr>
        <w:t>to</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100</w:t>
      </w:r>
      <w:r>
        <w:rPr>
          <w:rFonts w:ascii="MonoLisa-Regular" w:eastAsia="Consolas" w:hAnsi="MonoLisa-Regular" w:cs="MonoLisa-Regular"/>
          <w:color w:val="5C5C5C"/>
          <w:sz w:val="20"/>
          <w:szCs w:val="20"/>
          <w:shd w:val="clear" w:color="auto" w:fill="F8F8F8"/>
        </w:rPr>
        <w:t>);</w:t>
      </w:r>
    </w:p>
    <w:p w14:paraId="4C06B47C"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cairo_line_</w:t>
      </w:r>
      <w:proofErr w:type="gramStart"/>
      <w:r>
        <w:rPr>
          <w:rFonts w:ascii="MonoLisa-Regular" w:eastAsia="Consolas" w:hAnsi="MonoLisa-Regular" w:cs="MonoLisa-Regular"/>
          <w:color w:val="5C5C5C"/>
          <w:sz w:val="20"/>
          <w:szCs w:val="20"/>
          <w:shd w:val="clear" w:color="auto" w:fill="FFFFFF"/>
        </w:rPr>
        <w:t>to</w:t>
      </w:r>
      <w:proofErr w:type="spellEnd"/>
      <w:r>
        <w:rPr>
          <w:rFonts w:ascii="MonoLisa-Regular" w:eastAsia="Consolas" w:hAnsi="MonoLisa-Regular" w:cs="MonoLisa-Regular"/>
          <w:color w:val="5C5C5C"/>
          <w:sz w:val="20"/>
          <w:szCs w:val="20"/>
          <w:shd w:val="clear" w:color="auto" w:fill="FFFFFF"/>
        </w:rPr>
        <w:t>(</w:t>
      </w:r>
      <w:proofErr w:type="spellStart"/>
      <w:proofErr w:type="gramEnd"/>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200</w:t>
      </w:r>
      <w:r>
        <w:rPr>
          <w:rFonts w:ascii="MonoLisa-Regular" w:eastAsia="Consolas" w:hAnsi="MonoLisa-Regular" w:cs="MonoLisa-Regular"/>
          <w:color w:val="5C5C5C"/>
          <w:sz w:val="20"/>
          <w:szCs w:val="20"/>
          <w:shd w:val="clear" w:color="auto" w:fill="FFFFFF"/>
        </w:rPr>
        <w:t>);</w:t>
      </w:r>
    </w:p>
    <w:p w14:paraId="3846C89F"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cairo_stroke</w:t>
      </w:r>
      <w:proofErr w:type="spellEnd"/>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5C5C5C"/>
          <w:sz w:val="20"/>
          <w:szCs w:val="20"/>
          <w:shd w:val="clear" w:color="auto" w:fill="F8F8F8"/>
        </w:rPr>
        <w:t>cr</w:t>
      </w:r>
      <w:proofErr w:type="spellEnd"/>
      <w:r>
        <w:rPr>
          <w:rFonts w:ascii="MonoLisa-Regular" w:eastAsia="Consolas" w:hAnsi="MonoLisa-Regular" w:cs="MonoLisa-Regular"/>
          <w:color w:val="5C5C5C"/>
          <w:sz w:val="20"/>
          <w:szCs w:val="20"/>
          <w:shd w:val="clear" w:color="auto" w:fill="F8F8F8"/>
        </w:rPr>
        <w:t>);</w:t>
      </w:r>
    </w:p>
    <w:p w14:paraId="0E8B51DC"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1D00D16"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i/>
          <w:color w:val="A0A1A7"/>
          <w:sz w:val="20"/>
          <w:szCs w:val="20"/>
          <w:shd w:val="clear" w:color="auto" w:fill="F8F8F8"/>
        </w:rPr>
        <w:t>// flush </w:t>
      </w:r>
      <w:r>
        <w:rPr>
          <w:rFonts w:ascii="MonoLisa-Regular" w:eastAsia="Consolas" w:hAnsi="MonoLisa-Regular" w:cs="MonoLisa-Regular"/>
          <w:i/>
          <w:color w:val="A0A1A7"/>
          <w:sz w:val="20"/>
          <w:szCs w:val="20"/>
          <w:shd w:val="clear" w:color="auto" w:fill="F8F8F8"/>
        </w:rPr>
        <w:t>操作，刷新缓冲区，更新数据</w:t>
      </w:r>
    </w:p>
    <w:p w14:paraId="7592C64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cairo_surface_flush</w:t>
      </w:r>
      <w:proofErr w:type="spellEnd"/>
      <w:r>
        <w:rPr>
          <w:rFonts w:ascii="MonoLisa-Regular" w:eastAsia="Consolas" w:hAnsi="MonoLisa-Regular" w:cs="MonoLisa-Regular"/>
          <w:color w:val="5C5C5C"/>
          <w:sz w:val="20"/>
          <w:szCs w:val="20"/>
          <w:shd w:val="clear" w:color="auto" w:fill="FFFFFF"/>
        </w:rPr>
        <w:t>(surface);</w:t>
      </w:r>
    </w:p>
    <w:p w14:paraId="1ACC8D79"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45C172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i/>
          <w:color w:val="A0A1A7"/>
          <w:sz w:val="20"/>
          <w:szCs w:val="20"/>
          <w:shd w:val="clear" w:color="auto" w:fill="FFFFFF"/>
        </w:rPr>
        <w:t>// X11 </w:t>
      </w:r>
      <w:r>
        <w:rPr>
          <w:rFonts w:ascii="MonoLisa-Regular" w:eastAsia="Consolas" w:hAnsi="MonoLisa-Regular" w:cs="MonoLisa-Regular"/>
          <w:i/>
          <w:color w:val="A0A1A7"/>
          <w:sz w:val="20"/>
          <w:szCs w:val="20"/>
          <w:shd w:val="clear" w:color="auto" w:fill="FFFFFF"/>
        </w:rPr>
        <w:t>下真正绘制图形的方法，用到了外面定义的</w:t>
      </w:r>
      <w:r>
        <w:rPr>
          <w:rFonts w:ascii="MonoLisa-Regular" w:eastAsia="Consolas" w:hAnsi="MonoLisa-Regular" w:cs="MonoLisa-Regular"/>
          <w:i/>
          <w:color w:val="A0A1A7"/>
          <w:sz w:val="20"/>
          <w:szCs w:val="20"/>
          <w:shd w:val="clear" w:color="auto" w:fill="FFFFFF"/>
        </w:rPr>
        <w:t> X11 Image Buffer</w:t>
      </w:r>
      <w:r>
        <w:rPr>
          <w:rFonts w:ascii="MonoLisa-Regular" w:eastAsia="Consolas" w:hAnsi="MonoLisa-Regular" w:cs="MonoLisa-Regular"/>
          <w:i/>
          <w:color w:val="A0A1A7"/>
          <w:sz w:val="20"/>
          <w:szCs w:val="20"/>
          <w:shd w:val="clear" w:color="auto" w:fill="FFFFFF"/>
        </w:rPr>
        <w:t>，而其内部的数据就是</w:t>
      </w:r>
      <w:r>
        <w:rPr>
          <w:rFonts w:ascii="MonoLisa-Regular" w:eastAsia="Consolas" w:hAnsi="MonoLisa-Regular" w:cs="MonoLisa-Regular"/>
          <w:i/>
          <w:color w:val="A0A1A7"/>
          <w:sz w:val="20"/>
          <w:szCs w:val="20"/>
          <w:shd w:val="clear" w:color="auto" w:fill="FFFFFF"/>
        </w:rPr>
        <w:t> Cairo </w:t>
      </w:r>
      <w:r>
        <w:rPr>
          <w:rFonts w:ascii="MonoLisa-Regular" w:eastAsia="Consolas" w:hAnsi="MonoLisa-Regular" w:cs="MonoLisa-Regular"/>
          <w:i/>
          <w:color w:val="A0A1A7"/>
          <w:sz w:val="20"/>
          <w:szCs w:val="20"/>
          <w:shd w:val="clear" w:color="auto" w:fill="FFFFFF"/>
        </w:rPr>
        <w:t>管理的缓冲区数据</w:t>
      </w:r>
    </w:p>
    <w:p w14:paraId="4BEFFAFE"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XPutImage</w:t>
      </w:r>
      <w:proofErr w:type="spellEnd"/>
      <w:r>
        <w:rPr>
          <w:rFonts w:ascii="MonoLisa-Regular" w:eastAsia="Consolas" w:hAnsi="MonoLisa-Regular" w:cs="MonoLisa-Regular"/>
          <w:color w:val="5C5C5C"/>
          <w:sz w:val="20"/>
          <w:szCs w:val="20"/>
          <w:shd w:val="clear" w:color="auto" w:fill="F8F8F8"/>
        </w:rPr>
        <w:t>(</w:t>
      </w:r>
      <w:proofErr w:type="gramEnd"/>
    </w:p>
    <w:p w14:paraId="507CD058"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5F51934A"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w:t>
      </w:r>
    </w:p>
    <w:p w14:paraId="578C571F"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gc</w:t>
      </w:r>
      <w:proofErr w:type="spellEnd"/>
      <w:r>
        <w:rPr>
          <w:rFonts w:ascii="MonoLisa-Regular" w:eastAsia="Consolas" w:hAnsi="MonoLisa-Regular" w:cs="MonoLisa-Regular"/>
          <w:color w:val="5C5C5C"/>
          <w:sz w:val="20"/>
          <w:szCs w:val="20"/>
          <w:shd w:val="clear" w:color="auto" w:fill="FFFFFF"/>
        </w:rPr>
        <w:t>,</w:t>
      </w:r>
    </w:p>
    <w:p w14:paraId="3DF726EA"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pBackBuffer</w:t>
      </w:r>
      <w:proofErr w:type="spellEnd"/>
      <w:r>
        <w:rPr>
          <w:rFonts w:ascii="MonoLisa-Regular" w:eastAsia="Consolas" w:hAnsi="MonoLisa-Regular" w:cs="MonoLisa-Regular"/>
          <w:color w:val="5C5C5C"/>
          <w:sz w:val="20"/>
          <w:szCs w:val="20"/>
          <w:shd w:val="clear" w:color="auto" w:fill="F8F8F8"/>
        </w:rPr>
        <w:t>,</w:t>
      </w:r>
    </w:p>
    <w:p w14:paraId="4D9CB30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0</w:t>
      </w:r>
      <w:r>
        <w:rPr>
          <w:rFonts w:ascii="MonoLisa-Regular" w:eastAsia="Consolas" w:hAnsi="MonoLisa-Regular" w:cs="MonoLisa-Regular"/>
          <w:color w:val="5C5C5C"/>
          <w:sz w:val="20"/>
          <w:szCs w:val="20"/>
          <w:shd w:val="clear" w:color="auto" w:fill="FFFFFF"/>
        </w:rPr>
        <w:t>,</w:t>
      </w:r>
    </w:p>
    <w:p w14:paraId="0F8BF898"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07CCA0C9"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640</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480</w:t>
      </w:r>
      <w:r>
        <w:rPr>
          <w:rFonts w:ascii="MonoLisa-Regular" w:eastAsia="Consolas" w:hAnsi="MonoLisa-Regular" w:cs="MonoLisa-Regular"/>
          <w:color w:val="5C5C5C"/>
          <w:sz w:val="20"/>
          <w:szCs w:val="20"/>
          <w:shd w:val="clear" w:color="auto" w:fill="FFFFFF"/>
        </w:rPr>
        <w:t>);</w:t>
      </w:r>
    </w:p>
    <w:p w14:paraId="5040F006"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6644E813"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7C880F32"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0ABBD965"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default</w:t>
      </w:r>
      <w:r>
        <w:rPr>
          <w:rFonts w:ascii="MonoLisa-Regular" w:eastAsia="Consolas" w:hAnsi="MonoLisa-Regular" w:cs="MonoLisa-Regular"/>
          <w:color w:val="5C5C5C"/>
          <w:sz w:val="20"/>
          <w:szCs w:val="20"/>
          <w:shd w:val="clear" w:color="auto" w:fill="FFFFFF"/>
        </w:rPr>
        <w:t>:</w:t>
      </w:r>
    </w:p>
    <w:p w14:paraId="638F9E47"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gramStart"/>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C18401"/>
          <w:sz w:val="20"/>
          <w:szCs w:val="20"/>
          <w:shd w:val="clear" w:color="auto" w:fill="F8F8F8"/>
        </w:rPr>
        <w:t>cout</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50A14F"/>
          <w:sz w:val="20"/>
          <w:szCs w:val="20"/>
          <w:shd w:val="clear" w:color="auto" w:fill="F8F8F8"/>
        </w:rPr>
        <w:t>"event: "</w:t>
      </w:r>
      <w:r>
        <w:rPr>
          <w:rFonts w:ascii="MonoLisa-Regular" w:eastAsia="Consolas" w:hAnsi="MonoLisa-Regular" w:cs="MonoLisa-Regular"/>
          <w:color w:val="5C5C5C"/>
          <w:sz w:val="20"/>
          <w:szCs w:val="20"/>
          <w:shd w:val="clear" w:color="auto" w:fill="F8F8F8"/>
        </w:rPr>
        <w:t> &lt;&lt; </w:t>
      </w:r>
      <w:proofErr w:type="spellStart"/>
      <w:r>
        <w:rPr>
          <w:rFonts w:ascii="MonoLisa-Regular" w:eastAsia="Consolas" w:hAnsi="MonoLisa-Regular" w:cs="MonoLisa-Regular"/>
          <w:color w:val="5C5C5C"/>
          <w:sz w:val="20"/>
          <w:szCs w:val="20"/>
          <w:shd w:val="clear" w:color="auto" w:fill="F8F8F8"/>
        </w:rPr>
        <w:t>e.type</w:t>
      </w:r>
      <w:proofErr w:type="spellEnd"/>
      <w:r>
        <w:rPr>
          <w:rFonts w:ascii="MonoLisa-Regular" w:eastAsia="Consolas" w:hAnsi="MonoLisa-Regular" w:cs="MonoLisa-Regular"/>
          <w:color w:val="5C5C5C"/>
          <w:sz w:val="20"/>
          <w:szCs w:val="20"/>
          <w:shd w:val="clear" w:color="auto" w:fill="F8F8F8"/>
        </w:rPr>
        <w:t> &lt;&lt; </w:t>
      </w:r>
      <w:r>
        <w:rPr>
          <w:rFonts w:ascii="MonoLisa-Regular" w:eastAsia="Consolas" w:hAnsi="MonoLisa-Regular" w:cs="MonoLisa-Regular"/>
          <w:color w:val="C18401"/>
          <w:sz w:val="20"/>
          <w:szCs w:val="20"/>
          <w:shd w:val="clear" w:color="auto" w:fill="F8F8F8"/>
        </w:rPr>
        <w:t>std</w:t>
      </w:r>
      <w:r>
        <w:rPr>
          <w:rFonts w:ascii="MonoLisa-Regular" w:eastAsia="Consolas" w:hAnsi="MonoLisa-Regular" w:cs="MonoLisa-Regular"/>
          <w:color w:val="5C5C5C"/>
          <w:sz w:val="20"/>
          <w:szCs w:val="20"/>
          <w:shd w:val="clear" w:color="auto" w:fill="F8F8F8"/>
        </w:rPr>
        <w:t>::</w:t>
      </w:r>
      <w:proofErr w:type="spellStart"/>
      <w:r>
        <w:rPr>
          <w:rFonts w:ascii="MonoLisa-Regular" w:eastAsia="Consolas" w:hAnsi="MonoLisa-Regular" w:cs="MonoLisa-Regular"/>
          <w:color w:val="C18401"/>
          <w:sz w:val="20"/>
          <w:szCs w:val="20"/>
          <w:shd w:val="clear" w:color="auto" w:fill="F8F8F8"/>
        </w:rPr>
        <w:t>endl</w:t>
      </w:r>
      <w:proofErr w:type="spellEnd"/>
      <w:r>
        <w:rPr>
          <w:rFonts w:ascii="MonoLisa-Regular" w:eastAsia="Consolas" w:hAnsi="MonoLisa-Regular" w:cs="MonoLisa-Regular"/>
          <w:color w:val="5C5C5C"/>
          <w:sz w:val="20"/>
          <w:szCs w:val="20"/>
          <w:shd w:val="clear" w:color="auto" w:fill="F8F8F8"/>
        </w:rPr>
        <w:t>;</w:t>
      </w:r>
    </w:p>
    <w:p w14:paraId="17B7F88A"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A626A4"/>
          <w:sz w:val="20"/>
          <w:szCs w:val="20"/>
          <w:shd w:val="clear" w:color="auto" w:fill="FFFFFF"/>
        </w:rPr>
        <w:t>break</w:t>
      </w:r>
      <w:r>
        <w:rPr>
          <w:rFonts w:ascii="MonoLisa-Regular" w:eastAsia="Consolas" w:hAnsi="MonoLisa-Regular" w:cs="MonoLisa-Regular"/>
          <w:color w:val="5C5C5C"/>
          <w:sz w:val="20"/>
          <w:szCs w:val="20"/>
          <w:shd w:val="clear" w:color="auto" w:fill="FFFFFF"/>
        </w:rPr>
        <w:t>;</w:t>
      </w:r>
    </w:p>
    <w:p w14:paraId="07C68B72"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66E04890"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54CA656"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28960BE8"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cairo_destroy</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cr</w:t>
      </w:r>
      <w:proofErr w:type="spellEnd"/>
      <w:r>
        <w:rPr>
          <w:rFonts w:ascii="MonoLisa-Regular" w:eastAsia="Consolas" w:hAnsi="MonoLisa-Regular" w:cs="MonoLisa-Regular"/>
          <w:color w:val="5C5C5C"/>
          <w:sz w:val="20"/>
          <w:szCs w:val="20"/>
          <w:shd w:val="clear" w:color="auto" w:fill="FFFFFF"/>
        </w:rPr>
        <w:t>);</w:t>
      </w:r>
    </w:p>
    <w:p w14:paraId="1F5394E1"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r>
        <w:rPr>
          <w:rFonts w:ascii="MonoLisa-Regular" w:eastAsia="Consolas" w:hAnsi="MonoLisa-Regular" w:cs="MonoLisa-Regular"/>
          <w:color w:val="5C5C5C"/>
          <w:sz w:val="20"/>
          <w:szCs w:val="20"/>
          <w:shd w:val="clear" w:color="auto" w:fill="F8F8F8"/>
        </w:rPr>
        <w:t>cairo_surface_destroy</w:t>
      </w:r>
      <w:proofErr w:type="spellEnd"/>
      <w:r>
        <w:rPr>
          <w:rFonts w:ascii="MonoLisa-Regular" w:eastAsia="Consolas" w:hAnsi="MonoLisa-Regular" w:cs="MonoLisa-Regular"/>
          <w:color w:val="5C5C5C"/>
          <w:sz w:val="20"/>
          <w:szCs w:val="20"/>
          <w:shd w:val="clear" w:color="auto" w:fill="F8F8F8"/>
        </w:rPr>
        <w:t>(surface);</w:t>
      </w:r>
    </w:p>
    <w:p w14:paraId="64834E28"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5A4D3E"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roofErr w:type="spellStart"/>
      <w:proofErr w:type="gramStart"/>
      <w:r>
        <w:rPr>
          <w:rFonts w:ascii="MonoLisa-Regular" w:eastAsia="Consolas" w:hAnsi="MonoLisa-Regular" w:cs="MonoLisa-Regular"/>
          <w:color w:val="5C5C5C"/>
          <w:sz w:val="20"/>
          <w:szCs w:val="20"/>
          <w:shd w:val="clear" w:color="auto" w:fill="F8F8F8"/>
        </w:rPr>
        <w:t>XDestroyWindow</w:t>
      </w:r>
      <w:proofErr w:type="spellEnd"/>
      <w:r>
        <w:rPr>
          <w:rFonts w:ascii="MonoLisa-Regular" w:eastAsia="Consolas" w:hAnsi="MonoLisa-Regular" w:cs="MonoLisa-Regular"/>
          <w:color w:val="5C5C5C"/>
          <w:sz w:val="20"/>
          <w:szCs w:val="20"/>
          <w:shd w:val="clear" w:color="auto" w:fill="F8F8F8"/>
        </w:rPr>
        <w:t>(</w:t>
      </w:r>
      <w:proofErr w:type="spellStart"/>
      <w:proofErr w:type="gramEnd"/>
      <w:r>
        <w:rPr>
          <w:rFonts w:ascii="MonoLisa-Regular" w:eastAsia="Consolas" w:hAnsi="MonoLisa-Regular" w:cs="MonoLisa-Regular"/>
          <w:color w:val="5C5C5C"/>
          <w:sz w:val="20"/>
          <w:szCs w:val="20"/>
          <w:shd w:val="clear" w:color="auto" w:fill="F8F8F8"/>
        </w:rPr>
        <w:t>dpy</w:t>
      </w:r>
      <w:proofErr w:type="spellEnd"/>
      <w:r>
        <w:rPr>
          <w:rFonts w:ascii="MonoLisa-Regular" w:eastAsia="Consolas" w:hAnsi="MonoLisa-Regular" w:cs="MonoLisa-Regular"/>
          <w:color w:val="5C5C5C"/>
          <w:sz w:val="20"/>
          <w:szCs w:val="20"/>
          <w:shd w:val="clear" w:color="auto" w:fill="F8F8F8"/>
        </w:rPr>
        <w:t>, w);</w:t>
      </w:r>
    </w:p>
    <w:p w14:paraId="4F520EE7"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roofErr w:type="spellStart"/>
      <w:r>
        <w:rPr>
          <w:rFonts w:ascii="MonoLisa-Regular" w:eastAsia="Consolas" w:hAnsi="MonoLisa-Regular" w:cs="MonoLisa-Regular"/>
          <w:color w:val="5C5C5C"/>
          <w:sz w:val="20"/>
          <w:szCs w:val="20"/>
          <w:shd w:val="clear" w:color="auto" w:fill="FFFFFF"/>
        </w:rPr>
        <w:t>XCloseDisplay</w:t>
      </w:r>
      <w:proofErr w:type="spellEnd"/>
      <w:r>
        <w:rPr>
          <w:rFonts w:ascii="MonoLisa-Regular" w:eastAsia="Consolas" w:hAnsi="MonoLisa-Regular" w:cs="MonoLisa-Regular"/>
          <w:color w:val="5C5C5C"/>
          <w:sz w:val="20"/>
          <w:szCs w:val="20"/>
          <w:shd w:val="clear" w:color="auto" w:fill="FFFFFF"/>
        </w:rPr>
        <w:t>(</w:t>
      </w:r>
      <w:proofErr w:type="spellStart"/>
      <w:r>
        <w:rPr>
          <w:rFonts w:ascii="MonoLisa-Regular" w:eastAsia="Consolas" w:hAnsi="MonoLisa-Regular" w:cs="MonoLisa-Regular"/>
          <w:color w:val="5C5C5C"/>
          <w:sz w:val="20"/>
          <w:szCs w:val="20"/>
          <w:shd w:val="clear" w:color="auto" w:fill="FFFFFF"/>
        </w:rPr>
        <w:t>dpy</w:t>
      </w:r>
      <w:proofErr w:type="spellEnd"/>
      <w:r>
        <w:rPr>
          <w:rFonts w:ascii="MonoLisa-Regular" w:eastAsia="Consolas" w:hAnsi="MonoLisa-Regular" w:cs="MonoLisa-Regular"/>
          <w:color w:val="5C5C5C"/>
          <w:sz w:val="20"/>
          <w:szCs w:val="20"/>
          <w:shd w:val="clear" w:color="auto" w:fill="FFFFFF"/>
        </w:rPr>
        <w:t>);</w:t>
      </w:r>
    </w:p>
    <w:p w14:paraId="1A12836B" w14:textId="77777777" w:rsidR="007B343D" w:rsidRDefault="007B343D">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53486EFF" w14:textId="77777777" w:rsidR="007B343D" w:rsidRDefault="007B343D">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
    <w:p w14:paraId="1CD6FF49" w14:textId="77777777" w:rsidR="007B343D" w:rsidRDefault="00BC4620">
      <w:pPr>
        <w:widowControl/>
        <w:numPr>
          <w:ilvl w:val="0"/>
          <w:numId w:val="31"/>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A626A4"/>
          <w:sz w:val="20"/>
          <w:szCs w:val="20"/>
          <w:shd w:val="clear" w:color="auto" w:fill="F8F8F8"/>
        </w:rPr>
        <w:t>return</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0</w:t>
      </w:r>
      <w:r>
        <w:rPr>
          <w:rFonts w:ascii="MonoLisa-Regular" w:eastAsia="Consolas" w:hAnsi="MonoLisa-Regular" w:cs="MonoLisa-Regular"/>
          <w:color w:val="5C5C5C"/>
          <w:sz w:val="20"/>
          <w:szCs w:val="20"/>
          <w:shd w:val="clear" w:color="auto" w:fill="F8F8F8"/>
        </w:rPr>
        <w:t>;</w:t>
      </w:r>
    </w:p>
    <w:p w14:paraId="7F0C5467" w14:textId="77777777" w:rsidR="007B343D" w:rsidRDefault="00BC4620">
      <w:pPr>
        <w:widowControl/>
        <w:numPr>
          <w:ilvl w:val="0"/>
          <w:numId w:val="31"/>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170EFF29" w14:textId="77777777" w:rsidR="007B343D" w:rsidRDefault="00BC4620">
      <w:pPr>
        <w:spacing w:line="400" w:lineRule="exact"/>
        <w:ind w:firstLineChars="200" w:firstLine="480"/>
        <w:rPr>
          <w:sz w:val="24"/>
          <w:szCs w:val="24"/>
        </w:rPr>
      </w:pPr>
      <w:r>
        <w:rPr>
          <w:rFonts w:hint="eastAsia"/>
          <w:sz w:val="24"/>
          <w:szCs w:val="24"/>
        </w:rPr>
        <w:t>至此，完成了在</w:t>
      </w:r>
      <w:r>
        <w:rPr>
          <w:rFonts w:hint="eastAsia"/>
          <w:sz w:val="24"/>
          <w:szCs w:val="24"/>
        </w:rPr>
        <w:t>X11</w:t>
      </w:r>
      <w:r>
        <w:rPr>
          <w:sz w:val="24"/>
          <w:szCs w:val="24"/>
        </w:rPr>
        <w:t>下使用</w:t>
      </w:r>
      <w:r>
        <w:rPr>
          <w:sz w:val="24"/>
          <w:szCs w:val="24"/>
        </w:rPr>
        <w:t>Cairo</w:t>
      </w:r>
      <w:r>
        <w:rPr>
          <w:sz w:val="24"/>
          <w:szCs w:val="24"/>
        </w:rPr>
        <w:t>引擎绘制图形的全部过程。</w:t>
      </w:r>
      <w:r>
        <w:rPr>
          <w:sz w:val="24"/>
          <w:szCs w:val="24"/>
        </w:rPr>
        <w:t>Windows</w:t>
      </w:r>
      <w:r>
        <w:rPr>
          <w:sz w:val="24"/>
          <w:szCs w:val="24"/>
        </w:rPr>
        <w:t>的程序架构和事件循环有所区别，但思路是相同的。当然，这仅仅是阐述了基本过程，还有更多的细节值得研究和探讨。</w:t>
      </w:r>
    </w:p>
    <w:p w14:paraId="355F9898" w14:textId="77777777" w:rsidR="007B343D" w:rsidRDefault="00BC4620">
      <w:pPr>
        <w:pStyle w:val="3"/>
        <w:keepNext w:val="0"/>
        <w:keepLines w:val="0"/>
        <w:widowControl/>
        <w:spacing w:before="360" w:after="120" w:line="400" w:lineRule="exact"/>
        <w:jc w:val="left"/>
        <w:rPr>
          <w:rFonts w:eastAsia="黑体"/>
          <w:b w:val="0"/>
          <w:kern w:val="0"/>
          <w:sz w:val="28"/>
          <w:szCs w:val="28"/>
        </w:rPr>
      </w:pPr>
      <w:r>
        <w:rPr>
          <w:sz w:val="24"/>
          <w:szCs w:val="24"/>
        </w:rPr>
        <w:br w:type="page"/>
      </w:r>
      <w:bookmarkStart w:id="90" w:name="_Toc26632"/>
      <w:bookmarkStart w:id="91" w:name="_Toc30766"/>
      <w:bookmarkStart w:id="92" w:name="_Toc11939"/>
      <w:r>
        <w:rPr>
          <w:rFonts w:eastAsia="黑体"/>
          <w:b w:val="0"/>
          <w:kern w:val="0"/>
          <w:sz w:val="28"/>
          <w:szCs w:val="28"/>
        </w:rPr>
        <w:lastRenderedPageBreak/>
        <w:t xml:space="preserve">2.4 </w:t>
      </w:r>
      <w:r>
        <w:rPr>
          <w:rFonts w:eastAsia="黑体" w:hint="eastAsia"/>
          <w:b w:val="0"/>
          <w:kern w:val="0"/>
          <w:sz w:val="28"/>
          <w:szCs w:val="28"/>
        </w:rPr>
        <w:t>使用</w:t>
      </w:r>
      <w:proofErr w:type="spellStart"/>
      <w:r>
        <w:rPr>
          <w:rFonts w:eastAsia="黑体" w:hint="eastAsia"/>
          <w:b w:val="0"/>
          <w:kern w:val="0"/>
          <w:sz w:val="28"/>
          <w:szCs w:val="28"/>
        </w:rPr>
        <w:t>Woboq</w:t>
      </w:r>
      <w:proofErr w:type="spellEnd"/>
      <w:r>
        <w:rPr>
          <w:rFonts w:eastAsia="黑体" w:hint="eastAsia"/>
          <w:b w:val="0"/>
          <w:kern w:val="0"/>
          <w:sz w:val="28"/>
          <w:szCs w:val="28"/>
        </w:rPr>
        <w:t xml:space="preserve"> </w:t>
      </w:r>
      <w:proofErr w:type="spellStart"/>
      <w:r>
        <w:rPr>
          <w:rFonts w:eastAsia="黑体" w:hint="eastAsia"/>
          <w:b w:val="0"/>
          <w:kern w:val="0"/>
          <w:sz w:val="28"/>
          <w:szCs w:val="28"/>
        </w:rPr>
        <w:t>CodeBrowser</w:t>
      </w:r>
      <w:proofErr w:type="spellEnd"/>
      <w:r>
        <w:rPr>
          <w:rFonts w:eastAsia="黑体" w:hint="eastAsia"/>
          <w:b w:val="0"/>
          <w:kern w:val="0"/>
          <w:sz w:val="28"/>
          <w:szCs w:val="28"/>
        </w:rPr>
        <w:t>搭建源代码网站</w:t>
      </w:r>
      <w:bookmarkEnd w:id="90"/>
      <w:bookmarkEnd w:id="91"/>
      <w:bookmarkEnd w:id="92"/>
    </w:p>
    <w:p w14:paraId="2F6DCABF" w14:textId="77777777" w:rsidR="007B343D" w:rsidRDefault="00BC4620">
      <w:pPr>
        <w:pStyle w:val="3"/>
        <w:keepNext w:val="0"/>
        <w:keepLines w:val="0"/>
        <w:widowControl/>
        <w:spacing w:before="120" w:after="120" w:line="400" w:lineRule="exact"/>
        <w:jc w:val="left"/>
        <w:rPr>
          <w:rFonts w:eastAsia="黑体"/>
          <w:b w:val="0"/>
          <w:kern w:val="0"/>
          <w:sz w:val="28"/>
          <w:szCs w:val="28"/>
        </w:rPr>
      </w:pPr>
      <w:bookmarkStart w:id="93" w:name="_Toc23785"/>
      <w:bookmarkStart w:id="94" w:name="_Toc13371"/>
      <w:bookmarkStart w:id="95" w:name="_Toc24128"/>
      <w:r>
        <w:rPr>
          <w:rFonts w:eastAsia="黑体"/>
          <w:b w:val="0"/>
          <w:kern w:val="0"/>
          <w:sz w:val="28"/>
          <w:szCs w:val="28"/>
        </w:rPr>
        <w:t xml:space="preserve">2.4.1 </w:t>
      </w:r>
      <w:r>
        <w:rPr>
          <w:rFonts w:eastAsia="黑体" w:hint="eastAsia"/>
          <w:b w:val="0"/>
          <w:kern w:val="0"/>
          <w:sz w:val="28"/>
          <w:szCs w:val="28"/>
        </w:rPr>
        <w:t>背景</w:t>
      </w:r>
      <w:bookmarkEnd w:id="93"/>
      <w:bookmarkEnd w:id="94"/>
      <w:bookmarkEnd w:id="95"/>
    </w:p>
    <w:p w14:paraId="2207DED3" w14:textId="77777777" w:rsidR="007B343D" w:rsidRDefault="00BC4620">
      <w:pPr>
        <w:spacing w:line="400" w:lineRule="exact"/>
        <w:ind w:firstLineChars="200" w:firstLine="480"/>
        <w:rPr>
          <w:sz w:val="24"/>
          <w:szCs w:val="24"/>
        </w:rPr>
      </w:pPr>
      <w:r>
        <w:rPr>
          <w:sz w:val="24"/>
          <w:szCs w:val="24"/>
        </w:rPr>
        <w:t>在日常学习工作中，不免需要浏览</w:t>
      </w:r>
      <w:proofErr w:type="gramStart"/>
      <w:r>
        <w:rPr>
          <w:sz w:val="24"/>
          <w:szCs w:val="24"/>
        </w:rPr>
        <w:t>一些库</w:t>
      </w:r>
      <w:proofErr w:type="gramEnd"/>
      <w:r>
        <w:rPr>
          <w:sz w:val="24"/>
          <w:szCs w:val="24"/>
        </w:rPr>
        <w:t>的源码。在本地浏览源代码，例如使用</w:t>
      </w:r>
      <w:r>
        <w:rPr>
          <w:rFonts w:hint="eastAsia"/>
          <w:sz w:val="24"/>
          <w:szCs w:val="24"/>
        </w:rPr>
        <w:t>Source Insight</w:t>
      </w:r>
      <w:r>
        <w:rPr>
          <w:sz w:val="24"/>
          <w:szCs w:val="24"/>
        </w:rPr>
        <w:t>，当然是可以的，但问题是一是不方便，二是</w:t>
      </w:r>
      <w:proofErr w:type="gramStart"/>
      <w:r>
        <w:rPr>
          <w:sz w:val="24"/>
          <w:szCs w:val="24"/>
        </w:rPr>
        <w:t>很多库</w:t>
      </w:r>
      <w:proofErr w:type="gramEnd"/>
      <w:r>
        <w:rPr>
          <w:sz w:val="24"/>
          <w:szCs w:val="24"/>
        </w:rPr>
        <w:t>下载下来是以头文件配合静态库或动态库的形式存在的，看不到</w:t>
      </w:r>
      <w:proofErr w:type="spellStart"/>
      <w:r>
        <w:rPr>
          <w:sz w:val="24"/>
          <w:szCs w:val="24"/>
        </w:rPr>
        <w:t>cpp</w:t>
      </w:r>
      <w:proofErr w:type="spellEnd"/>
      <w:r>
        <w:rPr>
          <w:sz w:val="24"/>
          <w:szCs w:val="24"/>
        </w:rPr>
        <w:t>代码，因此阅读会受限。现在</w:t>
      </w:r>
      <w:r>
        <w:rPr>
          <w:sz w:val="24"/>
          <w:szCs w:val="24"/>
        </w:rPr>
        <w:t>Web</w:t>
      </w:r>
      <w:r>
        <w:rPr>
          <w:sz w:val="24"/>
          <w:szCs w:val="24"/>
        </w:rPr>
        <w:t>技术高速发展，有没有办法用网页直接查看源代码，并且还有类似于</w:t>
      </w:r>
      <w:r>
        <w:rPr>
          <w:sz w:val="24"/>
          <w:szCs w:val="24"/>
        </w:rPr>
        <w:t>Code</w:t>
      </w:r>
      <w:r>
        <w:rPr>
          <w:sz w:val="24"/>
          <w:szCs w:val="24"/>
        </w:rPr>
        <w:t>的代码跳转功能呢？换句话说，如何把</w:t>
      </w:r>
      <w:r>
        <w:rPr>
          <w:sz w:val="24"/>
          <w:szCs w:val="24"/>
        </w:rPr>
        <w:t>C/C++</w:t>
      </w:r>
      <w:r>
        <w:rPr>
          <w:sz w:val="24"/>
          <w:szCs w:val="24"/>
        </w:rPr>
        <w:t>代码转化为前端页面，并且最好是静态的前端页面，就是一个难题了。</w:t>
      </w:r>
    </w:p>
    <w:p w14:paraId="22FC0B89" w14:textId="77777777" w:rsidR="007B343D" w:rsidRDefault="00BC4620">
      <w:pPr>
        <w:spacing w:line="400" w:lineRule="exact"/>
        <w:ind w:firstLineChars="200" w:firstLine="480"/>
        <w:rPr>
          <w:sz w:val="24"/>
          <w:szCs w:val="24"/>
        </w:rPr>
      </w:pPr>
      <w:r>
        <w:rPr>
          <w:sz w:val="24"/>
          <w:szCs w:val="24"/>
        </w:rPr>
        <w:t>幸运的是，</w:t>
      </w:r>
      <w:proofErr w:type="spellStart"/>
      <w:r>
        <w:rPr>
          <w:sz w:val="24"/>
          <w:szCs w:val="24"/>
        </w:rPr>
        <w:t>github</w:t>
      </w:r>
      <w:proofErr w:type="spellEnd"/>
      <w:r>
        <w:rPr>
          <w:sz w:val="24"/>
          <w:szCs w:val="24"/>
        </w:rPr>
        <w:t>上有人提前考虑到了这件事情，并且有了具体的</w:t>
      </w:r>
      <w:r w:rsidR="001F6992">
        <w:fldChar w:fldCharType="begin"/>
      </w:r>
      <w:r w:rsidR="001F6992">
        <w:instrText xml:space="preserve"> HYPERLINK "https://github.com/KDAB/codebrowser" </w:instrText>
      </w:r>
      <w:r w:rsidR="001F6992">
        <w:fldChar w:fldCharType="separate"/>
      </w:r>
      <w:r>
        <w:rPr>
          <w:sz w:val="24"/>
          <w:szCs w:val="24"/>
        </w:rPr>
        <w:t>项目</w:t>
      </w:r>
      <w:r w:rsidR="001F6992">
        <w:rPr>
          <w:sz w:val="24"/>
          <w:szCs w:val="24"/>
        </w:rPr>
        <w:fldChar w:fldCharType="end"/>
      </w:r>
      <w:r>
        <w:rPr>
          <w:rFonts w:hint="eastAsia"/>
          <w:sz w:val="24"/>
          <w:szCs w:val="24"/>
        </w:rPr>
        <w:t>。</w:t>
      </w:r>
      <w:r>
        <w:rPr>
          <w:sz w:val="24"/>
          <w:szCs w:val="24"/>
        </w:rPr>
        <w:t>并且原作者还基于这个框架弄出了一个在线的</w:t>
      </w:r>
      <w:hyperlink r:id="rId50" w:history="1">
        <w:r>
          <w:rPr>
            <w:sz w:val="24"/>
            <w:szCs w:val="24"/>
          </w:rPr>
          <w:t>源代码网站</w:t>
        </w:r>
      </w:hyperlink>
      <w:r>
        <w:rPr>
          <w:sz w:val="24"/>
          <w:szCs w:val="24"/>
        </w:rPr>
        <w:t>，方便开发者查看各个</w:t>
      </w:r>
      <w:r>
        <w:rPr>
          <w:sz w:val="24"/>
          <w:szCs w:val="24"/>
        </w:rPr>
        <w:t>C/C++</w:t>
      </w:r>
      <w:r>
        <w:rPr>
          <w:sz w:val="24"/>
          <w:szCs w:val="24"/>
        </w:rPr>
        <w:t>库的源代码，例如</w:t>
      </w:r>
      <w:r>
        <w:rPr>
          <w:sz w:val="24"/>
          <w:szCs w:val="24"/>
        </w:rPr>
        <w:t>Qt</w:t>
      </w:r>
      <w:r>
        <w:rPr>
          <w:sz w:val="24"/>
          <w:szCs w:val="24"/>
        </w:rPr>
        <w:t>、</w:t>
      </w:r>
      <w:r>
        <w:rPr>
          <w:sz w:val="24"/>
          <w:szCs w:val="24"/>
        </w:rPr>
        <w:t>GCC</w:t>
      </w:r>
      <w:r>
        <w:rPr>
          <w:sz w:val="24"/>
          <w:szCs w:val="24"/>
        </w:rPr>
        <w:t>、</w:t>
      </w:r>
      <w:r>
        <w:rPr>
          <w:sz w:val="24"/>
          <w:szCs w:val="24"/>
        </w:rPr>
        <w:t>Linux Kernel</w:t>
      </w:r>
      <w:r>
        <w:rPr>
          <w:sz w:val="24"/>
          <w:szCs w:val="24"/>
        </w:rPr>
        <w:t>、</w:t>
      </w:r>
      <w:r>
        <w:rPr>
          <w:sz w:val="24"/>
          <w:szCs w:val="24"/>
        </w:rPr>
        <w:t>GNU C Library</w:t>
      </w:r>
      <w:r>
        <w:rPr>
          <w:sz w:val="24"/>
          <w:szCs w:val="24"/>
        </w:rPr>
        <w:t>等。</w:t>
      </w:r>
    </w:p>
    <w:p w14:paraId="3A535A2A" w14:textId="77777777" w:rsidR="007B343D" w:rsidRDefault="00BC4620">
      <w:pPr>
        <w:spacing w:line="400" w:lineRule="exact"/>
        <w:ind w:firstLineChars="200" w:firstLine="480"/>
      </w:pPr>
      <w:r>
        <w:rPr>
          <w:sz w:val="24"/>
          <w:szCs w:val="24"/>
        </w:rPr>
        <w:t>那么问题来了，都有在线的网站了为什么还要自己搭建一个呢？原因就是这个网站在</w:t>
      </w:r>
      <w:proofErr w:type="gramStart"/>
      <w:r>
        <w:rPr>
          <w:sz w:val="24"/>
          <w:szCs w:val="24"/>
        </w:rPr>
        <w:t>国内被墙了</w:t>
      </w:r>
      <w:r>
        <w:rPr>
          <w:rFonts w:hint="eastAsia"/>
          <w:sz w:val="24"/>
          <w:szCs w:val="24"/>
        </w:rPr>
        <w:t>无</w:t>
      </w:r>
      <w:proofErr w:type="gramEnd"/>
      <w:r>
        <w:rPr>
          <w:rFonts w:hint="eastAsia"/>
          <w:sz w:val="24"/>
          <w:szCs w:val="24"/>
        </w:rPr>
        <w:t>法访问</w:t>
      </w:r>
      <w:r>
        <w:rPr>
          <w:sz w:val="24"/>
          <w:szCs w:val="24"/>
        </w:rPr>
        <w:t>。</w:t>
      </w:r>
      <w:r>
        <w:rPr>
          <w:rFonts w:hint="eastAsia"/>
          <w:sz w:val="24"/>
          <w:szCs w:val="24"/>
        </w:rPr>
        <w:t>为了</w:t>
      </w:r>
      <w:r>
        <w:rPr>
          <w:sz w:val="24"/>
          <w:szCs w:val="24"/>
        </w:rPr>
        <w:t>一劳永逸</w:t>
      </w:r>
      <w:r>
        <w:rPr>
          <w:rFonts w:hint="eastAsia"/>
          <w:sz w:val="24"/>
          <w:szCs w:val="24"/>
        </w:rPr>
        <w:t>解决这个问题，</w:t>
      </w:r>
      <w:r>
        <w:rPr>
          <w:sz w:val="24"/>
          <w:szCs w:val="24"/>
        </w:rPr>
        <w:t>因此决定自己搭建一个源代码网站。</w:t>
      </w:r>
    </w:p>
    <w:p w14:paraId="2AB6DD78"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96" w:name="_Toc9980"/>
      <w:bookmarkStart w:id="97" w:name="_Toc3715"/>
      <w:bookmarkStart w:id="98" w:name="_Toc19517"/>
      <w:r>
        <w:rPr>
          <w:rFonts w:eastAsia="黑体"/>
          <w:b w:val="0"/>
          <w:kern w:val="0"/>
          <w:sz w:val="28"/>
          <w:szCs w:val="28"/>
        </w:rPr>
        <w:t xml:space="preserve">2.4.2 </w:t>
      </w:r>
      <w:r>
        <w:rPr>
          <w:rFonts w:eastAsia="黑体" w:hint="eastAsia"/>
          <w:b w:val="0"/>
          <w:kern w:val="0"/>
          <w:sz w:val="28"/>
          <w:szCs w:val="28"/>
        </w:rPr>
        <w:t>工作原理简介</w:t>
      </w:r>
      <w:bookmarkEnd w:id="96"/>
      <w:bookmarkEnd w:id="97"/>
      <w:bookmarkEnd w:id="98"/>
    </w:p>
    <w:p w14:paraId="445B00C3" w14:textId="77777777" w:rsidR="007B343D" w:rsidRDefault="00BC4620">
      <w:pPr>
        <w:spacing w:line="400" w:lineRule="exact"/>
        <w:ind w:firstLineChars="200" w:firstLine="480"/>
        <w:rPr>
          <w:sz w:val="24"/>
          <w:szCs w:val="24"/>
        </w:rPr>
      </w:pPr>
      <w:r>
        <w:rPr>
          <w:sz w:val="24"/>
          <w:szCs w:val="24"/>
        </w:rPr>
        <w:t>[12]</w:t>
      </w:r>
      <w:proofErr w:type="spellStart"/>
      <w:r>
        <w:rPr>
          <w:rFonts w:hint="eastAsia"/>
          <w:sz w:val="24"/>
          <w:szCs w:val="24"/>
        </w:rPr>
        <w:t>Woboq</w:t>
      </w:r>
      <w:proofErr w:type="spellEnd"/>
      <w:r>
        <w:rPr>
          <w:rFonts w:hint="eastAsia"/>
          <w:sz w:val="24"/>
          <w:szCs w:val="24"/>
        </w:rPr>
        <w:t xml:space="preserve"> </w:t>
      </w:r>
      <w:proofErr w:type="spellStart"/>
      <w:r>
        <w:rPr>
          <w:rFonts w:hint="eastAsia"/>
          <w:sz w:val="24"/>
          <w:szCs w:val="24"/>
        </w:rPr>
        <w:t>CodeBrowser</w:t>
      </w:r>
      <w:proofErr w:type="spellEnd"/>
      <w:r>
        <w:rPr>
          <w:sz w:val="24"/>
          <w:szCs w:val="24"/>
        </w:rPr>
        <w:t>是基于</w:t>
      </w:r>
      <w:r>
        <w:rPr>
          <w:sz w:val="24"/>
          <w:szCs w:val="24"/>
        </w:rPr>
        <w:t>LLVM/Clang</w:t>
      </w:r>
      <w:r>
        <w:rPr>
          <w:sz w:val="24"/>
          <w:szCs w:val="24"/>
        </w:rPr>
        <w:t>实现的一个命令行工具。它通过深度解析</w:t>
      </w:r>
      <w:r>
        <w:rPr>
          <w:sz w:val="24"/>
          <w:szCs w:val="24"/>
        </w:rPr>
        <w:t>C/C++</w:t>
      </w:r>
      <w:r>
        <w:rPr>
          <w:sz w:val="24"/>
          <w:szCs w:val="24"/>
        </w:rPr>
        <w:t>源码生成最终我们需要的静态</w:t>
      </w:r>
      <w:r>
        <w:rPr>
          <w:sz w:val="24"/>
          <w:szCs w:val="24"/>
        </w:rPr>
        <w:t>HTML</w:t>
      </w:r>
      <w:r>
        <w:rPr>
          <w:sz w:val="24"/>
          <w:szCs w:val="24"/>
        </w:rPr>
        <w:t>文件。</w:t>
      </w:r>
      <w:proofErr w:type="spellStart"/>
      <w:r>
        <w:rPr>
          <w:sz w:val="24"/>
          <w:szCs w:val="24"/>
        </w:rPr>
        <w:t>Woboq</w:t>
      </w:r>
      <w:proofErr w:type="spellEnd"/>
      <w:r>
        <w:rPr>
          <w:sz w:val="24"/>
          <w:szCs w:val="24"/>
        </w:rPr>
        <w:t xml:space="preserve"> </w:t>
      </w:r>
      <w:proofErr w:type="spellStart"/>
      <w:r>
        <w:rPr>
          <w:sz w:val="24"/>
          <w:szCs w:val="24"/>
        </w:rPr>
        <w:t>CodeBrowser</w:t>
      </w:r>
      <w:proofErr w:type="spellEnd"/>
      <w:r>
        <w:rPr>
          <w:sz w:val="24"/>
          <w:szCs w:val="24"/>
        </w:rPr>
        <w:t>包含</w:t>
      </w:r>
      <w:proofErr w:type="spellStart"/>
      <w:r>
        <w:rPr>
          <w:sz w:val="24"/>
          <w:szCs w:val="24"/>
        </w:rPr>
        <w:t>codebrowser_generator</w:t>
      </w:r>
      <w:proofErr w:type="spellEnd"/>
      <w:r>
        <w:rPr>
          <w:sz w:val="24"/>
          <w:szCs w:val="24"/>
        </w:rPr>
        <w:t>和</w:t>
      </w:r>
      <w:proofErr w:type="spellStart"/>
      <w:r>
        <w:rPr>
          <w:sz w:val="24"/>
          <w:szCs w:val="24"/>
        </w:rPr>
        <w:t>codebrowser_indexgenerator</w:t>
      </w:r>
      <w:proofErr w:type="spellEnd"/>
      <w:r>
        <w:rPr>
          <w:sz w:val="24"/>
          <w:szCs w:val="24"/>
        </w:rPr>
        <w:t>两个子命令。生成</w:t>
      </w:r>
      <w:r>
        <w:rPr>
          <w:sz w:val="24"/>
          <w:szCs w:val="24"/>
        </w:rPr>
        <w:t>HTML</w:t>
      </w:r>
      <w:r>
        <w:rPr>
          <w:sz w:val="24"/>
          <w:szCs w:val="24"/>
        </w:rPr>
        <w:t>文件到最终可以通过浏览器阅读代码，整体分三个步骤：</w:t>
      </w:r>
    </w:p>
    <w:p w14:paraId="72390D35" w14:textId="77777777" w:rsidR="007B343D" w:rsidRDefault="00BC4620">
      <w:pPr>
        <w:spacing w:line="400" w:lineRule="exact"/>
        <w:ind w:firstLineChars="200" w:firstLine="480"/>
        <w:rPr>
          <w:sz w:val="24"/>
          <w:szCs w:val="24"/>
        </w:rPr>
      </w:pPr>
      <w:r>
        <w:rPr>
          <w:sz w:val="24"/>
          <w:szCs w:val="24"/>
        </w:rPr>
        <w:t xml:space="preserve">1. </w:t>
      </w:r>
      <w:r>
        <w:rPr>
          <w:sz w:val="24"/>
          <w:szCs w:val="24"/>
        </w:rPr>
        <w:t>先通过</w:t>
      </w:r>
      <w:proofErr w:type="spellStart"/>
      <w:r>
        <w:rPr>
          <w:sz w:val="24"/>
          <w:szCs w:val="24"/>
        </w:rPr>
        <w:t>codebrowser_generator</w:t>
      </w:r>
      <w:proofErr w:type="spellEnd"/>
      <w:r>
        <w:rPr>
          <w:sz w:val="24"/>
          <w:szCs w:val="24"/>
        </w:rPr>
        <w:t>解析</w:t>
      </w:r>
      <w:r>
        <w:rPr>
          <w:sz w:val="24"/>
          <w:szCs w:val="24"/>
        </w:rPr>
        <w:t>.h</w:t>
      </w:r>
      <w:r>
        <w:rPr>
          <w:sz w:val="24"/>
          <w:szCs w:val="24"/>
        </w:rPr>
        <w:t>和</w:t>
      </w:r>
      <w:r>
        <w:rPr>
          <w:sz w:val="24"/>
          <w:szCs w:val="24"/>
        </w:rPr>
        <w:t>.</w:t>
      </w:r>
      <w:proofErr w:type="spellStart"/>
      <w:r>
        <w:rPr>
          <w:sz w:val="24"/>
          <w:szCs w:val="24"/>
        </w:rPr>
        <w:t>cpp</w:t>
      </w:r>
      <w:proofErr w:type="spellEnd"/>
      <w:r>
        <w:rPr>
          <w:sz w:val="24"/>
          <w:szCs w:val="24"/>
        </w:rPr>
        <w:t>生成对应的</w:t>
      </w:r>
      <w:r>
        <w:rPr>
          <w:sz w:val="24"/>
          <w:szCs w:val="24"/>
        </w:rPr>
        <w:t>.h.html</w:t>
      </w:r>
      <w:r>
        <w:rPr>
          <w:sz w:val="24"/>
          <w:szCs w:val="24"/>
        </w:rPr>
        <w:t>和</w:t>
      </w:r>
      <w:r>
        <w:rPr>
          <w:sz w:val="24"/>
          <w:szCs w:val="24"/>
        </w:rPr>
        <w:t>.cpp.html</w:t>
      </w:r>
      <w:r>
        <w:rPr>
          <w:rFonts w:hint="eastAsia"/>
          <w:sz w:val="24"/>
          <w:szCs w:val="24"/>
        </w:rPr>
        <w:t>。</w:t>
      </w:r>
    </w:p>
    <w:p w14:paraId="11BC9854" w14:textId="77777777" w:rsidR="007B343D" w:rsidRDefault="00BC4620">
      <w:pPr>
        <w:spacing w:line="400" w:lineRule="exact"/>
        <w:ind w:firstLineChars="200" w:firstLine="480"/>
      </w:pPr>
      <w:r>
        <w:rPr>
          <w:sz w:val="24"/>
          <w:szCs w:val="24"/>
        </w:rPr>
        <w:t xml:space="preserve">2. </w:t>
      </w:r>
      <w:r>
        <w:rPr>
          <w:sz w:val="24"/>
          <w:szCs w:val="24"/>
        </w:rPr>
        <w:t>然后通过</w:t>
      </w:r>
      <w:proofErr w:type="spellStart"/>
      <w:r>
        <w:rPr>
          <w:sz w:val="24"/>
          <w:szCs w:val="24"/>
        </w:rPr>
        <w:t>codebrowser_indexgenerator</w:t>
      </w:r>
      <w:proofErr w:type="spellEnd"/>
      <w:r>
        <w:rPr>
          <w:sz w:val="24"/>
          <w:szCs w:val="24"/>
        </w:rPr>
        <w:t>为所有目录生成</w:t>
      </w:r>
      <w:r>
        <w:rPr>
          <w:sz w:val="24"/>
          <w:szCs w:val="24"/>
        </w:rPr>
        <w:t xml:space="preserve"> index.html</w:t>
      </w:r>
      <w:r>
        <w:rPr>
          <w:sz w:val="24"/>
          <w:szCs w:val="24"/>
        </w:rPr>
        <w:t>。</w:t>
      </w:r>
    </w:p>
    <w:p w14:paraId="0B2C7B8D" w14:textId="77777777" w:rsidR="007B343D" w:rsidRDefault="00BC4620">
      <w:pPr>
        <w:spacing w:line="400" w:lineRule="exact"/>
        <w:ind w:firstLineChars="200" w:firstLine="480"/>
      </w:pPr>
      <w:r>
        <w:rPr>
          <w:sz w:val="24"/>
          <w:szCs w:val="24"/>
        </w:rPr>
        <w:t xml:space="preserve">3. </w:t>
      </w:r>
      <w:r>
        <w:rPr>
          <w:sz w:val="24"/>
          <w:szCs w:val="24"/>
        </w:rPr>
        <w:t>最后把这些</w:t>
      </w:r>
      <w:r>
        <w:rPr>
          <w:sz w:val="24"/>
          <w:szCs w:val="24"/>
        </w:rPr>
        <w:t>HTML</w:t>
      </w:r>
      <w:r>
        <w:rPr>
          <w:sz w:val="24"/>
          <w:szCs w:val="24"/>
        </w:rPr>
        <w:t>文件拷贝到某个</w:t>
      </w:r>
      <w:r>
        <w:rPr>
          <w:sz w:val="24"/>
          <w:szCs w:val="24"/>
        </w:rPr>
        <w:t>Web</w:t>
      </w:r>
      <w:r>
        <w:rPr>
          <w:sz w:val="24"/>
          <w:szCs w:val="24"/>
        </w:rPr>
        <w:t>服务器上，就可以在浏览器里愉快地浏览</w:t>
      </w:r>
      <w:r>
        <w:rPr>
          <w:sz w:val="24"/>
          <w:szCs w:val="24"/>
        </w:rPr>
        <w:t>C/C++</w:t>
      </w:r>
      <w:r>
        <w:rPr>
          <w:sz w:val="24"/>
          <w:szCs w:val="24"/>
        </w:rPr>
        <w:t>项目的源码了。</w:t>
      </w:r>
    </w:p>
    <w:p w14:paraId="448C8A11" w14:textId="77777777" w:rsidR="007B343D" w:rsidRDefault="00BC4620">
      <w:pPr>
        <w:pStyle w:val="3"/>
        <w:keepNext w:val="0"/>
        <w:keepLines w:val="0"/>
        <w:widowControl/>
        <w:spacing w:before="240" w:after="120" w:line="400" w:lineRule="exact"/>
        <w:jc w:val="left"/>
        <w:rPr>
          <w:rFonts w:eastAsia="黑体"/>
          <w:b w:val="0"/>
          <w:kern w:val="0"/>
          <w:sz w:val="24"/>
          <w:szCs w:val="24"/>
        </w:rPr>
      </w:pPr>
      <w:bookmarkStart w:id="99" w:name="_Toc529"/>
      <w:bookmarkStart w:id="100" w:name="_Toc2756"/>
      <w:bookmarkStart w:id="101" w:name="_Toc17924"/>
      <w:r>
        <w:rPr>
          <w:rFonts w:eastAsia="黑体"/>
          <w:b w:val="0"/>
          <w:kern w:val="0"/>
          <w:sz w:val="28"/>
          <w:szCs w:val="28"/>
        </w:rPr>
        <w:t xml:space="preserve">2.4.3 </w:t>
      </w:r>
      <w:r>
        <w:rPr>
          <w:rFonts w:eastAsia="黑体" w:hint="eastAsia"/>
          <w:b w:val="0"/>
          <w:kern w:val="0"/>
          <w:sz w:val="28"/>
          <w:szCs w:val="28"/>
        </w:rPr>
        <w:t>安装</w:t>
      </w:r>
      <w:proofErr w:type="spellStart"/>
      <w:r>
        <w:rPr>
          <w:rFonts w:eastAsia="黑体" w:hint="eastAsia"/>
          <w:b w:val="0"/>
          <w:kern w:val="0"/>
          <w:sz w:val="28"/>
          <w:szCs w:val="28"/>
        </w:rPr>
        <w:t>Woboq</w:t>
      </w:r>
      <w:proofErr w:type="spellEnd"/>
      <w:r>
        <w:rPr>
          <w:rFonts w:eastAsia="黑体" w:hint="eastAsia"/>
          <w:b w:val="0"/>
          <w:kern w:val="0"/>
          <w:sz w:val="28"/>
          <w:szCs w:val="28"/>
        </w:rPr>
        <w:t xml:space="preserve"> </w:t>
      </w:r>
      <w:proofErr w:type="spellStart"/>
      <w:r>
        <w:rPr>
          <w:rFonts w:eastAsia="黑体" w:hint="eastAsia"/>
          <w:b w:val="0"/>
          <w:kern w:val="0"/>
          <w:sz w:val="28"/>
          <w:szCs w:val="28"/>
        </w:rPr>
        <w:t>CodeBrowser</w:t>
      </w:r>
      <w:proofErr w:type="spellEnd"/>
      <w:r>
        <w:rPr>
          <w:rFonts w:eastAsia="黑体" w:hint="eastAsia"/>
          <w:b w:val="0"/>
          <w:kern w:val="0"/>
          <w:sz w:val="28"/>
          <w:szCs w:val="28"/>
        </w:rPr>
        <w:t>工具</w:t>
      </w:r>
      <w:bookmarkEnd w:id="99"/>
      <w:bookmarkEnd w:id="100"/>
      <w:bookmarkEnd w:id="101"/>
    </w:p>
    <w:p w14:paraId="5E9990B4" w14:textId="77777777" w:rsidR="007B343D" w:rsidRDefault="00BC4620">
      <w:pPr>
        <w:spacing w:line="400" w:lineRule="exact"/>
        <w:ind w:firstLineChars="200" w:firstLine="480"/>
        <w:rPr>
          <w:sz w:val="24"/>
          <w:szCs w:val="24"/>
        </w:rPr>
      </w:pPr>
      <w:r>
        <w:rPr>
          <w:sz w:val="24"/>
          <w:szCs w:val="24"/>
        </w:rPr>
        <w:t>通过源码编译安装这个工具。</w:t>
      </w:r>
    </w:p>
    <w:p w14:paraId="44514420" w14:textId="77777777" w:rsidR="007B343D" w:rsidRDefault="00BC4620">
      <w:pPr>
        <w:spacing w:line="400" w:lineRule="exact"/>
        <w:ind w:firstLineChars="200" w:firstLine="480"/>
        <w:rPr>
          <w:sz w:val="24"/>
          <w:szCs w:val="24"/>
        </w:rPr>
      </w:pPr>
      <w:r>
        <w:rPr>
          <w:sz w:val="24"/>
          <w:szCs w:val="24"/>
        </w:rPr>
        <w:t>首先将该</w:t>
      </w:r>
      <w:r w:rsidR="001F6992">
        <w:fldChar w:fldCharType="begin"/>
      </w:r>
      <w:r w:rsidR="001F6992">
        <w:instrText xml:space="preserve"> HYPERLINK "https://github.com/KDAB/codebrowser" </w:instrText>
      </w:r>
      <w:r w:rsidR="001F6992">
        <w:fldChar w:fldCharType="separate"/>
      </w:r>
      <w:r>
        <w:rPr>
          <w:sz w:val="24"/>
          <w:szCs w:val="24"/>
        </w:rPr>
        <w:t>项目</w:t>
      </w:r>
      <w:r w:rsidR="001F6992">
        <w:rPr>
          <w:sz w:val="24"/>
          <w:szCs w:val="24"/>
        </w:rPr>
        <w:fldChar w:fldCharType="end"/>
      </w:r>
      <w:r>
        <w:rPr>
          <w:sz w:val="24"/>
          <w:szCs w:val="24"/>
        </w:rPr>
        <w:t>克隆到本地，由于需要用</w:t>
      </w:r>
      <w:r>
        <w:rPr>
          <w:rFonts w:hint="eastAsia"/>
          <w:sz w:val="24"/>
          <w:szCs w:val="24"/>
        </w:rPr>
        <w:t>LLVM/Clang</w:t>
      </w:r>
      <w:r>
        <w:rPr>
          <w:sz w:val="24"/>
          <w:szCs w:val="24"/>
        </w:rPr>
        <w:t>工具链，强烈建议在</w:t>
      </w:r>
      <w:r>
        <w:rPr>
          <w:sz w:val="24"/>
          <w:szCs w:val="24"/>
        </w:rPr>
        <w:t>Linux</w:t>
      </w:r>
      <w:r>
        <w:rPr>
          <w:sz w:val="24"/>
          <w:szCs w:val="24"/>
        </w:rPr>
        <w:t>下操作。</w:t>
      </w:r>
    </w:p>
    <w:p w14:paraId="7CAF4754" w14:textId="77777777" w:rsidR="007B343D" w:rsidRDefault="00BC4620">
      <w:pPr>
        <w:widowControl/>
        <w:numPr>
          <w:ilvl w:val="0"/>
          <w:numId w:val="32"/>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git </w:t>
      </w:r>
      <w:r>
        <w:rPr>
          <w:rFonts w:ascii="MonoLisa-Regular" w:eastAsia="Consolas" w:hAnsi="MonoLisa-Regular" w:cs="MonoLisa-Regular"/>
          <w:color w:val="A626A4"/>
          <w:sz w:val="20"/>
          <w:szCs w:val="20"/>
          <w:shd w:val="clear" w:color="auto" w:fill="F8F8F8"/>
        </w:rPr>
        <w:t>clone</w:t>
      </w:r>
      <w:r>
        <w:rPr>
          <w:rFonts w:ascii="MonoLisa-Regular" w:eastAsia="Consolas" w:hAnsi="MonoLisa-Regular" w:cs="MonoLisa-Regular"/>
          <w:color w:val="5C5C5C"/>
          <w:sz w:val="20"/>
          <w:szCs w:val="20"/>
          <w:shd w:val="clear" w:color="auto" w:fill="F8F8F8"/>
        </w:rPr>
        <w:t> https:</w:t>
      </w:r>
      <w:r>
        <w:rPr>
          <w:rFonts w:ascii="MonoLisa-Regular" w:eastAsia="Consolas" w:hAnsi="MonoLisa-Regular" w:cs="MonoLisa-Regular"/>
          <w:i/>
          <w:color w:val="A0A1A7"/>
          <w:sz w:val="20"/>
          <w:szCs w:val="20"/>
          <w:shd w:val="clear" w:color="auto" w:fill="F8F8F8"/>
        </w:rPr>
        <w:t>//github.com/KDAB/codebrowser.git</w:t>
      </w:r>
    </w:p>
    <w:p w14:paraId="6B505B32" w14:textId="77777777" w:rsidR="007B343D" w:rsidRDefault="00BC4620">
      <w:pPr>
        <w:spacing w:line="400" w:lineRule="exact"/>
        <w:ind w:firstLineChars="200" w:firstLine="480"/>
        <w:rPr>
          <w:sz w:val="24"/>
          <w:szCs w:val="24"/>
        </w:rPr>
      </w:pPr>
      <w:r>
        <w:rPr>
          <w:sz w:val="24"/>
          <w:szCs w:val="24"/>
        </w:rPr>
        <w:t>克隆下的项目中有三个目录比较重要，一是</w:t>
      </w:r>
      <w:r>
        <w:rPr>
          <w:rFonts w:hint="eastAsia"/>
          <w:sz w:val="24"/>
          <w:szCs w:val="24"/>
        </w:rPr>
        <w:t>data</w:t>
      </w:r>
      <w:r>
        <w:rPr>
          <w:sz w:val="24"/>
          <w:szCs w:val="24"/>
        </w:rPr>
        <w:t>目录，这是一些前端的资源文件，例如</w:t>
      </w:r>
      <w:proofErr w:type="spellStart"/>
      <w:r>
        <w:rPr>
          <w:sz w:val="24"/>
          <w:szCs w:val="24"/>
        </w:rPr>
        <w:t>png</w:t>
      </w:r>
      <w:proofErr w:type="spellEnd"/>
      <w:r>
        <w:rPr>
          <w:sz w:val="24"/>
          <w:szCs w:val="24"/>
        </w:rPr>
        <w:t>、</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等；二是</w:t>
      </w:r>
      <w:r>
        <w:rPr>
          <w:sz w:val="24"/>
          <w:szCs w:val="24"/>
        </w:rPr>
        <w:t>generator</w:t>
      </w:r>
      <w:r>
        <w:rPr>
          <w:sz w:val="24"/>
          <w:szCs w:val="24"/>
        </w:rPr>
        <w:t>目录，这是可执行文件</w:t>
      </w:r>
      <w:proofErr w:type="spellStart"/>
      <w:r>
        <w:rPr>
          <w:sz w:val="24"/>
          <w:szCs w:val="24"/>
        </w:rPr>
        <w:t>codebrowser_generator</w:t>
      </w:r>
      <w:proofErr w:type="spellEnd"/>
      <w:r>
        <w:rPr>
          <w:sz w:val="24"/>
          <w:szCs w:val="24"/>
        </w:rPr>
        <w:t>的源码目录；三是</w:t>
      </w:r>
      <w:proofErr w:type="spellStart"/>
      <w:r>
        <w:rPr>
          <w:sz w:val="24"/>
          <w:szCs w:val="24"/>
        </w:rPr>
        <w:t>indexgenerator</w:t>
      </w:r>
      <w:proofErr w:type="spellEnd"/>
      <w:r>
        <w:rPr>
          <w:sz w:val="24"/>
          <w:szCs w:val="24"/>
        </w:rPr>
        <w:t>，这是可执行文件</w:t>
      </w:r>
      <w:proofErr w:type="spellStart"/>
      <w:r>
        <w:rPr>
          <w:sz w:val="24"/>
          <w:szCs w:val="24"/>
        </w:rPr>
        <w:lastRenderedPageBreak/>
        <w:t>codebrowser_indexgenerator</w:t>
      </w:r>
      <w:proofErr w:type="spellEnd"/>
      <w:r>
        <w:rPr>
          <w:sz w:val="24"/>
          <w:szCs w:val="24"/>
        </w:rPr>
        <w:t>的源码目录。</w:t>
      </w:r>
    </w:p>
    <w:p w14:paraId="04C78CC5" w14:textId="77777777" w:rsidR="007B343D" w:rsidRDefault="00BC4620">
      <w:pPr>
        <w:spacing w:line="400" w:lineRule="exact"/>
        <w:ind w:firstLineChars="200" w:firstLine="480"/>
        <w:rPr>
          <w:sz w:val="24"/>
          <w:szCs w:val="24"/>
        </w:rPr>
      </w:pPr>
      <w:r>
        <w:rPr>
          <w:sz w:val="24"/>
          <w:szCs w:val="24"/>
        </w:rPr>
        <w:t>前面提到，编译这个工具需要用到</w:t>
      </w:r>
      <w:r>
        <w:rPr>
          <w:sz w:val="24"/>
          <w:szCs w:val="24"/>
        </w:rPr>
        <w:t>LLVM/Clang</w:t>
      </w:r>
      <w:r>
        <w:rPr>
          <w:sz w:val="24"/>
          <w:szCs w:val="24"/>
        </w:rPr>
        <w:t>工具链，结合</w:t>
      </w:r>
      <w:proofErr w:type="spellStart"/>
      <w:r>
        <w:rPr>
          <w:sz w:val="24"/>
          <w:szCs w:val="24"/>
        </w:rPr>
        <w:t>github</w:t>
      </w:r>
      <w:proofErr w:type="spellEnd"/>
      <w:r>
        <w:rPr>
          <w:sz w:val="24"/>
          <w:szCs w:val="24"/>
        </w:rPr>
        <w:t>上的</w:t>
      </w:r>
      <w:r w:rsidR="001F6992">
        <w:fldChar w:fldCharType="begin"/>
      </w:r>
      <w:r w:rsidR="001F6992">
        <w:instrText xml:space="preserve"> HYPERLINK "https://github.com/KDAB/codebrowser/issues/119" </w:instrText>
      </w:r>
      <w:r w:rsidR="001F6992">
        <w:fldChar w:fldCharType="separate"/>
      </w:r>
      <w:r>
        <w:rPr>
          <w:sz w:val="24"/>
          <w:szCs w:val="24"/>
        </w:rPr>
        <w:t>issue#119</w:t>
      </w:r>
      <w:r w:rsidR="001F6992">
        <w:rPr>
          <w:sz w:val="24"/>
          <w:szCs w:val="24"/>
        </w:rPr>
        <w:fldChar w:fldCharType="end"/>
      </w:r>
      <w:r>
        <w:rPr>
          <w:sz w:val="24"/>
          <w:szCs w:val="24"/>
        </w:rPr>
        <w:t>，使用</w:t>
      </w:r>
      <w:r>
        <w:rPr>
          <w:sz w:val="24"/>
          <w:szCs w:val="24"/>
        </w:rPr>
        <w:t>llvm-14</w:t>
      </w:r>
      <w:r>
        <w:rPr>
          <w:sz w:val="24"/>
          <w:szCs w:val="24"/>
        </w:rPr>
        <w:t>和</w:t>
      </w:r>
      <w:r>
        <w:rPr>
          <w:sz w:val="24"/>
          <w:szCs w:val="24"/>
        </w:rPr>
        <w:t>clang-14</w:t>
      </w:r>
      <w:r>
        <w:rPr>
          <w:sz w:val="24"/>
          <w:szCs w:val="24"/>
        </w:rPr>
        <w:t>的版本比较合适。以</w:t>
      </w:r>
      <w:r>
        <w:rPr>
          <w:sz w:val="24"/>
          <w:szCs w:val="24"/>
        </w:rPr>
        <w:t>Ubuntu</w:t>
      </w:r>
      <w:r>
        <w:rPr>
          <w:sz w:val="24"/>
          <w:szCs w:val="24"/>
        </w:rPr>
        <w:t>为例：</w:t>
      </w:r>
    </w:p>
    <w:p w14:paraId="767021ED" w14:textId="77777777" w:rsidR="007B343D" w:rsidRDefault="00BC4620">
      <w:pPr>
        <w:widowControl/>
        <w:numPr>
          <w:ilvl w:val="0"/>
          <w:numId w:val="33"/>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0A14F"/>
          <w:sz w:val="20"/>
          <w:szCs w:val="20"/>
          <w:shd w:val="clear" w:color="auto" w:fill="F8F8F8"/>
        </w:rPr>
        <w:t>sudo</w:t>
      </w:r>
      <w:proofErr w:type="spellEnd"/>
      <w:r>
        <w:rPr>
          <w:rFonts w:ascii="MonoLisa-Regular" w:eastAsia="Consolas" w:hAnsi="MonoLisa-Regular" w:cs="MonoLisa-Regular"/>
          <w:color w:val="5C5C5C"/>
          <w:sz w:val="20"/>
          <w:szCs w:val="20"/>
          <w:shd w:val="clear" w:color="auto" w:fill="F8F8F8"/>
        </w:rPr>
        <w:t> apt install llvm-</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 clang-</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 libclang-</w:t>
      </w:r>
      <w:r>
        <w:rPr>
          <w:rFonts w:ascii="MonoLisa-Regular" w:eastAsia="Consolas" w:hAnsi="MonoLisa-Regular" w:cs="MonoLisa-Regular"/>
          <w:color w:val="986801"/>
          <w:sz w:val="20"/>
          <w:szCs w:val="20"/>
          <w:shd w:val="clear" w:color="auto" w:fill="F8F8F8"/>
        </w:rPr>
        <w:t>14</w:t>
      </w:r>
      <w:r>
        <w:rPr>
          <w:rFonts w:ascii="MonoLisa-Regular" w:eastAsia="Consolas" w:hAnsi="MonoLisa-Regular" w:cs="MonoLisa-Regular"/>
          <w:color w:val="5C5C5C"/>
          <w:sz w:val="20"/>
          <w:szCs w:val="20"/>
          <w:shd w:val="clear" w:color="auto" w:fill="F8F8F8"/>
        </w:rPr>
        <w:t>-dev</w:t>
      </w:r>
    </w:p>
    <w:p w14:paraId="46D2826C" w14:textId="77777777" w:rsidR="007B343D" w:rsidRDefault="00BC4620">
      <w:pPr>
        <w:spacing w:line="400" w:lineRule="exact"/>
        <w:ind w:firstLineChars="200" w:firstLine="480"/>
        <w:jc w:val="left"/>
        <w:rPr>
          <w:sz w:val="24"/>
          <w:szCs w:val="24"/>
        </w:rPr>
      </w:pPr>
      <w:r>
        <w:rPr>
          <w:sz w:val="24"/>
          <w:szCs w:val="24"/>
        </w:rPr>
        <w:t>但是在</w:t>
      </w:r>
      <w:r>
        <w:rPr>
          <w:rFonts w:hint="eastAsia"/>
          <w:sz w:val="24"/>
          <w:szCs w:val="24"/>
        </w:rPr>
        <w:t>Ubuntu20.04</w:t>
      </w:r>
      <w:r>
        <w:rPr>
          <w:sz w:val="24"/>
          <w:szCs w:val="24"/>
        </w:rPr>
        <w:t>及以下的版本上会出现定位不到软件包的问题，官方提供了一个解决方案，</w:t>
      </w:r>
      <w:proofErr w:type="gramStart"/>
      <w:r>
        <w:rPr>
          <w:sz w:val="24"/>
          <w:szCs w:val="24"/>
        </w:rPr>
        <w:t>参见博客</w:t>
      </w:r>
      <w:proofErr w:type="gramEnd"/>
      <w:r w:rsidR="001F6992">
        <w:fldChar w:fldCharType="begin"/>
      </w:r>
      <w:r w:rsidR="001F6992">
        <w:instrText xml:space="preserve"> HYPERLINK "https://blog.csdn.net/weixin_50749380/article/details/128319851" </w:instrText>
      </w:r>
      <w:r w:rsidR="001F6992">
        <w:fldChar w:fldCharType="separate"/>
      </w:r>
      <w:r>
        <w:rPr>
          <w:sz w:val="24"/>
          <w:szCs w:val="24"/>
        </w:rPr>
        <w:t>https://blog.csdn.net/weixin_50749380/article/details/128319851</w:t>
      </w:r>
      <w:r w:rsidR="001F6992">
        <w:rPr>
          <w:sz w:val="24"/>
          <w:szCs w:val="24"/>
        </w:rPr>
        <w:fldChar w:fldCharType="end"/>
      </w:r>
    </w:p>
    <w:p w14:paraId="14E256DB" w14:textId="77777777" w:rsidR="007B343D" w:rsidRDefault="00BC4620">
      <w:pPr>
        <w:spacing w:line="400" w:lineRule="exact"/>
        <w:ind w:firstLineChars="200" w:firstLine="480"/>
        <w:rPr>
          <w:sz w:val="24"/>
          <w:szCs w:val="24"/>
        </w:rPr>
      </w:pPr>
      <w:r>
        <w:rPr>
          <w:sz w:val="24"/>
          <w:szCs w:val="24"/>
        </w:rPr>
        <w:t>这样</w:t>
      </w:r>
      <w:r>
        <w:rPr>
          <w:rFonts w:hint="eastAsia"/>
          <w:sz w:val="24"/>
          <w:szCs w:val="24"/>
        </w:rPr>
        <w:t>最重要的</w:t>
      </w:r>
      <w:r>
        <w:rPr>
          <w:sz w:val="24"/>
          <w:szCs w:val="24"/>
        </w:rPr>
        <w:t>编译环境就安装好了，紧接着需要构建这个项目并且将编译后的文件安装到本地。</w:t>
      </w:r>
      <w:r>
        <w:rPr>
          <w:rFonts w:hint="eastAsia"/>
          <w:sz w:val="24"/>
          <w:szCs w:val="24"/>
        </w:rPr>
        <w:t>由于</w:t>
      </w:r>
      <w:r>
        <w:rPr>
          <w:sz w:val="24"/>
          <w:szCs w:val="24"/>
        </w:rPr>
        <w:t>项目受</w:t>
      </w:r>
      <w:proofErr w:type="spellStart"/>
      <w:r>
        <w:rPr>
          <w:sz w:val="24"/>
          <w:szCs w:val="24"/>
        </w:rPr>
        <w:t>CMake</w:t>
      </w:r>
      <w:proofErr w:type="spellEnd"/>
      <w:r>
        <w:rPr>
          <w:sz w:val="24"/>
          <w:szCs w:val="24"/>
        </w:rPr>
        <w:t>管理，同时参考</w:t>
      </w:r>
      <w:r w:rsidR="001F6992">
        <w:fldChar w:fldCharType="begin"/>
      </w:r>
      <w:r w:rsidR="001F6992">
        <w:instrText xml:space="preserve"> HYPERLINK "https://github.com/KDAB/codebrowser/blob/master/README.md" </w:instrText>
      </w:r>
      <w:r w:rsidR="001F6992">
        <w:fldChar w:fldCharType="separate"/>
      </w:r>
      <w:r>
        <w:rPr>
          <w:sz w:val="24"/>
          <w:szCs w:val="24"/>
        </w:rPr>
        <w:t>官方文档</w:t>
      </w:r>
      <w:r w:rsidR="001F6992">
        <w:rPr>
          <w:sz w:val="24"/>
          <w:szCs w:val="24"/>
        </w:rPr>
        <w:fldChar w:fldCharType="end"/>
      </w:r>
      <w:r>
        <w:rPr>
          <w:sz w:val="24"/>
          <w:szCs w:val="24"/>
        </w:rPr>
        <w:t>，构建流程就很简单了。</w:t>
      </w:r>
    </w:p>
    <w:p w14:paraId="4A2ADF6F" w14:textId="77777777" w:rsidR="007B343D" w:rsidRDefault="00BC4620">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8F8F8"/>
        </w:rPr>
        <w:t>mkdir</w:t>
      </w:r>
      <w:proofErr w:type="spellEnd"/>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-p build</w:t>
      </w:r>
    </w:p>
    <w:p w14:paraId="69CA70ED" w14:textId="77777777" w:rsidR="007B343D" w:rsidRDefault="00BC462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cd</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build</w:t>
      </w:r>
    </w:p>
    <w:p w14:paraId="165B1881" w14:textId="77777777" w:rsidR="007B343D" w:rsidRDefault="007B343D">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3FC7CFA0" w14:textId="77777777" w:rsidR="007B343D" w:rsidRDefault="00BC462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FFFFF"/>
        </w:rPr>
        <w:t>cmake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-DCMAKE_C_COMPILER=clang-14 -DCMAKE_CXX_COMPILER=clang++-14 -DCMAKE_BUILD_TYPE=Release</w:t>
      </w:r>
      <w:proofErr w:type="gramStart"/>
      <w:r>
        <w:rPr>
          <w:rFonts w:ascii="MonoLisa-Regular" w:eastAsia="Consolas" w:hAnsi="MonoLisa-Regular" w:cs="MonoLisa-Regular"/>
          <w:color w:val="50A14F"/>
          <w:sz w:val="20"/>
          <w:szCs w:val="20"/>
          <w:shd w:val="clear" w:color="auto" w:fill="FFFFFF"/>
        </w:rPr>
        <w:t> ..</w:t>
      </w:r>
      <w:proofErr w:type="gramEnd"/>
      <w:r>
        <w:rPr>
          <w:rFonts w:ascii="MonoLisa-Regular" w:eastAsia="Consolas" w:hAnsi="MonoLisa-Regular" w:cs="MonoLisa-Regular"/>
          <w:color w:val="50A14F"/>
          <w:sz w:val="20"/>
          <w:szCs w:val="20"/>
          <w:shd w:val="clear" w:color="auto" w:fill="FFFFFF"/>
        </w:rPr>
        <w:t> # </w:t>
      </w:r>
      <w:r>
        <w:rPr>
          <w:rFonts w:ascii="MonoLisa-Regular" w:eastAsia="Consolas" w:hAnsi="MonoLisa-Regular" w:cs="MonoLisa-Regular"/>
          <w:color w:val="50A14F"/>
          <w:sz w:val="20"/>
          <w:szCs w:val="20"/>
          <w:shd w:val="clear" w:color="auto" w:fill="FFFFFF"/>
        </w:rPr>
        <w:t>除了</w:t>
      </w:r>
      <w:r>
        <w:rPr>
          <w:rFonts w:ascii="MonoLisa-Regular" w:eastAsia="Consolas" w:hAnsi="MonoLisa-Regular" w:cs="MonoLisa-Regular"/>
          <w:color w:val="50A14F"/>
          <w:sz w:val="20"/>
          <w:szCs w:val="20"/>
          <w:shd w:val="clear" w:color="auto" w:fill="FFFFFF"/>
        </w:rPr>
        <w:t> clang </w:t>
      </w:r>
      <w:r>
        <w:rPr>
          <w:rFonts w:ascii="MonoLisa-Regular" w:eastAsia="Consolas" w:hAnsi="MonoLisa-Regular" w:cs="MonoLisa-Regular"/>
          <w:color w:val="50A14F"/>
          <w:sz w:val="20"/>
          <w:szCs w:val="20"/>
          <w:shd w:val="clear" w:color="auto" w:fill="FFFFFF"/>
        </w:rPr>
        <w:t>还可能安装了</w:t>
      </w:r>
      <w:r>
        <w:rPr>
          <w:rFonts w:ascii="MonoLisa-Regular" w:eastAsia="Consolas" w:hAnsi="MonoLisa-Regular" w:cs="MonoLisa-Regular"/>
          <w:color w:val="50A14F"/>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gcc</w:t>
      </w:r>
      <w:proofErr w:type="spellEnd"/>
      <w:r>
        <w:rPr>
          <w:rFonts w:ascii="MonoLisa-Regular" w:eastAsia="Consolas" w:hAnsi="MonoLisa-Regular" w:cs="MonoLisa-Regular"/>
          <w:color w:val="50A14F"/>
          <w:sz w:val="20"/>
          <w:szCs w:val="20"/>
          <w:shd w:val="clear" w:color="auto" w:fill="FFFFFF"/>
        </w:rPr>
        <w:t> </w:t>
      </w:r>
      <w:r>
        <w:rPr>
          <w:rFonts w:ascii="MonoLisa-Regular" w:eastAsia="Consolas" w:hAnsi="MonoLisa-Regular" w:cs="MonoLisa-Regular"/>
          <w:color w:val="50A14F"/>
          <w:sz w:val="20"/>
          <w:szCs w:val="20"/>
          <w:shd w:val="clear" w:color="auto" w:fill="FFFFFF"/>
        </w:rPr>
        <w:t>等其他的编译器，所以指定一下；同时指定编译选项为</w:t>
      </w:r>
      <w:r>
        <w:rPr>
          <w:rFonts w:ascii="MonoLisa-Regular" w:eastAsia="Consolas" w:hAnsi="MonoLisa-Regular" w:cs="MonoLisa-Regular"/>
          <w:color w:val="50A14F"/>
          <w:sz w:val="20"/>
          <w:szCs w:val="20"/>
          <w:shd w:val="clear" w:color="auto" w:fill="FFFFFF"/>
        </w:rPr>
        <w:t> Release </w:t>
      </w:r>
      <w:r>
        <w:rPr>
          <w:rFonts w:ascii="MonoLisa-Regular" w:eastAsia="Consolas" w:hAnsi="MonoLisa-Regular" w:cs="MonoLisa-Regular"/>
          <w:color w:val="50A14F"/>
          <w:sz w:val="20"/>
          <w:szCs w:val="20"/>
          <w:shd w:val="clear" w:color="auto" w:fill="FFFFFF"/>
        </w:rPr>
        <w:t>，这个在</w:t>
      </w:r>
      <w:r>
        <w:rPr>
          <w:rFonts w:ascii="MonoLisa-Regular" w:eastAsia="Consolas" w:hAnsi="MonoLisa-Regular" w:cs="MonoLisa-Regular"/>
          <w:color w:val="50A14F"/>
          <w:sz w:val="20"/>
          <w:szCs w:val="20"/>
          <w:shd w:val="clear" w:color="auto" w:fill="FFFFFF"/>
        </w:rPr>
        <w:t> Linux </w:t>
      </w:r>
      <w:r>
        <w:rPr>
          <w:rFonts w:ascii="MonoLisa-Regular" w:eastAsia="Consolas" w:hAnsi="MonoLisa-Regular" w:cs="MonoLisa-Regular"/>
          <w:color w:val="50A14F"/>
          <w:sz w:val="20"/>
          <w:szCs w:val="20"/>
          <w:shd w:val="clear" w:color="auto" w:fill="FFFFFF"/>
        </w:rPr>
        <w:t>下没有影响</w:t>
      </w:r>
    </w:p>
    <w:p w14:paraId="6F7500E4" w14:textId="77777777" w:rsidR="007B343D" w:rsidRDefault="00BC4620">
      <w:pPr>
        <w:widowControl/>
        <w:numPr>
          <w:ilvl w:val="0"/>
          <w:numId w:val="34"/>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986801"/>
          <w:sz w:val="20"/>
          <w:szCs w:val="20"/>
          <w:shd w:val="clear" w:color="auto" w:fill="F8F8F8"/>
        </w:rPr>
        <w:t>make</w:t>
      </w:r>
    </w:p>
    <w:p w14:paraId="76B02DE0" w14:textId="77777777" w:rsidR="007B343D" w:rsidRDefault="00BC4620">
      <w:pPr>
        <w:widowControl/>
        <w:numPr>
          <w:ilvl w:val="0"/>
          <w:numId w:val="34"/>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986801"/>
          <w:sz w:val="20"/>
          <w:szCs w:val="20"/>
          <w:shd w:val="clear" w:color="auto" w:fill="FFFFFF"/>
        </w:rPr>
        <w:t>sudo</w:t>
      </w:r>
      <w:proofErr w:type="spellEnd"/>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make install # </w:t>
      </w:r>
      <w:r>
        <w:rPr>
          <w:rFonts w:ascii="MonoLisa-Regular" w:eastAsia="Consolas" w:hAnsi="MonoLisa-Regular" w:cs="MonoLisa-Regular"/>
          <w:color w:val="50A14F"/>
          <w:sz w:val="20"/>
          <w:szCs w:val="20"/>
          <w:shd w:val="clear" w:color="auto" w:fill="FFFFFF"/>
        </w:rPr>
        <w:t>必要加上</w:t>
      </w:r>
      <w:r>
        <w:rPr>
          <w:rFonts w:ascii="MonoLisa-Regular" w:eastAsia="Consolas" w:hAnsi="MonoLisa-Regular" w:cs="MonoLisa-Regular"/>
          <w:color w:val="50A14F"/>
          <w:sz w:val="20"/>
          <w:szCs w:val="20"/>
          <w:shd w:val="clear" w:color="auto" w:fill="FFFFFF"/>
        </w:rPr>
        <w:t> </w:t>
      </w:r>
      <w:proofErr w:type="spellStart"/>
      <w:r>
        <w:rPr>
          <w:rFonts w:ascii="MonoLisa-Regular" w:eastAsia="Consolas" w:hAnsi="MonoLisa-Regular" w:cs="MonoLisa-Regular"/>
          <w:color w:val="50A14F"/>
          <w:sz w:val="20"/>
          <w:szCs w:val="20"/>
          <w:shd w:val="clear" w:color="auto" w:fill="FFFFFF"/>
        </w:rPr>
        <w:t>sudo</w:t>
      </w:r>
      <w:proofErr w:type="spellEnd"/>
    </w:p>
    <w:p w14:paraId="5FDCDEBD" w14:textId="77777777" w:rsidR="007B343D" w:rsidRDefault="00BC4620">
      <w:pPr>
        <w:spacing w:line="400" w:lineRule="exact"/>
        <w:ind w:firstLineChars="200" w:firstLine="480"/>
        <w:rPr>
          <w:sz w:val="24"/>
          <w:szCs w:val="24"/>
        </w:rPr>
      </w:pPr>
      <w:r>
        <w:rPr>
          <w:rFonts w:hint="eastAsia"/>
          <w:sz w:val="24"/>
          <w:szCs w:val="24"/>
        </w:rPr>
        <w:t>安装完毕以后</w:t>
      </w:r>
      <w:r>
        <w:rPr>
          <w:rFonts w:hint="eastAsia"/>
          <w:sz w:val="24"/>
          <w:szCs w:val="24"/>
        </w:rPr>
        <w:t>data</w:t>
      </w:r>
      <w:r>
        <w:rPr>
          <w:sz w:val="24"/>
          <w:szCs w:val="24"/>
        </w:rPr>
        <w:t>目录，两个可执行文件</w:t>
      </w:r>
      <w:proofErr w:type="spellStart"/>
      <w:r>
        <w:rPr>
          <w:sz w:val="24"/>
          <w:szCs w:val="24"/>
        </w:rPr>
        <w:t>codebrowser_generator</w:t>
      </w:r>
      <w:proofErr w:type="spellEnd"/>
      <w:r>
        <w:rPr>
          <w:sz w:val="24"/>
          <w:szCs w:val="24"/>
        </w:rPr>
        <w:t>和</w:t>
      </w:r>
      <w:proofErr w:type="spellStart"/>
      <w:r>
        <w:rPr>
          <w:sz w:val="24"/>
          <w:szCs w:val="24"/>
        </w:rPr>
        <w:t>codebrowser_indexgenerator</w:t>
      </w:r>
      <w:proofErr w:type="spellEnd"/>
      <w:r>
        <w:rPr>
          <w:sz w:val="24"/>
          <w:szCs w:val="24"/>
        </w:rPr>
        <w:t>就成功安装到本地了。</w:t>
      </w:r>
    </w:p>
    <w:p w14:paraId="3759D5F2" w14:textId="30AAC99D" w:rsidR="007B343D" w:rsidRDefault="00E55F42">
      <w:pPr>
        <w:jc w:val="center"/>
        <w:rPr>
          <w:sz w:val="24"/>
          <w:szCs w:val="24"/>
        </w:rPr>
      </w:pPr>
      <w:r>
        <w:rPr>
          <w:rFonts w:hint="eastAsia"/>
          <w:noProof/>
          <w:sz w:val="24"/>
          <w:szCs w:val="24"/>
        </w:rPr>
        <w:drawing>
          <wp:inline distT="0" distB="0" distL="0" distR="0" wp14:anchorId="173C47FF" wp14:editId="6C7F2EBD">
            <wp:extent cx="5067300" cy="2571750"/>
            <wp:effectExtent l="0" t="0" r="0" b="0"/>
            <wp:docPr id="24" name="图片 3"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ea0ea86b45634374ae95427485db4ef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7300" cy="2571750"/>
                    </a:xfrm>
                    <a:prstGeom prst="rect">
                      <a:avLst/>
                    </a:prstGeom>
                    <a:noFill/>
                    <a:ln>
                      <a:noFill/>
                    </a:ln>
                    <a:effectLst/>
                  </pic:spPr>
                </pic:pic>
              </a:graphicData>
            </a:graphic>
          </wp:inline>
        </w:drawing>
      </w:r>
    </w:p>
    <w:p w14:paraId="0C71843A" w14:textId="77777777" w:rsidR="007B343D" w:rsidRDefault="00BC4620">
      <w:pPr>
        <w:spacing w:before="120" w:after="240" w:line="400" w:lineRule="exact"/>
        <w:jc w:val="center"/>
      </w:pPr>
      <w:r>
        <w:rPr>
          <w:rFonts w:hint="eastAsia"/>
        </w:rPr>
        <w:t>图</w:t>
      </w:r>
      <w:r>
        <w:rPr>
          <w:rFonts w:hint="eastAsia"/>
        </w:rPr>
        <w:t>2-</w:t>
      </w:r>
      <w:r>
        <w:t>20</w:t>
      </w:r>
      <w:r>
        <w:rPr>
          <w:rFonts w:hint="eastAsia"/>
        </w:rPr>
        <w:t xml:space="preserve"> </w:t>
      </w:r>
      <w:proofErr w:type="spellStart"/>
      <w:r>
        <w:rPr>
          <w:rFonts w:hint="eastAsia"/>
        </w:rPr>
        <w:t>woboq</w:t>
      </w:r>
      <w:proofErr w:type="spellEnd"/>
      <w:r>
        <w:rPr>
          <w:rFonts w:hint="eastAsia"/>
        </w:rPr>
        <w:t>工具安装结果</w:t>
      </w:r>
    </w:p>
    <w:p w14:paraId="79EA5A57"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02" w:name="_Toc30903"/>
      <w:bookmarkStart w:id="103" w:name="_Toc14234"/>
      <w:bookmarkStart w:id="104" w:name="_Toc27288"/>
      <w:r>
        <w:rPr>
          <w:rFonts w:eastAsia="黑体"/>
          <w:b w:val="0"/>
          <w:kern w:val="0"/>
          <w:sz w:val="28"/>
          <w:szCs w:val="28"/>
        </w:rPr>
        <w:t xml:space="preserve">2.4.4 </w:t>
      </w:r>
      <w:r>
        <w:rPr>
          <w:rFonts w:eastAsia="黑体" w:hint="eastAsia"/>
          <w:b w:val="0"/>
          <w:kern w:val="0"/>
          <w:sz w:val="28"/>
          <w:szCs w:val="28"/>
        </w:rPr>
        <w:t>如何使用</w:t>
      </w:r>
      <w:bookmarkEnd w:id="102"/>
      <w:bookmarkEnd w:id="103"/>
      <w:bookmarkEnd w:id="104"/>
    </w:p>
    <w:p w14:paraId="2E98C16E" w14:textId="77777777" w:rsidR="007B343D" w:rsidRDefault="00BC4620">
      <w:pPr>
        <w:spacing w:line="400" w:lineRule="exact"/>
        <w:ind w:firstLineChars="200" w:firstLine="480"/>
        <w:rPr>
          <w:sz w:val="24"/>
          <w:szCs w:val="24"/>
        </w:rPr>
      </w:pPr>
      <w:r>
        <w:rPr>
          <w:rFonts w:hint="eastAsia"/>
          <w:sz w:val="24"/>
          <w:szCs w:val="24"/>
        </w:rPr>
        <w:t>接下来以</w:t>
      </w:r>
      <w:r>
        <w:rPr>
          <w:rFonts w:hint="eastAsia"/>
          <w:sz w:val="24"/>
          <w:szCs w:val="24"/>
        </w:rPr>
        <w:t>googletest-1.12.1</w:t>
      </w:r>
      <w:r>
        <w:rPr>
          <w:sz w:val="24"/>
          <w:szCs w:val="24"/>
        </w:rPr>
        <w:t>为例，展示如何使用这个工具构建静态的源代码网</w:t>
      </w:r>
      <w:r>
        <w:rPr>
          <w:sz w:val="24"/>
          <w:szCs w:val="24"/>
        </w:rPr>
        <w:lastRenderedPageBreak/>
        <w:t>站。</w:t>
      </w:r>
    </w:p>
    <w:p w14:paraId="35415C53" w14:textId="77777777" w:rsidR="007B343D" w:rsidRDefault="00BC4620">
      <w:pPr>
        <w:spacing w:line="400" w:lineRule="exact"/>
        <w:ind w:firstLineChars="200" w:firstLine="482"/>
        <w:rPr>
          <w:b/>
          <w:sz w:val="24"/>
        </w:rPr>
      </w:pPr>
      <w:r>
        <w:rPr>
          <w:rFonts w:hint="eastAsia"/>
          <w:b/>
          <w:sz w:val="24"/>
        </w:rPr>
        <w:t>1</w:t>
      </w:r>
      <w:r>
        <w:rPr>
          <w:rFonts w:hint="eastAsia"/>
          <w:b/>
          <w:sz w:val="24"/>
        </w:rPr>
        <w:t>、生成</w:t>
      </w:r>
      <w:proofErr w:type="spellStart"/>
      <w:r>
        <w:rPr>
          <w:rFonts w:hint="eastAsia"/>
          <w:b/>
          <w:sz w:val="24"/>
        </w:rPr>
        <w:t>compile_commands.json</w:t>
      </w:r>
      <w:proofErr w:type="spellEnd"/>
    </w:p>
    <w:p w14:paraId="277F9AF2" w14:textId="77777777" w:rsidR="007B343D" w:rsidRDefault="00BC4620">
      <w:pPr>
        <w:spacing w:line="400" w:lineRule="exact"/>
        <w:ind w:firstLineChars="200" w:firstLine="480"/>
        <w:rPr>
          <w:sz w:val="24"/>
          <w:szCs w:val="24"/>
        </w:rPr>
      </w:pPr>
      <w:r>
        <w:rPr>
          <w:sz w:val="24"/>
          <w:szCs w:val="24"/>
        </w:rPr>
        <w:t>[13]</w:t>
      </w:r>
      <w:proofErr w:type="spellStart"/>
      <w:r>
        <w:rPr>
          <w:rFonts w:hint="eastAsia"/>
          <w:sz w:val="24"/>
          <w:szCs w:val="24"/>
        </w:rPr>
        <w:t>compile_commands.json</w:t>
      </w:r>
      <w:proofErr w:type="spellEnd"/>
      <w:r>
        <w:rPr>
          <w:rFonts w:hint="eastAsia"/>
          <w:sz w:val="24"/>
          <w:szCs w:val="24"/>
        </w:rPr>
        <w:t>文件是一种特定格式的</w:t>
      </w:r>
      <w:r w:rsidR="001F6992">
        <w:fldChar w:fldCharType="begin"/>
      </w:r>
      <w:r w:rsidR="001F6992">
        <w:instrText xml:space="preserve"> HYPERLINK "https://sarcasm.github.io/notes/dev/compilation-database.html" </w:instrText>
      </w:r>
      <w:r w:rsidR="001F6992">
        <w:fldChar w:fldCharType="separate"/>
      </w:r>
      <w:r>
        <w:rPr>
          <w:sz w:val="24"/>
          <w:szCs w:val="24"/>
        </w:rPr>
        <w:t>compilation database</w:t>
      </w:r>
      <w:r w:rsidR="001F6992">
        <w:rPr>
          <w:sz w:val="24"/>
          <w:szCs w:val="24"/>
        </w:rPr>
        <w:fldChar w:fldCharType="end"/>
      </w:r>
      <w:r>
        <w:rPr>
          <w:sz w:val="24"/>
          <w:szCs w:val="24"/>
        </w:rPr>
        <w:t>文件，而所谓</w:t>
      </w:r>
      <w:r>
        <w:rPr>
          <w:sz w:val="24"/>
          <w:szCs w:val="24"/>
        </w:rPr>
        <w:t>compilation database</w:t>
      </w:r>
      <w:r>
        <w:rPr>
          <w:sz w:val="24"/>
          <w:szCs w:val="24"/>
        </w:rPr>
        <w:t>其实很简单，它里面记录的是每一个源码文件在编译时详细的信息（包括文件路径，文件名，编译选项等等）。而</w:t>
      </w:r>
      <w:proofErr w:type="spellStart"/>
      <w:r>
        <w:rPr>
          <w:sz w:val="24"/>
          <w:szCs w:val="24"/>
        </w:rPr>
        <w:t>compile_commands.json</w:t>
      </w:r>
      <w:proofErr w:type="spellEnd"/>
      <w:r>
        <w:rPr>
          <w:sz w:val="24"/>
          <w:szCs w:val="24"/>
        </w:rPr>
        <w:t>文件是</w:t>
      </w:r>
      <w:r w:rsidR="001F6992">
        <w:fldChar w:fldCharType="begin"/>
      </w:r>
      <w:r w:rsidR="001F6992">
        <w:instrText xml:space="preserve"> HYPERLINK "https://clang.llvm.org/docs/LibTooling.html" </w:instrText>
      </w:r>
      <w:r w:rsidR="001F6992">
        <w:fldChar w:fldCharType="separate"/>
      </w:r>
      <w:r>
        <w:rPr>
          <w:sz w:val="24"/>
          <w:szCs w:val="24"/>
        </w:rPr>
        <w:t>LibTooling</w:t>
      </w:r>
      <w:r w:rsidR="001F6992">
        <w:rPr>
          <w:sz w:val="24"/>
          <w:szCs w:val="24"/>
        </w:rPr>
        <w:fldChar w:fldCharType="end"/>
      </w:r>
      <w:r>
        <w:rPr>
          <w:sz w:val="24"/>
          <w:szCs w:val="24"/>
        </w:rPr>
        <w:t>需要的以</w:t>
      </w:r>
      <w:r>
        <w:rPr>
          <w:sz w:val="24"/>
          <w:szCs w:val="24"/>
        </w:rPr>
        <w:t>json</w:t>
      </w:r>
      <w:r>
        <w:rPr>
          <w:sz w:val="24"/>
          <w:szCs w:val="24"/>
        </w:rPr>
        <w:t>格式呈现的</w:t>
      </w:r>
      <w:r>
        <w:rPr>
          <w:sz w:val="24"/>
          <w:szCs w:val="24"/>
        </w:rPr>
        <w:t>compilation database</w:t>
      </w:r>
      <w:r>
        <w:rPr>
          <w:sz w:val="24"/>
          <w:szCs w:val="24"/>
        </w:rPr>
        <w:t>文件，以下截取的是</w:t>
      </w:r>
      <w:proofErr w:type="spellStart"/>
      <w:r>
        <w:rPr>
          <w:sz w:val="24"/>
          <w:szCs w:val="24"/>
        </w:rPr>
        <w:t>compile_commands.json</w:t>
      </w:r>
      <w:proofErr w:type="spellEnd"/>
      <w:r>
        <w:rPr>
          <w:sz w:val="24"/>
          <w:szCs w:val="24"/>
        </w:rPr>
        <w:t>中的一个</w:t>
      </w:r>
      <w:r>
        <w:rPr>
          <w:sz w:val="24"/>
          <w:szCs w:val="24"/>
        </w:rPr>
        <w:t>entry</w:t>
      </w:r>
      <w:r>
        <w:rPr>
          <w:sz w:val="24"/>
          <w:szCs w:val="24"/>
        </w:rPr>
        <w:t>：</w:t>
      </w:r>
    </w:p>
    <w:p w14:paraId="6567F1A1"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5FADA4C6"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2397205D"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77C160DB"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"arguments"</w:t>
      </w:r>
      <w:r>
        <w:rPr>
          <w:rFonts w:ascii="MonoLisa-Regular" w:eastAsia="Consolas" w:hAnsi="MonoLisa-Regular" w:cs="MonoLisa-Regular"/>
          <w:color w:val="5C5C5C"/>
          <w:sz w:val="20"/>
          <w:szCs w:val="20"/>
          <w:shd w:val="clear" w:color="auto" w:fill="FFFFFF"/>
        </w:rPr>
        <w:t>: [</w:t>
      </w:r>
    </w:p>
    <w:p w14:paraId="50AD9FED"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c++</w:t>
      </w:r>
      <w:proofErr w:type="spellEnd"/>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w:t>
      </w:r>
    </w:p>
    <w:p w14:paraId="2FDD365E"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"-c"</w:t>
      </w:r>
      <w:r>
        <w:rPr>
          <w:rFonts w:ascii="MonoLisa-Regular" w:eastAsia="Consolas" w:hAnsi="MonoLisa-Regular" w:cs="MonoLisa-Regular"/>
          <w:color w:val="5C5C5C"/>
          <w:sz w:val="20"/>
          <w:szCs w:val="20"/>
          <w:shd w:val="clear" w:color="auto" w:fill="FFFFFF"/>
        </w:rPr>
        <w:t>,</w:t>
      </w:r>
    </w:p>
    <w:p w14:paraId="547B83DF"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"-g"</w:t>
      </w:r>
      <w:r>
        <w:rPr>
          <w:rFonts w:ascii="MonoLisa-Regular" w:eastAsia="Consolas" w:hAnsi="MonoLisa-Regular" w:cs="MonoLisa-Regular"/>
          <w:color w:val="5C5C5C"/>
          <w:sz w:val="20"/>
          <w:szCs w:val="20"/>
          <w:shd w:val="clear" w:color="auto" w:fill="F8F8F8"/>
        </w:rPr>
        <w:t>,</w:t>
      </w:r>
    </w:p>
    <w:p w14:paraId="217EE60B"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"-O2"</w:t>
      </w:r>
      <w:r>
        <w:rPr>
          <w:rFonts w:ascii="MonoLisa-Regular" w:eastAsia="Consolas" w:hAnsi="MonoLisa-Regular" w:cs="MonoLisa-Regular"/>
          <w:color w:val="5C5C5C"/>
          <w:sz w:val="20"/>
          <w:szCs w:val="20"/>
          <w:shd w:val="clear" w:color="auto" w:fill="FFFFFF"/>
        </w:rPr>
        <w:t>,</w:t>
      </w:r>
    </w:p>
    <w:p w14:paraId="1C4BFA48"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Werror</w:t>
      </w:r>
      <w:proofErr w:type="spellEnd"/>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w:t>
      </w:r>
    </w:p>
    <w:p w14:paraId="29CD5E2B"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"-std=</w:t>
      </w:r>
      <w:proofErr w:type="spellStart"/>
      <w:r>
        <w:rPr>
          <w:rFonts w:ascii="MonoLisa-Regular" w:eastAsia="Consolas" w:hAnsi="MonoLisa-Regular" w:cs="MonoLisa-Regular"/>
          <w:color w:val="50A14F"/>
          <w:sz w:val="20"/>
          <w:szCs w:val="20"/>
          <w:shd w:val="clear" w:color="auto" w:fill="FFFFFF"/>
        </w:rPr>
        <w:t>c++</w:t>
      </w:r>
      <w:proofErr w:type="spellEnd"/>
      <w:r>
        <w:rPr>
          <w:rFonts w:ascii="MonoLisa-Regular" w:eastAsia="Consolas" w:hAnsi="MonoLisa-Regular" w:cs="MonoLisa-Regular"/>
          <w:color w:val="50A14F"/>
          <w:sz w:val="20"/>
          <w:szCs w:val="20"/>
          <w:shd w:val="clear" w:color="auto" w:fill="FFFFFF"/>
        </w:rPr>
        <w:t>0x"</w:t>
      </w:r>
      <w:r>
        <w:rPr>
          <w:rFonts w:ascii="MonoLisa-Regular" w:eastAsia="Consolas" w:hAnsi="MonoLisa-Regular" w:cs="MonoLisa-Regular"/>
          <w:color w:val="5C5C5C"/>
          <w:sz w:val="20"/>
          <w:szCs w:val="20"/>
          <w:shd w:val="clear" w:color="auto" w:fill="FFFFFF"/>
        </w:rPr>
        <w:t>,</w:t>
      </w:r>
    </w:p>
    <w:p w14:paraId="46A2726F"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"-Wall"</w:t>
      </w:r>
      <w:r>
        <w:rPr>
          <w:rFonts w:ascii="MonoLisa-Regular" w:eastAsia="Consolas" w:hAnsi="MonoLisa-Regular" w:cs="MonoLisa-Regular"/>
          <w:color w:val="5C5C5C"/>
          <w:sz w:val="20"/>
          <w:szCs w:val="20"/>
          <w:shd w:val="clear" w:color="auto" w:fill="F8F8F8"/>
        </w:rPr>
        <w:t>,</w:t>
      </w:r>
    </w:p>
    <w:p w14:paraId="610CEBDB"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r>
        <w:rPr>
          <w:rFonts w:ascii="MonoLisa-Regular" w:eastAsia="Consolas" w:hAnsi="MonoLisa-Regular" w:cs="MonoLisa-Regular"/>
          <w:color w:val="50A14F"/>
          <w:sz w:val="20"/>
          <w:szCs w:val="20"/>
          <w:shd w:val="clear" w:color="auto" w:fill="FFFFFF"/>
        </w:rPr>
        <w:t>fPIC</w:t>
      </w:r>
      <w:proofErr w:type="spellEnd"/>
      <w:r>
        <w:rPr>
          <w:rFonts w:ascii="MonoLisa-Regular" w:eastAsia="Consolas" w:hAnsi="MonoLisa-Regular" w:cs="MonoLisa-Regular"/>
          <w:color w:val="50A14F"/>
          <w:sz w:val="20"/>
          <w:szCs w:val="20"/>
          <w:shd w:val="clear" w:color="auto" w:fill="FFFFFF"/>
        </w:rPr>
        <w:t>"</w:t>
      </w:r>
      <w:r>
        <w:rPr>
          <w:rFonts w:ascii="MonoLisa-Regular" w:eastAsia="Consolas" w:hAnsi="MonoLisa-Regular" w:cs="MonoLisa-Regular"/>
          <w:color w:val="5C5C5C"/>
          <w:sz w:val="20"/>
          <w:szCs w:val="20"/>
          <w:shd w:val="clear" w:color="auto" w:fill="FFFFFF"/>
        </w:rPr>
        <w:t>,</w:t>
      </w:r>
    </w:p>
    <w:p w14:paraId="47C1211A"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"-o"</w:t>
      </w:r>
      <w:r>
        <w:rPr>
          <w:rFonts w:ascii="MonoLisa-Regular" w:eastAsia="Consolas" w:hAnsi="MonoLisa-Regular" w:cs="MonoLisa-Regular"/>
          <w:color w:val="5C5C5C"/>
          <w:sz w:val="20"/>
          <w:szCs w:val="20"/>
          <w:shd w:val="clear" w:color="auto" w:fill="F8F8F8"/>
        </w:rPr>
        <w:t>,</w:t>
      </w:r>
    </w:p>
    <w:p w14:paraId="571FB58A"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w:t>
      </w:r>
      <w:proofErr w:type="spellStart"/>
      <w:proofErr w:type="gramStart"/>
      <w:r>
        <w:rPr>
          <w:rFonts w:ascii="MonoLisa-Regular" w:eastAsia="Consolas" w:hAnsi="MonoLisa-Regular" w:cs="MonoLisa-Regular"/>
          <w:color w:val="50A14F"/>
          <w:sz w:val="20"/>
          <w:szCs w:val="20"/>
          <w:shd w:val="clear" w:color="auto" w:fill="FFFFFF"/>
        </w:rPr>
        <w:t>attrs.o</w:t>
      </w:r>
      <w:proofErr w:type="spellEnd"/>
      <w:proofErr w:type="gramEnd"/>
      <w:r>
        <w:rPr>
          <w:rFonts w:ascii="MonoLisa-Regular" w:eastAsia="Consolas" w:hAnsi="MonoLisa-Regular" w:cs="MonoLisa-Regular"/>
          <w:color w:val="50A14F"/>
          <w:sz w:val="20"/>
          <w:szCs w:val="20"/>
          <w:shd w:val="clear" w:color="auto" w:fill="FFFFFF"/>
        </w:rPr>
        <w:t>"</w:t>
      </w:r>
      <w:r>
        <w:rPr>
          <w:rFonts w:ascii="MonoLisa-Regular" w:eastAsia="Consolas" w:hAnsi="MonoLisa-Regular" w:cs="MonoLisa-Regular"/>
          <w:color w:val="5C5C5C"/>
          <w:sz w:val="20"/>
          <w:szCs w:val="20"/>
          <w:shd w:val="clear" w:color="auto" w:fill="FFFFFF"/>
        </w:rPr>
        <w:t>,</w:t>
      </w:r>
    </w:p>
    <w:p w14:paraId="768459D4"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"attrs.cc"</w:t>
      </w:r>
    </w:p>
    <w:p w14:paraId="4E770D08"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p>
    <w:p w14:paraId="483BBEDA"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986801"/>
          <w:sz w:val="20"/>
          <w:szCs w:val="20"/>
          <w:shd w:val="clear" w:color="auto" w:fill="F8F8F8"/>
        </w:rPr>
        <w:t>"directory"</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50A14F"/>
          <w:sz w:val="20"/>
          <w:szCs w:val="20"/>
          <w:shd w:val="clear" w:color="auto" w:fill="F8F8F8"/>
        </w:rPr>
        <w:t>"/home/</w:t>
      </w:r>
      <w:proofErr w:type="spellStart"/>
      <w:r>
        <w:rPr>
          <w:rFonts w:ascii="MonoLisa-Regular" w:eastAsia="Consolas" w:hAnsi="MonoLisa-Regular" w:cs="MonoLisa-Regular"/>
          <w:color w:val="50A14F"/>
          <w:sz w:val="20"/>
          <w:szCs w:val="20"/>
          <w:shd w:val="clear" w:color="auto" w:fill="F8F8F8"/>
        </w:rPr>
        <w:t>astrol</w:t>
      </w:r>
      <w:proofErr w:type="spellEnd"/>
      <w:r>
        <w:rPr>
          <w:rFonts w:ascii="MonoLisa-Regular" w:eastAsia="Consolas" w:hAnsi="MonoLisa-Regular" w:cs="MonoLisa-Regular"/>
          <w:color w:val="50A14F"/>
          <w:sz w:val="20"/>
          <w:szCs w:val="20"/>
          <w:shd w:val="clear" w:color="auto" w:fill="F8F8F8"/>
        </w:rPr>
        <w:t>/</w:t>
      </w:r>
      <w:proofErr w:type="spellStart"/>
      <w:r>
        <w:rPr>
          <w:rFonts w:ascii="MonoLisa-Regular" w:eastAsia="Consolas" w:hAnsi="MonoLisa-Regular" w:cs="MonoLisa-Regular"/>
          <w:color w:val="50A14F"/>
          <w:sz w:val="20"/>
          <w:szCs w:val="20"/>
          <w:shd w:val="clear" w:color="auto" w:fill="F8F8F8"/>
        </w:rPr>
        <w:t>libelfin</w:t>
      </w:r>
      <w:proofErr w:type="spellEnd"/>
      <w:r>
        <w:rPr>
          <w:rFonts w:ascii="MonoLisa-Regular" w:eastAsia="Consolas" w:hAnsi="MonoLisa-Regular" w:cs="MonoLisa-Regular"/>
          <w:color w:val="50A14F"/>
          <w:sz w:val="20"/>
          <w:szCs w:val="20"/>
          <w:shd w:val="clear" w:color="auto" w:fill="F8F8F8"/>
        </w:rPr>
        <w:t>/dwarf"</w:t>
      </w:r>
      <w:r>
        <w:rPr>
          <w:rFonts w:ascii="MonoLisa-Regular" w:eastAsia="Consolas" w:hAnsi="MonoLisa-Regular" w:cs="MonoLisa-Regular"/>
          <w:color w:val="5C5C5C"/>
          <w:sz w:val="20"/>
          <w:szCs w:val="20"/>
          <w:shd w:val="clear" w:color="auto" w:fill="F8F8F8"/>
        </w:rPr>
        <w:t>,</w:t>
      </w:r>
    </w:p>
    <w:p w14:paraId="37158DF5"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986801"/>
          <w:sz w:val="20"/>
          <w:szCs w:val="20"/>
          <w:shd w:val="clear" w:color="auto" w:fill="FFFFFF"/>
        </w:rPr>
        <w:t>"file"</w:t>
      </w:r>
      <w:r>
        <w:rPr>
          <w:rFonts w:ascii="MonoLisa-Regular" w:eastAsia="Consolas" w:hAnsi="MonoLisa-Regular" w:cs="MonoLisa-Regular"/>
          <w:color w:val="5C5C5C"/>
          <w:sz w:val="20"/>
          <w:szCs w:val="20"/>
          <w:shd w:val="clear" w:color="auto" w:fill="FFFFFF"/>
        </w:rPr>
        <w:t>: </w:t>
      </w:r>
      <w:r>
        <w:rPr>
          <w:rFonts w:ascii="MonoLisa-Regular" w:eastAsia="Consolas" w:hAnsi="MonoLisa-Regular" w:cs="MonoLisa-Regular"/>
          <w:color w:val="50A14F"/>
          <w:sz w:val="20"/>
          <w:szCs w:val="20"/>
          <w:shd w:val="clear" w:color="auto" w:fill="FFFFFF"/>
        </w:rPr>
        <w:t>"attrs.cc"</w:t>
      </w:r>
    </w:p>
    <w:p w14:paraId="50F3C4E6"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    },</w:t>
      </w:r>
    </w:p>
    <w:p w14:paraId="32D57DAD" w14:textId="77777777" w:rsidR="007B343D" w:rsidRDefault="00BC4620">
      <w:pPr>
        <w:widowControl/>
        <w:numPr>
          <w:ilvl w:val="0"/>
          <w:numId w:val="35"/>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w:t>
      </w:r>
    </w:p>
    <w:p w14:paraId="434332AF" w14:textId="77777777" w:rsidR="007B343D" w:rsidRDefault="00BC4620">
      <w:pPr>
        <w:widowControl/>
        <w:numPr>
          <w:ilvl w:val="0"/>
          <w:numId w:val="35"/>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w:t>
      </w:r>
    </w:p>
    <w:p w14:paraId="03FC3F71" w14:textId="77777777" w:rsidR="007B343D" w:rsidRDefault="00BC4620">
      <w:pPr>
        <w:spacing w:line="400" w:lineRule="exact"/>
        <w:ind w:firstLineChars="200" w:firstLine="480"/>
        <w:rPr>
          <w:sz w:val="24"/>
          <w:szCs w:val="24"/>
        </w:rPr>
      </w:pPr>
      <w:proofErr w:type="spellStart"/>
      <w:r>
        <w:rPr>
          <w:rFonts w:hint="eastAsia"/>
          <w:sz w:val="24"/>
          <w:szCs w:val="24"/>
        </w:rPr>
        <w:t>Woboq</w:t>
      </w:r>
      <w:proofErr w:type="spellEnd"/>
      <w:r>
        <w:rPr>
          <w:rFonts w:hint="eastAsia"/>
          <w:sz w:val="24"/>
          <w:szCs w:val="24"/>
        </w:rPr>
        <w:t xml:space="preserve"> </w:t>
      </w:r>
      <w:proofErr w:type="spellStart"/>
      <w:r>
        <w:rPr>
          <w:rFonts w:hint="eastAsia"/>
          <w:sz w:val="24"/>
          <w:szCs w:val="24"/>
        </w:rPr>
        <w:t>Codebrowser</w:t>
      </w:r>
      <w:proofErr w:type="spellEnd"/>
      <w:r>
        <w:rPr>
          <w:sz w:val="24"/>
          <w:szCs w:val="24"/>
        </w:rPr>
        <w:t>是基于</w:t>
      </w:r>
      <w:r>
        <w:rPr>
          <w:sz w:val="24"/>
          <w:szCs w:val="24"/>
        </w:rPr>
        <w:t>LLVM/Clang</w:t>
      </w:r>
      <w:r>
        <w:rPr>
          <w:sz w:val="24"/>
          <w:szCs w:val="24"/>
        </w:rPr>
        <w:t>实现的工具，也是基于</w:t>
      </w:r>
      <w:proofErr w:type="spellStart"/>
      <w:r>
        <w:rPr>
          <w:sz w:val="24"/>
          <w:szCs w:val="24"/>
        </w:rPr>
        <w:t>compile_commands.json</w:t>
      </w:r>
      <w:proofErr w:type="spellEnd"/>
      <w:r>
        <w:rPr>
          <w:sz w:val="24"/>
          <w:szCs w:val="24"/>
        </w:rPr>
        <w:t>来分析源码关系的。</w:t>
      </w:r>
    </w:p>
    <w:p w14:paraId="7F1A79AF" w14:textId="77777777" w:rsidR="007B343D" w:rsidRDefault="00BC4620">
      <w:pPr>
        <w:spacing w:line="400" w:lineRule="exact"/>
        <w:ind w:firstLineChars="200" w:firstLine="480"/>
        <w:rPr>
          <w:sz w:val="24"/>
          <w:szCs w:val="24"/>
        </w:rPr>
      </w:pPr>
      <w:r>
        <w:rPr>
          <w:sz w:val="24"/>
          <w:szCs w:val="24"/>
        </w:rPr>
        <w:t>换句话说，要想使用</w:t>
      </w:r>
      <w:proofErr w:type="spellStart"/>
      <w:r>
        <w:rPr>
          <w:sz w:val="24"/>
          <w:szCs w:val="24"/>
        </w:rPr>
        <w:t>Woboq</w:t>
      </w:r>
      <w:proofErr w:type="spellEnd"/>
      <w:r>
        <w:rPr>
          <w:sz w:val="24"/>
          <w:szCs w:val="24"/>
        </w:rPr>
        <w:t xml:space="preserve"> </w:t>
      </w:r>
      <w:proofErr w:type="spellStart"/>
      <w:r>
        <w:rPr>
          <w:sz w:val="24"/>
          <w:szCs w:val="24"/>
        </w:rPr>
        <w:t>Codebrowser</w:t>
      </w:r>
      <w:proofErr w:type="spellEnd"/>
      <w:r>
        <w:rPr>
          <w:sz w:val="24"/>
          <w:szCs w:val="24"/>
        </w:rPr>
        <w:t>，必须首先生成</w:t>
      </w:r>
      <w:proofErr w:type="spellStart"/>
      <w:r>
        <w:rPr>
          <w:sz w:val="24"/>
          <w:szCs w:val="24"/>
        </w:rPr>
        <w:t>compile_commands.json</w:t>
      </w:r>
      <w:proofErr w:type="spellEnd"/>
      <w:r>
        <w:rPr>
          <w:sz w:val="24"/>
          <w:szCs w:val="24"/>
        </w:rPr>
        <w:t>文件。如果项目是由</w:t>
      </w:r>
      <w:proofErr w:type="spellStart"/>
      <w:r>
        <w:rPr>
          <w:sz w:val="24"/>
          <w:szCs w:val="24"/>
        </w:rPr>
        <w:t>cmake</w:t>
      </w:r>
      <w:proofErr w:type="spellEnd"/>
      <w:r>
        <w:rPr>
          <w:sz w:val="24"/>
          <w:szCs w:val="24"/>
        </w:rPr>
        <w:t>构建的，那么恭喜，只需加上</w:t>
      </w:r>
      <w:r>
        <w:rPr>
          <w:sz w:val="24"/>
          <w:szCs w:val="24"/>
        </w:rPr>
        <w:t>-DCMAKE_EXPORT_COMPILE_COMMANDS=ON</w:t>
      </w:r>
      <w:r>
        <w:rPr>
          <w:sz w:val="24"/>
          <w:szCs w:val="24"/>
        </w:rPr>
        <w:t>即可。如果是传统的</w:t>
      </w:r>
      <w:r>
        <w:rPr>
          <w:sz w:val="24"/>
          <w:szCs w:val="24"/>
        </w:rPr>
        <w:t>make build system</w:t>
      </w:r>
      <w:r>
        <w:rPr>
          <w:sz w:val="24"/>
          <w:szCs w:val="24"/>
        </w:rPr>
        <w:t>也</w:t>
      </w:r>
      <w:r>
        <w:rPr>
          <w:rFonts w:hint="eastAsia"/>
          <w:sz w:val="24"/>
          <w:szCs w:val="24"/>
        </w:rPr>
        <w:t>无需</w:t>
      </w:r>
      <w:r>
        <w:rPr>
          <w:sz w:val="24"/>
          <w:szCs w:val="24"/>
        </w:rPr>
        <w:t>担心，</w:t>
      </w:r>
      <w:r>
        <w:rPr>
          <w:sz w:val="24"/>
          <w:szCs w:val="24"/>
        </w:rPr>
        <w:t>Bear</w:t>
      </w:r>
      <w:r>
        <w:rPr>
          <w:sz w:val="24"/>
          <w:szCs w:val="24"/>
        </w:rPr>
        <w:t>和</w:t>
      </w:r>
      <w:proofErr w:type="spellStart"/>
      <w:r>
        <w:rPr>
          <w:sz w:val="24"/>
          <w:szCs w:val="24"/>
        </w:rPr>
        <w:t>compdb</w:t>
      </w:r>
      <w:proofErr w:type="spellEnd"/>
      <w:r>
        <w:rPr>
          <w:sz w:val="24"/>
          <w:szCs w:val="24"/>
        </w:rPr>
        <w:t>工具可以</w:t>
      </w:r>
      <w:r>
        <w:rPr>
          <w:rFonts w:hint="eastAsia"/>
          <w:sz w:val="24"/>
          <w:szCs w:val="24"/>
        </w:rPr>
        <w:t>帮助用户</w:t>
      </w:r>
      <w:r>
        <w:rPr>
          <w:sz w:val="24"/>
          <w:szCs w:val="24"/>
        </w:rPr>
        <w:t>生成</w:t>
      </w:r>
      <w:proofErr w:type="spellStart"/>
      <w:r>
        <w:rPr>
          <w:sz w:val="24"/>
          <w:szCs w:val="24"/>
        </w:rPr>
        <w:t>compile_commands.json</w:t>
      </w:r>
      <w:proofErr w:type="spellEnd"/>
      <w:r>
        <w:rPr>
          <w:sz w:val="24"/>
          <w:szCs w:val="24"/>
        </w:rPr>
        <w:t>文件。</w:t>
      </w:r>
    </w:p>
    <w:p w14:paraId="35BB3226" w14:textId="77777777" w:rsidR="007B343D" w:rsidRDefault="00BC4620">
      <w:pPr>
        <w:spacing w:line="400" w:lineRule="exact"/>
        <w:ind w:firstLineChars="200" w:firstLine="480"/>
        <w:rPr>
          <w:sz w:val="24"/>
          <w:szCs w:val="24"/>
        </w:rPr>
      </w:pPr>
      <w:r>
        <w:rPr>
          <w:sz w:val="24"/>
          <w:szCs w:val="24"/>
        </w:rPr>
        <w:t>现在</w:t>
      </w:r>
      <w:r>
        <w:rPr>
          <w:rFonts w:hint="eastAsia"/>
          <w:sz w:val="24"/>
          <w:szCs w:val="24"/>
        </w:rPr>
        <w:t>来</w:t>
      </w:r>
      <w:r>
        <w:rPr>
          <w:sz w:val="24"/>
          <w:szCs w:val="24"/>
        </w:rPr>
        <w:t>生成</w:t>
      </w:r>
      <w:r>
        <w:rPr>
          <w:sz w:val="24"/>
          <w:szCs w:val="24"/>
        </w:rPr>
        <w:t>googletest-1.12.1</w:t>
      </w:r>
      <w:r>
        <w:rPr>
          <w:sz w:val="24"/>
          <w:szCs w:val="24"/>
        </w:rPr>
        <w:t>项目对应的</w:t>
      </w:r>
      <w:proofErr w:type="spellStart"/>
      <w:r>
        <w:rPr>
          <w:sz w:val="24"/>
          <w:szCs w:val="24"/>
        </w:rPr>
        <w:t>compile_commands.json</w:t>
      </w:r>
      <w:proofErr w:type="spellEnd"/>
      <w:r>
        <w:rPr>
          <w:sz w:val="24"/>
          <w:szCs w:val="24"/>
        </w:rPr>
        <w:t>。首先拉取</w:t>
      </w:r>
      <w:r w:rsidR="001F6992">
        <w:fldChar w:fldCharType="begin"/>
      </w:r>
      <w:r w:rsidR="001F6992">
        <w:instrText xml:space="preserve"> HYPERLINK "https://github.com/google/googletest" </w:instrText>
      </w:r>
      <w:r w:rsidR="001F6992">
        <w:fldChar w:fldCharType="separate"/>
      </w:r>
      <w:r>
        <w:rPr>
          <w:sz w:val="24"/>
          <w:szCs w:val="24"/>
        </w:rPr>
        <w:t>googletest</w:t>
      </w:r>
      <w:r w:rsidR="001F6992">
        <w:rPr>
          <w:sz w:val="24"/>
          <w:szCs w:val="24"/>
        </w:rPr>
        <w:fldChar w:fldCharType="end"/>
      </w:r>
      <w:r>
        <w:rPr>
          <w:sz w:val="24"/>
          <w:szCs w:val="24"/>
        </w:rPr>
        <w:t>的源码到本地。源码采用</w:t>
      </w:r>
      <w:proofErr w:type="spellStart"/>
      <w:r>
        <w:rPr>
          <w:sz w:val="24"/>
          <w:szCs w:val="24"/>
        </w:rPr>
        <w:t>CMake</w:t>
      </w:r>
      <w:proofErr w:type="spellEnd"/>
      <w:r>
        <w:rPr>
          <w:sz w:val="24"/>
          <w:szCs w:val="24"/>
        </w:rPr>
        <w:t>工具的管理，这样</w:t>
      </w:r>
      <w:proofErr w:type="gramStart"/>
      <w:r>
        <w:rPr>
          <w:sz w:val="24"/>
          <w:szCs w:val="24"/>
        </w:rPr>
        <w:t>正好很</w:t>
      </w:r>
      <w:proofErr w:type="gramEnd"/>
      <w:r>
        <w:rPr>
          <w:sz w:val="24"/>
          <w:szCs w:val="24"/>
        </w:rPr>
        <w:t>方便的</w:t>
      </w:r>
      <w:r>
        <w:rPr>
          <w:rFonts w:hint="eastAsia"/>
          <w:sz w:val="24"/>
          <w:szCs w:val="24"/>
        </w:rPr>
        <w:t>帮助用户</w:t>
      </w:r>
      <w:r>
        <w:rPr>
          <w:sz w:val="24"/>
          <w:szCs w:val="24"/>
        </w:rPr>
        <w:t>生成</w:t>
      </w:r>
      <w:proofErr w:type="spellStart"/>
      <w:r>
        <w:rPr>
          <w:sz w:val="24"/>
          <w:szCs w:val="24"/>
        </w:rPr>
        <w:t>compile_commands.json</w:t>
      </w:r>
      <w:proofErr w:type="spellEnd"/>
      <w:r>
        <w:rPr>
          <w:sz w:val="24"/>
          <w:szCs w:val="24"/>
        </w:rPr>
        <w:t>。之所以这么推荐</w:t>
      </w:r>
      <w:proofErr w:type="spellStart"/>
      <w:r>
        <w:rPr>
          <w:sz w:val="24"/>
          <w:szCs w:val="24"/>
        </w:rPr>
        <w:t>CMake</w:t>
      </w:r>
      <w:proofErr w:type="spellEnd"/>
      <w:r>
        <w:rPr>
          <w:sz w:val="24"/>
          <w:szCs w:val="24"/>
        </w:rPr>
        <w:t>是因为使用其他的工具可</w:t>
      </w:r>
      <w:r>
        <w:rPr>
          <w:sz w:val="24"/>
          <w:szCs w:val="24"/>
        </w:rPr>
        <w:lastRenderedPageBreak/>
        <w:t>能需要编译整个工程才能生成该文件，费事费力。</w:t>
      </w:r>
    </w:p>
    <w:p w14:paraId="697FB425" w14:textId="77777777" w:rsidR="007B343D" w:rsidRDefault="00BC4620">
      <w:pPr>
        <w:spacing w:line="400" w:lineRule="exact"/>
        <w:ind w:firstLineChars="200" w:firstLine="480"/>
        <w:rPr>
          <w:sz w:val="24"/>
          <w:szCs w:val="24"/>
        </w:rPr>
      </w:pPr>
      <w:r>
        <w:rPr>
          <w:sz w:val="24"/>
          <w:szCs w:val="24"/>
        </w:rPr>
        <w:t>因为我是</w:t>
      </w:r>
      <w:r>
        <w:rPr>
          <w:sz w:val="24"/>
          <w:szCs w:val="24"/>
        </w:rPr>
        <w:t>C++11</w:t>
      </w:r>
      <w:r>
        <w:rPr>
          <w:sz w:val="24"/>
          <w:szCs w:val="24"/>
        </w:rPr>
        <w:t>标准的环境，因此需要使用的版本是</w:t>
      </w:r>
      <w:r>
        <w:rPr>
          <w:sz w:val="24"/>
          <w:szCs w:val="24"/>
        </w:rPr>
        <w:t>1.12.1</w:t>
      </w:r>
      <w:r>
        <w:rPr>
          <w:sz w:val="24"/>
          <w:szCs w:val="24"/>
        </w:rPr>
        <w:t>，切换到对应的</w:t>
      </w:r>
      <w:r>
        <w:rPr>
          <w:sz w:val="24"/>
          <w:szCs w:val="24"/>
        </w:rPr>
        <w:t>tag</w:t>
      </w:r>
      <w:r>
        <w:rPr>
          <w:sz w:val="24"/>
          <w:szCs w:val="24"/>
        </w:rPr>
        <w:t>。当然直接下载对应的</w:t>
      </w:r>
      <w:r>
        <w:rPr>
          <w:sz w:val="24"/>
          <w:szCs w:val="24"/>
        </w:rPr>
        <w:t>release</w:t>
      </w:r>
      <w:r>
        <w:rPr>
          <w:sz w:val="24"/>
          <w:szCs w:val="24"/>
        </w:rPr>
        <w:t>源码也行。</w:t>
      </w:r>
    </w:p>
    <w:p w14:paraId="632ECF33" w14:textId="77777777" w:rsidR="007B343D" w:rsidRDefault="00BC4620">
      <w:pPr>
        <w:widowControl/>
        <w:numPr>
          <w:ilvl w:val="0"/>
          <w:numId w:val="36"/>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E45649"/>
          <w:sz w:val="20"/>
          <w:szCs w:val="20"/>
          <w:shd w:val="clear" w:color="auto" w:fill="F8F8F8"/>
        </w:rPr>
        <w:t>git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checkout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release-1</w:t>
      </w:r>
      <w:r>
        <w:rPr>
          <w:rFonts w:ascii="MonoLisa-Regular" w:eastAsia="Consolas" w:hAnsi="MonoLisa-Regular" w:cs="MonoLisa-Regular"/>
          <w:color w:val="986801"/>
          <w:sz w:val="20"/>
          <w:szCs w:val="20"/>
          <w:shd w:val="clear" w:color="auto" w:fill="F8F8F8"/>
        </w:rPr>
        <w:t>.12.1</w:t>
      </w:r>
      <w:r>
        <w:rPr>
          <w:rFonts w:ascii="MonoLisa-Regular" w:eastAsia="Consolas" w:hAnsi="MonoLisa-Regular" w:cs="MonoLisa-Regular"/>
          <w:color w:val="5C5C5C"/>
          <w:sz w:val="20"/>
          <w:szCs w:val="20"/>
          <w:shd w:val="clear" w:color="auto" w:fill="F8F8F8"/>
        </w:rPr>
        <w:t> # </w:t>
      </w:r>
      <w:r>
        <w:rPr>
          <w:rFonts w:ascii="MonoLisa-Regular" w:eastAsia="Consolas" w:hAnsi="MonoLisa-Regular" w:cs="MonoLisa-Regular"/>
          <w:color w:val="E45649"/>
          <w:sz w:val="20"/>
          <w:szCs w:val="20"/>
          <w:shd w:val="clear" w:color="auto" w:fill="F8F8F8"/>
        </w:rPr>
        <w:t>target</w:t>
      </w:r>
      <w:r>
        <w:rPr>
          <w:rFonts w:ascii="MonoLisa-Regular" w:eastAsia="Consolas" w:hAnsi="MonoLisa-Regular" w:cs="MonoLisa-Regular"/>
          <w:color w:val="5C5C5C"/>
          <w:sz w:val="20"/>
          <w:szCs w:val="20"/>
          <w:shd w:val="clear" w:color="auto" w:fill="F8F8F8"/>
        </w:rPr>
        <w:t> </w:t>
      </w:r>
      <w:r>
        <w:rPr>
          <w:rFonts w:ascii="MonoLisa-Regular" w:eastAsia="Consolas" w:hAnsi="MonoLisa-Regular" w:cs="MonoLisa-Regular"/>
          <w:color w:val="E45649"/>
          <w:sz w:val="20"/>
          <w:szCs w:val="20"/>
          <w:shd w:val="clear" w:color="auto" w:fill="F8F8F8"/>
        </w:rPr>
        <w:t>tag</w:t>
      </w:r>
    </w:p>
    <w:p w14:paraId="15CFB69D" w14:textId="77777777" w:rsidR="007B343D" w:rsidRDefault="00BC4620">
      <w:pPr>
        <w:spacing w:line="400" w:lineRule="exact"/>
        <w:ind w:firstLineChars="200" w:firstLine="480"/>
        <w:rPr>
          <w:sz w:val="24"/>
          <w:szCs w:val="24"/>
        </w:rPr>
      </w:pPr>
      <w:r>
        <w:rPr>
          <w:rFonts w:hint="eastAsia"/>
          <w:sz w:val="24"/>
          <w:szCs w:val="24"/>
        </w:rPr>
        <w:t>接着使用</w:t>
      </w:r>
      <w:proofErr w:type="spellStart"/>
      <w:r>
        <w:rPr>
          <w:rFonts w:hint="eastAsia"/>
          <w:sz w:val="24"/>
          <w:szCs w:val="24"/>
        </w:rPr>
        <w:t>CMake</w:t>
      </w:r>
      <w:proofErr w:type="spellEnd"/>
      <w:r>
        <w:rPr>
          <w:sz w:val="24"/>
          <w:szCs w:val="24"/>
        </w:rPr>
        <w:t>工具生成</w:t>
      </w:r>
      <w:proofErr w:type="spellStart"/>
      <w:r>
        <w:rPr>
          <w:sz w:val="24"/>
          <w:szCs w:val="24"/>
        </w:rPr>
        <w:t>compile_commands.json</w:t>
      </w:r>
      <w:proofErr w:type="spellEnd"/>
      <w:r>
        <w:rPr>
          <w:sz w:val="24"/>
          <w:szCs w:val="24"/>
        </w:rPr>
        <w:t>文件，个人建议使用</w:t>
      </w:r>
      <w:proofErr w:type="spellStart"/>
      <w:r>
        <w:rPr>
          <w:sz w:val="24"/>
          <w:szCs w:val="24"/>
        </w:rPr>
        <w:t>gcc</w:t>
      </w:r>
      <w:proofErr w:type="spellEnd"/>
      <w:r>
        <w:rPr>
          <w:sz w:val="24"/>
          <w:szCs w:val="24"/>
        </w:rPr>
        <w:t>/g++</w:t>
      </w:r>
      <w:r>
        <w:rPr>
          <w:sz w:val="24"/>
          <w:szCs w:val="24"/>
        </w:rPr>
        <w:t>编译器。</w:t>
      </w:r>
    </w:p>
    <w:p w14:paraId="5C9D6BC4" w14:textId="77777777" w:rsidR="007B343D" w:rsidRDefault="00BC4620">
      <w:pPr>
        <w:widowControl/>
        <w:numPr>
          <w:ilvl w:val="0"/>
          <w:numId w:val="3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mkdir</w:t>
      </w:r>
      <w:proofErr w:type="spellEnd"/>
      <w:r>
        <w:rPr>
          <w:rFonts w:ascii="MonoLisa-Regular" w:eastAsia="Consolas" w:hAnsi="MonoLisa-Regular" w:cs="MonoLisa-Regular"/>
          <w:color w:val="5C5C5C"/>
          <w:sz w:val="20"/>
          <w:szCs w:val="20"/>
          <w:shd w:val="clear" w:color="auto" w:fill="F8F8F8"/>
        </w:rPr>
        <w:t> -p build</w:t>
      </w:r>
    </w:p>
    <w:p w14:paraId="1E3C2A07" w14:textId="77777777" w:rsidR="007B343D" w:rsidRDefault="00BC4620">
      <w:pPr>
        <w:widowControl/>
        <w:numPr>
          <w:ilvl w:val="0"/>
          <w:numId w:val="3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cd build</w:t>
      </w:r>
    </w:p>
    <w:p w14:paraId="052510A2" w14:textId="77777777" w:rsidR="007B343D" w:rsidRDefault="007B343D">
      <w:pPr>
        <w:widowControl/>
        <w:numPr>
          <w:ilvl w:val="0"/>
          <w:numId w:val="37"/>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
    <w:p w14:paraId="79FBD244" w14:textId="77777777" w:rsidR="007B343D" w:rsidRDefault="00BC4620">
      <w:pPr>
        <w:widowControl/>
        <w:numPr>
          <w:ilvl w:val="0"/>
          <w:numId w:val="37"/>
        </w:numPr>
        <w:pBdr>
          <w:left w:val="single" w:sz="12" w:space="6" w:color="6CE26C"/>
        </w:pBdr>
        <w:shd w:val="clear" w:color="auto" w:fill="FFFFFF"/>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FFFFF"/>
        </w:rPr>
        <w:t>cmake -DCMAKE_BUILD_TYPE=</w:t>
      </w:r>
      <w:r>
        <w:rPr>
          <w:rFonts w:ascii="MonoLisa-Regular" w:eastAsia="Consolas" w:hAnsi="MonoLisa-Regular" w:cs="MonoLisa-Regular"/>
          <w:color w:val="A626A4"/>
          <w:sz w:val="20"/>
          <w:szCs w:val="20"/>
          <w:shd w:val="clear" w:color="auto" w:fill="FFFFFF"/>
        </w:rPr>
        <w:t>Release</w:t>
      </w:r>
      <w:r>
        <w:rPr>
          <w:rFonts w:ascii="MonoLisa-Regular" w:eastAsia="Consolas" w:hAnsi="MonoLisa-Regular" w:cs="MonoLisa-Regular"/>
          <w:color w:val="5C5C5C"/>
          <w:sz w:val="20"/>
          <w:szCs w:val="20"/>
          <w:shd w:val="clear" w:color="auto" w:fill="FFFFFF"/>
        </w:rPr>
        <w:t> -DCMAKE_C_COMPILER=</w:t>
      </w:r>
      <w:r>
        <w:rPr>
          <w:rFonts w:ascii="MonoLisa-Regular" w:eastAsia="Consolas" w:hAnsi="MonoLisa-Regular" w:cs="MonoLisa-Regular"/>
          <w:color w:val="50A14F"/>
          <w:sz w:val="20"/>
          <w:szCs w:val="20"/>
          <w:shd w:val="clear" w:color="auto" w:fill="FFFFFF"/>
        </w:rPr>
        <w:t>"gcc"</w:t>
      </w:r>
      <w:r>
        <w:rPr>
          <w:rFonts w:ascii="MonoLisa-Regular" w:eastAsia="Consolas" w:hAnsi="MonoLisa-Regular" w:cs="MonoLisa-Regular"/>
          <w:color w:val="5C5C5C"/>
          <w:sz w:val="20"/>
          <w:szCs w:val="20"/>
          <w:shd w:val="clear" w:color="auto" w:fill="FFFFFF"/>
        </w:rPr>
        <w:t> -DCMAKE_CXX_COMPILER=</w:t>
      </w:r>
      <w:r>
        <w:rPr>
          <w:rFonts w:ascii="MonoLisa-Regular" w:eastAsia="Consolas" w:hAnsi="MonoLisa-Regular" w:cs="MonoLisa-Regular"/>
          <w:color w:val="50A14F"/>
          <w:sz w:val="20"/>
          <w:szCs w:val="20"/>
          <w:shd w:val="clear" w:color="auto" w:fill="FFFFFF"/>
        </w:rPr>
        <w:t>"g++"</w:t>
      </w:r>
      <w:r>
        <w:rPr>
          <w:rFonts w:ascii="MonoLisa-Regular" w:eastAsia="Consolas" w:hAnsi="MonoLisa-Regular" w:cs="MonoLisa-Regular"/>
          <w:color w:val="5C5C5C"/>
          <w:sz w:val="20"/>
          <w:szCs w:val="20"/>
          <w:shd w:val="clear" w:color="auto" w:fill="FFFFFF"/>
        </w:rPr>
        <w:t> -DCMAKE_EXPORT_COMPILE_COMMANDS=</w:t>
      </w:r>
      <w:r>
        <w:rPr>
          <w:rFonts w:ascii="MonoLisa-Regular" w:eastAsia="Consolas" w:hAnsi="MonoLisa-Regular" w:cs="MonoLisa-Regular"/>
          <w:color w:val="A626A4"/>
          <w:sz w:val="20"/>
          <w:szCs w:val="20"/>
          <w:shd w:val="clear" w:color="auto" w:fill="FFFFFF"/>
        </w:rPr>
        <w:t>ON</w:t>
      </w:r>
      <w:proofErr w:type="gramStart"/>
      <w:r>
        <w:rPr>
          <w:rFonts w:ascii="MonoLisa-Regular" w:eastAsia="Consolas" w:hAnsi="MonoLisa-Regular" w:cs="MonoLisa-Regular"/>
          <w:color w:val="5C5C5C"/>
          <w:sz w:val="20"/>
          <w:szCs w:val="20"/>
          <w:shd w:val="clear" w:color="auto" w:fill="FFFFFF"/>
        </w:rPr>
        <w:t> ..</w:t>
      </w:r>
      <w:proofErr w:type="gramEnd"/>
    </w:p>
    <w:p w14:paraId="4CBE7C7A" w14:textId="77777777" w:rsidR="007B343D" w:rsidRDefault="00BC4620">
      <w:pPr>
        <w:spacing w:line="400" w:lineRule="exact"/>
        <w:ind w:firstLineChars="200" w:firstLine="480"/>
        <w:rPr>
          <w:sz w:val="24"/>
          <w:szCs w:val="24"/>
        </w:rPr>
      </w:pPr>
      <w:r>
        <w:rPr>
          <w:rFonts w:hint="eastAsia"/>
          <w:sz w:val="24"/>
          <w:szCs w:val="24"/>
        </w:rPr>
        <w:t>在</w:t>
      </w:r>
      <w:r>
        <w:rPr>
          <w:rFonts w:hint="eastAsia"/>
          <w:sz w:val="24"/>
          <w:szCs w:val="24"/>
        </w:rPr>
        <w:t>build</w:t>
      </w:r>
      <w:r>
        <w:rPr>
          <w:sz w:val="24"/>
          <w:szCs w:val="24"/>
        </w:rPr>
        <w:t>目录下看到</w:t>
      </w:r>
      <w:proofErr w:type="spellStart"/>
      <w:r>
        <w:rPr>
          <w:sz w:val="24"/>
          <w:szCs w:val="24"/>
        </w:rPr>
        <w:t>compile_commands.json</w:t>
      </w:r>
      <w:proofErr w:type="spellEnd"/>
      <w:r>
        <w:rPr>
          <w:sz w:val="24"/>
          <w:szCs w:val="24"/>
        </w:rPr>
        <w:t>文件正确生成即为成功。</w:t>
      </w:r>
    </w:p>
    <w:p w14:paraId="42BA453D" w14:textId="77777777" w:rsidR="007B343D" w:rsidRDefault="00BC4620">
      <w:pPr>
        <w:spacing w:line="400" w:lineRule="exact"/>
        <w:ind w:firstLineChars="200" w:firstLine="482"/>
        <w:rPr>
          <w:b/>
          <w:sz w:val="24"/>
        </w:rPr>
      </w:pPr>
      <w:r>
        <w:rPr>
          <w:rFonts w:hint="eastAsia"/>
          <w:b/>
          <w:sz w:val="24"/>
        </w:rPr>
        <w:t>2</w:t>
      </w:r>
      <w:r>
        <w:rPr>
          <w:rFonts w:hint="eastAsia"/>
          <w:b/>
          <w:sz w:val="24"/>
        </w:rPr>
        <w:t>、</w:t>
      </w:r>
      <w:r>
        <w:rPr>
          <w:b/>
          <w:sz w:val="24"/>
        </w:rPr>
        <w:t>使用</w:t>
      </w:r>
      <w:proofErr w:type="spellStart"/>
      <w:r>
        <w:rPr>
          <w:b/>
          <w:sz w:val="24"/>
        </w:rPr>
        <w:t>codebrowser_generator</w:t>
      </w:r>
      <w:proofErr w:type="spellEnd"/>
      <w:r>
        <w:rPr>
          <w:b/>
          <w:sz w:val="24"/>
        </w:rPr>
        <w:t>生成</w:t>
      </w:r>
      <w:r>
        <w:rPr>
          <w:b/>
          <w:sz w:val="24"/>
        </w:rPr>
        <w:t>html</w:t>
      </w:r>
    </w:p>
    <w:p w14:paraId="7EFF04BB" w14:textId="77777777" w:rsidR="007B343D" w:rsidRDefault="00BC4620">
      <w:pPr>
        <w:spacing w:line="400" w:lineRule="exact"/>
        <w:ind w:firstLineChars="200" w:firstLine="480"/>
        <w:rPr>
          <w:sz w:val="24"/>
          <w:szCs w:val="24"/>
        </w:rPr>
      </w:pPr>
      <w:proofErr w:type="spellStart"/>
      <w:r>
        <w:rPr>
          <w:rFonts w:hint="eastAsia"/>
          <w:sz w:val="24"/>
          <w:szCs w:val="24"/>
        </w:rPr>
        <w:t>codebrowser_generator</w:t>
      </w:r>
      <w:proofErr w:type="spellEnd"/>
      <w:r>
        <w:rPr>
          <w:sz w:val="24"/>
          <w:szCs w:val="24"/>
        </w:rPr>
        <w:t>是一个可执行文件，有各种执行参数，说明如下：</w:t>
      </w:r>
    </w:p>
    <w:p w14:paraId="18657664" w14:textId="77777777" w:rsidR="007B343D" w:rsidRDefault="00BC4620">
      <w:pPr>
        <w:spacing w:line="400" w:lineRule="exact"/>
        <w:ind w:firstLineChars="200" w:firstLine="480"/>
        <w:rPr>
          <w:sz w:val="24"/>
          <w:szCs w:val="24"/>
        </w:rPr>
      </w:pPr>
      <w:r>
        <w:rPr>
          <w:sz w:val="24"/>
          <w:szCs w:val="24"/>
        </w:rPr>
        <w:t>-a</w:t>
      </w:r>
      <w:r>
        <w:rPr>
          <w:sz w:val="24"/>
          <w:szCs w:val="24"/>
        </w:rPr>
        <w:t>：处理</w:t>
      </w:r>
      <w:proofErr w:type="spellStart"/>
      <w:r>
        <w:rPr>
          <w:sz w:val="24"/>
          <w:szCs w:val="24"/>
        </w:rPr>
        <w:t>compile_commands.json</w:t>
      </w:r>
      <w:proofErr w:type="spellEnd"/>
      <w:r>
        <w:rPr>
          <w:sz w:val="24"/>
          <w:szCs w:val="24"/>
        </w:rPr>
        <w:t>中的所有文件。如果没有传递这个参数，那么就需要传递要处理的文件列表</w:t>
      </w:r>
    </w:p>
    <w:p w14:paraId="077BA8EF" w14:textId="77777777" w:rsidR="007B343D" w:rsidRDefault="00BC4620">
      <w:pPr>
        <w:spacing w:line="400" w:lineRule="exact"/>
        <w:ind w:firstLineChars="200" w:firstLine="480"/>
        <w:rPr>
          <w:sz w:val="24"/>
          <w:szCs w:val="24"/>
        </w:rPr>
      </w:pPr>
      <w:r>
        <w:rPr>
          <w:sz w:val="24"/>
          <w:szCs w:val="24"/>
        </w:rPr>
        <w:t>-o</w:t>
      </w:r>
      <w:r>
        <w:rPr>
          <w:sz w:val="24"/>
          <w:szCs w:val="24"/>
        </w:rPr>
        <w:t>：指定文件输出目录</w:t>
      </w:r>
    </w:p>
    <w:p w14:paraId="2E0C7AB1" w14:textId="77777777" w:rsidR="007B343D" w:rsidRDefault="00BC4620">
      <w:pPr>
        <w:spacing w:line="400" w:lineRule="exact"/>
        <w:ind w:firstLineChars="200" w:firstLine="480"/>
        <w:rPr>
          <w:sz w:val="24"/>
          <w:szCs w:val="24"/>
        </w:rPr>
      </w:pPr>
      <w:r>
        <w:rPr>
          <w:sz w:val="24"/>
          <w:szCs w:val="24"/>
        </w:rPr>
        <w:t>-b</w:t>
      </w:r>
      <w:r>
        <w:rPr>
          <w:sz w:val="24"/>
          <w:szCs w:val="24"/>
        </w:rPr>
        <w:t>：是指包含</w:t>
      </w:r>
      <w:proofErr w:type="spellStart"/>
      <w:r>
        <w:rPr>
          <w:sz w:val="24"/>
          <w:szCs w:val="24"/>
        </w:rPr>
        <w:t>compile_commands.json</w:t>
      </w:r>
      <w:proofErr w:type="spellEnd"/>
      <w:r>
        <w:rPr>
          <w:sz w:val="24"/>
          <w:szCs w:val="24"/>
        </w:rPr>
        <w:t>的构建目录。如果没有传递这个参数，编译参数可以在</w:t>
      </w:r>
      <w:r>
        <w:rPr>
          <w:sz w:val="24"/>
          <w:szCs w:val="24"/>
        </w:rPr>
        <w:t>--</w:t>
      </w:r>
      <w:r>
        <w:rPr>
          <w:sz w:val="24"/>
          <w:szCs w:val="24"/>
        </w:rPr>
        <w:t>后通过命令行传递</w:t>
      </w:r>
    </w:p>
    <w:p w14:paraId="2FCBB60A" w14:textId="77777777" w:rsidR="007B343D" w:rsidRDefault="00BC4620">
      <w:pPr>
        <w:spacing w:line="400" w:lineRule="exact"/>
        <w:ind w:firstLineChars="200" w:firstLine="480"/>
        <w:rPr>
          <w:sz w:val="24"/>
          <w:szCs w:val="24"/>
        </w:rPr>
      </w:pPr>
      <w:r>
        <w:rPr>
          <w:sz w:val="24"/>
          <w:szCs w:val="24"/>
        </w:rPr>
        <w:t>-p</w:t>
      </w:r>
      <w:r>
        <w:rPr>
          <w:sz w:val="24"/>
          <w:szCs w:val="24"/>
        </w:rPr>
        <w:t>：（一个或多个）用于项目规范。即项目的名称、源代码的绝对路径和用冒号分隔的版本信息。示例：</w:t>
      </w:r>
      <w:r>
        <w:rPr>
          <w:sz w:val="24"/>
          <w:szCs w:val="24"/>
        </w:rPr>
        <w:t xml:space="preserve">-p </w:t>
      </w:r>
      <w:proofErr w:type="spellStart"/>
      <w:r>
        <w:rPr>
          <w:sz w:val="24"/>
          <w:szCs w:val="24"/>
        </w:rPr>
        <w:t>projectname</w:t>
      </w:r>
      <w:proofErr w:type="spellEnd"/>
      <w:r>
        <w:rPr>
          <w:sz w:val="24"/>
          <w:szCs w:val="24"/>
        </w:rPr>
        <w:t>:/path/to/source/code:0.3beta</w:t>
      </w:r>
    </w:p>
    <w:p w14:paraId="35135A07" w14:textId="77777777" w:rsidR="007B343D" w:rsidRDefault="00BC4620">
      <w:pPr>
        <w:spacing w:line="400" w:lineRule="exact"/>
        <w:ind w:firstLineChars="200" w:firstLine="480"/>
        <w:rPr>
          <w:sz w:val="24"/>
          <w:szCs w:val="24"/>
        </w:rPr>
      </w:pPr>
      <w:r>
        <w:rPr>
          <w:sz w:val="24"/>
          <w:szCs w:val="24"/>
        </w:rPr>
        <w:t>-d</w:t>
      </w:r>
      <w:r>
        <w:rPr>
          <w:sz w:val="24"/>
          <w:szCs w:val="24"/>
        </w:rPr>
        <w:t>：指定包含所有</w:t>
      </w:r>
      <w:r>
        <w:rPr>
          <w:sz w:val="24"/>
          <w:szCs w:val="24"/>
        </w:rPr>
        <w:t>JavaScript</w:t>
      </w:r>
      <w:r>
        <w:rPr>
          <w:sz w:val="24"/>
          <w:szCs w:val="24"/>
        </w:rPr>
        <w:t>和</w:t>
      </w:r>
      <w:r>
        <w:rPr>
          <w:sz w:val="24"/>
          <w:szCs w:val="24"/>
        </w:rPr>
        <w:t>CSS</w:t>
      </w:r>
      <w:r>
        <w:rPr>
          <w:sz w:val="24"/>
          <w:szCs w:val="24"/>
        </w:rPr>
        <w:t>文件的数据</w:t>
      </w:r>
      <w:r>
        <w:rPr>
          <w:sz w:val="24"/>
          <w:szCs w:val="24"/>
        </w:rPr>
        <w:t>URL</w:t>
      </w:r>
      <w:r>
        <w:rPr>
          <w:sz w:val="24"/>
          <w:szCs w:val="24"/>
        </w:rPr>
        <w:t>。默认为相对于输出目录的</w:t>
      </w:r>
      <w:r>
        <w:rPr>
          <w:sz w:val="24"/>
          <w:szCs w:val="24"/>
        </w:rPr>
        <w:t>.</w:t>
      </w:r>
      <w:proofErr w:type="gramStart"/>
      <w:r>
        <w:rPr>
          <w:sz w:val="24"/>
          <w:szCs w:val="24"/>
        </w:rPr>
        <w:t>./</w:t>
      </w:r>
      <w:proofErr w:type="gramEnd"/>
      <w:r>
        <w:rPr>
          <w:sz w:val="24"/>
          <w:szCs w:val="24"/>
        </w:rPr>
        <w:t>data</w:t>
      </w:r>
      <w:r>
        <w:rPr>
          <w:sz w:val="24"/>
          <w:szCs w:val="24"/>
        </w:rPr>
        <w:t>。示例：</w:t>
      </w:r>
      <w:r>
        <w:rPr>
          <w:sz w:val="24"/>
          <w:szCs w:val="24"/>
        </w:rPr>
        <w:t>-d https://codebrowser.dev/data/</w:t>
      </w:r>
    </w:p>
    <w:p w14:paraId="42718174" w14:textId="77777777" w:rsidR="007B343D" w:rsidRDefault="00BC4620">
      <w:pPr>
        <w:spacing w:line="400" w:lineRule="exact"/>
        <w:ind w:firstLineChars="200" w:firstLine="480"/>
        <w:jc w:val="left"/>
        <w:rPr>
          <w:sz w:val="24"/>
          <w:szCs w:val="24"/>
        </w:rPr>
      </w:pPr>
      <w:r>
        <w:rPr>
          <w:sz w:val="24"/>
          <w:szCs w:val="24"/>
        </w:rPr>
        <w:t>-e</w:t>
      </w:r>
      <w:r>
        <w:rPr>
          <w:sz w:val="24"/>
          <w:szCs w:val="24"/>
        </w:rPr>
        <w:t>：是对外部项目的引用。示例：</w:t>
      </w:r>
      <w:r>
        <w:rPr>
          <w:sz w:val="24"/>
          <w:szCs w:val="24"/>
        </w:rPr>
        <w:t xml:space="preserve"> -e clang/include/</w:t>
      </w:r>
      <w:proofErr w:type="gramStart"/>
      <w:r>
        <w:rPr>
          <w:sz w:val="24"/>
          <w:szCs w:val="24"/>
        </w:rPr>
        <w:t>clang:/opt/llvm/include/clang/:https://codebrowser.dev/llvm</w:t>
      </w:r>
      <w:proofErr w:type="gramEnd"/>
    </w:p>
    <w:p w14:paraId="178020DA" w14:textId="77777777" w:rsidR="007B343D" w:rsidRDefault="00BC4620">
      <w:pPr>
        <w:spacing w:line="400" w:lineRule="exact"/>
        <w:ind w:firstLineChars="200" w:firstLine="480"/>
        <w:rPr>
          <w:sz w:val="24"/>
          <w:szCs w:val="24"/>
        </w:rPr>
      </w:pPr>
      <w:r>
        <w:rPr>
          <w:sz w:val="24"/>
          <w:szCs w:val="24"/>
        </w:rPr>
        <w:t>例如，对于当前</w:t>
      </w:r>
      <w:r>
        <w:rPr>
          <w:sz w:val="24"/>
          <w:szCs w:val="24"/>
        </w:rPr>
        <w:t>googletest-1.12.1</w:t>
      </w:r>
      <w:r>
        <w:rPr>
          <w:sz w:val="24"/>
          <w:szCs w:val="24"/>
        </w:rPr>
        <w:t>项目，一条合适的命令可能是这样的：</w:t>
      </w:r>
    </w:p>
    <w:p w14:paraId="2978F947" w14:textId="77777777" w:rsidR="007B343D" w:rsidRDefault="00BC4620">
      <w:pPr>
        <w:widowControl/>
        <w:numPr>
          <w:ilvl w:val="0"/>
          <w:numId w:val="38"/>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r>
        <w:rPr>
          <w:rFonts w:ascii="MonoLisa-Regular" w:eastAsia="Consolas" w:hAnsi="MonoLisa-Regular" w:cs="MonoLisa-Regular"/>
          <w:color w:val="5C5C5C"/>
          <w:sz w:val="20"/>
          <w:szCs w:val="20"/>
          <w:shd w:val="clear" w:color="auto" w:fill="F8F8F8"/>
        </w:rPr>
        <w:t>codebrowser_generator -b ./compile_commands.json -a -p googletest-</w:t>
      </w:r>
      <w:r>
        <w:rPr>
          <w:rFonts w:ascii="MonoLisa-Regular" w:eastAsia="Consolas" w:hAnsi="MonoLisa-Regular" w:cs="MonoLisa-Regular"/>
          <w:color w:val="986801"/>
          <w:sz w:val="20"/>
          <w:szCs w:val="20"/>
          <w:shd w:val="clear" w:color="auto" w:fill="F8F8F8"/>
        </w:rPr>
        <w:t>1.12.1</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E45649"/>
          <w:sz w:val="20"/>
          <w:szCs w:val="20"/>
          <w:shd w:val="clear" w:color="auto" w:fill="F8F8F8"/>
        </w:rPr>
        <w:t>${PWD}</w:t>
      </w:r>
      <w:proofErr w:type="gramStart"/>
      <w:r>
        <w:rPr>
          <w:rFonts w:ascii="MonoLisa-Regular" w:eastAsia="Consolas" w:hAnsi="MonoLisa-Regular" w:cs="MonoLisa-Regular"/>
          <w:color w:val="50A14F"/>
          <w:sz w:val="20"/>
          <w:szCs w:val="20"/>
          <w:shd w:val="clear" w:color="auto" w:fill="F8F8F8"/>
        </w:rPr>
        <w:t>/..</w:t>
      </w:r>
      <w:proofErr w:type="gramEnd"/>
      <w:r>
        <w:rPr>
          <w:rFonts w:ascii="MonoLisa-Regular" w:eastAsia="Consolas" w:hAnsi="MonoLisa-Regular" w:cs="MonoLisa-Regular"/>
          <w:color w:val="50A14F"/>
          <w:sz w:val="20"/>
          <w:szCs w:val="20"/>
          <w:shd w:val="clear" w:color="auto" w:fill="F8F8F8"/>
        </w:rPr>
        <w:t>"</w:t>
      </w:r>
      <w:r>
        <w:rPr>
          <w:rFonts w:ascii="MonoLisa-Regular" w:eastAsia="Consolas" w:hAnsi="MonoLisa-Regular" w:cs="MonoLisa-Regular"/>
          <w:color w:val="5C5C5C"/>
          <w:sz w:val="20"/>
          <w:szCs w:val="20"/>
          <w:shd w:val="clear" w:color="auto" w:fill="F8F8F8"/>
        </w:rPr>
        <w:t>:</w:t>
      </w:r>
      <w:r>
        <w:rPr>
          <w:rFonts w:ascii="MonoLisa-Regular" w:eastAsia="Consolas" w:hAnsi="MonoLisa-Regular" w:cs="MonoLisa-Regular"/>
          <w:color w:val="986801"/>
          <w:sz w:val="20"/>
          <w:szCs w:val="20"/>
          <w:shd w:val="clear" w:color="auto" w:fill="F8F8F8"/>
        </w:rPr>
        <w:t>1.12.1</w:t>
      </w:r>
      <w:r>
        <w:rPr>
          <w:rFonts w:ascii="MonoLisa-Regular" w:eastAsia="Consolas" w:hAnsi="MonoLisa-Regular" w:cs="MonoLisa-Regular"/>
          <w:color w:val="5C5C5C"/>
          <w:sz w:val="20"/>
          <w:szCs w:val="20"/>
          <w:shd w:val="clear" w:color="auto" w:fill="F8F8F8"/>
        </w:rPr>
        <w:t> -o ./docs -d ../</w:t>
      </w:r>
      <w:r>
        <w:rPr>
          <w:rFonts w:ascii="MonoLisa-Regular" w:eastAsia="Consolas" w:hAnsi="MonoLisa-Regular" w:cs="MonoLisa-Regular"/>
          <w:color w:val="A626A4"/>
          <w:sz w:val="20"/>
          <w:szCs w:val="20"/>
          <w:shd w:val="clear" w:color="auto" w:fill="F8F8F8"/>
        </w:rPr>
        <w:t>data</w:t>
      </w:r>
    </w:p>
    <w:p w14:paraId="20FFE778" w14:textId="77777777" w:rsidR="007B343D" w:rsidRDefault="00BC4620">
      <w:pPr>
        <w:spacing w:line="400" w:lineRule="exact"/>
        <w:ind w:firstLineChars="200" w:firstLine="480"/>
        <w:rPr>
          <w:sz w:val="24"/>
          <w:szCs w:val="24"/>
        </w:rPr>
      </w:pPr>
      <w:r>
        <w:rPr>
          <w:rFonts w:hint="eastAsia"/>
          <w:sz w:val="24"/>
          <w:szCs w:val="24"/>
        </w:rPr>
        <w:t>执行完的结果是这样的：</w:t>
      </w:r>
    </w:p>
    <w:p w14:paraId="145FB5CC" w14:textId="363F937D" w:rsidR="007B343D" w:rsidRDefault="00E55F42">
      <w:pPr>
        <w:rPr>
          <w:b/>
          <w:sz w:val="24"/>
        </w:rPr>
      </w:pPr>
      <w:r>
        <w:rPr>
          <w:rFonts w:hint="eastAsia"/>
          <w:b/>
          <w:noProof/>
          <w:sz w:val="24"/>
        </w:rPr>
        <w:drawing>
          <wp:inline distT="0" distB="0" distL="0" distR="0" wp14:anchorId="7EA2BD80" wp14:editId="29EC622D">
            <wp:extent cx="5397500" cy="768350"/>
            <wp:effectExtent l="0" t="0" r="0" b="0"/>
            <wp:docPr id="25" name="图片 2"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ea0ea86b45634374ae95427485db4ef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768350"/>
                    </a:xfrm>
                    <a:prstGeom prst="rect">
                      <a:avLst/>
                    </a:prstGeom>
                    <a:noFill/>
                    <a:ln>
                      <a:noFill/>
                    </a:ln>
                  </pic:spPr>
                </pic:pic>
              </a:graphicData>
            </a:graphic>
          </wp:inline>
        </w:drawing>
      </w:r>
    </w:p>
    <w:p w14:paraId="36CE065C" w14:textId="77777777" w:rsidR="007B343D" w:rsidRDefault="00BC4620">
      <w:pPr>
        <w:spacing w:before="120" w:after="240" w:line="400" w:lineRule="exact"/>
        <w:jc w:val="center"/>
      </w:pPr>
      <w:r>
        <w:rPr>
          <w:rFonts w:hint="eastAsia"/>
        </w:rPr>
        <w:t>图</w:t>
      </w:r>
      <w:r>
        <w:rPr>
          <w:rFonts w:hint="eastAsia"/>
        </w:rPr>
        <w:t>2-2</w:t>
      </w:r>
      <w:r>
        <w:t>1</w:t>
      </w:r>
      <w:r>
        <w:rPr>
          <w:rFonts w:hint="eastAsia"/>
        </w:rPr>
        <w:t xml:space="preserve"> </w:t>
      </w:r>
      <w:proofErr w:type="spellStart"/>
      <w:r>
        <w:rPr>
          <w:rFonts w:hint="eastAsia"/>
        </w:rPr>
        <w:t>codebrowser_generator</w:t>
      </w:r>
      <w:proofErr w:type="spellEnd"/>
      <w:r>
        <w:rPr>
          <w:rFonts w:hint="eastAsia"/>
        </w:rPr>
        <w:t>命令执行结果</w:t>
      </w:r>
    </w:p>
    <w:p w14:paraId="18D6DA8E" w14:textId="77777777" w:rsidR="007B343D" w:rsidRDefault="00BC4620">
      <w:pPr>
        <w:spacing w:line="400" w:lineRule="exact"/>
        <w:ind w:firstLineChars="200" w:firstLine="480"/>
        <w:rPr>
          <w:sz w:val="24"/>
          <w:szCs w:val="24"/>
        </w:rPr>
      </w:pPr>
      <w:r>
        <w:rPr>
          <w:sz w:val="24"/>
          <w:szCs w:val="24"/>
        </w:rPr>
        <w:lastRenderedPageBreak/>
        <w:t>需要注意的是，上面的操作都是在根目录的</w:t>
      </w:r>
      <w:r>
        <w:rPr>
          <w:rFonts w:hint="eastAsia"/>
          <w:sz w:val="24"/>
          <w:szCs w:val="24"/>
        </w:rPr>
        <w:t>build</w:t>
      </w:r>
      <w:r>
        <w:rPr>
          <w:sz w:val="24"/>
          <w:szCs w:val="24"/>
        </w:rPr>
        <w:t>构建目录执行的，这也是</w:t>
      </w:r>
      <w:proofErr w:type="spellStart"/>
      <w:r>
        <w:rPr>
          <w:sz w:val="24"/>
          <w:szCs w:val="24"/>
        </w:rPr>
        <w:t>CMake</w:t>
      </w:r>
      <w:proofErr w:type="spellEnd"/>
      <w:r>
        <w:rPr>
          <w:sz w:val="24"/>
          <w:szCs w:val="24"/>
        </w:rPr>
        <w:t>用户的构建习惯。</w:t>
      </w:r>
    </w:p>
    <w:p w14:paraId="058B38FB" w14:textId="77777777" w:rsidR="007B343D" w:rsidRDefault="00BC4620">
      <w:pPr>
        <w:spacing w:line="400" w:lineRule="exact"/>
        <w:ind w:firstLineChars="200" w:firstLine="480"/>
        <w:rPr>
          <w:b/>
          <w:sz w:val="24"/>
        </w:rPr>
      </w:pPr>
      <w:r>
        <w:rPr>
          <w:sz w:val="24"/>
          <w:szCs w:val="24"/>
        </w:rPr>
        <w:t>同时，</w:t>
      </w:r>
      <w:r>
        <w:rPr>
          <w:sz w:val="24"/>
          <w:szCs w:val="24"/>
        </w:rPr>
        <w:t>-o ./docs</w:t>
      </w:r>
      <w:r>
        <w:rPr>
          <w:sz w:val="24"/>
          <w:szCs w:val="24"/>
        </w:rPr>
        <w:t>代表文件输出在</w:t>
      </w:r>
      <w:r>
        <w:rPr>
          <w:sz w:val="24"/>
          <w:szCs w:val="24"/>
        </w:rPr>
        <w:t>build/docs</w:t>
      </w:r>
      <w:r>
        <w:rPr>
          <w:sz w:val="24"/>
          <w:szCs w:val="24"/>
        </w:rPr>
        <w:t>中，</w:t>
      </w:r>
      <w:r>
        <w:rPr>
          <w:sz w:val="24"/>
          <w:szCs w:val="24"/>
        </w:rPr>
        <w:t>-d .</w:t>
      </w:r>
      <w:proofErr w:type="gramStart"/>
      <w:r>
        <w:rPr>
          <w:sz w:val="24"/>
          <w:szCs w:val="24"/>
        </w:rPr>
        <w:t>./</w:t>
      </w:r>
      <w:proofErr w:type="gramEnd"/>
      <w:r>
        <w:rPr>
          <w:sz w:val="24"/>
          <w:szCs w:val="24"/>
        </w:rPr>
        <w:t>data</w:t>
      </w:r>
      <w:r>
        <w:rPr>
          <w:sz w:val="24"/>
          <w:szCs w:val="24"/>
        </w:rPr>
        <w:t>是指定资源文件的相对路径，代表资源文件位于生成目录</w:t>
      </w:r>
      <w:r>
        <w:rPr>
          <w:sz w:val="24"/>
          <w:szCs w:val="24"/>
        </w:rPr>
        <w:t>docs</w:t>
      </w:r>
      <w:r>
        <w:rPr>
          <w:sz w:val="24"/>
          <w:szCs w:val="24"/>
        </w:rPr>
        <w:t>的父级目录。至于为什么是</w:t>
      </w:r>
      <w:r>
        <w:rPr>
          <w:sz w:val="24"/>
          <w:szCs w:val="24"/>
        </w:rPr>
        <w:t>../data</w:t>
      </w:r>
      <w:r>
        <w:rPr>
          <w:sz w:val="24"/>
          <w:szCs w:val="24"/>
        </w:rPr>
        <w:t>，后面会详细解释。安装好</w:t>
      </w:r>
      <w:proofErr w:type="spellStart"/>
      <w:r>
        <w:rPr>
          <w:sz w:val="24"/>
          <w:szCs w:val="24"/>
        </w:rPr>
        <w:t>Woboq</w:t>
      </w:r>
      <w:proofErr w:type="spellEnd"/>
      <w:r>
        <w:rPr>
          <w:sz w:val="24"/>
          <w:szCs w:val="24"/>
        </w:rPr>
        <w:t xml:space="preserve"> </w:t>
      </w:r>
      <w:proofErr w:type="spellStart"/>
      <w:r>
        <w:rPr>
          <w:sz w:val="24"/>
          <w:szCs w:val="24"/>
        </w:rPr>
        <w:t>CodeBrowser</w:t>
      </w:r>
      <w:proofErr w:type="spellEnd"/>
      <w:r>
        <w:rPr>
          <w:sz w:val="24"/>
          <w:szCs w:val="24"/>
        </w:rPr>
        <w:t>工具以后</w:t>
      </w:r>
      <w:r>
        <w:rPr>
          <w:sz w:val="24"/>
          <w:szCs w:val="24"/>
        </w:rPr>
        <w:t>data</w:t>
      </w:r>
      <w:r>
        <w:rPr>
          <w:sz w:val="24"/>
          <w:szCs w:val="24"/>
        </w:rPr>
        <w:t>目录会被安装在</w:t>
      </w:r>
      <w:r>
        <w:rPr>
          <w:sz w:val="24"/>
          <w:szCs w:val="24"/>
        </w:rPr>
        <w:t>/</w:t>
      </w:r>
      <w:proofErr w:type="spellStart"/>
      <w:r>
        <w:rPr>
          <w:sz w:val="24"/>
          <w:szCs w:val="24"/>
        </w:rPr>
        <w:t>usr</w:t>
      </w:r>
      <w:proofErr w:type="spellEnd"/>
      <w:r>
        <w:rPr>
          <w:sz w:val="24"/>
          <w:szCs w:val="24"/>
        </w:rPr>
        <w:t>/local/share/</w:t>
      </w:r>
      <w:proofErr w:type="spellStart"/>
      <w:r>
        <w:rPr>
          <w:sz w:val="24"/>
          <w:szCs w:val="24"/>
        </w:rPr>
        <w:t>woboq</w:t>
      </w:r>
      <w:proofErr w:type="spellEnd"/>
      <w:r>
        <w:rPr>
          <w:sz w:val="24"/>
          <w:szCs w:val="24"/>
        </w:rPr>
        <w:t>/data</w:t>
      </w:r>
      <w:r>
        <w:rPr>
          <w:sz w:val="24"/>
          <w:szCs w:val="24"/>
        </w:rPr>
        <w:t>，将其拷贝为</w:t>
      </w:r>
      <w:r>
        <w:rPr>
          <w:sz w:val="24"/>
          <w:szCs w:val="24"/>
        </w:rPr>
        <w:t>build/data</w:t>
      </w:r>
      <w:r>
        <w:rPr>
          <w:sz w:val="24"/>
          <w:szCs w:val="24"/>
        </w:rPr>
        <w:t>即可。</w:t>
      </w:r>
    </w:p>
    <w:p w14:paraId="49159BEC" w14:textId="77777777" w:rsidR="007B343D" w:rsidRDefault="00BC4620">
      <w:pPr>
        <w:spacing w:line="400" w:lineRule="exact"/>
        <w:ind w:firstLineChars="200" w:firstLine="482"/>
        <w:rPr>
          <w:b/>
          <w:sz w:val="24"/>
        </w:rPr>
      </w:pPr>
      <w:r>
        <w:rPr>
          <w:rFonts w:hint="eastAsia"/>
          <w:b/>
          <w:sz w:val="24"/>
        </w:rPr>
        <w:t>3</w:t>
      </w:r>
      <w:r>
        <w:rPr>
          <w:rFonts w:hint="eastAsia"/>
          <w:b/>
          <w:sz w:val="24"/>
        </w:rPr>
        <w:t>、</w:t>
      </w:r>
      <w:r>
        <w:rPr>
          <w:b/>
          <w:sz w:val="24"/>
        </w:rPr>
        <w:t>使用</w:t>
      </w:r>
      <w:proofErr w:type="spellStart"/>
      <w:r>
        <w:rPr>
          <w:b/>
          <w:sz w:val="24"/>
        </w:rPr>
        <w:t>codebrowser_indexgenerator</w:t>
      </w:r>
      <w:proofErr w:type="spellEnd"/>
      <w:r>
        <w:rPr>
          <w:b/>
          <w:sz w:val="24"/>
        </w:rPr>
        <w:t>为每个目录生成</w:t>
      </w:r>
      <w:r>
        <w:rPr>
          <w:b/>
          <w:sz w:val="24"/>
        </w:rPr>
        <w:t>index.html</w:t>
      </w:r>
    </w:p>
    <w:p w14:paraId="5D0B830D" w14:textId="77777777" w:rsidR="007B343D" w:rsidRDefault="00BC4620">
      <w:pPr>
        <w:spacing w:line="400" w:lineRule="exact"/>
        <w:ind w:firstLineChars="200" w:firstLine="480"/>
        <w:rPr>
          <w:sz w:val="24"/>
          <w:szCs w:val="24"/>
        </w:rPr>
      </w:pPr>
      <w:proofErr w:type="spellStart"/>
      <w:r>
        <w:rPr>
          <w:rFonts w:hint="eastAsia"/>
          <w:sz w:val="24"/>
          <w:szCs w:val="24"/>
        </w:rPr>
        <w:t>codebrowser_indexgenerator</w:t>
      </w:r>
      <w:proofErr w:type="spellEnd"/>
      <w:r>
        <w:rPr>
          <w:sz w:val="24"/>
          <w:szCs w:val="24"/>
        </w:rPr>
        <w:t>同样有很多执行参数，说明如下：</w:t>
      </w:r>
    </w:p>
    <w:p w14:paraId="1DAF6D28" w14:textId="77777777" w:rsidR="007B343D" w:rsidRDefault="00BC4620">
      <w:pPr>
        <w:spacing w:line="400" w:lineRule="exact"/>
        <w:ind w:firstLineChars="200" w:firstLine="480"/>
        <w:rPr>
          <w:sz w:val="24"/>
          <w:szCs w:val="24"/>
        </w:rPr>
      </w:pPr>
      <w:r>
        <w:rPr>
          <w:sz w:val="24"/>
          <w:szCs w:val="24"/>
        </w:rPr>
        <w:t>-p</w:t>
      </w:r>
      <w:r>
        <w:rPr>
          <w:sz w:val="24"/>
          <w:szCs w:val="24"/>
        </w:rPr>
        <w:t>：（一个或多个）用于项目规范。即项目的名称、源代码的绝对路径和用冒号分隔的版本信息。示例：</w:t>
      </w:r>
      <w:r>
        <w:rPr>
          <w:sz w:val="24"/>
          <w:szCs w:val="24"/>
        </w:rPr>
        <w:t xml:space="preserve">-p </w:t>
      </w:r>
      <w:proofErr w:type="spellStart"/>
      <w:r>
        <w:rPr>
          <w:sz w:val="24"/>
          <w:szCs w:val="24"/>
        </w:rPr>
        <w:t>projectname</w:t>
      </w:r>
      <w:proofErr w:type="spellEnd"/>
      <w:r>
        <w:rPr>
          <w:sz w:val="24"/>
          <w:szCs w:val="24"/>
        </w:rPr>
        <w:t>:/path/to/source/code:0.3beta</w:t>
      </w:r>
    </w:p>
    <w:p w14:paraId="6DFB4C6E" w14:textId="77777777" w:rsidR="007B343D" w:rsidRDefault="00BC4620">
      <w:pPr>
        <w:spacing w:line="400" w:lineRule="exact"/>
        <w:ind w:firstLineChars="200" w:firstLine="480"/>
        <w:rPr>
          <w:sz w:val="24"/>
          <w:szCs w:val="24"/>
        </w:rPr>
      </w:pPr>
      <w:r>
        <w:rPr>
          <w:sz w:val="24"/>
          <w:szCs w:val="24"/>
        </w:rPr>
        <w:t>-d</w:t>
      </w:r>
      <w:r>
        <w:rPr>
          <w:sz w:val="24"/>
          <w:szCs w:val="24"/>
        </w:rPr>
        <w:t>：指定包含所有</w:t>
      </w:r>
      <w:r>
        <w:rPr>
          <w:sz w:val="24"/>
          <w:szCs w:val="24"/>
        </w:rPr>
        <w:t>JavaScript</w:t>
      </w:r>
      <w:r>
        <w:rPr>
          <w:sz w:val="24"/>
          <w:szCs w:val="24"/>
        </w:rPr>
        <w:t>和</w:t>
      </w:r>
      <w:r>
        <w:rPr>
          <w:sz w:val="24"/>
          <w:szCs w:val="24"/>
        </w:rPr>
        <w:t>CSS</w:t>
      </w:r>
      <w:r>
        <w:rPr>
          <w:sz w:val="24"/>
          <w:szCs w:val="24"/>
        </w:rPr>
        <w:t>文件的数据</w:t>
      </w:r>
      <w:r>
        <w:rPr>
          <w:sz w:val="24"/>
          <w:szCs w:val="24"/>
        </w:rPr>
        <w:t>URL</w:t>
      </w:r>
      <w:r>
        <w:rPr>
          <w:sz w:val="24"/>
          <w:szCs w:val="24"/>
        </w:rPr>
        <w:t>。默认为相对于输出目录的</w:t>
      </w:r>
      <w:r>
        <w:rPr>
          <w:sz w:val="24"/>
          <w:szCs w:val="24"/>
        </w:rPr>
        <w:t xml:space="preserve"> .</w:t>
      </w:r>
      <w:proofErr w:type="gramStart"/>
      <w:r>
        <w:rPr>
          <w:sz w:val="24"/>
          <w:szCs w:val="24"/>
        </w:rPr>
        <w:t>./</w:t>
      </w:r>
      <w:proofErr w:type="gramEnd"/>
      <w:r>
        <w:rPr>
          <w:sz w:val="24"/>
          <w:szCs w:val="24"/>
        </w:rPr>
        <w:t>data</w:t>
      </w:r>
      <w:r>
        <w:rPr>
          <w:sz w:val="24"/>
          <w:szCs w:val="24"/>
        </w:rPr>
        <w:t>。示例：</w:t>
      </w:r>
      <w:r>
        <w:rPr>
          <w:sz w:val="24"/>
          <w:szCs w:val="24"/>
        </w:rPr>
        <w:t>-d https://codebrowser.dev/data/</w:t>
      </w:r>
    </w:p>
    <w:p w14:paraId="5CAFFAF1" w14:textId="77777777" w:rsidR="007B343D" w:rsidRDefault="00BC4620">
      <w:pPr>
        <w:spacing w:line="400" w:lineRule="exact"/>
        <w:ind w:firstLineChars="200" w:firstLine="480"/>
        <w:rPr>
          <w:sz w:val="24"/>
          <w:szCs w:val="24"/>
        </w:rPr>
      </w:pPr>
      <w:r>
        <w:rPr>
          <w:sz w:val="24"/>
          <w:szCs w:val="24"/>
        </w:rPr>
        <w:t>同样执行类似命令：</w:t>
      </w:r>
    </w:p>
    <w:p w14:paraId="663AC771" w14:textId="77777777" w:rsidR="007B343D" w:rsidRDefault="00BC4620">
      <w:pPr>
        <w:widowControl/>
        <w:numPr>
          <w:ilvl w:val="0"/>
          <w:numId w:val="39"/>
        </w:numPr>
        <w:pBdr>
          <w:left w:val="single" w:sz="12" w:space="6" w:color="6CE26C"/>
        </w:pBdr>
        <w:shd w:val="clear" w:color="auto" w:fill="F8F8F8"/>
        <w:tabs>
          <w:tab w:val="left" w:pos="720"/>
        </w:tabs>
        <w:spacing w:line="216" w:lineRule="atLeast"/>
        <w:ind w:left="540"/>
        <w:jc w:val="left"/>
        <w:rPr>
          <w:rFonts w:ascii="MonoLisa-Regular" w:hAnsi="MonoLisa-Regular" w:cs="MonoLisa-Regular"/>
          <w:color w:val="5C5C5C"/>
          <w:sz w:val="20"/>
          <w:szCs w:val="20"/>
        </w:rPr>
      </w:pPr>
      <w:proofErr w:type="spellStart"/>
      <w:r>
        <w:rPr>
          <w:rFonts w:ascii="MonoLisa-Regular" w:eastAsia="Consolas" w:hAnsi="MonoLisa-Regular" w:cs="MonoLisa-Regular"/>
          <w:color w:val="5C5C5C"/>
          <w:sz w:val="20"/>
          <w:szCs w:val="20"/>
          <w:shd w:val="clear" w:color="auto" w:fill="F8F8F8"/>
        </w:rPr>
        <w:t>codebrowser_</w:t>
      </w:r>
      <w:proofErr w:type="gramStart"/>
      <w:r>
        <w:rPr>
          <w:rFonts w:ascii="MonoLisa-Regular" w:eastAsia="Consolas" w:hAnsi="MonoLisa-Regular" w:cs="MonoLisa-Regular"/>
          <w:color w:val="5C5C5C"/>
          <w:sz w:val="20"/>
          <w:szCs w:val="20"/>
          <w:shd w:val="clear" w:color="auto" w:fill="F8F8F8"/>
        </w:rPr>
        <w:t>indexgenerator</w:t>
      </w:r>
      <w:proofErr w:type="spellEnd"/>
      <w:r>
        <w:rPr>
          <w:rFonts w:ascii="MonoLisa-Regular" w:eastAsia="Consolas" w:hAnsi="MonoLisa-Regular" w:cs="MonoLisa-Regular"/>
          <w:color w:val="5C5C5C"/>
          <w:sz w:val="20"/>
          <w:szCs w:val="20"/>
          <w:shd w:val="clear" w:color="auto" w:fill="F8F8F8"/>
        </w:rPr>
        <w:t> .</w:t>
      </w:r>
      <w:proofErr w:type="gramEnd"/>
      <w:r>
        <w:rPr>
          <w:rFonts w:ascii="MonoLisa-Regular" w:eastAsia="Consolas" w:hAnsi="MonoLisa-Regular" w:cs="MonoLisa-Regular"/>
          <w:color w:val="5C5C5C"/>
          <w:sz w:val="20"/>
          <w:szCs w:val="20"/>
          <w:shd w:val="clear" w:color="auto" w:fill="F8F8F8"/>
        </w:rPr>
        <w:t>/docs -d ../</w:t>
      </w:r>
      <w:r>
        <w:rPr>
          <w:rFonts w:ascii="MonoLisa-Regular" w:eastAsia="Consolas" w:hAnsi="MonoLisa-Regular" w:cs="MonoLisa-Regular"/>
          <w:color w:val="A626A4"/>
          <w:sz w:val="20"/>
          <w:szCs w:val="20"/>
          <w:shd w:val="clear" w:color="auto" w:fill="F8F8F8"/>
        </w:rPr>
        <w:t>data</w:t>
      </w:r>
    </w:p>
    <w:p w14:paraId="7802165C" w14:textId="77777777" w:rsidR="007B343D" w:rsidRDefault="00BC4620">
      <w:pPr>
        <w:spacing w:line="400" w:lineRule="exact"/>
        <w:ind w:firstLineChars="200" w:firstLine="480"/>
        <w:rPr>
          <w:sz w:val="24"/>
          <w:szCs w:val="24"/>
        </w:rPr>
      </w:pPr>
      <w:proofErr w:type="gramStart"/>
      <w:r>
        <w:rPr>
          <w:rFonts w:hint="eastAsia"/>
          <w:sz w:val="24"/>
          <w:szCs w:val="24"/>
        </w:rPr>
        <w:t>类似执行</w:t>
      </w:r>
      <w:proofErr w:type="gramEnd"/>
      <w:r>
        <w:rPr>
          <w:rFonts w:hint="eastAsia"/>
          <w:sz w:val="24"/>
          <w:szCs w:val="24"/>
        </w:rPr>
        <w:t>结果如下，可以看到每个目录对应都有了</w:t>
      </w:r>
      <w:r>
        <w:rPr>
          <w:rFonts w:hint="eastAsia"/>
          <w:sz w:val="24"/>
          <w:szCs w:val="24"/>
        </w:rPr>
        <w:t>index.html</w:t>
      </w:r>
      <w:r>
        <w:rPr>
          <w:sz w:val="24"/>
          <w:szCs w:val="24"/>
        </w:rPr>
        <w:t>。</w:t>
      </w:r>
    </w:p>
    <w:p w14:paraId="0320BF3C" w14:textId="01F6C53E" w:rsidR="007B343D" w:rsidRDefault="00E55F42">
      <w:pPr>
        <w:jc w:val="left"/>
      </w:pPr>
      <w:r>
        <w:rPr>
          <w:rFonts w:hint="eastAsia"/>
          <w:noProof/>
        </w:rPr>
        <w:drawing>
          <wp:inline distT="0" distB="0" distL="0" distR="0" wp14:anchorId="444CDCB9" wp14:editId="1188031E">
            <wp:extent cx="5397500" cy="1631950"/>
            <wp:effectExtent l="0" t="0" r="0" b="0"/>
            <wp:docPr id="26" name="图片 3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图片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7500" cy="1631950"/>
                    </a:xfrm>
                    <a:prstGeom prst="rect">
                      <a:avLst/>
                    </a:prstGeom>
                    <a:noFill/>
                    <a:ln>
                      <a:noFill/>
                    </a:ln>
                  </pic:spPr>
                </pic:pic>
              </a:graphicData>
            </a:graphic>
          </wp:inline>
        </w:drawing>
      </w:r>
    </w:p>
    <w:p w14:paraId="1A55255C" w14:textId="77777777" w:rsidR="007B343D" w:rsidRDefault="00BC4620">
      <w:pPr>
        <w:spacing w:before="120" w:after="240" w:line="400" w:lineRule="exact"/>
        <w:jc w:val="center"/>
      </w:pPr>
      <w:r>
        <w:rPr>
          <w:rFonts w:hint="eastAsia"/>
        </w:rPr>
        <w:t>图</w:t>
      </w:r>
      <w:r>
        <w:rPr>
          <w:rFonts w:hint="eastAsia"/>
        </w:rPr>
        <w:t>2-2</w:t>
      </w:r>
      <w:r>
        <w:t xml:space="preserve">2 </w:t>
      </w:r>
      <w:proofErr w:type="spellStart"/>
      <w:r>
        <w:t>codebrowser_indexgenerator</w:t>
      </w:r>
      <w:proofErr w:type="spellEnd"/>
      <w:r>
        <w:rPr>
          <w:rFonts w:hint="eastAsia"/>
        </w:rPr>
        <w:t>命令执行结果</w:t>
      </w:r>
    </w:p>
    <w:p w14:paraId="4F86F59E" w14:textId="77777777" w:rsidR="007B343D" w:rsidRDefault="00BC4620">
      <w:pPr>
        <w:spacing w:line="400" w:lineRule="exact"/>
        <w:ind w:firstLineChars="200" w:firstLine="482"/>
        <w:rPr>
          <w:b/>
          <w:sz w:val="24"/>
        </w:rPr>
      </w:pPr>
      <w:r>
        <w:rPr>
          <w:rFonts w:hint="eastAsia"/>
          <w:b/>
          <w:sz w:val="24"/>
        </w:rPr>
        <w:t>4</w:t>
      </w:r>
      <w:r>
        <w:rPr>
          <w:rFonts w:hint="eastAsia"/>
          <w:b/>
          <w:sz w:val="24"/>
        </w:rPr>
        <w:t>、</w:t>
      </w:r>
      <w:r>
        <w:rPr>
          <w:b/>
          <w:sz w:val="24"/>
        </w:rPr>
        <w:t>关于</w:t>
      </w:r>
      <w:r>
        <w:rPr>
          <w:b/>
          <w:sz w:val="24"/>
        </w:rPr>
        <w:t>-d</w:t>
      </w:r>
      <w:r>
        <w:rPr>
          <w:b/>
          <w:sz w:val="24"/>
        </w:rPr>
        <w:t>参数以及资源文件</w:t>
      </w:r>
    </w:p>
    <w:p w14:paraId="07898BEA" w14:textId="77777777" w:rsidR="007B343D" w:rsidRDefault="00BC4620">
      <w:pPr>
        <w:spacing w:line="400" w:lineRule="exact"/>
        <w:ind w:firstLineChars="200" w:firstLine="480"/>
        <w:rPr>
          <w:sz w:val="24"/>
          <w:szCs w:val="24"/>
        </w:rPr>
      </w:pPr>
      <w:r>
        <w:rPr>
          <w:sz w:val="24"/>
          <w:szCs w:val="24"/>
        </w:rPr>
        <w:t>上面提到，为什么我</w:t>
      </w:r>
      <w:r>
        <w:rPr>
          <w:rFonts w:hint="eastAsia"/>
          <w:sz w:val="24"/>
          <w:szCs w:val="24"/>
        </w:rPr>
        <w:t>自己</w:t>
      </w:r>
      <w:r>
        <w:rPr>
          <w:sz w:val="24"/>
          <w:szCs w:val="24"/>
        </w:rPr>
        <w:t>使用的是</w:t>
      </w:r>
      <w:r>
        <w:rPr>
          <w:rFonts w:hint="eastAsia"/>
          <w:sz w:val="24"/>
          <w:szCs w:val="24"/>
        </w:rPr>
        <w:t>-d .</w:t>
      </w:r>
      <w:proofErr w:type="gramStart"/>
      <w:r>
        <w:rPr>
          <w:rFonts w:hint="eastAsia"/>
          <w:sz w:val="24"/>
          <w:szCs w:val="24"/>
        </w:rPr>
        <w:t>./</w:t>
      </w:r>
      <w:proofErr w:type="gramEnd"/>
      <w:r>
        <w:rPr>
          <w:rFonts w:hint="eastAsia"/>
          <w:sz w:val="24"/>
          <w:szCs w:val="24"/>
        </w:rPr>
        <w:t>data</w:t>
      </w:r>
      <w:r>
        <w:rPr>
          <w:sz w:val="24"/>
          <w:szCs w:val="24"/>
        </w:rPr>
        <w:t>呢？</w:t>
      </w:r>
      <w:r>
        <w:rPr>
          <w:rFonts w:hint="eastAsia"/>
          <w:sz w:val="24"/>
          <w:szCs w:val="24"/>
        </w:rPr>
        <w:t>因此需要</w:t>
      </w:r>
      <w:r>
        <w:rPr>
          <w:sz w:val="24"/>
          <w:szCs w:val="24"/>
        </w:rPr>
        <w:t>先弄清楚</w:t>
      </w:r>
      <w:r>
        <w:rPr>
          <w:sz w:val="24"/>
          <w:szCs w:val="24"/>
        </w:rPr>
        <w:t>data</w:t>
      </w:r>
      <w:r>
        <w:rPr>
          <w:sz w:val="24"/>
          <w:szCs w:val="24"/>
        </w:rPr>
        <w:t>目录是干嘛的。</w:t>
      </w:r>
    </w:p>
    <w:p w14:paraId="42C9377F" w14:textId="77777777" w:rsidR="007B343D" w:rsidRDefault="00BC4620">
      <w:pPr>
        <w:spacing w:line="400" w:lineRule="exact"/>
        <w:ind w:firstLineChars="200" w:firstLine="480"/>
        <w:rPr>
          <w:sz w:val="24"/>
          <w:szCs w:val="24"/>
        </w:rPr>
      </w:pPr>
      <w:r>
        <w:rPr>
          <w:sz w:val="24"/>
          <w:szCs w:val="24"/>
        </w:rPr>
        <w:t>data</w:t>
      </w:r>
      <w:r>
        <w:rPr>
          <w:sz w:val="24"/>
          <w:szCs w:val="24"/>
        </w:rPr>
        <w:t>目录存放着前端代码需要的资源文件，例如</w:t>
      </w:r>
      <w:r>
        <w:rPr>
          <w:sz w:val="24"/>
          <w:szCs w:val="24"/>
        </w:rPr>
        <w:t>CSS</w:t>
      </w:r>
      <w:r>
        <w:rPr>
          <w:sz w:val="24"/>
          <w:szCs w:val="24"/>
        </w:rPr>
        <w:t>、</w:t>
      </w:r>
      <w:r>
        <w:rPr>
          <w:sz w:val="24"/>
          <w:szCs w:val="24"/>
        </w:rPr>
        <w:t>JS</w:t>
      </w:r>
      <w:r>
        <w:rPr>
          <w:sz w:val="24"/>
          <w:szCs w:val="24"/>
        </w:rPr>
        <w:t>和图片资源等。因此需要指明这个目录的路径，绝对路径或者相对路径。由于我的</w:t>
      </w:r>
      <w:r w:rsidR="001F6992">
        <w:fldChar w:fldCharType="begin"/>
      </w:r>
      <w:r w:rsidR="001F6992">
        <w:instrText xml:space="preserve"> HYPERLINK "https://github.com/DavidingPlus/code-browser/" </w:instrText>
      </w:r>
      <w:r w:rsidR="001F6992">
        <w:fldChar w:fldCharType="separate"/>
      </w:r>
      <w:r>
        <w:rPr>
          <w:sz w:val="24"/>
          <w:szCs w:val="24"/>
        </w:rPr>
        <w:t>code-browser</w:t>
      </w:r>
      <w:r w:rsidR="001F6992">
        <w:rPr>
          <w:sz w:val="24"/>
          <w:szCs w:val="24"/>
        </w:rPr>
        <w:fldChar w:fldCharType="end"/>
      </w:r>
      <w:r>
        <w:rPr>
          <w:sz w:val="24"/>
          <w:szCs w:val="24"/>
        </w:rPr>
        <w:t>项目需要存放</w:t>
      </w:r>
      <w:proofErr w:type="gramStart"/>
      <w:r>
        <w:rPr>
          <w:sz w:val="24"/>
          <w:szCs w:val="24"/>
        </w:rPr>
        <w:t>很多库</w:t>
      </w:r>
      <w:proofErr w:type="gramEnd"/>
      <w:r>
        <w:rPr>
          <w:sz w:val="24"/>
          <w:szCs w:val="24"/>
        </w:rPr>
        <w:t>的源代码，因此我将</w:t>
      </w:r>
      <w:r>
        <w:rPr>
          <w:sz w:val="24"/>
          <w:szCs w:val="24"/>
        </w:rPr>
        <w:t>data</w:t>
      </w:r>
      <w:r>
        <w:rPr>
          <w:sz w:val="24"/>
          <w:szCs w:val="24"/>
        </w:rPr>
        <w:t>目录统一在根目录中，每个库的源代码对应一个自己的子目录，因此最终的结果是这样的：</w:t>
      </w:r>
    </w:p>
    <w:p w14:paraId="3C62D269" w14:textId="6908A1A5" w:rsidR="007B343D" w:rsidRDefault="00E55F42">
      <w:pPr>
        <w:jc w:val="center"/>
      </w:pPr>
      <w:r>
        <w:rPr>
          <w:rFonts w:hint="eastAsia"/>
          <w:noProof/>
        </w:rPr>
        <w:lastRenderedPageBreak/>
        <w:drawing>
          <wp:inline distT="0" distB="0" distL="0" distR="0" wp14:anchorId="53BC7D8C" wp14:editId="07E6F09A">
            <wp:extent cx="5391150" cy="2921000"/>
            <wp:effectExtent l="0" t="0" r="0" b="0"/>
            <wp:docPr id="27" name="图片 1" descr="ea0ea86b45634374ae95427485db4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ea0ea86b45634374ae95427485db4ef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921000"/>
                    </a:xfrm>
                    <a:prstGeom prst="rect">
                      <a:avLst/>
                    </a:prstGeom>
                    <a:noFill/>
                    <a:ln>
                      <a:noFill/>
                    </a:ln>
                  </pic:spPr>
                </pic:pic>
              </a:graphicData>
            </a:graphic>
          </wp:inline>
        </w:drawing>
      </w:r>
    </w:p>
    <w:p w14:paraId="362EE6BA" w14:textId="77777777" w:rsidR="007B343D" w:rsidRDefault="00BC4620">
      <w:pPr>
        <w:spacing w:before="120" w:after="240" w:line="400" w:lineRule="exact"/>
        <w:jc w:val="center"/>
      </w:pPr>
      <w:r>
        <w:rPr>
          <w:rFonts w:hint="eastAsia"/>
        </w:rPr>
        <w:t>图</w:t>
      </w:r>
      <w:r>
        <w:rPr>
          <w:rFonts w:hint="eastAsia"/>
        </w:rPr>
        <w:t>2-2</w:t>
      </w:r>
      <w:r>
        <w:t>3</w:t>
      </w:r>
      <w:r>
        <w:rPr>
          <w:rFonts w:hint="eastAsia"/>
        </w:rPr>
        <w:t xml:space="preserve"> code-browser</w:t>
      </w:r>
      <w:r>
        <w:rPr>
          <w:rFonts w:hint="eastAsia"/>
        </w:rPr>
        <w:t>项目结构图</w:t>
      </w:r>
    </w:p>
    <w:p w14:paraId="40564C94" w14:textId="77777777" w:rsidR="007B343D" w:rsidRDefault="00BC4620">
      <w:pPr>
        <w:spacing w:line="400" w:lineRule="exact"/>
        <w:ind w:firstLineChars="200" w:firstLine="480"/>
      </w:pPr>
      <w:r>
        <w:rPr>
          <w:rFonts w:hint="eastAsia"/>
          <w:sz w:val="24"/>
          <w:szCs w:val="24"/>
        </w:rPr>
        <w:t>这样就能正确定位到资源文件的路径了，</w:t>
      </w:r>
      <w:proofErr w:type="spellStart"/>
      <w:r>
        <w:rPr>
          <w:rFonts w:hint="eastAsia"/>
          <w:sz w:val="24"/>
          <w:szCs w:val="24"/>
        </w:rPr>
        <w:t>codebrowser_generator</w:t>
      </w:r>
      <w:proofErr w:type="spellEnd"/>
      <w:r>
        <w:rPr>
          <w:sz w:val="24"/>
          <w:szCs w:val="24"/>
        </w:rPr>
        <w:t>生成的</w:t>
      </w:r>
      <w:r>
        <w:rPr>
          <w:sz w:val="24"/>
          <w:szCs w:val="24"/>
        </w:rPr>
        <w:t>html</w:t>
      </w:r>
      <w:r>
        <w:rPr>
          <w:sz w:val="24"/>
          <w:szCs w:val="24"/>
        </w:rPr>
        <w:t>文件同理。用户使用自己的习惯和方式</w:t>
      </w:r>
      <w:r>
        <w:rPr>
          <w:rFonts w:hint="eastAsia"/>
          <w:sz w:val="24"/>
          <w:szCs w:val="24"/>
        </w:rPr>
        <w:t>对应处理</w:t>
      </w:r>
      <w:r>
        <w:rPr>
          <w:sz w:val="24"/>
          <w:szCs w:val="24"/>
        </w:rPr>
        <w:t>即可。</w:t>
      </w:r>
    </w:p>
    <w:p w14:paraId="49C4AFE5" w14:textId="77777777" w:rsidR="007B343D" w:rsidRDefault="00BC4620">
      <w:pPr>
        <w:pStyle w:val="3"/>
        <w:keepNext w:val="0"/>
        <w:keepLines w:val="0"/>
        <w:spacing w:before="480" w:after="360" w:line="400" w:lineRule="exact"/>
        <w:jc w:val="center"/>
        <w:rPr>
          <w:rFonts w:eastAsia="黑体"/>
          <w:b w:val="0"/>
          <w:kern w:val="0"/>
          <w:sz w:val="30"/>
          <w:szCs w:val="30"/>
        </w:rPr>
      </w:pPr>
      <w:bookmarkStart w:id="105" w:name="_Toc4767"/>
      <w:bookmarkEnd w:id="53"/>
      <w:bookmarkEnd w:id="54"/>
      <w:r>
        <w:rPr>
          <w:rFonts w:eastAsia="黑体"/>
          <w:b w:val="0"/>
          <w:kern w:val="0"/>
          <w:sz w:val="30"/>
          <w:szCs w:val="30"/>
        </w:rPr>
        <w:br w:type="page"/>
      </w:r>
      <w:bookmarkStart w:id="106" w:name="_Toc15031"/>
      <w:bookmarkStart w:id="107" w:name="_Toc1980"/>
      <w:r>
        <w:rPr>
          <w:rFonts w:eastAsia="黑体" w:hint="eastAsia"/>
          <w:b w:val="0"/>
          <w:kern w:val="0"/>
          <w:sz w:val="30"/>
          <w:szCs w:val="30"/>
        </w:rPr>
        <w:lastRenderedPageBreak/>
        <w:t>第三章</w:t>
      </w:r>
      <w:r>
        <w:rPr>
          <w:rFonts w:eastAsia="黑体" w:hint="eastAsia"/>
          <w:b w:val="0"/>
          <w:kern w:val="0"/>
          <w:sz w:val="30"/>
          <w:szCs w:val="30"/>
        </w:rPr>
        <w:t xml:space="preserve"> </w:t>
      </w:r>
      <w:r>
        <w:rPr>
          <w:rFonts w:eastAsia="黑体"/>
          <w:b w:val="0"/>
          <w:kern w:val="0"/>
          <w:sz w:val="30"/>
          <w:szCs w:val="30"/>
        </w:rPr>
        <w:t>知识技能学习情况</w:t>
      </w:r>
      <w:bookmarkEnd w:id="105"/>
      <w:bookmarkEnd w:id="106"/>
      <w:bookmarkEnd w:id="107"/>
    </w:p>
    <w:p w14:paraId="199CADC6" w14:textId="46EF3D6D" w:rsidR="007B343D" w:rsidRDefault="00BC4620">
      <w:pPr>
        <w:spacing w:line="400" w:lineRule="exact"/>
        <w:ind w:firstLineChars="200" w:firstLine="480"/>
      </w:pPr>
      <w:r>
        <w:rPr>
          <w:sz w:val="24"/>
          <w:szCs w:val="24"/>
        </w:rPr>
        <w:t>本部分</w:t>
      </w:r>
      <w:r w:rsidR="00574A39">
        <w:rPr>
          <w:rFonts w:hint="eastAsia"/>
          <w:sz w:val="24"/>
          <w:szCs w:val="24"/>
        </w:rPr>
        <w:t>我</w:t>
      </w:r>
      <w:r>
        <w:rPr>
          <w:sz w:val="24"/>
          <w:szCs w:val="24"/>
        </w:rPr>
        <w:t>将从知识技能学习的</w:t>
      </w:r>
      <w:r>
        <w:rPr>
          <w:rFonts w:hint="eastAsia"/>
          <w:sz w:val="24"/>
          <w:szCs w:val="24"/>
        </w:rPr>
        <w:t>主题</w:t>
      </w:r>
      <w:r>
        <w:rPr>
          <w:sz w:val="24"/>
          <w:szCs w:val="24"/>
        </w:rPr>
        <w:t>出发，从开发环境和工具、预备知识、新知识点</w:t>
      </w:r>
      <w:r>
        <w:rPr>
          <w:rFonts w:hint="eastAsia"/>
          <w:sz w:val="24"/>
          <w:szCs w:val="24"/>
        </w:rPr>
        <w:t>的学习</w:t>
      </w:r>
      <w:r>
        <w:rPr>
          <w:sz w:val="24"/>
          <w:szCs w:val="24"/>
        </w:rPr>
        <w:t>出发，阐述实际工作过程中所涉及到的技术</w:t>
      </w:r>
      <w:proofErr w:type="gramStart"/>
      <w:r>
        <w:rPr>
          <w:sz w:val="24"/>
          <w:szCs w:val="24"/>
        </w:rPr>
        <w:t>栈</w:t>
      </w:r>
      <w:proofErr w:type="gramEnd"/>
      <w:r>
        <w:rPr>
          <w:sz w:val="24"/>
          <w:szCs w:val="24"/>
        </w:rPr>
        <w:t>、开发环境、工程思想等，</w:t>
      </w:r>
      <w:r>
        <w:rPr>
          <w:rFonts w:hint="eastAsia"/>
          <w:sz w:val="24"/>
          <w:szCs w:val="24"/>
        </w:rPr>
        <w:t>做一个总结性</w:t>
      </w:r>
      <w:r>
        <w:rPr>
          <w:sz w:val="24"/>
          <w:szCs w:val="24"/>
        </w:rPr>
        <w:t>收获的记录。</w:t>
      </w:r>
    </w:p>
    <w:p w14:paraId="2AC346A5" w14:textId="77777777" w:rsidR="007B343D" w:rsidRDefault="00BC4620">
      <w:pPr>
        <w:pStyle w:val="3"/>
        <w:keepNext w:val="0"/>
        <w:keepLines w:val="0"/>
        <w:widowControl/>
        <w:spacing w:before="360" w:after="120" w:line="400" w:lineRule="exact"/>
        <w:jc w:val="left"/>
        <w:rPr>
          <w:rFonts w:eastAsia="黑体"/>
          <w:b w:val="0"/>
          <w:kern w:val="0"/>
          <w:sz w:val="28"/>
          <w:szCs w:val="28"/>
        </w:rPr>
      </w:pPr>
      <w:bookmarkStart w:id="108" w:name="_Toc32440938"/>
      <w:bookmarkStart w:id="109" w:name="_Toc71278162"/>
      <w:bookmarkStart w:id="110" w:name="_Toc149117042"/>
      <w:bookmarkStart w:id="111" w:name="_Toc149127281"/>
      <w:bookmarkStart w:id="112" w:name="_Toc18665"/>
      <w:bookmarkStart w:id="113" w:name="_Toc30683"/>
      <w:bookmarkStart w:id="114" w:name="_Toc8476"/>
      <w:r>
        <w:rPr>
          <w:rFonts w:eastAsia="黑体"/>
          <w:b w:val="0"/>
          <w:kern w:val="0"/>
          <w:sz w:val="28"/>
          <w:szCs w:val="28"/>
        </w:rPr>
        <w:t xml:space="preserve">3.1 </w:t>
      </w:r>
      <w:r>
        <w:rPr>
          <w:rFonts w:eastAsia="黑体" w:hint="eastAsia"/>
          <w:b w:val="0"/>
          <w:kern w:val="0"/>
          <w:sz w:val="28"/>
          <w:szCs w:val="28"/>
        </w:rPr>
        <w:t>开发环境和工具</w:t>
      </w:r>
      <w:bookmarkEnd w:id="108"/>
      <w:bookmarkEnd w:id="109"/>
      <w:bookmarkEnd w:id="110"/>
      <w:bookmarkEnd w:id="111"/>
      <w:bookmarkEnd w:id="112"/>
      <w:bookmarkEnd w:id="113"/>
      <w:bookmarkEnd w:id="114"/>
    </w:p>
    <w:p w14:paraId="2079E6E2" w14:textId="77777777" w:rsidR="007B343D" w:rsidRDefault="00BC4620">
      <w:pPr>
        <w:pStyle w:val="3"/>
        <w:keepNext w:val="0"/>
        <w:keepLines w:val="0"/>
        <w:widowControl/>
        <w:spacing w:before="120" w:after="120" w:line="400" w:lineRule="exact"/>
        <w:jc w:val="left"/>
        <w:rPr>
          <w:rFonts w:eastAsia="黑体"/>
          <w:b w:val="0"/>
          <w:kern w:val="0"/>
          <w:sz w:val="28"/>
          <w:szCs w:val="28"/>
        </w:rPr>
      </w:pPr>
      <w:bookmarkStart w:id="115" w:name="_Toc163219202"/>
      <w:bookmarkStart w:id="116" w:name="_Toc163218601"/>
      <w:bookmarkStart w:id="117" w:name="_Toc163218275"/>
      <w:bookmarkStart w:id="118" w:name="_Toc24926"/>
      <w:bookmarkStart w:id="119" w:name="_Toc761"/>
      <w:bookmarkStart w:id="120" w:name="_Toc3674"/>
      <w:bookmarkStart w:id="121" w:name="_Toc71278163"/>
      <w:bookmarkStart w:id="122" w:name="_Toc149117043"/>
      <w:bookmarkStart w:id="123" w:name="_Toc149127282"/>
      <w:bookmarkStart w:id="124" w:name="_Toc32440939"/>
      <w:r>
        <w:rPr>
          <w:rFonts w:eastAsia="黑体"/>
          <w:b w:val="0"/>
          <w:kern w:val="0"/>
          <w:sz w:val="28"/>
          <w:szCs w:val="28"/>
        </w:rPr>
        <w:t xml:space="preserve">3.1.1 </w:t>
      </w:r>
      <w:r>
        <w:rPr>
          <w:rFonts w:eastAsia="黑体" w:hint="eastAsia"/>
          <w:b w:val="0"/>
          <w:kern w:val="0"/>
          <w:sz w:val="28"/>
          <w:szCs w:val="28"/>
        </w:rPr>
        <w:t>开发环境</w:t>
      </w:r>
      <w:bookmarkEnd w:id="115"/>
      <w:bookmarkEnd w:id="116"/>
      <w:bookmarkEnd w:id="117"/>
      <w:bookmarkEnd w:id="118"/>
      <w:bookmarkEnd w:id="119"/>
      <w:bookmarkEnd w:id="120"/>
    </w:p>
    <w:p w14:paraId="7F9B35C1" w14:textId="77777777" w:rsidR="007B343D" w:rsidRDefault="00BC4620">
      <w:pPr>
        <w:spacing w:line="400" w:lineRule="exact"/>
        <w:ind w:firstLineChars="200" w:firstLine="480"/>
        <w:rPr>
          <w:sz w:val="24"/>
          <w:szCs w:val="24"/>
        </w:rPr>
      </w:pPr>
      <w:proofErr w:type="spellStart"/>
      <w:r>
        <w:rPr>
          <w:rFonts w:hint="eastAsia"/>
          <w:sz w:val="24"/>
          <w:szCs w:val="24"/>
        </w:rPr>
        <w:t>LarkSDK</w:t>
      </w:r>
      <w:proofErr w:type="spellEnd"/>
      <w:r>
        <w:rPr>
          <w:rFonts w:hint="eastAsia"/>
          <w:sz w:val="24"/>
          <w:szCs w:val="24"/>
        </w:rPr>
        <w:t>是跨平台的，在很多操作系统上都能构建，主要是</w:t>
      </w:r>
      <w:r>
        <w:rPr>
          <w:rFonts w:hint="eastAsia"/>
          <w:sz w:val="24"/>
          <w:szCs w:val="24"/>
        </w:rPr>
        <w:t>windows</w:t>
      </w:r>
      <w:r>
        <w:rPr>
          <w:rFonts w:hint="eastAsia"/>
          <w:sz w:val="24"/>
          <w:szCs w:val="24"/>
        </w:rPr>
        <w:t>和</w:t>
      </w:r>
      <w:r>
        <w:rPr>
          <w:rFonts w:hint="eastAsia"/>
          <w:sz w:val="24"/>
          <w:szCs w:val="24"/>
        </w:rPr>
        <w:t>Linux</w:t>
      </w:r>
      <w:r>
        <w:rPr>
          <w:rFonts w:hint="eastAsia"/>
          <w:sz w:val="24"/>
          <w:szCs w:val="24"/>
        </w:rPr>
        <w:t>。在实习的初期阶段，主要在</w:t>
      </w:r>
      <w:r>
        <w:rPr>
          <w:rFonts w:hint="eastAsia"/>
          <w:sz w:val="24"/>
          <w:szCs w:val="24"/>
        </w:rPr>
        <w:t>Linux</w:t>
      </w:r>
      <w:r>
        <w:rPr>
          <w:rFonts w:hint="eastAsia"/>
          <w:sz w:val="24"/>
          <w:szCs w:val="24"/>
        </w:rPr>
        <w:t>操作系统上进行研发，使用的</w:t>
      </w:r>
      <w:r>
        <w:rPr>
          <w:rFonts w:hint="eastAsia"/>
          <w:sz w:val="24"/>
          <w:szCs w:val="24"/>
        </w:rPr>
        <w:t>Linux</w:t>
      </w:r>
      <w:r>
        <w:rPr>
          <w:rFonts w:hint="eastAsia"/>
          <w:sz w:val="24"/>
          <w:szCs w:val="24"/>
        </w:rPr>
        <w:t>系统发行版是</w:t>
      </w:r>
      <w:r>
        <w:rPr>
          <w:rFonts w:hint="eastAsia"/>
          <w:sz w:val="24"/>
          <w:szCs w:val="24"/>
        </w:rPr>
        <w:t>Ubuntu 20.04</w:t>
      </w:r>
      <w:r>
        <w:rPr>
          <w:rFonts w:hint="eastAsia"/>
          <w:sz w:val="24"/>
          <w:szCs w:val="24"/>
        </w:rPr>
        <w:t>，由于项目的语言是</w:t>
      </w:r>
      <w:proofErr w:type="spellStart"/>
      <w:r>
        <w:rPr>
          <w:rFonts w:hint="eastAsia"/>
          <w:sz w:val="24"/>
          <w:szCs w:val="24"/>
        </w:rPr>
        <w:t>c++</w:t>
      </w:r>
      <w:proofErr w:type="spellEnd"/>
      <w:r>
        <w:rPr>
          <w:rFonts w:hint="eastAsia"/>
          <w:sz w:val="24"/>
          <w:szCs w:val="24"/>
        </w:rPr>
        <w:t>，语言标准规定为</w:t>
      </w:r>
      <w:proofErr w:type="spellStart"/>
      <w:r>
        <w:rPr>
          <w:rFonts w:hint="eastAsia"/>
          <w:sz w:val="24"/>
          <w:szCs w:val="24"/>
        </w:rPr>
        <w:t>c++</w:t>
      </w:r>
      <w:proofErr w:type="spellEnd"/>
      <w:r>
        <w:rPr>
          <w:rFonts w:hint="eastAsia"/>
          <w:sz w:val="24"/>
          <w:szCs w:val="24"/>
        </w:rPr>
        <w:t>11</w:t>
      </w:r>
      <w:r>
        <w:rPr>
          <w:rFonts w:hint="eastAsia"/>
          <w:sz w:val="24"/>
          <w:szCs w:val="24"/>
        </w:rPr>
        <w:t>，同时需要使用编译器</w:t>
      </w:r>
      <w:proofErr w:type="spellStart"/>
      <w:r>
        <w:rPr>
          <w:rFonts w:hint="eastAsia"/>
          <w:sz w:val="24"/>
          <w:szCs w:val="24"/>
        </w:rPr>
        <w:t>gcc</w:t>
      </w:r>
      <w:proofErr w:type="spellEnd"/>
      <w:r>
        <w:rPr>
          <w:rFonts w:hint="eastAsia"/>
          <w:sz w:val="24"/>
          <w:szCs w:val="24"/>
        </w:rPr>
        <w:t>，版本是</w:t>
      </w:r>
      <w:proofErr w:type="spellStart"/>
      <w:r>
        <w:rPr>
          <w:rFonts w:hint="eastAsia"/>
          <w:sz w:val="24"/>
          <w:szCs w:val="24"/>
        </w:rPr>
        <w:t>gcc</w:t>
      </w:r>
      <w:proofErr w:type="spellEnd"/>
      <w:r>
        <w:rPr>
          <w:rFonts w:hint="eastAsia"/>
          <w:sz w:val="24"/>
          <w:szCs w:val="24"/>
        </w:rPr>
        <w:t xml:space="preserve"> 9.4.0</w:t>
      </w:r>
      <w:r>
        <w:rPr>
          <w:rFonts w:hint="eastAsia"/>
          <w:sz w:val="24"/>
          <w:szCs w:val="24"/>
        </w:rPr>
        <w:t>，同时构建需要的</w:t>
      </w:r>
      <w:proofErr w:type="spellStart"/>
      <w:r>
        <w:rPr>
          <w:rFonts w:hint="eastAsia"/>
          <w:sz w:val="24"/>
          <w:szCs w:val="24"/>
        </w:rPr>
        <w:t>CMake</w:t>
      </w:r>
      <w:proofErr w:type="spellEnd"/>
      <w:r>
        <w:rPr>
          <w:rFonts w:hint="eastAsia"/>
          <w:sz w:val="24"/>
          <w:szCs w:val="24"/>
        </w:rPr>
        <w:t>版本不小于</w:t>
      </w:r>
      <w:r>
        <w:rPr>
          <w:rFonts w:hint="eastAsia"/>
          <w:sz w:val="24"/>
          <w:szCs w:val="24"/>
        </w:rPr>
        <w:t>3.12</w:t>
      </w:r>
      <w:r>
        <w:rPr>
          <w:rFonts w:hint="eastAsia"/>
          <w:sz w:val="24"/>
          <w:szCs w:val="24"/>
        </w:rPr>
        <w:t>。但是在中期以后的工作中，由于部分功能涉及到跨平台的校验，例如文件系统</w:t>
      </w:r>
      <w:r>
        <w:rPr>
          <w:rFonts w:hint="eastAsia"/>
          <w:sz w:val="24"/>
          <w:szCs w:val="24"/>
        </w:rPr>
        <w:t>filesystem</w:t>
      </w:r>
      <w:r>
        <w:rPr>
          <w:rFonts w:hint="eastAsia"/>
          <w:sz w:val="24"/>
          <w:szCs w:val="24"/>
        </w:rPr>
        <w:t>的相关处理，需要依赖</w:t>
      </w:r>
      <w:r>
        <w:rPr>
          <w:rFonts w:hint="eastAsia"/>
          <w:sz w:val="24"/>
          <w:szCs w:val="24"/>
        </w:rPr>
        <w:t>windows</w:t>
      </w:r>
      <w:r>
        <w:rPr>
          <w:rFonts w:hint="eastAsia"/>
          <w:sz w:val="24"/>
          <w:szCs w:val="24"/>
        </w:rPr>
        <w:t>的环境，从而兼容跨平台了。目前编译</w:t>
      </w:r>
      <w:proofErr w:type="spellStart"/>
      <w:r>
        <w:rPr>
          <w:rFonts w:hint="eastAsia"/>
          <w:sz w:val="24"/>
          <w:szCs w:val="24"/>
        </w:rPr>
        <w:t>LarkSDK</w:t>
      </w:r>
      <w:proofErr w:type="spellEnd"/>
      <w:r>
        <w:rPr>
          <w:rFonts w:hint="eastAsia"/>
          <w:sz w:val="24"/>
          <w:szCs w:val="24"/>
        </w:rPr>
        <w:t>框架的</w:t>
      </w:r>
      <w:r>
        <w:rPr>
          <w:rFonts w:hint="eastAsia"/>
          <w:sz w:val="24"/>
          <w:szCs w:val="24"/>
        </w:rPr>
        <w:t>windows</w:t>
      </w:r>
      <w:r>
        <w:rPr>
          <w:rFonts w:hint="eastAsia"/>
          <w:sz w:val="24"/>
          <w:szCs w:val="24"/>
        </w:rPr>
        <w:t>系统推荐使用</w:t>
      </w:r>
      <w:r>
        <w:rPr>
          <w:rFonts w:hint="eastAsia"/>
          <w:sz w:val="24"/>
          <w:szCs w:val="24"/>
        </w:rPr>
        <w:t>win10</w:t>
      </w:r>
      <w:r>
        <w:rPr>
          <w:rFonts w:hint="eastAsia"/>
          <w:sz w:val="24"/>
          <w:szCs w:val="24"/>
        </w:rPr>
        <w:t>，使用的编译器是微软官方提供的</w:t>
      </w:r>
      <w:r>
        <w:rPr>
          <w:rFonts w:hint="eastAsia"/>
          <w:sz w:val="24"/>
          <w:szCs w:val="24"/>
        </w:rPr>
        <w:t>MSVC1</w:t>
      </w:r>
      <w:r>
        <w:rPr>
          <w:sz w:val="24"/>
          <w:szCs w:val="24"/>
        </w:rPr>
        <w:t>4+</w:t>
      </w:r>
      <w:r>
        <w:rPr>
          <w:rFonts w:hint="eastAsia"/>
          <w:sz w:val="24"/>
          <w:szCs w:val="24"/>
        </w:rPr>
        <w:t>，对应</w:t>
      </w:r>
      <w:r>
        <w:rPr>
          <w:rFonts w:hint="eastAsia"/>
          <w:sz w:val="24"/>
          <w:szCs w:val="24"/>
        </w:rPr>
        <w:t>VS</w:t>
      </w:r>
      <w:r>
        <w:rPr>
          <w:rFonts w:hint="eastAsia"/>
          <w:sz w:val="24"/>
          <w:szCs w:val="24"/>
        </w:rPr>
        <w:t>的版本是</w:t>
      </w:r>
      <w:r>
        <w:rPr>
          <w:rFonts w:hint="eastAsia"/>
          <w:sz w:val="24"/>
          <w:szCs w:val="24"/>
        </w:rPr>
        <w:t>VS2019</w:t>
      </w:r>
      <w:r>
        <w:rPr>
          <w:rFonts w:hint="eastAsia"/>
          <w:sz w:val="24"/>
          <w:szCs w:val="24"/>
        </w:rPr>
        <w:t>。</w:t>
      </w:r>
    </w:p>
    <w:p w14:paraId="006A1C29" w14:textId="77777777" w:rsidR="007B343D" w:rsidRDefault="00BC4620">
      <w:pPr>
        <w:spacing w:line="400" w:lineRule="exact"/>
        <w:ind w:firstLineChars="200" w:firstLine="480"/>
        <w:rPr>
          <w:sz w:val="24"/>
          <w:szCs w:val="24"/>
        </w:rPr>
      </w:pPr>
      <w:r>
        <w:rPr>
          <w:rFonts w:hint="eastAsia"/>
          <w:sz w:val="24"/>
          <w:szCs w:val="24"/>
        </w:rPr>
        <w:t>由于</w:t>
      </w:r>
      <w:proofErr w:type="spellStart"/>
      <w:r>
        <w:rPr>
          <w:rFonts w:hint="eastAsia"/>
          <w:sz w:val="24"/>
          <w:szCs w:val="24"/>
        </w:rPr>
        <w:t>LarkSDK</w:t>
      </w:r>
      <w:proofErr w:type="spellEnd"/>
      <w:r>
        <w:rPr>
          <w:rFonts w:hint="eastAsia"/>
          <w:sz w:val="24"/>
          <w:szCs w:val="24"/>
        </w:rPr>
        <w:t>是一个跨平台的底层</w:t>
      </w:r>
      <w:proofErr w:type="spellStart"/>
      <w:r>
        <w:rPr>
          <w:rFonts w:hint="eastAsia"/>
          <w:sz w:val="24"/>
          <w:szCs w:val="24"/>
        </w:rPr>
        <w:t>c++</w:t>
      </w:r>
      <w:proofErr w:type="spellEnd"/>
      <w:r>
        <w:rPr>
          <w:rFonts w:hint="eastAsia"/>
          <w:sz w:val="24"/>
          <w:szCs w:val="24"/>
        </w:rPr>
        <w:t>框架，因此兼容多个操作系统，例如</w:t>
      </w:r>
      <w:proofErr w:type="spellStart"/>
      <w:r>
        <w:rPr>
          <w:rFonts w:hint="eastAsia"/>
          <w:sz w:val="24"/>
          <w:szCs w:val="24"/>
        </w:rPr>
        <w:t>linux</w:t>
      </w:r>
      <w:proofErr w:type="spellEnd"/>
      <w:r>
        <w:rPr>
          <w:rFonts w:hint="eastAsia"/>
          <w:sz w:val="24"/>
          <w:szCs w:val="24"/>
        </w:rPr>
        <w:t>和</w:t>
      </w:r>
      <w:r>
        <w:rPr>
          <w:rFonts w:hint="eastAsia"/>
          <w:sz w:val="24"/>
          <w:szCs w:val="24"/>
        </w:rPr>
        <w:t>windows</w:t>
      </w:r>
      <w:r>
        <w:rPr>
          <w:rFonts w:hint="eastAsia"/>
          <w:sz w:val="24"/>
          <w:szCs w:val="24"/>
        </w:rPr>
        <w:t>，是必然需要考虑的问题，在</w:t>
      </w:r>
      <w:proofErr w:type="spellStart"/>
      <w:r>
        <w:rPr>
          <w:rFonts w:hint="eastAsia"/>
          <w:sz w:val="24"/>
          <w:szCs w:val="24"/>
        </w:rPr>
        <w:t>LarkSDK</w:t>
      </w:r>
      <w:proofErr w:type="spellEnd"/>
      <w:r>
        <w:rPr>
          <w:rFonts w:hint="eastAsia"/>
          <w:sz w:val="24"/>
          <w:szCs w:val="24"/>
        </w:rPr>
        <w:t>中体现的最突出的就是不同平台下的窗口逻辑处理的相关机制，包括但不限于事件循环，绘图机制等。目前</w:t>
      </w:r>
      <w:proofErr w:type="spellStart"/>
      <w:r>
        <w:rPr>
          <w:rFonts w:hint="eastAsia"/>
          <w:sz w:val="24"/>
          <w:szCs w:val="24"/>
        </w:rPr>
        <w:t>LarkSDK</w:t>
      </w:r>
      <w:proofErr w:type="spellEnd"/>
      <w:r>
        <w:rPr>
          <w:rFonts w:hint="eastAsia"/>
          <w:sz w:val="24"/>
          <w:szCs w:val="24"/>
        </w:rPr>
        <w:t>中考虑了</w:t>
      </w:r>
      <w:r>
        <w:rPr>
          <w:rFonts w:hint="eastAsia"/>
          <w:sz w:val="24"/>
          <w:szCs w:val="24"/>
        </w:rPr>
        <w:t>win32</w:t>
      </w:r>
      <w:r>
        <w:rPr>
          <w:rFonts w:hint="eastAsia"/>
          <w:sz w:val="24"/>
          <w:szCs w:val="24"/>
        </w:rPr>
        <w:t>、</w:t>
      </w:r>
      <w:r>
        <w:rPr>
          <w:rFonts w:hint="eastAsia"/>
          <w:sz w:val="24"/>
          <w:szCs w:val="24"/>
        </w:rPr>
        <w:t>x11</w:t>
      </w:r>
      <w:r>
        <w:rPr>
          <w:rFonts w:hint="eastAsia"/>
          <w:sz w:val="24"/>
          <w:szCs w:val="24"/>
        </w:rPr>
        <w:t>和</w:t>
      </w:r>
      <w:proofErr w:type="spellStart"/>
      <w:r>
        <w:rPr>
          <w:rFonts w:hint="eastAsia"/>
          <w:sz w:val="24"/>
          <w:szCs w:val="24"/>
        </w:rPr>
        <w:t>wayland</w:t>
      </w:r>
      <w:proofErr w:type="spellEnd"/>
      <w:r>
        <w:rPr>
          <w:rFonts w:hint="eastAsia"/>
          <w:sz w:val="24"/>
          <w:szCs w:val="24"/>
        </w:rPr>
        <w:t>的平台差异并分别处理，同时采用</w:t>
      </w:r>
      <w:proofErr w:type="gramStart"/>
      <w:r>
        <w:rPr>
          <w:rFonts w:hint="eastAsia"/>
          <w:sz w:val="24"/>
          <w:szCs w:val="24"/>
        </w:rPr>
        <w:t>抽象父类指针</w:t>
      </w:r>
      <w:proofErr w:type="gramEnd"/>
      <w:r>
        <w:rPr>
          <w:rFonts w:hint="eastAsia"/>
          <w:sz w:val="24"/>
          <w:szCs w:val="24"/>
        </w:rPr>
        <w:t>多态的模式进行统一管理。同时，在其他模块的工作中或多或少都涉及到了跨平台的相关需求。</w:t>
      </w:r>
    </w:p>
    <w:p w14:paraId="01C70BDE" w14:textId="77777777" w:rsidR="007B343D" w:rsidRDefault="00BC4620">
      <w:pPr>
        <w:pStyle w:val="3"/>
        <w:keepNext w:val="0"/>
        <w:keepLines w:val="0"/>
        <w:widowControl/>
        <w:spacing w:before="240" w:after="120" w:line="400" w:lineRule="exact"/>
        <w:jc w:val="left"/>
        <w:rPr>
          <w:rFonts w:eastAsia="黑体"/>
          <w:b w:val="0"/>
          <w:kern w:val="0"/>
          <w:sz w:val="24"/>
          <w:szCs w:val="24"/>
        </w:rPr>
      </w:pPr>
      <w:bookmarkStart w:id="125" w:name="_Toc163218276"/>
      <w:bookmarkStart w:id="126" w:name="_Toc163218602"/>
      <w:bookmarkStart w:id="127" w:name="_Toc21172"/>
      <w:bookmarkStart w:id="128" w:name="_Toc22132"/>
      <w:bookmarkStart w:id="129" w:name="_Toc30258"/>
      <w:bookmarkStart w:id="130" w:name="_Toc163219203"/>
      <w:r>
        <w:rPr>
          <w:rFonts w:eastAsia="黑体"/>
          <w:b w:val="0"/>
          <w:kern w:val="0"/>
          <w:sz w:val="28"/>
          <w:szCs w:val="28"/>
        </w:rPr>
        <w:t xml:space="preserve">3.1.2 </w:t>
      </w:r>
      <w:r>
        <w:rPr>
          <w:rFonts w:eastAsia="黑体" w:hint="eastAsia"/>
          <w:b w:val="0"/>
          <w:kern w:val="0"/>
          <w:sz w:val="28"/>
          <w:szCs w:val="28"/>
        </w:rPr>
        <w:t>开发工具</w:t>
      </w:r>
      <w:bookmarkEnd w:id="125"/>
      <w:bookmarkEnd w:id="126"/>
      <w:bookmarkEnd w:id="127"/>
      <w:bookmarkEnd w:id="128"/>
      <w:bookmarkEnd w:id="129"/>
      <w:bookmarkEnd w:id="130"/>
    </w:p>
    <w:p w14:paraId="4C1EF540" w14:textId="77777777" w:rsidR="007B343D" w:rsidRDefault="00BC4620">
      <w:pPr>
        <w:spacing w:line="400" w:lineRule="exact"/>
        <w:ind w:firstLineChars="200" w:firstLine="480"/>
        <w:rPr>
          <w:sz w:val="24"/>
          <w:szCs w:val="24"/>
        </w:rPr>
      </w:pPr>
      <w:r>
        <w:rPr>
          <w:sz w:val="24"/>
          <w:szCs w:val="24"/>
        </w:rPr>
        <w:t>关于代码</w:t>
      </w:r>
      <w:r>
        <w:rPr>
          <w:sz w:val="24"/>
          <w:szCs w:val="24"/>
        </w:rPr>
        <w:t>IDE</w:t>
      </w:r>
      <w:r>
        <w:rPr>
          <w:sz w:val="24"/>
          <w:szCs w:val="24"/>
        </w:rPr>
        <w:t>，</w:t>
      </w:r>
      <w:r>
        <w:rPr>
          <w:sz w:val="24"/>
          <w:szCs w:val="24"/>
        </w:rPr>
        <w:t>windows</w:t>
      </w:r>
      <w:r>
        <w:rPr>
          <w:sz w:val="24"/>
          <w:szCs w:val="24"/>
        </w:rPr>
        <w:t>下推荐使用</w:t>
      </w:r>
      <w:r>
        <w:rPr>
          <w:rFonts w:hint="eastAsia"/>
          <w:sz w:val="24"/>
          <w:szCs w:val="24"/>
        </w:rPr>
        <w:t>VS</w:t>
      </w:r>
      <w:r>
        <w:rPr>
          <w:sz w:val="24"/>
          <w:szCs w:val="24"/>
        </w:rPr>
        <w:t>，</w:t>
      </w:r>
      <w:r>
        <w:rPr>
          <w:sz w:val="24"/>
          <w:szCs w:val="24"/>
        </w:rPr>
        <w:t>Linux</w:t>
      </w:r>
      <w:r>
        <w:rPr>
          <w:sz w:val="24"/>
          <w:szCs w:val="24"/>
        </w:rPr>
        <w:t>下使用</w:t>
      </w:r>
      <w:r>
        <w:rPr>
          <w:rFonts w:hint="eastAsia"/>
          <w:sz w:val="24"/>
          <w:szCs w:val="24"/>
        </w:rPr>
        <w:t>VS C</w:t>
      </w:r>
      <w:r>
        <w:rPr>
          <w:sz w:val="24"/>
          <w:szCs w:val="24"/>
        </w:rPr>
        <w:t>ode</w:t>
      </w:r>
      <w:r>
        <w:rPr>
          <w:sz w:val="24"/>
          <w:szCs w:val="24"/>
        </w:rPr>
        <w:t>即可</w:t>
      </w:r>
      <w:r>
        <w:rPr>
          <w:rFonts w:hint="eastAsia"/>
          <w:sz w:val="24"/>
          <w:szCs w:val="24"/>
        </w:rPr>
        <w:t>。</w:t>
      </w:r>
      <w:r>
        <w:rPr>
          <w:rFonts w:hint="eastAsia"/>
          <w:sz w:val="24"/>
          <w:szCs w:val="24"/>
        </w:rPr>
        <w:t>VS</w:t>
      </w:r>
      <w:r>
        <w:rPr>
          <w:rFonts w:hint="eastAsia"/>
          <w:sz w:val="24"/>
          <w:szCs w:val="24"/>
        </w:rPr>
        <w:t>完整的工具链为</w:t>
      </w:r>
      <w:r>
        <w:rPr>
          <w:rFonts w:hint="eastAsia"/>
          <w:sz w:val="24"/>
          <w:szCs w:val="24"/>
        </w:rPr>
        <w:t>windows</w:t>
      </w:r>
      <w:r>
        <w:rPr>
          <w:rFonts w:hint="eastAsia"/>
          <w:sz w:val="24"/>
          <w:szCs w:val="24"/>
        </w:rPr>
        <w:t>环境下的构建、测试等提供了非常便捷的操作，缺点则是工具太大，且功能过于复杂，甚至有些繁琐；而</w:t>
      </w:r>
      <w:r>
        <w:rPr>
          <w:rFonts w:hint="eastAsia"/>
          <w:sz w:val="24"/>
          <w:szCs w:val="24"/>
        </w:rPr>
        <w:t>VS Code</w:t>
      </w:r>
      <w:r>
        <w:rPr>
          <w:rFonts w:hint="eastAsia"/>
          <w:sz w:val="24"/>
          <w:szCs w:val="24"/>
        </w:rPr>
        <w:t>，由于具有众多插件，并且</w:t>
      </w:r>
      <w:r>
        <w:rPr>
          <w:rFonts w:hint="eastAsia"/>
          <w:sz w:val="24"/>
          <w:szCs w:val="24"/>
        </w:rPr>
        <w:t>IDE</w:t>
      </w:r>
      <w:r>
        <w:rPr>
          <w:rFonts w:hint="eastAsia"/>
          <w:sz w:val="24"/>
          <w:szCs w:val="24"/>
        </w:rPr>
        <w:t>非常轻量，因此非常适合在</w:t>
      </w:r>
      <w:r>
        <w:rPr>
          <w:rFonts w:hint="eastAsia"/>
          <w:sz w:val="24"/>
          <w:szCs w:val="24"/>
        </w:rPr>
        <w:t>Linux</w:t>
      </w:r>
      <w:r>
        <w:rPr>
          <w:rFonts w:hint="eastAsia"/>
          <w:sz w:val="24"/>
          <w:szCs w:val="24"/>
        </w:rPr>
        <w:t>下进行使用。</w:t>
      </w:r>
    </w:p>
    <w:p w14:paraId="5AB38707" w14:textId="77777777" w:rsidR="007B343D" w:rsidRDefault="00BC4620">
      <w:pPr>
        <w:spacing w:line="400" w:lineRule="exact"/>
        <w:ind w:firstLineChars="200" w:firstLine="480"/>
        <w:rPr>
          <w:sz w:val="24"/>
          <w:szCs w:val="24"/>
        </w:rPr>
      </w:pPr>
      <w:r>
        <w:rPr>
          <w:rFonts w:hint="eastAsia"/>
          <w:sz w:val="24"/>
          <w:szCs w:val="24"/>
        </w:rPr>
        <w:t>关于代码托管工具，毫无疑问是</w:t>
      </w:r>
      <w:r>
        <w:rPr>
          <w:rFonts w:hint="eastAsia"/>
          <w:sz w:val="24"/>
          <w:szCs w:val="24"/>
        </w:rPr>
        <w:t>git</w:t>
      </w:r>
      <w:r>
        <w:rPr>
          <w:rFonts w:hint="eastAsia"/>
          <w:sz w:val="24"/>
          <w:szCs w:val="24"/>
        </w:rPr>
        <w:t>。至于平台，我们是在公司服务器上部署</w:t>
      </w:r>
      <w:proofErr w:type="spellStart"/>
      <w:r>
        <w:rPr>
          <w:rFonts w:hint="eastAsia"/>
          <w:sz w:val="24"/>
          <w:szCs w:val="24"/>
        </w:rPr>
        <w:t>gitlab</w:t>
      </w:r>
      <w:proofErr w:type="spellEnd"/>
      <w:r>
        <w:rPr>
          <w:rFonts w:hint="eastAsia"/>
          <w:sz w:val="24"/>
          <w:szCs w:val="24"/>
        </w:rPr>
        <w:t>。</w:t>
      </w:r>
      <w:proofErr w:type="spellStart"/>
      <w:r>
        <w:rPr>
          <w:rFonts w:hint="eastAsia"/>
          <w:sz w:val="24"/>
          <w:szCs w:val="24"/>
        </w:rPr>
        <w:t>gitlab</w:t>
      </w:r>
      <w:proofErr w:type="spellEnd"/>
      <w:r>
        <w:rPr>
          <w:rFonts w:hint="eastAsia"/>
          <w:sz w:val="24"/>
          <w:szCs w:val="24"/>
        </w:rPr>
        <w:t>开源，并且可以通过脚本或者</w:t>
      </w:r>
      <w:r>
        <w:rPr>
          <w:rFonts w:hint="eastAsia"/>
          <w:sz w:val="24"/>
          <w:szCs w:val="24"/>
        </w:rPr>
        <w:t>docker</w:t>
      </w:r>
      <w:r>
        <w:rPr>
          <w:rFonts w:hint="eastAsia"/>
          <w:sz w:val="24"/>
          <w:szCs w:val="24"/>
        </w:rPr>
        <w:t>轻松的部署</w:t>
      </w:r>
      <w:proofErr w:type="gramStart"/>
      <w:r>
        <w:rPr>
          <w:rFonts w:hint="eastAsia"/>
          <w:sz w:val="24"/>
          <w:szCs w:val="24"/>
        </w:rPr>
        <w:t>在内网</w:t>
      </w:r>
      <w:proofErr w:type="gramEnd"/>
      <w:r>
        <w:rPr>
          <w:rFonts w:hint="eastAsia"/>
          <w:sz w:val="24"/>
          <w:szCs w:val="24"/>
        </w:rPr>
        <w:t>当中，对于任何企业，特别是像我们这样的军工企业，就非常方便了。同时同前面提到，</w:t>
      </w:r>
      <w:proofErr w:type="spellStart"/>
      <w:r>
        <w:rPr>
          <w:rFonts w:hint="eastAsia"/>
          <w:sz w:val="24"/>
          <w:szCs w:val="24"/>
        </w:rPr>
        <w:t>gitlab</w:t>
      </w:r>
      <w:proofErr w:type="spellEnd"/>
      <w:r>
        <w:rPr>
          <w:rFonts w:hint="eastAsia"/>
          <w:sz w:val="24"/>
          <w:szCs w:val="24"/>
        </w:rPr>
        <w:t>的</w:t>
      </w:r>
      <w:r>
        <w:rPr>
          <w:rFonts w:hint="eastAsia"/>
          <w:sz w:val="24"/>
          <w:szCs w:val="24"/>
        </w:rPr>
        <w:t>CI</w:t>
      </w:r>
      <w:r>
        <w:rPr>
          <w:rFonts w:hint="eastAsia"/>
          <w:sz w:val="24"/>
          <w:szCs w:val="24"/>
        </w:rPr>
        <w:t>等功能，可以方便实现自动化打包、扫描等需求，开发流程一目了然。</w:t>
      </w:r>
    </w:p>
    <w:p w14:paraId="345002EB" w14:textId="77777777" w:rsidR="007B343D" w:rsidRDefault="00BC4620">
      <w:pPr>
        <w:pStyle w:val="3"/>
        <w:keepNext w:val="0"/>
        <w:keepLines w:val="0"/>
        <w:widowControl/>
        <w:spacing w:before="360" w:after="120" w:line="400" w:lineRule="exact"/>
        <w:jc w:val="left"/>
        <w:rPr>
          <w:rFonts w:eastAsia="黑体"/>
          <w:b w:val="0"/>
          <w:kern w:val="0"/>
          <w:sz w:val="28"/>
          <w:szCs w:val="28"/>
        </w:rPr>
      </w:pPr>
      <w:bookmarkStart w:id="131" w:name="_Toc18562"/>
      <w:bookmarkStart w:id="132" w:name="_Toc2619"/>
      <w:bookmarkStart w:id="133" w:name="_Toc23254"/>
      <w:r>
        <w:rPr>
          <w:rFonts w:eastAsia="黑体"/>
          <w:b w:val="0"/>
          <w:kern w:val="0"/>
          <w:sz w:val="28"/>
          <w:szCs w:val="28"/>
        </w:rPr>
        <w:lastRenderedPageBreak/>
        <w:t xml:space="preserve">3.2 </w:t>
      </w:r>
      <w:r>
        <w:rPr>
          <w:rFonts w:eastAsia="黑体" w:hint="eastAsia"/>
          <w:b w:val="0"/>
          <w:kern w:val="0"/>
          <w:sz w:val="28"/>
          <w:szCs w:val="28"/>
        </w:rPr>
        <w:t>预备知识</w:t>
      </w:r>
      <w:bookmarkEnd w:id="121"/>
      <w:bookmarkEnd w:id="122"/>
      <w:bookmarkEnd w:id="123"/>
      <w:bookmarkEnd w:id="124"/>
      <w:bookmarkEnd w:id="131"/>
      <w:bookmarkEnd w:id="132"/>
      <w:bookmarkEnd w:id="133"/>
    </w:p>
    <w:p w14:paraId="7C8CB002" w14:textId="77777777" w:rsidR="007B343D" w:rsidRDefault="00BC4620">
      <w:pPr>
        <w:spacing w:line="400" w:lineRule="exact"/>
        <w:ind w:firstLineChars="200" w:firstLine="480"/>
        <w:rPr>
          <w:sz w:val="24"/>
          <w:szCs w:val="24"/>
        </w:rPr>
      </w:pPr>
      <w:bookmarkStart w:id="134" w:name="_Toc32440940"/>
      <w:bookmarkStart w:id="135" w:name="_Toc71278164"/>
      <w:bookmarkStart w:id="136" w:name="_Toc149117044"/>
      <w:bookmarkStart w:id="137" w:name="_Toc149127283"/>
      <w:r>
        <w:rPr>
          <w:rFonts w:hint="eastAsia"/>
          <w:sz w:val="24"/>
          <w:szCs w:val="24"/>
        </w:rPr>
        <w:t>由于项目中使用的是</w:t>
      </w:r>
      <w:proofErr w:type="spellStart"/>
      <w:r>
        <w:rPr>
          <w:rFonts w:hint="eastAsia"/>
          <w:sz w:val="24"/>
          <w:szCs w:val="24"/>
        </w:rPr>
        <w:t>c++</w:t>
      </w:r>
      <w:proofErr w:type="spellEnd"/>
      <w:r>
        <w:rPr>
          <w:rFonts w:hint="eastAsia"/>
          <w:sz w:val="24"/>
          <w:szCs w:val="24"/>
        </w:rPr>
        <w:t>语言，因此一定的</w:t>
      </w:r>
      <w:proofErr w:type="spellStart"/>
      <w:r>
        <w:rPr>
          <w:rFonts w:hint="eastAsia"/>
          <w:sz w:val="24"/>
          <w:szCs w:val="24"/>
        </w:rPr>
        <w:t>c++</w:t>
      </w:r>
      <w:proofErr w:type="spellEnd"/>
      <w:r>
        <w:rPr>
          <w:rFonts w:hint="eastAsia"/>
          <w:sz w:val="24"/>
          <w:szCs w:val="24"/>
        </w:rPr>
        <w:t>语言基础是必不可少的。这其中包括但不限于基础语法、关键字、命名空间、输入和输出、函数重载、引用等等。另外</w:t>
      </w:r>
      <w:proofErr w:type="spellStart"/>
      <w:r>
        <w:rPr>
          <w:rFonts w:hint="eastAsia"/>
          <w:sz w:val="24"/>
          <w:szCs w:val="24"/>
        </w:rPr>
        <w:t>c++</w:t>
      </w:r>
      <w:proofErr w:type="spellEnd"/>
      <w:r>
        <w:rPr>
          <w:rFonts w:hint="eastAsia"/>
          <w:sz w:val="24"/>
          <w:szCs w:val="24"/>
        </w:rPr>
        <w:t>作为一门面向对象的语言，理解类和对象也是必不可少的，其中包括但不限于面向对象和面向过程的区别、类的定义、类的封装、类的作用域、初始化列表、内部类等等知识的熟悉和掌握。另外由于</w:t>
      </w:r>
      <w:proofErr w:type="spellStart"/>
      <w:r>
        <w:rPr>
          <w:sz w:val="24"/>
          <w:szCs w:val="24"/>
        </w:rPr>
        <w:t>LarkSDK</w:t>
      </w:r>
      <w:proofErr w:type="spellEnd"/>
      <w:r>
        <w:rPr>
          <w:rFonts w:hint="eastAsia"/>
          <w:sz w:val="24"/>
          <w:szCs w:val="24"/>
        </w:rPr>
        <w:t>是一个偏底层的基础平台库，其中很多的基础</w:t>
      </w:r>
      <w:proofErr w:type="gramStart"/>
      <w:r>
        <w:rPr>
          <w:rFonts w:hint="eastAsia"/>
          <w:sz w:val="24"/>
          <w:szCs w:val="24"/>
        </w:rPr>
        <w:t>类例如</w:t>
      </w:r>
      <w:proofErr w:type="spellStart"/>
      <w:proofErr w:type="gramEnd"/>
      <w:r>
        <w:rPr>
          <w:rFonts w:hint="eastAsia"/>
          <w:sz w:val="24"/>
          <w:szCs w:val="24"/>
        </w:rPr>
        <w:t>LVector</w:t>
      </w:r>
      <w:proofErr w:type="spellEnd"/>
      <w:r>
        <w:rPr>
          <w:rFonts w:hint="eastAsia"/>
          <w:sz w:val="24"/>
          <w:szCs w:val="24"/>
        </w:rPr>
        <w:t>、</w:t>
      </w:r>
      <w:proofErr w:type="spellStart"/>
      <w:r>
        <w:rPr>
          <w:rFonts w:hint="eastAsia"/>
          <w:sz w:val="24"/>
          <w:szCs w:val="24"/>
        </w:rPr>
        <w:t>LString</w:t>
      </w:r>
      <w:proofErr w:type="spellEnd"/>
      <w:r>
        <w:rPr>
          <w:rFonts w:hint="eastAsia"/>
          <w:sz w:val="24"/>
          <w:szCs w:val="24"/>
        </w:rPr>
        <w:t>等都和</w:t>
      </w:r>
      <w:r>
        <w:rPr>
          <w:rFonts w:hint="eastAsia"/>
          <w:sz w:val="24"/>
          <w:szCs w:val="24"/>
        </w:rPr>
        <w:t>std</w:t>
      </w:r>
      <w:r>
        <w:rPr>
          <w:rFonts w:hint="eastAsia"/>
          <w:sz w:val="24"/>
          <w:szCs w:val="24"/>
        </w:rPr>
        <w:t>的标准容器有着很大的联系，因此对</w:t>
      </w:r>
      <w:proofErr w:type="spellStart"/>
      <w:r>
        <w:rPr>
          <w:rFonts w:hint="eastAsia"/>
          <w:sz w:val="24"/>
          <w:szCs w:val="24"/>
        </w:rPr>
        <w:t>c++</w:t>
      </w:r>
      <w:proofErr w:type="spellEnd"/>
      <w:r>
        <w:rPr>
          <w:rFonts w:hint="eastAsia"/>
          <w:sz w:val="24"/>
          <w:szCs w:val="24"/>
        </w:rPr>
        <w:t>的</w:t>
      </w:r>
      <w:r>
        <w:rPr>
          <w:rFonts w:hint="eastAsia"/>
          <w:sz w:val="24"/>
          <w:szCs w:val="24"/>
        </w:rPr>
        <w:t>STL</w:t>
      </w:r>
      <w:r>
        <w:rPr>
          <w:rFonts w:hint="eastAsia"/>
          <w:sz w:val="24"/>
          <w:szCs w:val="24"/>
        </w:rPr>
        <w:t>有一定的了解也是很重要的，每种容器的内存模型和管理、设计思路等，都会在项目中无时无刻不被运用。</w:t>
      </w:r>
    </w:p>
    <w:p w14:paraId="3C49373C" w14:textId="77777777" w:rsidR="007B343D" w:rsidRDefault="00BC4620">
      <w:pPr>
        <w:spacing w:line="400" w:lineRule="exact"/>
        <w:ind w:firstLineChars="200" w:firstLine="480"/>
        <w:rPr>
          <w:sz w:val="24"/>
          <w:szCs w:val="24"/>
        </w:rPr>
      </w:pPr>
      <w:r>
        <w:rPr>
          <w:rFonts w:hint="eastAsia"/>
          <w:sz w:val="24"/>
          <w:szCs w:val="24"/>
        </w:rPr>
        <w:t>其次，由于</w:t>
      </w:r>
      <w:proofErr w:type="spellStart"/>
      <w:r>
        <w:rPr>
          <w:sz w:val="24"/>
          <w:szCs w:val="24"/>
        </w:rPr>
        <w:t>LarkSDK</w:t>
      </w:r>
      <w:proofErr w:type="spellEnd"/>
      <w:r>
        <w:rPr>
          <w:rFonts w:hint="eastAsia"/>
          <w:sz w:val="24"/>
          <w:szCs w:val="24"/>
        </w:rPr>
        <w:t>主要在</w:t>
      </w:r>
      <w:r>
        <w:rPr>
          <w:rFonts w:hint="eastAsia"/>
          <w:sz w:val="24"/>
          <w:szCs w:val="24"/>
        </w:rPr>
        <w:t>Linux</w:t>
      </w:r>
      <w:r>
        <w:rPr>
          <w:rFonts w:hint="eastAsia"/>
          <w:sz w:val="24"/>
          <w:szCs w:val="24"/>
        </w:rPr>
        <w:t>上进行研发，因此</w:t>
      </w:r>
      <w:r>
        <w:rPr>
          <w:rFonts w:hint="eastAsia"/>
          <w:sz w:val="24"/>
          <w:szCs w:val="24"/>
        </w:rPr>
        <w:t>Linux</w:t>
      </w:r>
      <w:r>
        <w:rPr>
          <w:rFonts w:hint="eastAsia"/>
          <w:sz w:val="24"/>
          <w:szCs w:val="24"/>
        </w:rPr>
        <w:t>基本的命令是非常必要的，包括但不限于</w:t>
      </w:r>
      <w:r>
        <w:rPr>
          <w:rFonts w:hint="eastAsia"/>
          <w:sz w:val="24"/>
          <w:szCs w:val="24"/>
        </w:rPr>
        <w:t>ls</w:t>
      </w:r>
      <w:r>
        <w:rPr>
          <w:rFonts w:hint="eastAsia"/>
          <w:sz w:val="24"/>
          <w:szCs w:val="24"/>
        </w:rPr>
        <w:t>、</w:t>
      </w:r>
      <w:r>
        <w:rPr>
          <w:rFonts w:hint="eastAsia"/>
          <w:sz w:val="24"/>
          <w:szCs w:val="24"/>
        </w:rPr>
        <w:t>rm</w:t>
      </w:r>
      <w:r>
        <w:rPr>
          <w:rFonts w:hint="eastAsia"/>
          <w:sz w:val="24"/>
          <w:szCs w:val="24"/>
        </w:rPr>
        <w:t>、</w:t>
      </w:r>
      <w:r>
        <w:rPr>
          <w:rFonts w:hint="eastAsia"/>
          <w:sz w:val="24"/>
          <w:szCs w:val="24"/>
        </w:rPr>
        <w:t>cd</w:t>
      </w:r>
      <w:r>
        <w:rPr>
          <w:rFonts w:hint="eastAsia"/>
          <w:sz w:val="24"/>
          <w:szCs w:val="24"/>
        </w:rPr>
        <w:t>、</w:t>
      </w:r>
      <w:proofErr w:type="spellStart"/>
      <w:r>
        <w:rPr>
          <w:rFonts w:hint="eastAsia"/>
          <w:sz w:val="24"/>
          <w:szCs w:val="24"/>
        </w:rPr>
        <w:t>mkdir</w:t>
      </w:r>
      <w:proofErr w:type="spellEnd"/>
      <w:r>
        <w:rPr>
          <w:rFonts w:hint="eastAsia"/>
          <w:sz w:val="24"/>
          <w:szCs w:val="24"/>
        </w:rPr>
        <w:t>等。同时需要理解</w:t>
      </w:r>
      <w:r>
        <w:rPr>
          <w:rFonts w:hint="eastAsia"/>
          <w:sz w:val="24"/>
          <w:szCs w:val="24"/>
        </w:rPr>
        <w:t>Linux</w:t>
      </w:r>
      <w:r>
        <w:rPr>
          <w:rFonts w:hint="eastAsia"/>
          <w:sz w:val="24"/>
          <w:szCs w:val="24"/>
        </w:rPr>
        <w:t>系统和</w:t>
      </w:r>
      <w:r>
        <w:rPr>
          <w:rFonts w:hint="eastAsia"/>
          <w:sz w:val="24"/>
          <w:szCs w:val="24"/>
        </w:rPr>
        <w:t>windows</w:t>
      </w:r>
      <w:r>
        <w:rPr>
          <w:rFonts w:hint="eastAsia"/>
          <w:sz w:val="24"/>
          <w:szCs w:val="24"/>
        </w:rPr>
        <w:t>系统的区别，包括但不限于文件系统、命令系统等。</w:t>
      </w:r>
    </w:p>
    <w:p w14:paraId="5FD8D209" w14:textId="77777777" w:rsidR="007B343D" w:rsidRDefault="00BC4620">
      <w:pPr>
        <w:spacing w:line="400" w:lineRule="exact"/>
        <w:ind w:firstLineChars="200" w:firstLine="480"/>
        <w:rPr>
          <w:rFonts w:ascii="黑体" w:eastAsia="黑体" w:hAnsi="黑体"/>
          <w:b/>
          <w:sz w:val="30"/>
          <w:szCs w:val="30"/>
        </w:rPr>
      </w:pPr>
      <w:r>
        <w:rPr>
          <w:rFonts w:hint="eastAsia"/>
          <w:sz w:val="24"/>
          <w:szCs w:val="24"/>
        </w:rPr>
        <w:t>同时由于项目托管使用了</w:t>
      </w:r>
      <w:r>
        <w:rPr>
          <w:rFonts w:hint="eastAsia"/>
          <w:sz w:val="24"/>
          <w:szCs w:val="24"/>
        </w:rPr>
        <w:t>git</w:t>
      </w:r>
      <w:r>
        <w:rPr>
          <w:rFonts w:hint="eastAsia"/>
          <w:sz w:val="24"/>
          <w:szCs w:val="24"/>
        </w:rPr>
        <w:t>，因此需要会使用</w:t>
      </w:r>
      <w:r>
        <w:rPr>
          <w:rFonts w:hint="eastAsia"/>
          <w:sz w:val="24"/>
          <w:szCs w:val="24"/>
        </w:rPr>
        <w:t>git</w:t>
      </w:r>
      <w:r>
        <w:rPr>
          <w:rFonts w:hint="eastAsia"/>
          <w:sz w:val="24"/>
          <w:szCs w:val="24"/>
        </w:rPr>
        <w:t>的基本命令，例如</w:t>
      </w:r>
      <w:r>
        <w:rPr>
          <w:rFonts w:hint="eastAsia"/>
          <w:sz w:val="24"/>
          <w:szCs w:val="24"/>
        </w:rPr>
        <w:t>git pull</w:t>
      </w:r>
      <w:r>
        <w:rPr>
          <w:rFonts w:hint="eastAsia"/>
          <w:sz w:val="24"/>
          <w:szCs w:val="24"/>
        </w:rPr>
        <w:t>、</w:t>
      </w:r>
      <w:r>
        <w:rPr>
          <w:rFonts w:hint="eastAsia"/>
          <w:sz w:val="24"/>
          <w:szCs w:val="24"/>
        </w:rPr>
        <w:t>git merge</w:t>
      </w:r>
      <w:r>
        <w:rPr>
          <w:rFonts w:hint="eastAsia"/>
          <w:sz w:val="24"/>
          <w:szCs w:val="24"/>
        </w:rPr>
        <w:t>、</w:t>
      </w:r>
      <w:r>
        <w:rPr>
          <w:rFonts w:hint="eastAsia"/>
          <w:sz w:val="24"/>
          <w:szCs w:val="24"/>
        </w:rPr>
        <w:t>git push</w:t>
      </w:r>
      <w:r>
        <w:rPr>
          <w:rFonts w:hint="eastAsia"/>
          <w:sz w:val="24"/>
          <w:szCs w:val="24"/>
        </w:rPr>
        <w:t>等等。这些都会在实际工作当中时时刻刻被运用。</w:t>
      </w:r>
    </w:p>
    <w:p w14:paraId="1BFE89EC" w14:textId="77777777" w:rsidR="007B343D" w:rsidRDefault="00BC4620">
      <w:pPr>
        <w:pStyle w:val="3"/>
        <w:keepNext w:val="0"/>
        <w:keepLines w:val="0"/>
        <w:widowControl/>
        <w:spacing w:before="360" w:after="120" w:line="400" w:lineRule="exact"/>
        <w:jc w:val="left"/>
        <w:rPr>
          <w:rFonts w:eastAsia="黑体"/>
          <w:b w:val="0"/>
          <w:kern w:val="0"/>
          <w:sz w:val="28"/>
          <w:szCs w:val="28"/>
        </w:rPr>
      </w:pPr>
      <w:bookmarkStart w:id="138" w:name="_Toc23516"/>
      <w:bookmarkStart w:id="139" w:name="_Toc17075"/>
      <w:bookmarkStart w:id="140" w:name="_Toc21262"/>
      <w:r>
        <w:rPr>
          <w:rFonts w:eastAsia="黑体"/>
          <w:b w:val="0"/>
          <w:kern w:val="0"/>
          <w:sz w:val="28"/>
          <w:szCs w:val="28"/>
        </w:rPr>
        <w:t xml:space="preserve">3.3 </w:t>
      </w:r>
      <w:r>
        <w:rPr>
          <w:rFonts w:eastAsia="黑体" w:hint="eastAsia"/>
          <w:b w:val="0"/>
          <w:kern w:val="0"/>
          <w:sz w:val="28"/>
          <w:szCs w:val="28"/>
        </w:rPr>
        <w:t>新知识</w:t>
      </w:r>
      <w:proofErr w:type="gramStart"/>
      <w:r>
        <w:rPr>
          <w:rFonts w:eastAsia="黑体" w:hint="eastAsia"/>
          <w:b w:val="0"/>
          <w:kern w:val="0"/>
          <w:sz w:val="28"/>
          <w:szCs w:val="28"/>
        </w:rPr>
        <w:t>点学习</w:t>
      </w:r>
      <w:proofErr w:type="gramEnd"/>
      <w:r>
        <w:rPr>
          <w:rFonts w:eastAsia="黑体" w:hint="eastAsia"/>
          <w:b w:val="0"/>
          <w:kern w:val="0"/>
          <w:sz w:val="28"/>
          <w:szCs w:val="28"/>
        </w:rPr>
        <w:t>和掌握情况</w:t>
      </w:r>
      <w:bookmarkStart w:id="141" w:name="_Toc4904"/>
      <w:bookmarkStart w:id="142" w:name="_Toc149127284"/>
      <w:bookmarkEnd w:id="134"/>
      <w:bookmarkEnd w:id="135"/>
      <w:bookmarkEnd w:id="136"/>
      <w:bookmarkEnd w:id="137"/>
      <w:bookmarkEnd w:id="138"/>
      <w:bookmarkEnd w:id="139"/>
      <w:bookmarkEnd w:id="140"/>
    </w:p>
    <w:p w14:paraId="0EFDF6BB" w14:textId="77777777" w:rsidR="007B343D" w:rsidRDefault="00BC4620">
      <w:pPr>
        <w:pStyle w:val="3"/>
        <w:keepNext w:val="0"/>
        <w:keepLines w:val="0"/>
        <w:widowControl/>
        <w:spacing w:before="120" w:after="120" w:line="400" w:lineRule="exact"/>
        <w:jc w:val="left"/>
        <w:rPr>
          <w:rFonts w:eastAsia="黑体"/>
          <w:b w:val="0"/>
          <w:kern w:val="0"/>
          <w:sz w:val="28"/>
          <w:szCs w:val="28"/>
        </w:rPr>
      </w:pPr>
      <w:bookmarkStart w:id="143" w:name="_Toc163218605"/>
      <w:bookmarkStart w:id="144" w:name="_Toc3314"/>
      <w:bookmarkStart w:id="145" w:name="_Toc163218279"/>
      <w:bookmarkStart w:id="146" w:name="_Toc163219206"/>
      <w:bookmarkStart w:id="147" w:name="_Toc18424"/>
      <w:bookmarkStart w:id="148" w:name="_Toc17021"/>
      <w:r>
        <w:rPr>
          <w:rFonts w:eastAsia="黑体"/>
          <w:b w:val="0"/>
          <w:kern w:val="0"/>
          <w:sz w:val="28"/>
          <w:szCs w:val="28"/>
        </w:rPr>
        <w:t xml:space="preserve">3.3.1 </w:t>
      </w:r>
      <w:proofErr w:type="spellStart"/>
      <w:r>
        <w:rPr>
          <w:rFonts w:eastAsia="黑体" w:hint="eastAsia"/>
          <w:b w:val="0"/>
          <w:kern w:val="0"/>
          <w:sz w:val="28"/>
          <w:szCs w:val="28"/>
        </w:rPr>
        <w:t>CMake</w:t>
      </w:r>
      <w:bookmarkEnd w:id="143"/>
      <w:bookmarkEnd w:id="144"/>
      <w:bookmarkEnd w:id="145"/>
      <w:bookmarkEnd w:id="146"/>
      <w:bookmarkEnd w:id="147"/>
      <w:bookmarkEnd w:id="148"/>
      <w:proofErr w:type="spellEnd"/>
    </w:p>
    <w:p w14:paraId="3FEF2F29" w14:textId="77777777" w:rsidR="007B343D" w:rsidRDefault="00BC4620">
      <w:pPr>
        <w:spacing w:line="400" w:lineRule="exact"/>
        <w:ind w:firstLineChars="200" w:firstLine="480"/>
        <w:rPr>
          <w:sz w:val="24"/>
          <w:szCs w:val="24"/>
        </w:rPr>
      </w:pPr>
      <w:r>
        <w:rPr>
          <w:sz w:val="24"/>
          <w:szCs w:val="24"/>
        </w:rPr>
        <w:t>[14]</w:t>
      </w:r>
      <w:r>
        <w:rPr>
          <w:rFonts w:hint="eastAsia"/>
          <w:sz w:val="24"/>
          <w:szCs w:val="24"/>
        </w:rPr>
        <w:t>在使用</w:t>
      </w:r>
      <w:r>
        <w:rPr>
          <w:rFonts w:hint="eastAsia"/>
          <w:sz w:val="24"/>
          <w:szCs w:val="24"/>
        </w:rPr>
        <w:t>IDE</w:t>
      </w:r>
      <w:r>
        <w:rPr>
          <w:rFonts w:hint="eastAsia"/>
          <w:sz w:val="24"/>
          <w:szCs w:val="24"/>
        </w:rPr>
        <w:t>开发软件的过程中，代码的编译和构建一般是使用</w:t>
      </w:r>
      <w:r>
        <w:rPr>
          <w:rFonts w:hint="eastAsia"/>
          <w:sz w:val="24"/>
          <w:szCs w:val="24"/>
        </w:rPr>
        <w:t>IDE</w:t>
      </w:r>
      <w:r>
        <w:rPr>
          <w:rFonts w:hint="eastAsia"/>
          <w:sz w:val="24"/>
          <w:szCs w:val="24"/>
        </w:rPr>
        <w:t>自带的编译工具和环境进行编译，例如</w:t>
      </w:r>
      <w:r>
        <w:rPr>
          <w:rFonts w:hint="eastAsia"/>
          <w:sz w:val="24"/>
          <w:szCs w:val="24"/>
        </w:rPr>
        <w:t>VS</w:t>
      </w:r>
      <w:r>
        <w:rPr>
          <w:rFonts w:hint="eastAsia"/>
          <w:sz w:val="24"/>
          <w:szCs w:val="24"/>
        </w:rPr>
        <w:t>，</w:t>
      </w:r>
      <w:r>
        <w:rPr>
          <w:rFonts w:hint="eastAsia"/>
          <w:sz w:val="24"/>
          <w:szCs w:val="24"/>
        </w:rPr>
        <w:t>JetBrains</w:t>
      </w:r>
      <w:r>
        <w:rPr>
          <w:rFonts w:hint="eastAsia"/>
          <w:sz w:val="24"/>
          <w:szCs w:val="24"/>
        </w:rPr>
        <w:t>全家桶等，开发者参与的并不算多。但是如果想要控制构建的细节，则需要开发者自己定义构建的过程。而</w:t>
      </w:r>
      <w:proofErr w:type="spellStart"/>
      <w:r>
        <w:rPr>
          <w:rFonts w:hint="eastAsia"/>
          <w:sz w:val="24"/>
          <w:szCs w:val="24"/>
        </w:rPr>
        <w:t>CMake</w:t>
      </w:r>
      <w:proofErr w:type="spellEnd"/>
      <w:r>
        <w:rPr>
          <w:rFonts w:hint="eastAsia"/>
          <w:sz w:val="24"/>
          <w:szCs w:val="24"/>
        </w:rPr>
        <w:t>工具是一个开源、跨平台的编译、测试和打包工具，它使用比较简单的语言描述编译、安装的过程，输出</w:t>
      </w:r>
      <w:proofErr w:type="spellStart"/>
      <w:r>
        <w:rPr>
          <w:rFonts w:hint="eastAsia"/>
          <w:sz w:val="24"/>
          <w:szCs w:val="24"/>
        </w:rPr>
        <w:t>Makefile</w:t>
      </w:r>
      <w:proofErr w:type="spellEnd"/>
      <w:r>
        <w:rPr>
          <w:rFonts w:hint="eastAsia"/>
          <w:sz w:val="24"/>
          <w:szCs w:val="24"/>
        </w:rPr>
        <w:t>或者</w:t>
      </w:r>
      <w:r>
        <w:rPr>
          <w:rFonts w:hint="eastAsia"/>
          <w:sz w:val="24"/>
          <w:szCs w:val="24"/>
        </w:rPr>
        <w:t>project</w:t>
      </w:r>
      <w:r>
        <w:rPr>
          <w:rFonts w:hint="eastAsia"/>
          <w:sz w:val="24"/>
          <w:szCs w:val="24"/>
        </w:rPr>
        <w:t>文件，再去执行构建。</w:t>
      </w:r>
    </w:p>
    <w:p w14:paraId="55F11FD2" w14:textId="77777777" w:rsidR="007B343D" w:rsidRDefault="00BC4620">
      <w:pPr>
        <w:spacing w:line="400" w:lineRule="exact"/>
        <w:ind w:firstLineChars="200" w:firstLine="480"/>
        <w:rPr>
          <w:sz w:val="24"/>
          <w:szCs w:val="24"/>
        </w:rPr>
      </w:pPr>
      <w:proofErr w:type="spellStart"/>
      <w:r>
        <w:rPr>
          <w:rFonts w:hint="eastAsia"/>
          <w:sz w:val="24"/>
          <w:szCs w:val="24"/>
        </w:rPr>
        <w:t>CMake</w:t>
      </w:r>
      <w:proofErr w:type="spellEnd"/>
      <w:r>
        <w:rPr>
          <w:rFonts w:hint="eastAsia"/>
          <w:sz w:val="24"/>
          <w:szCs w:val="24"/>
        </w:rPr>
        <w:t>工具具有很多优点。第一，</w:t>
      </w:r>
      <w:proofErr w:type="spellStart"/>
      <w:r>
        <w:rPr>
          <w:rFonts w:hint="eastAsia"/>
          <w:sz w:val="24"/>
          <w:szCs w:val="24"/>
        </w:rPr>
        <w:t>CMake</w:t>
      </w:r>
      <w:proofErr w:type="spellEnd"/>
      <w:r>
        <w:rPr>
          <w:rFonts w:hint="eastAsia"/>
          <w:sz w:val="24"/>
          <w:szCs w:val="24"/>
        </w:rPr>
        <w:t xml:space="preserve"> </w:t>
      </w:r>
      <w:r>
        <w:rPr>
          <w:rFonts w:hint="eastAsia"/>
          <w:sz w:val="24"/>
          <w:szCs w:val="24"/>
        </w:rPr>
        <w:t>是一个跨平台的构建工具，可以在各种操作系统上使用，包括</w:t>
      </w:r>
      <w:r>
        <w:rPr>
          <w:rFonts w:hint="eastAsia"/>
          <w:sz w:val="24"/>
          <w:szCs w:val="24"/>
        </w:rPr>
        <w:t xml:space="preserve"> Windows</w:t>
      </w:r>
      <w:r>
        <w:rPr>
          <w:rFonts w:hint="eastAsia"/>
          <w:sz w:val="24"/>
          <w:szCs w:val="24"/>
        </w:rPr>
        <w:t>、</w:t>
      </w:r>
      <w:r>
        <w:rPr>
          <w:rFonts w:hint="eastAsia"/>
          <w:sz w:val="24"/>
          <w:szCs w:val="24"/>
        </w:rPr>
        <w:t>Linux</w:t>
      </w:r>
      <w:r>
        <w:rPr>
          <w:rFonts w:hint="eastAsia"/>
          <w:sz w:val="24"/>
          <w:szCs w:val="24"/>
        </w:rPr>
        <w:t>、</w:t>
      </w:r>
      <w:r>
        <w:rPr>
          <w:rFonts w:hint="eastAsia"/>
          <w:sz w:val="24"/>
          <w:szCs w:val="24"/>
        </w:rPr>
        <w:t xml:space="preserve">macOS </w:t>
      </w:r>
      <w:r>
        <w:rPr>
          <w:rFonts w:hint="eastAsia"/>
          <w:sz w:val="24"/>
          <w:szCs w:val="24"/>
        </w:rPr>
        <w:t>等。第二，</w:t>
      </w:r>
      <w:proofErr w:type="spellStart"/>
      <w:r>
        <w:rPr>
          <w:rFonts w:hint="eastAsia"/>
          <w:sz w:val="24"/>
          <w:szCs w:val="24"/>
        </w:rPr>
        <w:t>CMake</w:t>
      </w:r>
      <w:proofErr w:type="spellEnd"/>
      <w:r>
        <w:rPr>
          <w:rFonts w:hint="eastAsia"/>
          <w:sz w:val="24"/>
          <w:szCs w:val="24"/>
        </w:rPr>
        <w:t xml:space="preserve"> </w:t>
      </w:r>
      <w:r>
        <w:rPr>
          <w:rFonts w:hint="eastAsia"/>
          <w:sz w:val="24"/>
          <w:szCs w:val="24"/>
        </w:rPr>
        <w:t>允许开发者使用简单的语法编写项目的构建规则，然后根据这些规则自动生成特定平台下的构建系统文件，如</w:t>
      </w:r>
      <w:r>
        <w:rPr>
          <w:rFonts w:hint="eastAsia"/>
          <w:sz w:val="24"/>
          <w:szCs w:val="24"/>
        </w:rPr>
        <w:t xml:space="preserve"> </w:t>
      </w:r>
      <w:proofErr w:type="spellStart"/>
      <w:r>
        <w:rPr>
          <w:rFonts w:hint="eastAsia"/>
          <w:sz w:val="24"/>
          <w:szCs w:val="24"/>
        </w:rPr>
        <w:t>Makefile</w:t>
      </w:r>
      <w:proofErr w:type="spellEnd"/>
      <w:r>
        <w:rPr>
          <w:rFonts w:hint="eastAsia"/>
          <w:sz w:val="24"/>
          <w:szCs w:val="24"/>
        </w:rPr>
        <w:t>、</w:t>
      </w:r>
      <w:r>
        <w:rPr>
          <w:rFonts w:hint="eastAsia"/>
          <w:sz w:val="24"/>
          <w:szCs w:val="24"/>
        </w:rPr>
        <w:t xml:space="preserve">Visual Studio </w:t>
      </w:r>
      <w:r>
        <w:rPr>
          <w:rFonts w:hint="eastAsia"/>
          <w:sz w:val="24"/>
          <w:szCs w:val="24"/>
        </w:rPr>
        <w:t>解决方案、</w:t>
      </w:r>
      <w:proofErr w:type="spellStart"/>
      <w:r>
        <w:rPr>
          <w:rFonts w:hint="eastAsia"/>
          <w:sz w:val="24"/>
          <w:szCs w:val="24"/>
        </w:rPr>
        <w:t>Xcode</w:t>
      </w:r>
      <w:proofErr w:type="spellEnd"/>
      <w:r>
        <w:rPr>
          <w:rFonts w:hint="eastAsia"/>
          <w:sz w:val="24"/>
          <w:szCs w:val="24"/>
        </w:rPr>
        <w:t xml:space="preserve"> </w:t>
      </w:r>
      <w:r>
        <w:rPr>
          <w:rFonts w:hint="eastAsia"/>
          <w:sz w:val="24"/>
          <w:szCs w:val="24"/>
        </w:rPr>
        <w:t>项目等。第三，</w:t>
      </w:r>
      <w:proofErr w:type="spellStart"/>
      <w:r>
        <w:rPr>
          <w:rFonts w:hint="eastAsia"/>
          <w:sz w:val="24"/>
          <w:szCs w:val="24"/>
        </w:rPr>
        <w:t>CMake</w:t>
      </w:r>
      <w:proofErr w:type="spellEnd"/>
      <w:r>
        <w:rPr>
          <w:rFonts w:hint="eastAsia"/>
          <w:sz w:val="24"/>
          <w:szCs w:val="24"/>
        </w:rPr>
        <w:t xml:space="preserve"> </w:t>
      </w:r>
      <w:r>
        <w:rPr>
          <w:rFonts w:hint="eastAsia"/>
          <w:sz w:val="24"/>
          <w:szCs w:val="24"/>
        </w:rPr>
        <w:t>使用</w:t>
      </w:r>
      <w:r>
        <w:rPr>
          <w:rFonts w:hint="eastAsia"/>
          <w:sz w:val="24"/>
          <w:szCs w:val="24"/>
        </w:rPr>
        <w:t xml:space="preserve"> CMakeLists.txt </w:t>
      </w:r>
      <w:r>
        <w:rPr>
          <w:rFonts w:hint="eastAsia"/>
          <w:sz w:val="24"/>
          <w:szCs w:val="24"/>
        </w:rPr>
        <w:t>文件来描述项目的构建规则和依赖关系。这些文件可以分成多个模块，使得项目的组织结构更加清晰，并且易于维护和管理。第四，</w:t>
      </w:r>
      <w:proofErr w:type="spellStart"/>
      <w:r>
        <w:rPr>
          <w:rFonts w:hint="eastAsia"/>
          <w:sz w:val="24"/>
          <w:szCs w:val="24"/>
        </w:rPr>
        <w:t>CMake</w:t>
      </w:r>
      <w:proofErr w:type="spellEnd"/>
      <w:r>
        <w:rPr>
          <w:rFonts w:hint="eastAsia"/>
          <w:sz w:val="24"/>
          <w:szCs w:val="24"/>
        </w:rPr>
        <w:t xml:space="preserve"> </w:t>
      </w:r>
      <w:r>
        <w:rPr>
          <w:rFonts w:hint="eastAsia"/>
          <w:sz w:val="24"/>
          <w:szCs w:val="24"/>
        </w:rPr>
        <w:t>支持各种主流的编译器和构建工具，包括</w:t>
      </w:r>
      <w:r>
        <w:rPr>
          <w:rFonts w:hint="eastAsia"/>
          <w:sz w:val="24"/>
          <w:szCs w:val="24"/>
        </w:rPr>
        <w:t xml:space="preserve"> GCC</w:t>
      </w:r>
      <w:r>
        <w:rPr>
          <w:rFonts w:hint="eastAsia"/>
          <w:sz w:val="24"/>
          <w:szCs w:val="24"/>
        </w:rPr>
        <w:t>、</w:t>
      </w:r>
      <w:r>
        <w:rPr>
          <w:rFonts w:hint="eastAsia"/>
          <w:sz w:val="24"/>
          <w:szCs w:val="24"/>
        </w:rPr>
        <w:t>Clang</w:t>
      </w:r>
      <w:r>
        <w:rPr>
          <w:rFonts w:hint="eastAsia"/>
          <w:sz w:val="24"/>
          <w:szCs w:val="24"/>
        </w:rPr>
        <w:t>、</w:t>
      </w:r>
      <w:r>
        <w:rPr>
          <w:rFonts w:hint="eastAsia"/>
          <w:sz w:val="24"/>
          <w:szCs w:val="24"/>
        </w:rPr>
        <w:t>Visual Studio</w:t>
      </w:r>
      <w:r>
        <w:rPr>
          <w:rFonts w:hint="eastAsia"/>
          <w:sz w:val="24"/>
          <w:szCs w:val="24"/>
        </w:rPr>
        <w:t>、</w:t>
      </w:r>
      <w:proofErr w:type="spellStart"/>
      <w:r>
        <w:rPr>
          <w:rFonts w:hint="eastAsia"/>
          <w:sz w:val="24"/>
          <w:szCs w:val="24"/>
        </w:rPr>
        <w:t>Xcode</w:t>
      </w:r>
      <w:proofErr w:type="spellEnd"/>
      <w:r>
        <w:rPr>
          <w:rFonts w:hint="eastAsia"/>
          <w:sz w:val="24"/>
          <w:szCs w:val="24"/>
        </w:rPr>
        <w:t xml:space="preserve"> </w:t>
      </w:r>
      <w:r>
        <w:rPr>
          <w:rFonts w:hint="eastAsia"/>
          <w:sz w:val="24"/>
          <w:szCs w:val="24"/>
        </w:rPr>
        <w:t>等，以及各种构建系统，如</w:t>
      </w:r>
      <w:r>
        <w:rPr>
          <w:rFonts w:hint="eastAsia"/>
          <w:sz w:val="24"/>
          <w:szCs w:val="24"/>
        </w:rPr>
        <w:t xml:space="preserve"> Make</w:t>
      </w:r>
      <w:r>
        <w:rPr>
          <w:rFonts w:hint="eastAsia"/>
          <w:sz w:val="24"/>
          <w:szCs w:val="24"/>
        </w:rPr>
        <w:t>、</w:t>
      </w:r>
      <w:r>
        <w:rPr>
          <w:rFonts w:hint="eastAsia"/>
          <w:sz w:val="24"/>
          <w:szCs w:val="24"/>
        </w:rPr>
        <w:t xml:space="preserve">Ninja </w:t>
      </w:r>
      <w:r>
        <w:rPr>
          <w:rFonts w:hint="eastAsia"/>
          <w:sz w:val="24"/>
          <w:szCs w:val="24"/>
        </w:rPr>
        <w:t>等。第五，</w:t>
      </w:r>
      <w:proofErr w:type="spellStart"/>
      <w:r>
        <w:rPr>
          <w:rFonts w:hint="eastAsia"/>
          <w:sz w:val="24"/>
          <w:szCs w:val="24"/>
        </w:rPr>
        <w:t>CMake</w:t>
      </w:r>
      <w:proofErr w:type="spellEnd"/>
      <w:r>
        <w:rPr>
          <w:rFonts w:hint="eastAsia"/>
          <w:sz w:val="24"/>
          <w:szCs w:val="24"/>
        </w:rPr>
        <w:t xml:space="preserve"> </w:t>
      </w:r>
      <w:r>
        <w:rPr>
          <w:rFonts w:hint="eastAsia"/>
          <w:sz w:val="24"/>
          <w:szCs w:val="24"/>
        </w:rPr>
        <w:t>支持生成多种不同配置的构建系统，例如</w:t>
      </w:r>
      <w:r>
        <w:rPr>
          <w:rFonts w:hint="eastAsia"/>
          <w:sz w:val="24"/>
          <w:szCs w:val="24"/>
        </w:rPr>
        <w:t xml:space="preserve"> Debug</w:t>
      </w:r>
      <w:r>
        <w:rPr>
          <w:rFonts w:hint="eastAsia"/>
          <w:sz w:val="24"/>
          <w:szCs w:val="24"/>
        </w:rPr>
        <w:t>、</w:t>
      </w:r>
      <w:r>
        <w:rPr>
          <w:rFonts w:hint="eastAsia"/>
          <w:sz w:val="24"/>
          <w:szCs w:val="24"/>
        </w:rPr>
        <w:t>Release</w:t>
      </w:r>
      <w:r>
        <w:rPr>
          <w:rFonts w:hint="eastAsia"/>
          <w:sz w:val="24"/>
          <w:szCs w:val="24"/>
        </w:rPr>
        <w:t>、</w:t>
      </w:r>
      <w:proofErr w:type="spellStart"/>
      <w:r>
        <w:rPr>
          <w:rFonts w:hint="eastAsia"/>
          <w:sz w:val="24"/>
          <w:szCs w:val="24"/>
        </w:rPr>
        <w:t>MinSizeRel</w:t>
      </w:r>
      <w:proofErr w:type="spellEnd"/>
      <w:r>
        <w:rPr>
          <w:rFonts w:hint="eastAsia"/>
          <w:sz w:val="24"/>
          <w:szCs w:val="24"/>
        </w:rPr>
        <w:t xml:space="preserve"> </w:t>
      </w:r>
      <w:r>
        <w:rPr>
          <w:rFonts w:hint="eastAsia"/>
          <w:sz w:val="24"/>
          <w:szCs w:val="24"/>
        </w:rPr>
        <w:t>等，这使得开发者可以针对不同的需求生成不同的构建版本。第六，</w:t>
      </w:r>
      <w:proofErr w:type="spellStart"/>
      <w:r>
        <w:rPr>
          <w:rFonts w:hint="eastAsia"/>
          <w:sz w:val="24"/>
          <w:szCs w:val="24"/>
        </w:rPr>
        <w:t>CMake</w:t>
      </w:r>
      <w:proofErr w:type="spellEnd"/>
      <w:r>
        <w:rPr>
          <w:rFonts w:hint="eastAsia"/>
          <w:sz w:val="24"/>
          <w:szCs w:val="24"/>
        </w:rPr>
        <w:t xml:space="preserve"> </w:t>
      </w:r>
      <w:r>
        <w:rPr>
          <w:rFonts w:hint="eastAsia"/>
          <w:sz w:val="24"/>
          <w:szCs w:val="24"/>
        </w:rPr>
        <w:t>允许开发者方便地管理项目所依赖</w:t>
      </w:r>
      <w:r>
        <w:rPr>
          <w:rFonts w:hint="eastAsia"/>
          <w:sz w:val="24"/>
          <w:szCs w:val="24"/>
        </w:rPr>
        <w:lastRenderedPageBreak/>
        <w:t>的外部库和模块，可以通过</w:t>
      </w:r>
      <w:r>
        <w:rPr>
          <w:rFonts w:hint="eastAsia"/>
          <w:sz w:val="24"/>
          <w:szCs w:val="24"/>
        </w:rPr>
        <w:t xml:space="preserve"> </w:t>
      </w:r>
      <w:proofErr w:type="spellStart"/>
      <w:r>
        <w:rPr>
          <w:rFonts w:hint="eastAsia"/>
          <w:sz w:val="24"/>
          <w:szCs w:val="24"/>
        </w:rPr>
        <w:t>find_package</w:t>
      </w:r>
      <w:proofErr w:type="spellEnd"/>
      <w:r>
        <w:rPr>
          <w:rFonts w:hint="eastAsia"/>
          <w:sz w:val="24"/>
          <w:szCs w:val="24"/>
        </w:rPr>
        <w:t xml:space="preserve">() </w:t>
      </w:r>
      <w:r>
        <w:rPr>
          <w:rFonts w:hint="eastAsia"/>
          <w:sz w:val="24"/>
          <w:szCs w:val="24"/>
        </w:rPr>
        <w:t>函数来查找已安装的库，并自动配置相关的构建规则。最后，</w:t>
      </w:r>
      <w:proofErr w:type="spellStart"/>
      <w:r>
        <w:rPr>
          <w:rFonts w:hint="eastAsia"/>
          <w:sz w:val="24"/>
          <w:szCs w:val="24"/>
        </w:rPr>
        <w:t>CMake</w:t>
      </w:r>
      <w:proofErr w:type="spellEnd"/>
      <w:r>
        <w:rPr>
          <w:rFonts w:hint="eastAsia"/>
          <w:sz w:val="24"/>
          <w:szCs w:val="24"/>
        </w:rPr>
        <w:t xml:space="preserve"> </w:t>
      </w:r>
      <w:r>
        <w:rPr>
          <w:rFonts w:hint="eastAsia"/>
          <w:sz w:val="24"/>
          <w:szCs w:val="24"/>
        </w:rPr>
        <w:t>拥有庞大的用户社区和活跃的开发团队，提供了丰富的文档、示例和支持资源，使得开发者能够快速上手并解决遇到的问题。</w:t>
      </w:r>
    </w:p>
    <w:p w14:paraId="1E5E92A8" w14:textId="77777777" w:rsidR="007B343D" w:rsidRDefault="00BC4620">
      <w:pPr>
        <w:spacing w:line="400" w:lineRule="exact"/>
        <w:ind w:firstLineChars="200" w:firstLine="480"/>
        <w:rPr>
          <w:sz w:val="24"/>
          <w:szCs w:val="24"/>
        </w:rPr>
      </w:pPr>
      <w:r>
        <w:rPr>
          <w:rFonts w:hint="eastAsia"/>
          <w:sz w:val="24"/>
          <w:szCs w:val="24"/>
        </w:rPr>
        <w:t>关于多个</w:t>
      </w:r>
      <w:r>
        <w:rPr>
          <w:rFonts w:hint="eastAsia"/>
          <w:sz w:val="24"/>
          <w:szCs w:val="24"/>
        </w:rPr>
        <w:t>c/</w:t>
      </w:r>
      <w:proofErr w:type="spellStart"/>
      <w:r>
        <w:rPr>
          <w:rFonts w:hint="eastAsia"/>
          <w:sz w:val="24"/>
          <w:szCs w:val="24"/>
        </w:rPr>
        <w:t>cpp</w:t>
      </w:r>
      <w:proofErr w:type="spellEnd"/>
      <w:r>
        <w:rPr>
          <w:rFonts w:hint="eastAsia"/>
          <w:sz w:val="24"/>
          <w:szCs w:val="24"/>
        </w:rPr>
        <w:t>文件的编译，用</w:t>
      </w:r>
      <w:proofErr w:type="spellStart"/>
      <w:r>
        <w:rPr>
          <w:rFonts w:hint="eastAsia"/>
          <w:sz w:val="24"/>
          <w:szCs w:val="24"/>
        </w:rPr>
        <w:t>MakeFile</w:t>
      </w:r>
      <w:proofErr w:type="spellEnd"/>
      <w:r>
        <w:rPr>
          <w:rFonts w:hint="eastAsia"/>
          <w:sz w:val="24"/>
          <w:szCs w:val="24"/>
        </w:rPr>
        <w:t>自然是没有问题的，但是一旦文件架构复杂起来，</w:t>
      </w:r>
      <w:proofErr w:type="spellStart"/>
      <w:r>
        <w:rPr>
          <w:rFonts w:hint="eastAsia"/>
          <w:sz w:val="24"/>
          <w:szCs w:val="24"/>
        </w:rPr>
        <w:t>MakeFile</w:t>
      </w:r>
      <w:proofErr w:type="spellEnd"/>
      <w:r>
        <w:rPr>
          <w:rFonts w:hint="eastAsia"/>
          <w:sz w:val="24"/>
          <w:szCs w:val="24"/>
        </w:rPr>
        <w:t>文件的编写就比较困难。</w:t>
      </w:r>
      <w:proofErr w:type="spellStart"/>
      <w:r>
        <w:rPr>
          <w:rFonts w:hint="eastAsia"/>
          <w:sz w:val="24"/>
          <w:szCs w:val="24"/>
        </w:rPr>
        <w:t>CMake</w:t>
      </w:r>
      <w:proofErr w:type="spellEnd"/>
      <w:r>
        <w:rPr>
          <w:rFonts w:hint="eastAsia"/>
          <w:sz w:val="24"/>
          <w:szCs w:val="24"/>
        </w:rPr>
        <w:t>就是在</w:t>
      </w:r>
      <w:proofErr w:type="spellStart"/>
      <w:r>
        <w:rPr>
          <w:rFonts w:hint="eastAsia"/>
          <w:sz w:val="24"/>
          <w:szCs w:val="24"/>
        </w:rPr>
        <w:t>MakeFile</w:t>
      </w:r>
      <w:proofErr w:type="spellEnd"/>
      <w:r>
        <w:rPr>
          <w:rFonts w:hint="eastAsia"/>
          <w:sz w:val="24"/>
          <w:szCs w:val="24"/>
        </w:rPr>
        <w:t>的基础上，提供了全自动化的构建方案，只需要做好配置，就能自定义构建的过程，这也是</w:t>
      </w:r>
      <w:proofErr w:type="spellStart"/>
      <w:r>
        <w:rPr>
          <w:rFonts w:hint="eastAsia"/>
          <w:sz w:val="24"/>
          <w:szCs w:val="24"/>
        </w:rPr>
        <w:t>CMake</w:t>
      </w:r>
      <w:proofErr w:type="spellEnd"/>
      <w:r>
        <w:rPr>
          <w:rFonts w:hint="eastAsia"/>
          <w:sz w:val="24"/>
          <w:szCs w:val="24"/>
        </w:rPr>
        <w:t>最方便的地方。</w:t>
      </w:r>
    </w:p>
    <w:p w14:paraId="2D2D08EE"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49" w:name="_Toc163218280"/>
      <w:bookmarkStart w:id="150" w:name="_Toc18296"/>
      <w:bookmarkStart w:id="151" w:name="_Toc163218606"/>
      <w:bookmarkStart w:id="152" w:name="_Toc7152"/>
      <w:bookmarkStart w:id="153" w:name="_Toc29372"/>
      <w:bookmarkStart w:id="154" w:name="_Toc163219207"/>
      <w:r>
        <w:rPr>
          <w:rFonts w:eastAsia="黑体"/>
          <w:b w:val="0"/>
          <w:kern w:val="0"/>
          <w:sz w:val="28"/>
          <w:szCs w:val="28"/>
        </w:rPr>
        <w:t xml:space="preserve">3.3.2 </w:t>
      </w:r>
      <w:r>
        <w:rPr>
          <w:rFonts w:eastAsia="黑体" w:hint="eastAsia"/>
          <w:b w:val="0"/>
          <w:kern w:val="0"/>
          <w:sz w:val="28"/>
          <w:szCs w:val="28"/>
        </w:rPr>
        <w:t>Conan</w:t>
      </w:r>
      <w:bookmarkEnd w:id="149"/>
      <w:bookmarkEnd w:id="150"/>
      <w:bookmarkEnd w:id="151"/>
      <w:bookmarkEnd w:id="152"/>
      <w:bookmarkEnd w:id="153"/>
      <w:bookmarkEnd w:id="154"/>
    </w:p>
    <w:p w14:paraId="33BC5A65" w14:textId="77777777" w:rsidR="007B343D" w:rsidRDefault="00BC4620">
      <w:pPr>
        <w:spacing w:line="400" w:lineRule="exact"/>
        <w:ind w:firstLineChars="200" w:firstLine="480"/>
        <w:rPr>
          <w:sz w:val="24"/>
          <w:szCs w:val="24"/>
        </w:rPr>
      </w:pPr>
      <w:r>
        <w:rPr>
          <w:rFonts w:hint="eastAsia"/>
          <w:sz w:val="24"/>
          <w:szCs w:val="24"/>
        </w:rPr>
        <w:t>在任何项目的当中，除非是从头造轮子，引入一些</w:t>
      </w:r>
      <w:proofErr w:type="gramStart"/>
      <w:r>
        <w:rPr>
          <w:rFonts w:hint="eastAsia"/>
          <w:sz w:val="24"/>
          <w:szCs w:val="24"/>
        </w:rPr>
        <w:t>第三方库是</w:t>
      </w:r>
      <w:proofErr w:type="gramEnd"/>
      <w:r>
        <w:rPr>
          <w:rFonts w:hint="eastAsia"/>
          <w:sz w:val="24"/>
          <w:szCs w:val="24"/>
        </w:rPr>
        <w:t>必不可少的。在前后端当中有比较完善的包管理器例如前端的</w:t>
      </w:r>
      <w:r>
        <w:rPr>
          <w:rFonts w:hint="eastAsia"/>
          <w:sz w:val="24"/>
          <w:szCs w:val="24"/>
        </w:rPr>
        <w:t>node</w:t>
      </w:r>
      <w:r>
        <w:rPr>
          <w:rFonts w:hint="eastAsia"/>
          <w:sz w:val="24"/>
          <w:szCs w:val="24"/>
        </w:rPr>
        <w:t>，后端的</w:t>
      </w:r>
      <w:r>
        <w:rPr>
          <w:rFonts w:hint="eastAsia"/>
          <w:sz w:val="24"/>
          <w:szCs w:val="24"/>
        </w:rPr>
        <w:t>maven</w:t>
      </w:r>
      <w:r>
        <w:rPr>
          <w:rFonts w:hint="eastAsia"/>
          <w:sz w:val="24"/>
          <w:szCs w:val="24"/>
        </w:rPr>
        <w:t>；在</w:t>
      </w:r>
      <w:r>
        <w:rPr>
          <w:rFonts w:hint="eastAsia"/>
          <w:sz w:val="24"/>
          <w:szCs w:val="24"/>
        </w:rPr>
        <w:t>python</w:t>
      </w:r>
      <w:r>
        <w:rPr>
          <w:rFonts w:hint="eastAsia"/>
          <w:sz w:val="24"/>
          <w:szCs w:val="24"/>
        </w:rPr>
        <w:t>当中有</w:t>
      </w:r>
      <w:r>
        <w:rPr>
          <w:rFonts w:hint="eastAsia"/>
          <w:sz w:val="24"/>
          <w:szCs w:val="24"/>
        </w:rPr>
        <w:t>pip/pip3</w:t>
      </w:r>
      <w:r>
        <w:rPr>
          <w:rFonts w:hint="eastAsia"/>
          <w:sz w:val="24"/>
          <w:szCs w:val="24"/>
        </w:rPr>
        <w:t>；在</w:t>
      </w:r>
      <w:r>
        <w:rPr>
          <w:rFonts w:hint="eastAsia"/>
          <w:sz w:val="24"/>
          <w:szCs w:val="24"/>
        </w:rPr>
        <w:t>Ubuntu</w:t>
      </w:r>
      <w:r>
        <w:rPr>
          <w:rFonts w:hint="eastAsia"/>
          <w:sz w:val="24"/>
          <w:szCs w:val="24"/>
        </w:rPr>
        <w:t>当中有</w:t>
      </w:r>
      <w:r>
        <w:rPr>
          <w:rFonts w:hint="eastAsia"/>
          <w:sz w:val="24"/>
          <w:szCs w:val="24"/>
        </w:rPr>
        <w:t>apt</w:t>
      </w:r>
      <w:r>
        <w:rPr>
          <w:rFonts w:hint="eastAsia"/>
          <w:sz w:val="24"/>
          <w:szCs w:val="24"/>
        </w:rPr>
        <w:t>，在</w:t>
      </w:r>
      <w:r>
        <w:rPr>
          <w:rFonts w:hint="eastAsia"/>
          <w:sz w:val="24"/>
          <w:szCs w:val="24"/>
        </w:rPr>
        <w:t>centos</w:t>
      </w:r>
      <w:r>
        <w:rPr>
          <w:rFonts w:hint="eastAsia"/>
          <w:sz w:val="24"/>
          <w:szCs w:val="24"/>
        </w:rPr>
        <w:t>中有</w:t>
      </w:r>
      <w:r>
        <w:rPr>
          <w:rFonts w:hint="eastAsia"/>
          <w:sz w:val="24"/>
          <w:szCs w:val="24"/>
        </w:rPr>
        <w:t>yum</w:t>
      </w:r>
      <w:r>
        <w:rPr>
          <w:rFonts w:hint="eastAsia"/>
          <w:sz w:val="24"/>
          <w:szCs w:val="24"/>
        </w:rPr>
        <w:t>等等。但是对于</w:t>
      </w:r>
      <w:proofErr w:type="spellStart"/>
      <w:r>
        <w:rPr>
          <w:rFonts w:hint="eastAsia"/>
          <w:sz w:val="24"/>
          <w:szCs w:val="24"/>
        </w:rPr>
        <w:t>c++</w:t>
      </w:r>
      <w:proofErr w:type="spellEnd"/>
      <w:r>
        <w:rPr>
          <w:rFonts w:hint="eastAsia"/>
          <w:sz w:val="24"/>
          <w:szCs w:val="24"/>
        </w:rPr>
        <w:t>，我以前从来没有听过任何的第三</w:t>
      </w:r>
      <w:proofErr w:type="gramStart"/>
      <w:r>
        <w:rPr>
          <w:rFonts w:hint="eastAsia"/>
          <w:sz w:val="24"/>
          <w:szCs w:val="24"/>
        </w:rPr>
        <w:t>方库或者</w:t>
      </w:r>
      <w:proofErr w:type="gramEnd"/>
      <w:r>
        <w:rPr>
          <w:rFonts w:hint="eastAsia"/>
          <w:sz w:val="24"/>
          <w:szCs w:val="24"/>
        </w:rPr>
        <w:t>包管理器，这也和</w:t>
      </w:r>
      <w:proofErr w:type="spellStart"/>
      <w:r>
        <w:rPr>
          <w:rFonts w:hint="eastAsia"/>
          <w:sz w:val="24"/>
          <w:szCs w:val="24"/>
        </w:rPr>
        <w:t>c++</w:t>
      </w:r>
      <w:proofErr w:type="spellEnd"/>
      <w:r>
        <w:rPr>
          <w:rFonts w:hint="eastAsia"/>
          <w:sz w:val="24"/>
          <w:szCs w:val="24"/>
        </w:rPr>
        <w:t>是偏底层的语言，习惯造轮子比较相关。但是实际项目里面确实需要依赖一些第三方开源库，例如</w:t>
      </w:r>
      <w:proofErr w:type="spellStart"/>
      <w:r>
        <w:rPr>
          <w:rFonts w:hint="eastAsia"/>
          <w:sz w:val="24"/>
          <w:szCs w:val="24"/>
        </w:rPr>
        <w:t>LarkSDK</w:t>
      </w:r>
      <w:proofErr w:type="spellEnd"/>
      <w:r>
        <w:rPr>
          <w:rFonts w:hint="eastAsia"/>
          <w:sz w:val="24"/>
          <w:szCs w:val="24"/>
        </w:rPr>
        <w:t>的</w:t>
      </w:r>
      <w:proofErr w:type="spellStart"/>
      <w:r>
        <w:rPr>
          <w:rFonts w:hint="eastAsia"/>
          <w:sz w:val="24"/>
          <w:szCs w:val="24"/>
        </w:rPr>
        <w:t>libpng</w:t>
      </w:r>
      <w:proofErr w:type="spellEnd"/>
      <w:r>
        <w:rPr>
          <w:rFonts w:hint="eastAsia"/>
          <w:sz w:val="24"/>
          <w:szCs w:val="24"/>
        </w:rPr>
        <w:t>库，这个时候</w:t>
      </w:r>
      <w:r>
        <w:rPr>
          <w:rFonts w:hint="eastAsia"/>
          <w:sz w:val="24"/>
          <w:szCs w:val="24"/>
        </w:rPr>
        <w:t>Conan</w:t>
      </w:r>
      <w:r>
        <w:rPr>
          <w:rFonts w:hint="eastAsia"/>
          <w:sz w:val="24"/>
          <w:szCs w:val="24"/>
        </w:rPr>
        <w:t>包管理器就发挥它的作用了。</w:t>
      </w:r>
    </w:p>
    <w:p w14:paraId="5BE4968D" w14:textId="77777777" w:rsidR="007B343D" w:rsidRDefault="00BC4620">
      <w:pPr>
        <w:spacing w:line="400" w:lineRule="exact"/>
        <w:ind w:firstLineChars="200" w:firstLine="480"/>
        <w:rPr>
          <w:sz w:val="24"/>
          <w:szCs w:val="24"/>
        </w:rPr>
      </w:pPr>
      <w:r>
        <w:rPr>
          <w:sz w:val="24"/>
          <w:szCs w:val="24"/>
        </w:rPr>
        <w:t>[15]</w:t>
      </w:r>
      <w:r>
        <w:rPr>
          <w:rFonts w:hint="eastAsia"/>
          <w:sz w:val="24"/>
          <w:szCs w:val="24"/>
        </w:rPr>
        <w:t xml:space="preserve">Conan </w:t>
      </w:r>
      <w:r>
        <w:rPr>
          <w:rFonts w:hint="eastAsia"/>
          <w:sz w:val="24"/>
          <w:szCs w:val="24"/>
        </w:rPr>
        <w:t>是一个开源的</w:t>
      </w:r>
      <w:r>
        <w:rPr>
          <w:rFonts w:hint="eastAsia"/>
          <w:sz w:val="24"/>
          <w:szCs w:val="24"/>
        </w:rPr>
        <w:t xml:space="preserve"> C/C++ </w:t>
      </w:r>
      <w:r>
        <w:rPr>
          <w:rFonts w:hint="eastAsia"/>
          <w:sz w:val="24"/>
          <w:szCs w:val="24"/>
        </w:rPr>
        <w:t>软件包管理器，用于帮助开发人员管理项目中的依赖项。它的主要目标是简化</w:t>
      </w:r>
      <w:r>
        <w:rPr>
          <w:rFonts w:hint="eastAsia"/>
          <w:sz w:val="24"/>
          <w:szCs w:val="24"/>
        </w:rPr>
        <w:t xml:space="preserve"> C/C++ </w:t>
      </w:r>
      <w:r>
        <w:rPr>
          <w:rFonts w:hint="eastAsia"/>
          <w:sz w:val="24"/>
          <w:szCs w:val="24"/>
        </w:rPr>
        <w:t>项目中的依赖项管理过程，提供了一种方便的方式来引入、构建和共享依赖项，同时解决了版本冲突和平台兼容性等问题。</w:t>
      </w:r>
      <w:r>
        <w:rPr>
          <w:rFonts w:hint="eastAsia"/>
          <w:sz w:val="24"/>
          <w:szCs w:val="24"/>
        </w:rPr>
        <w:t>Conan</w:t>
      </w:r>
      <w:r>
        <w:rPr>
          <w:rFonts w:hint="eastAsia"/>
          <w:sz w:val="24"/>
          <w:szCs w:val="24"/>
        </w:rPr>
        <w:t>包的安装也非常简单，只需要通过</w:t>
      </w:r>
      <w:r>
        <w:rPr>
          <w:rFonts w:hint="eastAsia"/>
          <w:sz w:val="24"/>
          <w:szCs w:val="24"/>
        </w:rPr>
        <w:t>pip</w:t>
      </w:r>
      <w:r>
        <w:rPr>
          <w:rFonts w:hint="eastAsia"/>
          <w:sz w:val="24"/>
          <w:szCs w:val="24"/>
        </w:rPr>
        <w:t>即可。</w:t>
      </w:r>
    </w:p>
    <w:p w14:paraId="6B709276" w14:textId="77777777" w:rsidR="007B343D" w:rsidRDefault="00BC4620">
      <w:pPr>
        <w:spacing w:line="400" w:lineRule="exact"/>
        <w:ind w:firstLineChars="200" w:firstLine="480"/>
        <w:rPr>
          <w:sz w:val="24"/>
          <w:szCs w:val="24"/>
        </w:rPr>
      </w:pPr>
      <w:r>
        <w:rPr>
          <w:rFonts w:hint="eastAsia"/>
          <w:sz w:val="24"/>
          <w:szCs w:val="24"/>
        </w:rPr>
        <w:t>Conan</w:t>
      </w:r>
      <w:r>
        <w:rPr>
          <w:rFonts w:hint="eastAsia"/>
          <w:sz w:val="24"/>
          <w:szCs w:val="24"/>
        </w:rPr>
        <w:t>有很多优点。第一，</w:t>
      </w:r>
      <w:r>
        <w:rPr>
          <w:rFonts w:hint="eastAsia"/>
          <w:sz w:val="24"/>
          <w:szCs w:val="24"/>
        </w:rPr>
        <w:t xml:space="preserve">Conan </w:t>
      </w:r>
      <w:r>
        <w:rPr>
          <w:rFonts w:hint="eastAsia"/>
          <w:sz w:val="24"/>
          <w:szCs w:val="24"/>
        </w:rPr>
        <w:t>可以在各种操作系统上运行，包括</w:t>
      </w:r>
      <w:r>
        <w:rPr>
          <w:rFonts w:hint="eastAsia"/>
          <w:sz w:val="24"/>
          <w:szCs w:val="24"/>
        </w:rPr>
        <w:t xml:space="preserve"> Windows</w:t>
      </w:r>
      <w:r>
        <w:rPr>
          <w:rFonts w:hint="eastAsia"/>
          <w:sz w:val="24"/>
          <w:szCs w:val="24"/>
        </w:rPr>
        <w:t>、</w:t>
      </w:r>
      <w:r>
        <w:rPr>
          <w:rFonts w:hint="eastAsia"/>
          <w:sz w:val="24"/>
          <w:szCs w:val="24"/>
        </w:rPr>
        <w:t xml:space="preserve">Linux </w:t>
      </w:r>
      <w:r>
        <w:rPr>
          <w:rFonts w:hint="eastAsia"/>
          <w:sz w:val="24"/>
          <w:szCs w:val="24"/>
        </w:rPr>
        <w:t>和</w:t>
      </w:r>
      <w:r>
        <w:rPr>
          <w:rFonts w:hint="eastAsia"/>
          <w:sz w:val="24"/>
          <w:szCs w:val="24"/>
        </w:rPr>
        <w:t xml:space="preserve"> macOS </w:t>
      </w:r>
      <w:r>
        <w:rPr>
          <w:rFonts w:hint="eastAsia"/>
          <w:sz w:val="24"/>
          <w:szCs w:val="24"/>
        </w:rPr>
        <w:t>等。第二，</w:t>
      </w:r>
      <w:r>
        <w:rPr>
          <w:rFonts w:hint="eastAsia"/>
          <w:sz w:val="24"/>
          <w:szCs w:val="24"/>
        </w:rPr>
        <w:t xml:space="preserve">Conan </w:t>
      </w:r>
      <w:r>
        <w:rPr>
          <w:rFonts w:hint="eastAsia"/>
          <w:sz w:val="24"/>
          <w:szCs w:val="24"/>
        </w:rPr>
        <w:t>允许用户从中央仓库或自定义仓库中获取预编译的软件包，并将它们安装到本地环境中。第三，</w:t>
      </w:r>
      <w:r>
        <w:rPr>
          <w:rFonts w:hint="eastAsia"/>
          <w:sz w:val="24"/>
          <w:szCs w:val="24"/>
        </w:rPr>
        <w:t xml:space="preserve">Conan </w:t>
      </w:r>
      <w:r>
        <w:rPr>
          <w:rFonts w:hint="eastAsia"/>
          <w:sz w:val="24"/>
          <w:szCs w:val="24"/>
        </w:rPr>
        <w:t>能够解析项目依赖项的依赖关系，并自动下载和安装所需的依赖项，包括库文件、头文件和其他构建工具等。第四，</w:t>
      </w:r>
      <w:r>
        <w:rPr>
          <w:rFonts w:hint="eastAsia"/>
          <w:sz w:val="24"/>
          <w:szCs w:val="24"/>
        </w:rPr>
        <w:t xml:space="preserve">Conan </w:t>
      </w:r>
      <w:r>
        <w:rPr>
          <w:rFonts w:hint="eastAsia"/>
          <w:sz w:val="24"/>
          <w:szCs w:val="24"/>
        </w:rPr>
        <w:t>允许用户指定所需依赖项的版本，并在需要时进行版本切换或升级。第五，</w:t>
      </w:r>
      <w:r>
        <w:rPr>
          <w:rFonts w:hint="eastAsia"/>
          <w:sz w:val="24"/>
          <w:szCs w:val="24"/>
        </w:rPr>
        <w:t xml:space="preserve">Conan </w:t>
      </w:r>
      <w:r>
        <w:rPr>
          <w:rFonts w:hint="eastAsia"/>
          <w:sz w:val="24"/>
          <w:szCs w:val="24"/>
        </w:rPr>
        <w:t>允许用户根据项目需求自定义构建选项，并将这些选项传递给依赖项的构建过程。第六，</w:t>
      </w:r>
      <w:r>
        <w:rPr>
          <w:rFonts w:hint="eastAsia"/>
          <w:sz w:val="24"/>
          <w:szCs w:val="24"/>
        </w:rPr>
        <w:t xml:space="preserve">Conan </w:t>
      </w:r>
      <w:r>
        <w:rPr>
          <w:rFonts w:hint="eastAsia"/>
          <w:sz w:val="24"/>
          <w:szCs w:val="24"/>
        </w:rPr>
        <w:t>可以与各种常用的构建系统集成，包括</w:t>
      </w:r>
      <w:r>
        <w:rPr>
          <w:rFonts w:hint="eastAsia"/>
          <w:sz w:val="24"/>
          <w:szCs w:val="24"/>
        </w:rPr>
        <w:t xml:space="preserve"> </w:t>
      </w:r>
      <w:proofErr w:type="spellStart"/>
      <w:r>
        <w:rPr>
          <w:rFonts w:hint="eastAsia"/>
          <w:sz w:val="24"/>
          <w:szCs w:val="24"/>
        </w:rPr>
        <w:t>CMake</w:t>
      </w:r>
      <w:proofErr w:type="spellEnd"/>
      <w:r>
        <w:rPr>
          <w:rFonts w:hint="eastAsia"/>
          <w:sz w:val="24"/>
          <w:szCs w:val="24"/>
        </w:rPr>
        <w:t>、</w:t>
      </w:r>
      <w:proofErr w:type="spellStart"/>
      <w:r>
        <w:rPr>
          <w:rFonts w:hint="eastAsia"/>
          <w:sz w:val="24"/>
          <w:szCs w:val="24"/>
        </w:rPr>
        <w:t>Makefile</w:t>
      </w:r>
      <w:proofErr w:type="spellEnd"/>
      <w:r>
        <w:rPr>
          <w:rFonts w:hint="eastAsia"/>
          <w:sz w:val="24"/>
          <w:szCs w:val="24"/>
        </w:rPr>
        <w:t>、</w:t>
      </w:r>
      <w:r>
        <w:rPr>
          <w:rFonts w:hint="eastAsia"/>
          <w:sz w:val="24"/>
          <w:szCs w:val="24"/>
        </w:rPr>
        <w:t xml:space="preserve">Visual Studio </w:t>
      </w:r>
      <w:r>
        <w:rPr>
          <w:rFonts w:hint="eastAsia"/>
          <w:sz w:val="24"/>
          <w:szCs w:val="24"/>
        </w:rPr>
        <w:t>等，以便将依赖项集成到项目的构建过程中。最后，</w:t>
      </w:r>
      <w:r>
        <w:rPr>
          <w:rFonts w:hint="eastAsia"/>
          <w:sz w:val="24"/>
          <w:szCs w:val="24"/>
        </w:rPr>
        <w:t xml:space="preserve">Conan </w:t>
      </w:r>
      <w:r>
        <w:rPr>
          <w:rFonts w:hint="eastAsia"/>
          <w:sz w:val="24"/>
          <w:szCs w:val="24"/>
        </w:rPr>
        <w:t>支持与其他包管理系统（如</w:t>
      </w:r>
      <w:r>
        <w:rPr>
          <w:rFonts w:hint="eastAsia"/>
          <w:sz w:val="24"/>
          <w:szCs w:val="24"/>
        </w:rPr>
        <w:t xml:space="preserve"> </w:t>
      </w:r>
      <w:proofErr w:type="spellStart"/>
      <w:r>
        <w:rPr>
          <w:rFonts w:hint="eastAsia"/>
          <w:sz w:val="24"/>
          <w:szCs w:val="24"/>
        </w:rPr>
        <w:t>CMake</w:t>
      </w:r>
      <w:proofErr w:type="spellEnd"/>
      <w:r>
        <w:rPr>
          <w:rFonts w:hint="eastAsia"/>
          <w:sz w:val="24"/>
          <w:szCs w:val="24"/>
        </w:rPr>
        <w:t>、</w:t>
      </w:r>
      <w:proofErr w:type="spellStart"/>
      <w:r>
        <w:rPr>
          <w:rFonts w:hint="eastAsia"/>
          <w:sz w:val="24"/>
          <w:szCs w:val="24"/>
        </w:rPr>
        <w:t>vcpkg</w:t>
      </w:r>
      <w:proofErr w:type="spellEnd"/>
      <w:r>
        <w:rPr>
          <w:rFonts w:hint="eastAsia"/>
          <w:sz w:val="24"/>
          <w:szCs w:val="24"/>
        </w:rPr>
        <w:t xml:space="preserve"> </w:t>
      </w:r>
      <w:r>
        <w:rPr>
          <w:rFonts w:hint="eastAsia"/>
          <w:sz w:val="24"/>
          <w:szCs w:val="24"/>
        </w:rPr>
        <w:t>等）集成，以便在不同的项目和环境</w:t>
      </w:r>
      <w:proofErr w:type="gramStart"/>
      <w:r>
        <w:rPr>
          <w:rFonts w:hint="eastAsia"/>
          <w:sz w:val="24"/>
          <w:szCs w:val="24"/>
        </w:rPr>
        <w:t>中共享和重用</w:t>
      </w:r>
      <w:proofErr w:type="gramEnd"/>
      <w:r>
        <w:rPr>
          <w:rFonts w:hint="eastAsia"/>
          <w:sz w:val="24"/>
          <w:szCs w:val="24"/>
        </w:rPr>
        <w:t>依赖项。</w:t>
      </w:r>
    </w:p>
    <w:p w14:paraId="58AFA0A4" w14:textId="77777777" w:rsidR="007B343D" w:rsidRDefault="00BC4620">
      <w:pPr>
        <w:spacing w:line="400" w:lineRule="exact"/>
        <w:ind w:firstLineChars="200" w:firstLine="480"/>
        <w:rPr>
          <w:sz w:val="24"/>
          <w:szCs w:val="24"/>
        </w:rPr>
      </w:pPr>
      <w:r>
        <w:rPr>
          <w:rFonts w:hint="eastAsia"/>
          <w:sz w:val="24"/>
          <w:szCs w:val="24"/>
        </w:rPr>
        <w:t>在</w:t>
      </w:r>
      <w:proofErr w:type="spellStart"/>
      <w:r>
        <w:rPr>
          <w:rFonts w:hint="eastAsia"/>
          <w:sz w:val="24"/>
          <w:szCs w:val="24"/>
        </w:rPr>
        <w:t>LarkSDK</w:t>
      </w:r>
      <w:proofErr w:type="spellEnd"/>
      <w:r>
        <w:rPr>
          <w:rFonts w:hint="eastAsia"/>
          <w:sz w:val="24"/>
          <w:szCs w:val="24"/>
        </w:rPr>
        <w:t>中需要引入很多第三方开源库，在</w:t>
      </w:r>
      <w:proofErr w:type="spellStart"/>
      <w:r>
        <w:rPr>
          <w:rFonts w:hint="eastAsia"/>
          <w:sz w:val="24"/>
          <w:szCs w:val="24"/>
        </w:rPr>
        <w:t>LarkTestKit</w:t>
      </w:r>
      <w:proofErr w:type="spellEnd"/>
      <w:r>
        <w:rPr>
          <w:rFonts w:hint="eastAsia"/>
          <w:sz w:val="24"/>
          <w:szCs w:val="24"/>
        </w:rPr>
        <w:t>中则需要引入</w:t>
      </w:r>
      <w:proofErr w:type="spellStart"/>
      <w:r>
        <w:rPr>
          <w:rFonts w:hint="eastAsia"/>
          <w:sz w:val="24"/>
          <w:szCs w:val="24"/>
        </w:rPr>
        <w:t>LarkSDK</w:t>
      </w:r>
      <w:proofErr w:type="spellEnd"/>
      <w:r>
        <w:rPr>
          <w:rFonts w:hint="eastAsia"/>
          <w:sz w:val="24"/>
          <w:szCs w:val="24"/>
        </w:rPr>
        <w:t>库。将</w:t>
      </w:r>
      <w:proofErr w:type="spellStart"/>
      <w:r>
        <w:rPr>
          <w:rFonts w:hint="eastAsia"/>
          <w:sz w:val="24"/>
          <w:szCs w:val="24"/>
        </w:rPr>
        <w:t>LarkSDK</w:t>
      </w:r>
      <w:proofErr w:type="spellEnd"/>
      <w:r>
        <w:rPr>
          <w:rFonts w:hint="eastAsia"/>
          <w:sz w:val="24"/>
          <w:szCs w:val="24"/>
        </w:rPr>
        <w:t>和</w:t>
      </w:r>
      <w:proofErr w:type="spellStart"/>
      <w:r>
        <w:rPr>
          <w:rFonts w:hint="eastAsia"/>
          <w:sz w:val="24"/>
          <w:szCs w:val="24"/>
        </w:rPr>
        <w:t>LarkTestKit</w:t>
      </w:r>
      <w:proofErr w:type="spellEnd"/>
      <w:r>
        <w:rPr>
          <w:rFonts w:hint="eastAsia"/>
          <w:sz w:val="24"/>
          <w:szCs w:val="24"/>
        </w:rPr>
        <w:t>的源文件编译成为对应的库文件，再和头文件打包在一起，通过</w:t>
      </w:r>
      <w:r>
        <w:rPr>
          <w:rFonts w:hint="eastAsia"/>
          <w:sz w:val="24"/>
          <w:szCs w:val="24"/>
        </w:rPr>
        <w:t>Conan</w:t>
      </w:r>
      <w:r>
        <w:rPr>
          <w:rFonts w:hint="eastAsia"/>
          <w:sz w:val="24"/>
          <w:szCs w:val="24"/>
        </w:rPr>
        <w:t>包的相关命令，就能很方便的将结果打成</w:t>
      </w:r>
      <w:r>
        <w:rPr>
          <w:rFonts w:hint="eastAsia"/>
          <w:sz w:val="24"/>
          <w:szCs w:val="24"/>
        </w:rPr>
        <w:t>Conan</w:t>
      </w:r>
      <w:r>
        <w:rPr>
          <w:rFonts w:hint="eastAsia"/>
          <w:sz w:val="24"/>
          <w:szCs w:val="24"/>
        </w:rPr>
        <w:t>包，这不仅对于后续测试人员做测试、版本发布等，都起着非常重要的作用。至于</w:t>
      </w:r>
      <w:r>
        <w:rPr>
          <w:rFonts w:hint="eastAsia"/>
          <w:sz w:val="24"/>
          <w:szCs w:val="24"/>
        </w:rPr>
        <w:t>Conan</w:t>
      </w:r>
      <w:r>
        <w:rPr>
          <w:rFonts w:hint="eastAsia"/>
          <w:sz w:val="24"/>
          <w:szCs w:val="24"/>
        </w:rPr>
        <w:lastRenderedPageBreak/>
        <w:t>具体的使用细节，官方文档当中都写得非常清晰明了，同时前面第二部分已经阐述过了，这里不再赘述。</w:t>
      </w:r>
    </w:p>
    <w:p w14:paraId="64B2A372"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55" w:name="_Toc4506"/>
      <w:bookmarkStart w:id="156" w:name="_Toc2415"/>
      <w:bookmarkStart w:id="157" w:name="_Toc163218607"/>
      <w:bookmarkStart w:id="158" w:name="_Toc163218281"/>
      <w:bookmarkStart w:id="159" w:name="_Toc163219208"/>
      <w:bookmarkStart w:id="160" w:name="_Toc7461"/>
      <w:r>
        <w:rPr>
          <w:rFonts w:eastAsia="黑体"/>
          <w:b w:val="0"/>
          <w:kern w:val="0"/>
          <w:sz w:val="28"/>
          <w:szCs w:val="28"/>
        </w:rPr>
        <w:t xml:space="preserve">3.3.3 </w:t>
      </w:r>
      <w:r>
        <w:rPr>
          <w:rFonts w:eastAsia="黑体" w:hint="eastAsia"/>
          <w:b w:val="0"/>
          <w:kern w:val="0"/>
          <w:sz w:val="28"/>
          <w:szCs w:val="28"/>
        </w:rPr>
        <w:t>对实用工具的深入理解</w:t>
      </w:r>
      <w:bookmarkEnd w:id="155"/>
      <w:bookmarkEnd w:id="156"/>
      <w:bookmarkEnd w:id="157"/>
      <w:bookmarkEnd w:id="158"/>
      <w:bookmarkEnd w:id="159"/>
      <w:bookmarkEnd w:id="160"/>
    </w:p>
    <w:p w14:paraId="34352D86" w14:textId="77777777" w:rsidR="007B343D" w:rsidRDefault="00BC4620">
      <w:pPr>
        <w:spacing w:line="400" w:lineRule="exact"/>
        <w:ind w:firstLineChars="200" w:firstLine="480"/>
        <w:rPr>
          <w:sz w:val="24"/>
          <w:szCs w:val="24"/>
        </w:rPr>
      </w:pPr>
      <w:r>
        <w:rPr>
          <w:rFonts w:hint="eastAsia"/>
          <w:sz w:val="24"/>
          <w:szCs w:val="24"/>
        </w:rPr>
        <w:t>在以前，关于</w:t>
      </w:r>
      <w:r>
        <w:rPr>
          <w:rFonts w:hint="eastAsia"/>
          <w:sz w:val="24"/>
          <w:szCs w:val="24"/>
        </w:rPr>
        <w:t>STL</w:t>
      </w:r>
      <w:r>
        <w:rPr>
          <w:rFonts w:hint="eastAsia"/>
          <w:sz w:val="24"/>
          <w:szCs w:val="24"/>
        </w:rPr>
        <w:t>，也就是</w:t>
      </w:r>
      <w:proofErr w:type="spellStart"/>
      <w:r>
        <w:rPr>
          <w:rFonts w:hint="eastAsia"/>
          <w:sz w:val="24"/>
          <w:szCs w:val="24"/>
        </w:rPr>
        <w:t>c++</w:t>
      </w:r>
      <w:proofErr w:type="spellEnd"/>
      <w:r>
        <w:rPr>
          <w:rFonts w:hint="eastAsia"/>
          <w:sz w:val="24"/>
          <w:szCs w:val="24"/>
        </w:rPr>
        <w:t>的标准模板库，我只是会用，稍微了解内部原理的状态。但是由于代码走查的工作，我接触到了不同的底层设计，也借机会对比了我们的实用工具和</w:t>
      </w:r>
      <w:r>
        <w:rPr>
          <w:rFonts w:hint="eastAsia"/>
          <w:sz w:val="24"/>
          <w:szCs w:val="24"/>
        </w:rPr>
        <w:t>STL</w:t>
      </w:r>
      <w:r>
        <w:rPr>
          <w:rFonts w:hint="eastAsia"/>
          <w:sz w:val="24"/>
          <w:szCs w:val="24"/>
        </w:rPr>
        <w:t>的设计思路。</w:t>
      </w:r>
    </w:p>
    <w:p w14:paraId="772030BD" w14:textId="77777777" w:rsidR="007B343D" w:rsidRDefault="00BC4620">
      <w:pPr>
        <w:spacing w:line="400" w:lineRule="exact"/>
        <w:ind w:firstLineChars="200" w:firstLine="480"/>
        <w:rPr>
          <w:sz w:val="24"/>
          <w:szCs w:val="24"/>
        </w:rPr>
      </w:pPr>
      <w:r>
        <w:rPr>
          <w:rFonts w:hint="eastAsia"/>
          <w:sz w:val="24"/>
          <w:szCs w:val="24"/>
        </w:rPr>
        <w:t>以</w:t>
      </w:r>
      <w:r>
        <w:rPr>
          <w:rFonts w:hint="eastAsia"/>
          <w:sz w:val="24"/>
          <w:szCs w:val="24"/>
        </w:rPr>
        <w:t>std::string</w:t>
      </w:r>
      <w:r>
        <w:rPr>
          <w:rFonts w:hint="eastAsia"/>
          <w:sz w:val="24"/>
          <w:szCs w:val="24"/>
        </w:rPr>
        <w:t>和我们的</w:t>
      </w:r>
      <w:proofErr w:type="spellStart"/>
      <w:r>
        <w:rPr>
          <w:rFonts w:hint="eastAsia"/>
          <w:sz w:val="24"/>
          <w:szCs w:val="24"/>
        </w:rPr>
        <w:t>LString</w:t>
      </w:r>
      <w:proofErr w:type="spellEnd"/>
      <w:r>
        <w:rPr>
          <w:rFonts w:hint="eastAsia"/>
          <w:sz w:val="24"/>
          <w:szCs w:val="24"/>
        </w:rPr>
        <w:t>为例对比。</w:t>
      </w:r>
      <w:r>
        <w:rPr>
          <w:rFonts w:hint="eastAsia"/>
          <w:sz w:val="24"/>
          <w:szCs w:val="24"/>
        </w:rPr>
        <w:t>std::string</w:t>
      </w:r>
      <w:r>
        <w:rPr>
          <w:rFonts w:hint="eastAsia"/>
          <w:sz w:val="24"/>
          <w:szCs w:val="24"/>
        </w:rPr>
        <w:t>对应</w:t>
      </w:r>
      <w:proofErr w:type="spellStart"/>
      <w:r>
        <w:rPr>
          <w:rFonts w:hint="eastAsia"/>
          <w:sz w:val="24"/>
          <w:szCs w:val="24"/>
        </w:rPr>
        <w:t>c++</w:t>
      </w:r>
      <w:proofErr w:type="spellEnd"/>
      <w:r>
        <w:rPr>
          <w:rFonts w:hint="eastAsia"/>
          <w:sz w:val="24"/>
          <w:szCs w:val="24"/>
        </w:rPr>
        <w:t>的标准字符串，使用的单字节编码，并且只支持</w:t>
      </w:r>
      <w:r>
        <w:rPr>
          <w:rFonts w:hint="eastAsia"/>
          <w:sz w:val="24"/>
          <w:szCs w:val="24"/>
        </w:rPr>
        <w:t>ASCII</w:t>
      </w:r>
      <w:r>
        <w:rPr>
          <w:rFonts w:hint="eastAsia"/>
          <w:sz w:val="24"/>
          <w:szCs w:val="24"/>
        </w:rPr>
        <w:t>或者</w:t>
      </w:r>
      <w:r>
        <w:rPr>
          <w:rFonts w:hint="eastAsia"/>
          <w:sz w:val="24"/>
          <w:szCs w:val="24"/>
        </w:rPr>
        <w:t>ISO-8859-1</w:t>
      </w:r>
      <w:r>
        <w:rPr>
          <w:rFonts w:hint="eastAsia"/>
          <w:sz w:val="24"/>
          <w:szCs w:val="24"/>
        </w:rPr>
        <w:t>编码；</w:t>
      </w:r>
      <w:proofErr w:type="spellStart"/>
      <w:r>
        <w:rPr>
          <w:rFonts w:hint="eastAsia"/>
          <w:sz w:val="24"/>
          <w:szCs w:val="24"/>
        </w:rPr>
        <w:t>LString</w:t>
      </w:r>
      <w:proofErr w:type="spellEnd"/>
      <w:r>
        <w:rPr>
          <w:rFonts w:hint="eastAsia"/>
          <w:sz w:val="24"/>
          <w:szCs w:val="24"/>
        </w:rPr>
        <w:t>使用的是双字节编码，因此可以支持</w:t>
      </w:r>
      <w:proofErr w:type="spellStart"/>
      <w:r>
        <w:rPr>
          <w:rFonts w:hint="eastAsia"/>
          <w:sz w:val="24"/>
          <w:szCs w:val="24"/>
        </w:rPr>
        <w:t>unicode</w:t>
      </w:r>
      <w:proofErr w:type="spellEnd"/>
      <w:r>
        <w:rPr>
          <w:rFonts w:hint="eastAsia"/>
          <w:sz w:val="24"/>
          <w:szCs w:val="24"/>
        </w:rPr>
        <w:t>中的字符，应用空间更广。其次，</w:t>
      </w:r>
      <w:r>
        <w:rPr>
          <w:rFonts w:hint="eastAsia"/>
          <w:sz w:val="24"/>
          <w:szCs w:val="24"/>
        </w:rPr>
        <w:t>std::string</w:t>
      </w:r>
      <w:r>
        <w:rPr>
          <w:rFonts w:hint="eastAsia"/>
          <w:sz w:val="24"/>
          <w:szCs w:val="24"/>
        </w:rPr>
        <w:t>的内存结构是</w:t>
      </w:r>
      <w:proofErr w:type="gramStart"/>
      <w:r>
        <w:rPr>
          <w:rFonts w:hint="eastAsia"/>
          <w:sz w:val="24"/>
          <w:szCs w:val="24"/>
        </w:rPr>
        <w:t>栈</w:t>
      </w:r>
      <w:proofErr w:type="gramEnd"/>
      <w:r>
        <w:rPr>
          <w:rFonts w:hint="eastAsia"/>
          <w:sz w:val="24"/>
          <w:szCs w:val="24"/>
        </w:rPr>
        <w:t>区存放堆区的指针，而堆区存放</w:t>
      </w:r>
      <w:r>
        <w:rPr>
          <w:rFonts w:hint="eastAsia"/>
          <w:sz w:val="24"/>
          <w:szCs w:val="24"/>
        </w:rPr>
        <w:t>C</w:t>
      </w:r>
      <w:r>
        <w:rPr>
          <w:rFonts w:hint="eastAsia"/>
          <w:sz w:val="24"/>
          <w:szCs w:val="24"/>
        </w:rPr>
        <w:t>风格的字符串（当然</w:t>
      </w:r>
      <w:r>
        <w:rPr>
          <w:rFonts w:hint="eastAsia"/>
          <w:sz w:val="24"/>
          <w:szCs w:val="24"/>
        </w:rPr>
        <w:t>std::string</w:t>
      </w:r>
      <w:r>
        <w:rPr>
          <w:rFonts w:hint="eastAsia"/>
          <w:sz w:val="24"/>
          <w:szCs w:val="24"/>
        </w:rPr>
        <w:t>还有其他的优化，这里仅声明绝大多数情况）；而</w:t>
      </w:r>
      <w:proofErr w:type="spellStart"/>
      <w:r>
        <w:rPr>
          <w:rFonts w:hint="eastAsia"/>
          <w:sz w:val="24"/>
          <w:szCs w:val="24"/>
        </w:rPr>
        <w:t>LString</w:t>
      </w:r>
      <w:proofErr w:type="spellEnd"/>
      <w:r>
        <w:rPr>
          <w:rFonts w:hint="eastAsia"/>
          <w:sz w:val="24"/>
          <w:szCs w:val="24"/>
        </w:rPr>
        <w:t>继承</w:t>
      </w:r>
      <w:proofErr w:type="spellStart"/>
      <w:r>
        <w:rPr>
          <w:rFonts w:hint="eastAsia"/>
          <w:sz w:val="24"/>
          <w:szCs w:val="24"/>
        </w:rPr>
        <w:t>LVector</w:t>
      </w:r>
      <w:proofErr w:type="spellEnd"/>
      <w:r>
        <w:rPr>
          <w:rFonts w:hint="eastAsia"/>
          <w:sz w:val="24"/>
          <w:szCs w:val="24"/>
        </w:rPr>
        <w:t>&lt;unsigned short&gt;</w:t>
      </w:r>
      <w:r>
        <w:rPr>
          <w:rFonts w:hint="eastAsia"/>
          <w:sz w:val="24"/>
          <w:szCs w:val="24"/>
        </w:rPr>
        <w:t>，字符串中的每个元素都是一个</w:t>
      </w:r>
      <w:proofErr w:type="spellStart"/>
      <w:r>
        <w:rPr>
          <w:rFonts w:hint="eastAsia"/>
          <w:sz w:val="24"/>
          <w:szCs w:val="24"/>
        </w:rPr>
        <w:t>unicode</w:t>
      </w:r>
      <w:proofErr w:type="spellEnd"/>
      <w:r>
        <w:rPr>
          <w:rFonts w:hint="eastAsia"/>
          <w:sz w:val="24"/>
          <w:szCs w:val="24"/>
        </w:rPr>
        <w:t>字符，这样大大复用</w:t>
      </w:r>
      <w:proofErr w:type="spellStart"/>
      <w:r>
        <w:rPr>
          <w:rFonts w:hint="eastAsia"/>
          <w:sz w:val="24"/>
          <w:szCs w:val="24"/>
        </w:rPr>
        <w:t>LVector</w:t>
      </w:r>
      <w:proofErr w:type="spellEnd"/>
      <w:r>
        <w:rPr>
          <w:rFonts w:hint="eastAsia"/>
          <w:sz w:val="24"/>
          <w:szCs w:val="24"/>
        </w:rPr>
        <w:t>的功能，对于底层的内存管理也交给</w:t>
      </w:r>
      <w:proofErr w:type="spellStart"/>
      <w:r>
        <w:rPr>
          <w:rFonts w:hint="eastAsia"/>
          <w:sz w:val="24"/>
          <w:szCs w:val="24"/>
        </w:rPr>
        <w:t>LVector</w:t>
      </w:r>
      <w:proofErr w:type="spellEnd"/>
      <w:r>
        <w:rPr>
          <w:rFonts w:hint="eastAsia"/>
          <w:sz w:val="24"/>
          <w:szCs w:val="24"/>
        </w:rPr>
        <w:t>处理。同时</w:t>
      </w:r>
      <w:proofErr w:type="spellStart"/>
      <w:r>
        <w:rPr>
          <w:rFonts w:hint="eastAsia"/>
          <w:sz w:val="24"/>
          <w:szCs w:val="24"/>
        </w:rPr>
        <w:t>LString</w:t>
      </w:r>
      <w:proofErr w:type="spellEnd"/>
      <w:r>
        <w:rPr>
          <w:rFonts w:hint="eastAsia"/>
          <w:sz w:val="24"/>
          <w:szCs w:val="24"/>
        </w:rPr>
        <w:t>提供了更多的功能，例如</w:t>
      </w:r>
      <w:r>
        <w:rPr>
          <w:rFonts w:hint="eastAsia"/>
          <w:sz w:val="24"/>
          <w:szCs w:val="24"/>
        </w:rPr>
        <w:t>split</w:t>
      </w:r>
      <w:r>
        <w:rPr>
          <w:rFonts w:hint="eastAsia"/>
          <w:sz w:val="24"/>
          <w:szCs w:val="24"/>
        </w:rPr>
        <w:t>、</w:t>
      </w:r>
      <w:r>
        <w:rPr>
          <w:rFonts w:hint="eastAsia"/>
          <w:sz w:val="24"/>
          <w:szCs w:val="24"/>
        </w:rPr>
        <w:t>trim</w:t>
      </w:r>
      <w:r>
        <w:rPr>
          <w:rFonts w:hint="eastAsia"/>
          <w:sz w:val="24"/>
          <w:szCs w:val="24"/>
        </w:rPr>
        <w:t>、</w:t>
      </w:r>
      <w:r>
        <w:rPr>
          <w:rFonts w:hint="eastAsia"/>
          <w:sz w:val="24"/>
          <w:szCs w:val="24"/>
        </w:rPr>
        <w:t>format</w:t>
      </w:r>
      <w:r>
        <w:rPr>
          <w:rFonts w:hint="eastAsia"/>
          <w:sz w:val="24"/>
          <w:szCs w:val="24"/>
        </w:rPr>
        <w:t>等等。</w:t>
      </w:r>
    </w:p>
    <w:p w14:paraId="28FAB24E" w14:textId="77777777" w:rsidR="007B343D" w:rsidRDefault="00BC4620">
      <w:pPr>
        <w:spacing w:line="400" w:lineRule="exact"/>
        <w:ind w:firstLineChars="200" w:firstLine="480"/>
        <w:rPr>
          <w:sz w:val="24"/>
          <w:szCs w:val="24"/>
        </w:rPr>
      </w:pPr>
      <w:r>
        <w:rPr>
          <w:rFonts w:hint="eastAsia"/>
          <w:sz w:val="24"/>
          <w:szCs w:val="24"/>
        </w:rPr>
        <w:t>以上的例子还有很多，通过代码走查的工作，我对底层实用工具的理解更深了，虽然可能达不到自己动手实现的水平，但是能够大致说出不同的设计思路，实现方案，也算是达到了目的。</w:t>
      </w:r>
    </w:p>
    <w:p w14:paraId="349726B0"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61" w:name="_Toc17838"/>
      <w:bookmarkStart w:id="162" w:name="_Toc11012"/>
      <w:bookmarkStart w:id="163" w:name="_Toc22626"/>
      <w:bookmarkStart w:id="164" w:name="_Toc4138"/>
      <w:bookmarkStart w:id="165" w:name="_Toc10979"/>
      <w:bookmarkStart w:id="166" w:name="_Toc12432"/>
      <w:r>
        <w:rPr>
          <w:rFonts w:eastAsia="黑体"/>
          <w:b w:val="0"/>
          <w:kern w:val="0"/>
          <w:sz w:val="28"/>
          <w:szCs w:val="28"/>
        </w:rPr>
        <w:t xml:space="preserve">3.3.4 </w:t>
      </w:r>
      <w:r>
        <w:rPr>
          <w:rFonts w:eastAsia="黑体" w:hint="eastAsia"/>
          <w:b w:val="0"/>
          <w:kern w:val="0"/>
          <w:sz w:val="28"/>
          <w:szCs w:val="28"/>
        </w:rPr>
        <w:t>C++ Boost</w:t>
      </w:r>
      <w:r>
        <w:rPr>
          <w:rFonts w:eastAsia="黑体" w:hint="eastAsia"/>
          <w:b w:val="0"/>
          <w:kern w:val="0"/>
          <w:sz w:val="28"/>
          <w:szCs w:val="28"/>
        </w:rPr>
        <w:t>后备标准库的知识</w:t>
      </w:r>
      <w:bookmarkEnd w:id="161"/>
      <w:bookmarkEnd w:id="162"/>
      <w:bookmarkEnd w:id="163"/>
      <w:bookmarkEnd w:id="164"/>
      <w:bookmarkEnd w:id="165"/>
      <w:bookmarkEnd w:id="166"/>
    </w:p>
    <w:p w14:paraId="25B40B4D" w14:textId="77777777" w:rsidR="007B343D" w:rsidRDefault="00BC4620">
      <w:pPr>
        <w:spacing w:line="400" w:lineRule="exact"/>
        <w:ind w:firstLineChars="200" w:firstLine="480"/>
        <w:rPr>
          <w:sz w:val="24"/>
          <w:szCs w:val="24"/>
        </w:rPr>
      </w:pPr>
      <w:r>
        <w:rPr>
          <w:sz w:val="24"/>
          <w:szCs w:val="24"/>
        </w:rPr>
        <w:t>[16]</w:t>
      </w:r>
      <w:r>
        <w:rPr>
          <w:rFonts w:hint="eastAsia"/>
          <w:sz w:val="24"/>
          <w:szCs w:val="24"/>
        </w:rPr>
        <w:t>Boost</w:t>
      </w:r>
      <w:r>
        <w:rPr>
          <w:rFonts w:hint="eastAsia"/>
          <w:sz w:val="24"/>
          <w:szCs w:val="24"/>
        </w:rPr>
        <w:t>是为</w:t>
      </w:r>
      <w:r>
        <w:rPr>
          <w:rFonts w:hint="eastAsia"/>
          <w:sz w:val="24"/>
          <w:szCs w:val="24"/>
        </w:rPr>
        <w:t>C++</w:t>
      </w:r>
      <w:r>
        <w:rPr>
          <w:rFonts w:hint="eastAsia"/>
          <w:sz w:val="24"/>
          <w:szCs w:val="24"/>
        </w:rPr>
        <w:t>语言标准</w:t>
      </w:r>
      <w:proofErr w:type="gramStart"/>
      <w:r>
        <w:rPr>
          <w:rFonts w:hint="eastAsia"/>
          <w:sz w:val="24"/>
          <w:szCs w:val="24"/>
        </w:rPr>
        <w:t>库提供</w:t>
      </w:r>
      <w:proofErr w:type="gramEnd"/>
      <w:r>
        <w:rPr>
          <w:rFonts w:hint="eastAsia"/>
          <w:sz w:val="24"/>
          <w:szCs w:val="24"/>
        </w:rPr>
        <w:t>扩展的一些</w:t>
      </w:r>
      <w:r>
        <w:rPr>
          <w:rFonts w:hint="eastAsia"/>
          <w:sz w:val="24"/>
          <w:szCs w:val="24"/>
        </w:rPr>
        <w:t>C++</w:t>
      </w:r>
      <w:r>
        <w:rPr>
          <w:rFonts w:hint="eastAsia"/>
          <w:sz w:val="24"/>
          <w:szCs w:val="24"/>
        </w:rPr>
        <w:t>程序库的总称。</w:t>
      </w:r>
      <w:r>
        <w:rPr>
          <w:rFonts w:hint="eastAsia"/>
          <w:sz w:val="24"/>
          <w:szCs w:val="24"/>
        </w:rPr>
        <w:t>Boost</w:t>
      </w:r>
      <w:r>
        <w:rPr>
          <w:rFonts w:hint="eastAsia"/>
          <w:sz w:val="24"/>
          <w:szCs w:val="24"/>
        </w:rPr>
        <w:t>库是一个可移植、提供源代码的</w:t>
      </w:r>
      <w:r>
        <w:rPr>
          <w:rFonts w:hint="eastAsia"/>
          <w:sz w:val="24"/>
          <w:szCs w:val="24"/>
        </w:rPr>
        <w:t>C++</w:t>
      </w:r>
      <w:r>
        <w:rPr>
          <w:rFonts w:hint="eastAsia"/>
          <w:sz w:val="24"/>
          <w:szCs w:val="24"/>
        </w:rPr>
        <w:t>库。作为标准库的后备，是</w:t>
      </w:r>
      <w:r>
        <w:rPr>
          <w:rFonts w:hint="eastAsia"/>
          <w:sz w:val="24"/>
          <w:szCs w:val="24"/>
        </w:rPr>
        <w:t>C++</w:t>
      </w:r>
      <w:r>
        <w:rPr>
          <w:rFonts w:hint="eastAsia"/>
          <w:sz w:val="24"/>
          <w:szCs w:val="24"/>
        </w:rPr>
        <w:t>标准化进程的开发引擎之一，是为</w:t>
      </w:r>
      <w:r>
        <w:rPr>
          <w:rFonts w:hint="eastAsia"/>
          <w:sz w:val="24"/>
          <w:szCs w:val="24"/>
        </w:rPr>
        <w:t>C++</w:t>
      </w:r>
      <w:r>
        <w:rPr>
          <w:rFonts w:hint="eastAsia"/>
          <w:sz w:val="24"/>
          <w:szCs w:val="24"/>
        </w:rPr>
        <w:t>语言标准</w:t>
      </w:r>
      <w:proofErr w:type="gramStart"/>
      <w:r>
        <w:rPr>
          <w:rFonts w:hint="eastAsia"/>
          <w:sz w:val="24"/>
          <w:szCs w:val="24"/>
        </w:rPr>
        <w:t>库提供</w:t>
      </w:r>
      <w:proofErr w:type="gramEnd"/>
      <w:r>
        <w:rPr>
          <w:rFonts w:hint="eastAsia"/>
          <w:sz w:val="24"/>
          <w:szCs w:val="24"/>
        </w:rPr>
        <w:t>扩展的一些</w:t>
      </w:r>
      <w:r>
        <w:rPr>
          <w:rFonts w:hint="eastAsia"/>
          <w:sz w:val="24"/>
          <w:szCs w:val="24"/>
        </w:rPr>
        <w:t>C++</w:t>
      </w:r>
      <w:r>
        <w:rPr>
          <w:rFonts w:hint="eastAsia"/>
          <w:sz w:val="24"/>
          <w:szCs w:val="24"/>
        </w:rPr>
        <w:t>程序库的总称。</w:t>
      </w:r>
    </w:p>
    <w:p w14:paraId="072248E4" w14:textId="77777777" w:rsidR="007B343D" w:rsidRDefault="00BC4620">
      <w:pPr>
        <w:spacing w:line="400" w:lineRule="exact"/>
        <w:ind w:firstLineChars="200" w:firstLine="480"/>
        <w:rPr>
          <w:sz w:val="24"/>
          <w:szCs w:val="24"/>
        </w:rPr>
      </w:pPr>
      <w:r>
        <w:rPr>
          <w:rFonts w:hint="eastAsia"/>
          <w:sz w:val="24"/>
          <w:szCs w:val="24"/>
        </w:rPr>
        <w:t>Boost</w:t>
      </w:r>
      <w:r>
        <w:rPr>
          <w:rFonts w:hint="eastAsia"/>
          <w:sz w:val="24"/>
          <w:szCs w:val="24"/>
        </w:rPr>
        <w:t>社区建立的初衷之一就是为</w:t>
      </w:r>
      <w:r>
        <w:rPr>
          <w:rFonts w:hint="eastAsia"/>
          <w:sz w:val="24"/>
          <w:szCs w:val="24"/>
        </w:rPr>
        <w:t>C++</w:t>
      </w:r>
      <w:r>
        <w:rPr>
          <w:rFonts w:hint="eastAsia"/>
          <w:sz w:val="24"/>
          <w:szCs w:val="24"/>
        </w:rPr>
        <w:t>的标准化工作提供可供参考的实现，</w:t>
      </w:r>
      <w:r>
        <w:rPr>
          <w:rFonts w:hint="eastAsia"/>
          <w:sz w:val="24"/>
          <w:szCs w:val="24"/>
        </w:rPr>
        <w:t>Boost</w:t>
      </w:r>
      <w:r>
        <w:rPr>
          <w:rFonts w:hint="eastAsia"/>
          <w:sz w:val="24"/>
          <w:szCs w:val="24"/>
        </w:rPr>
        <w:t>社区的发起人</w:t>
      </w:r>
      <w:r>
        <w:rPr>
          <w:rFonts w:hint="eastAsia"/>
          <w:sz w:val="24"/>
          <w:szCs w:val="24"/>
        </w:rPr>
        <w:t>Dawes</w:t>
      </w:r>
      <w:r>
        <w:rPr>
          <w:rFonts w:hint="eastAsia"/>
          <w:sz w:val="24"/>
          <w:szCs w:val="24"/>
        </w:rPr>
        <w:t>本人就是</w:t>
      </w:r>
      <w:r>
        <w:rPr>
          <w:rFonts w:hint="eastAsia"/>
          <w:sz w:val="24"/>
          <w:szCs w:val="24"/>
        </w:rPr>
        <w:t>C++</w:t>
      </w:r>
      <w:r>
        <w:rPr>
          <w:rFonts w:hint="eastAsia"/>
          <w:sz w:val="24"/>
          <w:szCs w:val="24"/>
        </w:rPr>
        <w:t>标准委员会的成员之一。在</w:t>
      </w:r>
      <w:r>
        <w:rPr>
          <w:rFonts w:hint="eastAsia"/>
          <w:sz w:val="24"/>
          <w:szCs w:val="24"/>
        </w:rPr>
        <w:t>Boost</w:t>
      </w:r>
      <w:r>
        <w:rPr>
          <w:rFonts w:hint="eastAsia"/>
          <w:sz w:val="24"/>
          <w:szCs w:val="24"/>
        </w:rPr>
        <w:t>库的开发中，</w:t>
      </w:r>
      <w:r>
        <w:rPr>
          <w:rFonts w:hint="eastAsia"/>
          <w:sz w:val="24"/>
          <w:szCs w:val="24"/>
        </w:rPr>
        <w:t>Boost</w:t>
      </w:r>
      <w:r>
        <w:rPr>
          <w:rFonts w:hint="eastAsia"/>
          <w:sz w:val="24"/>
          <w:szCs w:val="24"/>
        </w:rPr>
        <w:t>社区也在这个方向上取得了丰硕的成果。在送审的</w:t>
      </w:r>
      <w:r>
        <w:rPr>
          <w:rFonts w:hint="eastAsia"/>
          <w:sz w:val="24"/>
          <w:szCs w:val="24"/>
        </w:rPr>
        <w:t>C++</w:t>
      </w:r>
      <w:r>
        <w:rPr>
          <w:rFonts w:hint="eastAsia"/>
          <w:sz w:val="24"/>
          <w:szCs w:val="24"/>
        </w:rPr>
        <w:t>标准库</w:t>
      </w:r>
      <w:r>
        <w:rPr>
          <w:rFonts w:hint="eastAsia"/>
          <w:sz w:val="24"/>
          <w:szCs w:val="24"/>
        </w:rPr>
        <w:t xml:space="preserve"> TR1</w:t>
      </w:r>
      <w:r>
        <w:rPr>
          <w:rFonts w:hint="eastAsia"/>
          <w:sz w:val="24"/>
          <w:szCs w:val="24"/>
        </w:rPr>
        <w:t>中，有十个</w:t>
      </w:r>
      <w:r>
        <w:rPr>
          <w:rFonts w:hint="eastAsia"/>
          <w:sz w:val="24"/>
          <w:szCs w:val="24"/>
        </w:rPr>
        <w:t>Boost</w:t>
      </w:r>
      <w:proofErr w:type="gramStart"/>
      <w:r>
        <w:rPr>
          <w:rFonts w:hint="eastAsia"/>
          <w:sz w:val="24"/>
          <w:szCs w:val="24"/>
        </w:rPr>
        <w:t>库成为</w:t>
      </w:r>
      <w:proofErr w:type="gramEnd"/>
      <w:r>
        <w:rPr>
          <w:rFonts w:hint="eastAsia"/>
          <w:sz w:val="24"/>
          <w:szCs w:val="24"/>
        </w:rPr>
        <w:t>标准库的候选方案。在更新的</w:t>
      </w:r>
      <w:r>
        <w:rPr>
          <w:rFonts w:hint="eastAsia"/>
          <w:sz w:val="24"/>
          <w:szCs w:val="24"/>
        </w:rPr>
        <w:t>TR2</w:t>
      </w:r>
      <w:r>
        <w:rPr>
          <w:rFonts w:hint="eastAsia"/>
          <w:sz w:val="24"/>
          <w:szCs w:val="24"/>
        </w:rPr>
        <w:t>中，有更多的</w:t>
      </w:r>
      <w:r>
        <w:rPr>
          <w:rFonts w:hint="eastAsia"/>
          <w:sz w:val="24"/>
          <w:szCs w:val="24"/>
        </w:rPr>
        <w:t>Boost</w:t>
      </w:r>
      <w:r>
        <w:rPr>
          <w:rFonts w:hint="eastAsia"/>
          <w:sz w:val="24"/>
          <w:szCs w:val="24"/>
        </w:rPr>
        <w:t>库被加入到其中。从某种意义上来讲，</w:t>
      </w:r>
      <w:r>
        <w:rPr>
          <w:rFonts w:hint="eastAsia"/>
          <w:sz w:val="24"/>
          <w:szCs w:val="24"/>
        </w:rPr>
        <w:t>Boost</w:t>
      </w:r>
      <w:proofErr w:type="gramStart"/>
      <w:r>
        <w:rPr>
          <w:rFonts w:hint="eastAsia"/>
          <w:sz w:val="24"/>
          <w:szCs w:val="24"/>
        </w:rPr>
        <w:t>库成为</w:t>
      </w:r>
      <w:proofErr w:type="gramEnd"/>
      <w:r>
        <w:rPr>
          <w:rFonts w:hint="eastAsia"/>
          <w:sz w:val="24"/>
          <w:szCs w:val="24"/>
        </w:rPr>
        <w:t>具有实践意义的</w:t>
      </w:r>
      <w:proofErr w:type="gramStart"/>
      <w:r>
        <w:rPr>
          <w:rFonts w:hint="eastAsia"/>
          <w:sz w:val="24"/>
          <w:szCs w:val="24"/>
        </w:rPr>
        <w:t>准标准库</w:t>
      </w:r>
      <w:proofErr w:type="gramEnd"/>
      <w:r>
        <w:rPr>
          <w:rFonts w:hint="eastAsia"/>
          <w:sz w:val="24"/>
          <w:szCs w:val="24"/>
        </w:rPr>
        <w:t>。</w:t>
      </w:r>
    </w:p>
    <w:p w14:paraId="495303FB" w14:textId="77777777" w:rsidR="007B343D" w:rsidRDefault="00BC4620">
      <w:pPr>
        <w:spacing w:line="400" w:lineRule="exact"/>
        <w:ind w:firstLineChars="200" w:firstLine="480"/>
        <w:rPr>
          <w:sz w:val="24"/>
          <w:szCs w:val="21"/>
        </w:rPr>
      </w:pPr>
      <w:r>
        <w:rPr>
          <w:rFonts w:hint="eastAsia"/>
          <w:sz w:val="24"/>
          <w:szCs w:val="24"/>
        </w:rPr>
        <w:t>具体到本项目的任务上，本项目原则上不应直接引用</w:t>
      </w:r>
      <w:r>
        <w:rPr>
          <w:rFonts w:hint="eastAsia"/>
          <w:sz w:val="24"/>
          <w:szCs w:val="24"/>
        </w:rPr>
        <w:t>Boost</w:t>
      </w:r>
      <w:r>
        <w:rPr>
          <w:rFonts w:hint="eastAsia"/>
          <w:sz w:val="24"/>
          <w:szCs w:val="24"/>
        </w:rPr>
        <w:t>库，然而，由于</w:t>
      </w:r>
      <w:r>
        <w:rPr>
          <w:rFonts w:hint="eastAsia"/>
          <w:sz w:val="24"/>
          <w:szCs w:val="24"/>
        </w:rPr>
        <w:t>Boost</w:t>
      </w:r>
      <w:r>
        <w:rPr>
          <w:rFonts w:hint="eastAsia"/>
          <w:sz w:val="24"/>
          <w:szCs w:val="24"/>
        </w:rPr>
        <w:t>库中包含了很多已经达到标准</w:t>
      </w:r>
      <w:proofErr w:type="gramStart"/>
      <w:r>
        <w:rPr>
          <w:rFonts w:hint="eastAsia"/>
          <w:sz w:val="24"/>
          <w:szCs w:val="24"/>
        </w:rPr>
        <w:t>库水平</w:t>
      </w:r>
      <w:proofErr w:type="gramEnd"/>
      <w:r>
        <w:rPr>
          <w:rFonts w:hint="eastAsia"/>
          <w:sz w:val="24"/>
          <w:szCs w:val="24"/>
        </w:rPr>
        <w:t>但标准</w:t>
      </w:r>
      <w:proofErr w:type="gramStart"/>
      <w:r>
        <w:rPr>
          <w:rFonts w:hint="eastAsia"/>
          <w:sz w:val="24"/>
          <w:szCs w:val="24"/>
        </w:rPr>
        <w:t>库尚未</w:t>
      </w:r>
      <w:proofErr w:type="gramEnd"/>
      <w:r>
        <w:rPr>
          <w:rFonts w:hint="eastAsia"/>
          <w:sz w:val="24"/>
          <w:szCs w:val="24"/>
        </w:rPr>
        <w:t>实现的功能模块，因此可以将其作为参考，挖掘原理以后采取自行编写的方式。例如</w:t>
      </w:r>
      <w:r>
        <w:rPr>
          <w:rFonts w:hint="eastAsia"/>
          <w:sz w:val="24"/>
          <w:szCs w:val="24"/>
        </w:rPr>
        <w:t>util</w:t>
      </w:r>
      <w:r>
        <w:rPr>
          <w:rFonts w:hint="eastAsia"/>
          <w:sz w:val="24"/>
          <w:szCs w:val="24"/>
        </w:rPr>
        <w:t>模块中的</w:t>
      </w:r>
      <w:proofErr w:type="spellStart"/>
      <w:r>
        <w:rPr>
          <w:rFonts w:hint="eastAsia"/>
          <w:sz w:val="24"/>
          <w:szCs w:val="24"/>
        </w:rPr>
        <w:t>LUuid</w:t>
      </w:r>
      <w:proofErr w:type="spellEnd"/>
      <w:r>
        <w:rPr>
          <w:rFonts w:hint="eastAsia"/>
          <w:sz w:val="24"/>
          <w:szCs w:val="24"/>
        </w:rPr>
        <w:t>、</w:t>
      </w:r>
      <w:r>
        <w:rPr>
          <w:rFonts w:hint="eastAsia"/>
          <w:sz w:val="24"/>
          <w:szCs w:val="24"/>
        </w:rPr>
        <w:t>LMd5</w:t>
      </w:r>
      <w:r>
        <w:rPr>
          <w:rFonts w:hint="eastAsia"/>
          <w:sz w:val="24"/>
          <w:szCs w:val="24"/>
        </w:rPr>
        <w:t>，</w:t>
      </w:r>
      <w:r>
        <w:rPr>
          <w:rFonts w:hint="eastAsia"/>
          <w:sz w:val="24"/>
          <w:szCs w:val="24"/>
        </w:rPr>
        <w:t>xml</w:t>
      </w:r>
      <w:r>
        <w:rPr>
          <w:rFonts w:hint="eastAsia"/>
          <w:sz w:val="24"/>
          <w:szCs w:val="24"/>
        </w:rPr>
        <w:t>模块的</w:t>
      </w:r>
      <w:proofErr w:type="spellStart"/>
      <w:r>
        <w:rPr>
          <w:rFonts w:hint="eastAsia"/>
          <w:sz w:val="24"/>
          <w:szCs w:val="24"/>
        </w:rPr>
        <w:t>LXmlStream</w:t>
      </w:r>
      <w:proofErr w:type="spellEnd"/>
      <w:r>
        <w:rPr>
          <w:rFonts w:hint="eastAsia"/>
          <w:sz w:val="24"/>
          <w:szCs w:val="24"/>
        </w:rPr>
        <w:t>类等都在</w:t>
      </w:r>
      <w:r>
        <w:rPr>
          <w:rFonts w:hint="eastAsia"/>
          <w:sz w:val="24"/>
          <w:szCs w:val="24"/>
        </w:rPr>
        <w:t>Boost</w:t>
      </w:r>
      <w:r>
        <w:rPr>
          <w:rFonts w:hint="eastAsia"/>
          <w:sz w:val="24"/>
          <w:szCs w:val="24"/>
        </w:rPr>
        <w:t>库中都有相应的体现。</w:t>
      </w:r>
    </w:p>
    <w:p w14:paraId="10CC9405"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67" w:name="_Toc20241"/>
      <w:bookmarkStart w:id="168" w:name="_Toc18818"/>
      <w:bookmarkStart w:id="169" w:name="_Toc9213"/>
      <w:bookmarkStart w:id="170" w:name="_Toc3999"/>
      <w:bookmarkStart w:id="171" w:name="_Toc12109"/>
      <w:bookmarkStart w:id="172" w:name="_Toc10445"/>
      <w:r>
        <w:rPr>
          <w:rFonts w:eastAsia="黑体"/>
          <w:b w:val="0"/>
          <w:kern w:val="0"/>
          <w:sz w:val="28"/>
          <w:szCs w:val="28"/>
        </w:rPr>
        <w:t>3.3.5 Xml</w:t>
      </w:r>
      <w:r>
        <w:rPr>
          <w:rFonts w:eastAsia="黑体" w:hint="eastAsia"/>
          <w:b w:val="0"/>
          <w:kern w:val="0"/>
          <w:sz w:val="28"/>
          <w:szCs w:val="28"/>
        </w:rPr>
        <w:t>基础知识</w:t>
      </w:r>
      <w:bookmarkEnd w:id="167"/>
      <w:bookmarkEnd w:id="168"/>
      <w:bookmarkEnd w:id="169"/>
      <w:bookmarkEnd w:id="170"/>
      <w:bookmarkEnd w:id="171"/>
      <w:bookmarkEnd w:id="172"/>
    </w:p>
    <w:p w14:paraId="13574382" w14:textId="77777777" w:rsidR="007B343D" w:rsidRDefault="00BC4620">
      <w:pPr>
        <w:spacing w:line="400" w:lineRule="exact"/>
        <w:ind w:firstLineChars="200" w:firstLine="480"/>
        <w:rPr>
          <w:sz w:val="24"/>
          <w:szCs w:val="24"/>
        </w:rPr>
      </w:pPr>
      <w:r>
        <w:rPr>
          <w:sz w:val="24"/>
          <w:szCs w:val="24"/>
        </w:rPr>
        <w:lastRenderedPageBreak/>
        <w:t>[17]</w:t>
      </w:r>
      <w:r>
        <w:rPr>
          <w:rFonts w:hint="eastAsia"/>
          <w:sz w:val="24"/>
          <w:szCs w:val="24"/>
        </w:rPr>
        <w:t>可扩展标记语言</w:t>
      </w:r>
      <w:r>
        <w:rPr>
          <w:rFonts w:hint="eastAsia"/>
          <w:sz w:val="24"/>
          <w:szCs w:val="24"/>
        </w:rPr>
        <w:t>(Extensible Markup Language, XML)</w:t>
      </w:r>
      <w:r>
        <w:rPr>
          <w:rFonts w:hint="eastAsia"/>
          <w:sz w:val="24"/>
          <w:szCs w:val="24"/>
        </w:rPr>
        <w:t>，可以用来标记数据、定义数据类型，是一种允许用户对自己的标记语言进行定义的源语言。</w:t>
      </w:r>
      <w:r>
        <w:rPr>
          <w:rFonts w:hint="eastAsia"/>
          <w:sz w:val="24"/>
          <w:szCs w:val="24"/>
        </w:rPr>
        <w:t xml:space="preserve">XML </w:t>
      </w:r>
      <w:r>
        <w:rPr>
          <w:rFonts w:hint="eastAsia"/>
          <w:sz w:val="24"/>
          <w:szCs w:val="24"/>
        </w:rPr>
        <w:t>是一种独立于软件和硬件的工具，用于存储和传输数据。在电子计算机中，标记指计算机所能理解的信息符号，通过此种标记，计算机之间可以处理包含各种的信息比如文章等。它可以用来标记数据、定义数据类型，是一种允许用户对自己的标记语言进行定义的源语言。它非常适合万维网传输，提供统一的方法来描述和交换独立于应用程序或供应商的结构化数据。是</w:t>
      </w:r>
      <w:r>
        <w:rPr>
          <w:rFonts w:hint="eastAsia"/>
          <w:sz w:val="24"/>
          <w:szCs w:val="24"/>
        </w:rPr>
        <w:t>Internet</w:t>
      </w:r>
      <w:r>
        <w:rPr>
          <w:rFonts w:hint="eastAsia"/>
          <w:sz w:val="24"/>
          <w:szCs w:val="24"/>
        </w:rPr>
        <w:t>环境中跨平台的、依赖于内容的技术，也是当今处理分布式结构信息的有效工具。</w:t>
      </w:r>
    </w:p>
    <w:p w14:paraId="15C594D7" w14:textId="77777777" w:rsidR="007B343D" w:rsidRDefault="00BC4620">
      <w:pPr>
        <w:spacing w:line="400" w:lineRule="exact"/>
        <w:ind w:firstLineChars="200" w:firstLine="480"/>
        <w:rPr>
          <w:sz w:val="24"/>
          <w:szCs w:val="24"/>
        </w:rPr>
      </w:pPr>
      <w:r>
        <w:rPr>
          <w:rFonts w:hint="eastAsia"/>
          <w:sz w:val="24"/>
          <w:szCs w:val="24"/>
        </w:rPr>
        <w:t>具体到本项目的任务上，我在进行</w:t>
      </w:r>
      <w:r>
        <w:rPr>
          <w:rFonts w:hint="eastAsia"/>
          <w:sz w:val="24"/>
          <w:szCs w:val="24"/>
        </w:rPr>
        <w:t>Xml</w:t>
      </w:r>
      <w:r>
        <w:rPr>
          <w:rFonts w:hint="eastAsia"/>
          <w:sz w:val="24"/>
          <w:szCs w:val="24"/>
        </w:rPr>
        <w:t>模块的代码走查的时候，首先需要了解</w:t>
      </w:r>
      <w:r>
        <w:rPr>
          <w:rFonts w:hint="eastAsia"/>
          <w:sz w:val="24"/>
          <w:szCs w:val="24"/>
        </w:rPr>
        <w:t>Xml</w:t>
      </w:r>
      <w:r>
        <w:rPr>
          <w:rFonts w:hint="eastAsia"/>
          <w:sz w:val="24"/>
          <w:szCs w:val="24"/>
        </w:rPr>
        <w:t>的一些基础知识，比如语法定义、语句含义等，这样才能为我们自己的解析、读取和写入</w:t>
      </w:r>
      <w:r>
        <w:rPr>
          <w:rFonts w:hint="eastAsia"/>
          <w:sz w:val="24"/>
          <w:szCs w:val="24"/>
        </w:rPr>
        <w:t>Xml</w:t>
      </w:r>
      <w:r>
        <w:rPr>
          <w:rFonts w:hint="eastAsia"/>
          <w:sz w:val="24"/>
          <w:szCs w:val="24"/>
        </w:rPr>
        <w:t>流打下基础。虽然没有深入挖掘</w:t>
      </w:r>
      <w:r>
        <w:rPr>
          <w:rFonts w:hint="eastAsia"/>
          <w:sz w:val="24"/>
          <w:szCs w:val="24"/>
        </w:rPr>
        <w:t>Xml</w:t>
      </w:r>
      <w:r>
        <w:rPr>
          <w:rFonts w:hint="eastAsia"/>
          <w:sz w:val="24"/>
          <w:szCs w:val="24"/>
        </w:rPr>
        <w:t>的更多特性或者高级用法，但是</w:t>
      </w:r>
      <w:r>
        <w:rPr>
          <w:rFonts w:hint="eastAsia"/>
          <w:sz w:val="24"/>
          <w:szCs w:val="24"/>
        </w:rPr>
        <w:t>Xml</w:t>
      </w:r>
      <w:r>
        <w:rPr>
          <w:rFonts w:hint="eastAsia"/>
          <w:sz w:val="24"/>
          <w:szCs w:val="24"/>
        </w:rPr>
        <w:t>确实是一种高度自定义化的存储和传输数据的语言，非常方便好用。</w:t>
      </w:r>
    </w:p>
    <w:p w14:paraId="57EBC1F0" w14:textId="77777777" w:rsidR="007B343D" w:rsidRDefault="00BC4620">
      <w:pPr>
        <w:pStyle w:val="3"/>
        <w:keepNext w:val="0"/>
        <w:keepLines w:val="0"/>
        <w:widowControl/>
        <w:spacing w:before="240" w:after="120" w:line="400" w:lineRule="exact"/>
        <w:jc w:val="left"/>
        <w:rPr>
          <w:rFonts w:eastAsia="黑体"/>
          <w:b w:val="0"/>
          <w:kern w:val="0"/>
          <w:sz w:val="28"/>
          <w:szCs w:val="28"/>
        </w:rPr>
      </w:pPr>
      <w:bookmarkStart w:id="173" w:name="_Toc6440"/>
      <w:bookmarkStart w:id="174" w:name="_Toc8456"/>
      <w:bookmarkStart w:id="175" w:name="_Toc21510"/>
      <w:bookmarkStart w:id="176" w:name="_Toc4710"/>
      <w:bookmarkStart w:id="177" w:name="_Toc23408"/>
      <w:bookmarkStart w:id="178" w:name="_Toc4611"/>
      <w:r>
        <w:rPr>
          <w:rFonts w:eastAsia="黑体"/>
          <w:b w:val="0"/>
          <w:kern w:val="0"/>
          <w:sz w:val="28"/>
          <w:szCs w:val="28"/>
        </w:rPr>
        <w:t xml:space="preserve">3.3.6 </w:t>
      </w:r>
      <w:r>
        <w:rPr>
          <w:rFonts w:eastAsia="黑体" w:hint="eastAsia"/>
          <w:b w:val="0"/>
          <w:kern w:val="0"/>
          <w:sz w:val="28"/>
          <w:szCs w:val="28"/>
        </w:rPr>
        <w:t>对</w:t>
      </w:r>
      <w:r>
        <w:rPr>
          <w:rFonts w:eastAsia="黑体" w:hint="eastAsia"/>
          <w:b w:val="0"/>
          <w:kern w:val="0"/>
          <w:sz w:val="28"/>
          <w:szCs w:val="28"/>
        </w:rPr>
        <w:t>ST</w:t>
      </w:r>
      <w:r>
        <w:rPr>
          <w:rFonts w:eastAsia="黑体"/>
          <w:b w:val="0"/>
          <w:kern w:val="0"/>
          <w:sz w:val="28"/>
          <w:szCs w:val="28"/>
        </w:rPr>
        <w:t>L</w:t>
      </w:r>
      <w:r>
        <w:rPr>
          <w:rFonts w:eastAsia="黑体" w:hint="eastAsia"/>
          <w:b w:val="0"/>
          <w:kern w:val="0"/>
          <w:sz w:val="28"/>
          <w:szCs w:val="28"/>
        </w:rPr>
        <w:t>的进一步理解</w:t>
      </w:r>
      <w:bookmarkEnd w:id="173"/>
      <w:bookmarkEnd w:id="174"/>
      <w:bookmarkEnd w:id="175"/>
      <w:bookmarkEnd w:id="176"/>
      <w:bookmarkEnd w:id="177"/>
      <w:bookmarkEnd w:id="178"/>
    </w:p>
    <w:p w14:paraId="0A7BF91F" w14:textId="77777777" w:rsidR="007B343D" w:rsidRDefault="00BC4620">
      <w:pPr>
        <w:spacing w:line="400" w:lineRule="exact"/>
        <w:ind w:firstLineChars="200" w:firstLine="480"/>
        <w:rPr>
          <w:sz w:val="24"/>
          <w:szCs w:val="24"/>
        </w:rPr>
      </w:pPr>
      <w:r>
        <w:rPr>
          <w:rFonts w:hint="eastAsia"/>
          <w:sz w:val="24"/>
          <w:szCs w:val="24"/>
        </w:rPr>
        <w:t>在重构关联性容器</w:t>
      </w:r>
      <w:proofErr w:type="spellStart"/>
      <w:r>
        <w:rPr>
          <w:rFonts w:hint="eastAsia"/>
          <w:sz w:val="24"/>
          <w:szCs w:val="24"/>
        </w:rPr>
        <w:t>LMap</w:t>
      </w:r>
      <w:proofErr w:type="spellEnd"/>
      <w:r>
        <w:rPr>
          <w:rFonts w:hint="eastAsia"/>
          <w:sz w:val="24"/>
          <w:szCs w:val="24"/>
        </w:rPr>
        <w:t>、</w:t>
      </w:r>
      <w:proofErr w:type="spellStart"/>
      <w:r>
        <w:rPr>
          <w:rFonts w:hint="eastAsia"/>
          <w:sz w:val="24"/>
          <w:szCs w:val="24"/>
        </w:rPr>
        <w:t>LHash</w:t>
      </w:r>
      <w:proofErr w:type="spellEnd"/>
      <w:r>
        <w:rPr>
          <w:rFonts w:hint="eastAsia"/>
          <w:sz w:val="24"/>
          <w:szCs w:val="24"/>
        </w:rPr>
        <w:t>、</w:t>
      </w:r>
      <w:proofErr w:type="spellStart"/>
      <w:r>
        <w:rPr>
          <w:rFonts w:hint="eastAsia"/>
          <w:sz w:val="24"/>
          <w:szCs w:val="24"/>
        </w:rPr>
        <w:t>LSet</w:t>
      </w:r>
      <w:proofErr w:type="spellEnd"/>
      <w:r>
        <w:rPr>
          <w:rFonts w:hint="eastAsia"/>
          <w:sz w:val="24"/>
          <w:szCs w:val="24"/>
        </w:rPr>
        <w:t>的时候，初版的代码是采用从头手写造轮子的方式，虽然功能可用，但是难以达到商用的需求。因此经过代码走查以后，决定采用封装</w:t>
      </w:r>
      <w:r>
        <w:rPr>
          <w:rFonts w:hint="eastAsia"/>
          <w:sz w:val="24"/>
          <w:szCs w:val="24"/>
        </w:rPr>
        <w:t>STL</w:t>
      </w:r>
      <w:r>
        <w:rPr>
          <w:rFonts w:hint="eastAsia"/>
          <w:sz w:val="24"/>
          <w:szCs w:val="24"/>
        </w:rPr>
        <w:t>标准库容器的方式实现。我负责这部分的工作，由此进一步加深了对底层红黑树、哈希表的理解。</w:t>
      </w:r>
    </w:p>
    <w:p w14:paraId="5110C113" w14:textId="77777777" w:rsidR="007B343D" w:rsidRDefault="00BC4620">
      <w:pPr>
        <w:spacing w:line="400" w:lineRule="exact"/>
        <w:ind w:firstLineChars="200" w:firstLine="480"/>
        <w:rPr>
          <w:sz w:val="24"/>
          <w:szCs w:val="24"/>
        </w:rPr>
      </w:pPr>
      <w:r>
        <w:rPr>
          <w:rFonts w:hint="eastAsia"/>
          <w:sz w:val="24"/>
          <w:szCs w:val="24"/>
        </w:rPr>
        <w:t>以标准库的</w:t>
      </w:r>
      <w:r>
        <w:rPr>
          <w:rFonts w:hint="eastAsia"/>
          <w:sz w:val="24"/>
          <w:szCs w:val="24"/>
        </w:rPr>
        <w:t>map</w:t>
      </w:r>
      <w:r>
        <w:rPr>
          <w:rFonts w:hint="eastAsia"/>
          <w:sz w:val="24"/>
          <w:szCs w:val="24"/>
        </w:rPr>
        <w:t>和</w:t>
      </w:r>
      <w:proofErr w:type="spellStart"/>
      <w:r>
        <w:rPr>
          <w:rFonts w:hint="eastAsia"/>
          <w:sz w:val="24"/>
          <w:szCs w:val="24"/>
        </w:rPr>
        <w:t>unordered_map</w:t>
      </w:r>
      <w:proofErr w:type="spellEnd"/>
      <w:r>
        <w:rPr>
          <w:rFonts w:hint="eastAsia"/>
          <w:sz w:val="24"/>
          <w:szCs w:val="24"/>
        </w:rPr>
        <w:t>为例，</w:t>
      </w:r>
      <w:r>
        <w:rPr>
          <w:rFonts w:hint="eastAsia"/>
          <w:sz w:val="24"/>
          <w:szCs w:val="24"/>
        </w:rPr>
        <w:t>map</w:t>
      </w:r>
      <w:r>
        <w:rPr>
          <w:rFonts w:hint="eastAsia"/>
          <w:sz w:val="24"/>
          <w:szCs w:val="24"/>
        </w:rPr>
        <w:t>的底层是红黑树，</w:t>
      </w:r>
      <w:proofErr w:type="spellStart"/>
      <w:r>
        <w:rPr>
          <w:rFonts w:hint="eastAsia"/>
          <w:sz w:val="24"/>
          <w:szCs w:val="24"/>
        </w:rPr>
        <w:t>unordered_map</w:t>
      </w:r>
      <w:proofErr w:type="spellEnd"/>
      <w:r>
        <w:rPr>
          <w:rFonts w:hint="eastAsia"/>
          <w:sz w:val="24"/>
          <w:szCs w:val="24"/>
        </w:rPr>
        <w:t>的底层是哈希表。</w:t>
      </w:r>
      <w:proofErr w:type="gramStart"/>
      <w:r>
        <w:rPr>
          <w:rFonts w:hint="eastAsia"/>
          <w:sz w:val="24"/>
          <w:szCs w:val="24"/>
        </w:rPr>
        <w:t>二者提供</w:t>
      </w:r>
      <w:proofErr w:type="gramEnd"/>
      <w:r>
        <w:rPr>
          <w:rFonts w:hint="eastAsia"/>
          <w:sz w:val="24"/>
          <w:szCs w:val="24"/>
        </w:rPr>
        <w:t>的功能类似，都是通过键来快速查找值，但是实现方式却完全不同，导致使用的时候需要注意的细节也不一样。</w:t>
      </w:r>
    </w:p>
    <w:p w14:paraId="0ACBD331" w14:textId="77777777" w:rsidR="007B343D" w:rsidRDefault="00BC4620">
      <w:pPr>
        <w:spacing w:line="400" w:lineRule="exact"/>
        <w:ind w:firstLineChars="200" w:firstLine="480"/>
        <w:rPr>
          <w:sz w:val="24"/>
          <w:szCs w:val="24"/>
        </w:rPr>
      </w:pPr>
      <w:r>
        <w:rPr>
          <w:rFonts w:hint="eastAsia"/>
          <w:sz w:val="24"/>
          <w:szCs w:val="24"/>
        </w:rPr>
        <w:t>红黑树（</w:t>
      </w:r>
      <w:r>
        <w:rPr>
          <w:rFonts w:hint="eastAsia"/>
          <w:sz w:val="24"/>
          <w:szCs w:val="24"/>
        </w:rPr>
        <w:t>Red-Black Tree</w:t>
      </w:r>
      <w:r>
        <w:rPr>
          <w:rFonts w:hint="eastAsia"/>
          <w:sz w:val="24"/>
          <w:szCs w:val="24"/>
        </w:rPr>
        <w:t>）是一种自</w:t>
      </w:r>
      <w:proofErr w:type="gramStart"/>
      <w:r>
        <w:rPr>
          <w:rFonts w:hint="eastAsia"/>
          <w:sz w:val="24"/>
          <w:szCs w:val="24"/>
        </w:rPr>
        <w:t>平衡二叉搜索树</w:t>
      </w:r>
      <w:proofErr w:type="gramEnd"/>
      <w:r>
        <w:rPr>
          <w:rFonts w:hint="eastAsia"/>
          <w:sz w:val="24"/>
          <w:szCs w:val="24"/>
        </w:rPr>
        <w:t>，通过一组严格的规则来保持树的平衡，确保插入、删除和查找操作的时间复杂度为</w:t>
      </w:r>
      <w:r>
        <w:rPr>
          <w:rFonts w:hint="eastAsia"/>
          <w:sz w:val="24"/>
          <w:szCs w:val="24"/>
        </w:rPr>
        <w:t>O(log n)</w:t>
      </w:r>
      <w:r>
        <w:rPr>
          <w:rFonts w:hint="eastAsia"/>
          <w:sz w:val="24"/>
          <w:szCs w:val="24"/>
        </w:rPr>
        <w:t>。其主要特性包括：每个节点是红色或黑色，根节点是黑色，所有叶子节点（</w:t>
      </w:r>
      <w:r>
        <w:rPr>
          <w:rFonts w:hint="eastAsia"/>
          <w:sz w:val="24"/>
          <w:szCs w:val="24"/>
        </w:rPr>
        <w:t>NIL</w:t>
      </w:r>
      <w:r>
        <w:rPr>
          <w:rFonts w:hint="eastAsia"/>
          <w:sz w:val="24"/>
          <w:szCs w:val="24"/>
        </w:rPr>
        <w:t>节点）是黑色，红色节点的子节点必须是黑色，从任</w:t>
      </w:r>
      <w:proofErr w:type="gramStart"/>
      <w:r>
        <w:rPr>
          <w:rFonts w:hint="eastAsia"/>
          <w:sz w:val="24"/>
          <w:szCs w:val="24"/>
        </w:rPr>
        <w:t>一</w:t>
      </w:r>
      <w:proofErr w:type="gramEnd"/>
      <w:r>
        <w:rPr>
          <w:rFonts w:hint="eastAsia"/>
          <w:sz w:val="24"/>
          <w:szCs w:val="24"/>
        </w:rPr>
        <w:t>节点到其每个叶子的所有路径包含相同数量的黑色节点。为了维护这些特性，红黑树通过左旋和右旋操作调整节点的位置。红黑树的这种高度平衡特性，使其在插入和删除操作后，树的高度始终保持在较低水平，从而保证操作的效率。红黑</w:t>
      </w:r>
      <w:proofErr w:type="gramStart"/>
      <w:r>
        <w:rPr>
          <w:rFonts w:hint="eastAsia"/>
          <w:sz w:val="24"/>
          <w:szCs w:val="24"/>
        </w:rPr>
        <w:t>树广泛</w:t>
      </w:r>
      <w:proofErr w:type="gramEnd"/>
      <w:r>
        <w:rPr>
          <w:rFonts w:hint="eastAsia"/>
          <w:sz w:val="24"/>
          <w:szCs w:val="24"/>
        </w:rPr>
        <w:t>应用于计算机系统和标准库容器中，如</w:t>
      </w:r>
      <w:r>
        <w:rPr>
          <w:rFonts w:hint="eastAsia"/>
          <w:sz w:val="24"/>
          <w:szCs w:val="24"/>
        </w:rPr>
        <w:t>C++</w:t>
      </w:r>
      <w:r>
        <w:rPr>
          <w:rFonts w:hint="eastAsia"/>
          <w:sz w:val="24"/>
          <w:szCs w:val="24"/>
        </w:rPr>
        <w:t>的</w:t>
      </w:r>
      <w:r>
        <w:rPr>
          <w:rFonts w:hint="eastAsia"/>
          <w:sz w:val="24"/>
          <w:szCs w:val="24"/>
        </w:rPr>
        <w:t>std::map</w:t>
      </w:r>
      <w:r>
        <w:rPr>
          <w:rFonts w:hint="eastAsia"/>
          <w:sz w:val="24"/>
          <w:szCs w:val="24"/>
        </w:rPr>
        <w:t>和</w:t>
      </w:r>
      <w:r>
        <w:rPr>
          <w:rFonts w:hint="eastAsia"/>
          <w:sz w:val="24"/>
          <w:szCs w:val="24"/>
        </w:rPr>
        <w:t>std::set</w:t>
      </w:r>
      <w:r>
        <w:rPr>
          <w:rFonts w:hint="eastAsia"/>
          <w:sz w:val="24"/>
          <w:szCs w:val="24"/>
        </w:rPr>
        <w:t>，在实际应用中，它提供了高效的动态数据集管理，使得各种操作在大多数情况下都能在对数时间内完成。这种数据结构的稳定性和高效性，使其成为许多算法和系统实现中不可或缺的一部分。</w:t>
      </w:r>
    </w:p>
    <w:p w14:paraId="4871B7BF" w14:textId="77777777" w:rsidR="007B343D" w:rsidRDefault="00BC4620">
      <w:pPr>
        <w:spacing w:line="400" w:lineRule="exact"/>
        <w:ind w:firstLineChars="200" w:firstLine="480"/>
        <w:rPr>
          <w:sz w:val="24"/>
          <w:szCs w:val="24"/>
        </w:rPr>
      </w:pPr>
      <w:r>
        <w:rPr>
          <w:rFonts w:hint="eastAsia"/>
          <w:sz w:val="24"/>
          <w:szCs w:val="24"/>
        </w:rPr>
        <w:t>哈希表（</w:t>
      </w:r>
      <w:r>
        <w:rPr>
          <w:rFonts w:hint="eastAsia"/>
          <w:sz w:val="24"/>
          <w:szCs w:val="24"/>
        </w:rPr>
        <w:t>Hash Table</w:t>
      </w:r>
      <w:r>
        <w:rPr>
          <w:rFonts w:hint="eastAsia"/>
          <w:sz w:val="24"/>
          <w:szCs w:val="24"/>
        </w:rPr>
        <w:t>）是一种高效的数据结构，用于实现平均情况下常数时间复杂度的插入、删除和查找操作。其基本原理是通过哈希函数将数据的关键码映射</w:t>
      </w:r>
      <w:r>
        <w:rPr>
          <w:rFonts w:hint="eastAsia"/>
          <w:sz w:val="24"/>
          <w:szCs w:val="24"/>
        </w:rPr>
        <w:lastRenderedPageBreak/>
        <w:t>到表中的一个位置（即哈希值），然后将数据存储在这个位置。哈希表主要由两个部分组成：哈希函数和存储数组。哈希函数的设计至关重要，决定了数据在表中的分布情况，理想的哈希函数能将数据均匀地分布在整个数组中，从而减少冲突（多个关键码映射到同一位置的情况）。为了处理冲突，常用的方法包括链地址法和开放地址法。链地址法在每个数组元素中维护一个链表来存储所有哈希值相同的元素，而开放地址法则在冲突位置寻找下一个可用位置。在</w:t>
      </w:r>
      <w:r>
        <w:rPr>
          <w:rFonts w:hint="eastAsia"/>
          <w:sz w:val="24"/>
          <w:szCs w:val="24"/>
        </w:rPr>
        <w:t>C++</w:t>
      </w:r>
      <w:r>
        <w:rPr>
          <w:rFonts w:hint="eastAsia"/>
          <w:sz w:val="24"/>
          <w:szCs w:val="24"/>
        </w:rPr>
        <w:t>标准库中，</w:t>
      </w:r>
      <w:r>
        <w:rPr>
          <w:rFonts w:hint="eastAsia"/>
          <w:sz w:val="24"/>
          <w:szCs w:val="24"/>
        </w:rPr>
        <w:t>std::</w:t>
      </w:r>
      <w:proofErr w:type="spellStart"/>
      <w:r>
        <w:rPr>
          <w:rFonts w:hint="eastAsia"/>
          <w:sz w:val="24"/>
          <w:szCs w:val="24"/>
        </w:rPr>
        <w:t>unordered_map</w:t>
      </w:r>
      <w:proofErr w:type="spellEnd"/>
      <w:r>
        <w:rPr>
          <w:rFonts w:hint="eastAsia"/>
          <w:sz w:val="24"/>
          <w:szCs w:val="24"/>
        </w:rPr>
        <w:t>就是一个基于哈希</w:t>
      </w:r>
      <w:proofErr w:type="gramStart"/>
      <w:r>
        <w:rPr>
          <w:rFonts w:hint="eastAsia"/>
          <w:sz w:val="24"/>
          <w:szCs w:val="24"/>
        </w:rPr>
        <w:t>表实现</w:t>
      </w:r>
      <w:proofErr w:type="gramEnd"/>
      <w:r>
        <w:rPr>
          <w:rFonts w:hint="eastAsia"/>
          <w:sz w:val="24"/>
          <w:szCs w:val="24"/>
        </w:rPr>
        <w:t>的容器，通过哈希表提供快速的键值对存储和查找功能。虽然哈希表在最坏情况下的时间复杂度为</w:t>
      </w:r>
      <w:r>
        <w:rPr>
          <w:rFonts w:hint="eastAsia"/>
          <w:sz w:val="24"/>
          <w:szCs w:val="24"/>
        </w:rPr>
        <w:t>O(n)</w:t>
      </w:r>
      <w:r>
        <w:rPr>
          <w:rFonts w:hint="eastAsia"/>
          <w:sz w:val="24"/>
          <w:szCs w:val="24"/>
        </w:rPr>
        <w:t>，但通过设计良好的哈希函数和适当的负载因子，哈希表在大多数实际应用中的性能非常优越。</w:t>
      </w:r>
    </w:p>
    <w:p w14:paraId="4DA2F606" w14:textId="77777777" w:rsidR="007B343D" w:rsidRDefault="00BC4620">
      <w:pPr>
        <w:spacing w:line="400" w:lineRule="exact"/>
        <w:ind w:firstLineChars="200" w:firstLine="480"/>
        <w:rPr>
          <w:sz w:val="24"/>
          <w:szCs w:val="24"/>
        </w:rPr>
      </w:pPr>
      <w:r>
        <w:rPr>
          <w:rFonts w:hint="eastAsia"/>
          <w:sz w:val="24"/>
          <w:szCs w:val="24"/>
        </w:rPr>
        <w:t>即便是封装标准库已有的容器，但在实际处理的时候，我仍然遇到了一些问题。其中一个不小的问题就是关于迭代器。为了兼容</w:t>
      </w:r>
      <w:r>
        <w:rPr>
          <w:sz w:val="24"/>
          <w:szCs w:val="24"/>
        </w:rPr>
        <w:t>Qt</w:t>
      </w:r>
      <w:r>
        <w:rPr>
          <w:rFonts w:hint="eastAsia"/>
          <w:sz w:val="24"/>
          <w:szCs w:val="24"/>
        </w:rPr>
        <w:t>用户的使用习惯，迭代器的</w:t>
      </w:r>
      <w:r>
        <w:rPr>
          <w:rFonts w:hint="eastAsia"/>
          <w:sz w:val="24"/>
          <w:szCs w:val="24"/>
        </w:rPr>
        <w:t>*</w:t>
      </w:r>
      <w:r>
        <w:rPr>
          <w:rFonts w:hint="eastAsia"/>
          <w:sz w:val="24"/>
          <w:szCs w:val="24"/>
        </w:rPr>
        <w:t>运算符重载需要返回元素值</w:t>
      </w:r>
      <w:r>
        <w:rPr>
          <w:rFonts w:hint="eastAsia"/>
          <w:sz w:val="24"/>
          <w:szCs w:val="24"/>
        </w:rPr>
        <w:t>data</w:t>
      </w:r>
      <w:r>
        <w:rPr>
          <w:rFonts w:hint="eastAsia"/>
          <w:sz w:val="24"/>
          <w:szCs w:val="24"/>
        </w:rPr>
        <w:t>，因此不能直接简单的直接使用标准库对应的迭代器，而需要再做一层封装。这个时候问题来了，如果在使用迭代器的时候越界了怎么办？</w:t>
      </w:r>
      <w:proofErr w:type="spellStart"/>
      <w:r>
        <w:rPr>
          <w:rFonts w:hint="eastAsia"/>
          <w:sz w:val="24"/>
          <w:szCs w:val="24"/>
        </w:rPr>
        <w:t>LHash</w:t>
      </w:r>
      <w:proofErr w:type="spellEnd"/>
      <w:r>
        <w:rPr>
          <w:rFonts w:hint="eastAsia"/>
          <w:sz w:val="24"/>
          <w:szCs w:val="24"/>
        </w:rPr>
        <w:t>是单向迭代器，</w:t>
      </w:r>
      <w:proofErr w:type="spellStart"/>
      <w:r>
        <w:rPr>
          <w:rFonts w:hint="eastAsia"/>
          <w:sz w:val="24"/>
          <w:szCs w:val="24"/>
        </w:rPr>
        <w:t>LMap</w:t>
      </w:r>
      <w:proofErr w:type="spellEnd"/>
      <w:r>
        <w:rPr>
          <w:rFonts w:hint="eastAsia"/>
          <w:sz w:val="24"/>
          <w:szCs w:val="24"/>
        </w:rPr>
        <w:t>是双向迭代器，而标准</w:t>
      </w:r>
      <w:proofErr w:type="gramStart"/>
      <w:r>
        <w:rPr>
          <w:rFonts w:hint="eastAsia"/>
          <w:sz w:val="24"/>
          <w:szCs w:val="24"/>
        </w:rPr>
        <w:t>库对于</w:t>
      </w:r>
      <w:proofErr w:type="gramEnd"/>
      <w:r>
        <w:rPr>
          <w:rFonts w:hint="eastAsia"/>
          <w:sz w:val="24"/>
          <w:szCs w:val="24"/>
        </w:rPr>
        <w:t>越界的处理是很模糊的，尤其这两个东西都涉及到指针，因此稍不注意就会发生内存泄漏的问题，紧接着就是一系列的</w:t>
      </w:r>
      <w:proofErr w:type="gramStart"/>
      <w:r>
        <w:rPr>
          <w:rFonts w:hint="eastAsia"/>
          <w:sz w:val="24"/>
          <w:szCs w:val="24"/>
        </w:rPr>
        <w:t>段错误</w:t>
      </w:r>
      <w:proofErr w:type="gramEnd"/>
      <w:r>
        <w:rPr>
          <w:rFonts w:hint="eastAsia"/>
          <w:sz w:val="24"/>
          <w:szCs w:val="24"/>
        </w:rPr>
        <w:t>core dump</w:t>
      </w:r>
      <w:r>
        <w:rPr>
          <w:rFonts w:hint="eastAsia"/>
          <w:sz w:val="24"/>
          <w:szCs w:val="24"/>
        </w:rPr>
        <w:t>，结果可以称之为灾难性的打击。因此我不得不深挖标准库的源码，找出迭代器</w:t>
      </w:r>
      <w:r>
        <w:rPr>
          <w:rFonts w:hint="eastAsia"/>
          <w:sz w:val="24"/>
          <w:szCs w:val="24"/>
        </w:rPr>
        <w:t>++</w:t>
      </w:r>
      <w:r>
        <w:rPr>
          <w:rFonts w:hint="eastAsia"/>
          <w:sz w:val="24"/>
          <w:szCs w:val="24"/>
        </w:rPr>
        <w:t>或者</w:t>
      </w:r>
      <w:r>
        <w:rPr>
          <w:rFonts w:hint="eastAsia"/>
          <w:sz w:val="24"/>
          <w:szCs w:val="24"/>
        </w:rPr>
        <w:t>--</w:t>
      </w:r>
      <w:r>
        <w:rPr>
          <w:rFonts w:hint="eastAsia"/>
          <w:sz w:val="24"/>
          <w:szCs w:val="24"/>
        </w:rPr>
        <w:t>到底发生了什么操作，这样才能知道原因，并且给出合理的解决方案。经过调研，目前在迭代器中引入容器的</w:t>
      </w:r>
      <w:r>
        <w:rPr>
          <w:rFonts w:hint="eastAsia"/>
          <w:sz w:val="24"/>
          <w:szCs w:val="24"/>
        </w:rPr>
        <w:t>size</w:t>
      </w:r>
      <w:r>
        <w:rPr>
          <w:rFonts w:hint="eastAsia"/>
          <w:sz w:val="24"/>
          <w:szCs w:val="24"/>
        </w:rPr>
        <w:t>以及当前访问的下标</w:t>
      </w:r>
      <w:r>
        <w:rPr>
          <w:rFonts w:hint="eastAsia"/>
          <w:sz w:val="24"/>
          <w:szCs w:val="24"/>
        </w:rPr>
        <w:t>index</w:t>
      </w:r>
      <w:r>
        <w:rPr>
          <w:rFonts w:hint="eastAsia"/>
          <w:sz w:val="24"/>
          <w:szCs w:val="24"/>
        </w:rPr>
        <w:t>辅助判断迭代器的操作是否越界，方便抛出异常，这才是一个完整的问题的解决过程。</w:t>
      </w:r>
      <w:bookmarkStart w:id="179" w:name="_Toc30823"/>
      <w:bookmarkStart w:id="180" w:name="_Toc149127290"/>
      <w:bookmarkEnd w:id="141"/>
      <w:bookmarkEnd w:id="142"/>
    </w:p>
    <w:p w14:paraId="7FC523A2" w14:textId="7993EA84" w:rsidR="007B343D" w:rsidRDefault="00BC4620">
      <w:pPr>
        <w:pStyle w:val="3"/>
        <w:keepNext w:val="0"/>
        <w:keepLines w:val="0"/>
        <w:spacing w:before="480" w:after="360" w:line="400" w:lineRule="exact"/>
        <w:jc w:val="center"/>
        <w:rPr>
          <w:rFonts w:eastAsia="黑体"/>
          <w:b w:val="0"/>
          <w:kern w:val="0"/>
          <w:sz w:val="30"/>
          <w:szCs w:val="30"/>
        </w:rPr>
      </w:pPr>
      <w:bookmarkStart w:id="181" w:name="_Toc9866"/>
      <w:bookmarkEnd w:id="179"/>
      <w:bookmarkEnd w:id="180"/>
      <w:r>
        <w:rPr>
          <w:rFonts w:eastAsia="黑体" w:hint="eastAsia"/>
          <w:b w:val="0"/>
          <w:kern w:val="0"/>
          <w:sz w:val="30"/>
          <w:szCs w:val="30"/>
        </w:rPr>
        <w:br w:type="page"/>
      </w:r>
      <w:bookmarkStart w:id="182" w:name="_Toc27731"/>
      <w:bookmarkStart w:id="183" w:name="_Toc5908"/>
      <w:r>
        <w:rPr>
          <w:rFonts w:eastAsia="黑体" w:hint="eastAsia"/>
          <w:b w:val="0"/>
          <w:kern w:val="0"/>
          <w:sz w:val="30"/>
          <w:szCs w:val="30"/>
        </w:rPr>
        <w:lastRenderedPageBreak/>
        <w:t>第四章</w:t>
      </w:r>
      <w:r>
        <w:rPr>
          <w:rFonts w:eastAsia="黑体"/>
          <w:b w:val="0"/>
          <w:kern w:val="0"/>
          <w:sz w:val="30"/>
          <w:szCs w:val="30"/>
        </w:rPr>
        <w:t xml:space="preserve"> </w:t>
      </w:r>
      <w:r>
        <w:rPr>
          <w:rFonts w:eastAsia="黑体" w:hint="eastAsia"/>
          <w:b w:val="0"/>
          <w:kern w:val="0"/>
          <w:sz w:val="30"/>
          <w:szCs w:val="30"/>
        </w:rPr>
        <w:t>结束语</w:t>
      </w:r>
      <w:bookmarkEnd w:id="181"/>
      <w:bookmarkEnd w:id="182"/>
      <w:bookmarkEnd w:id="183"/>
    </w:p>
    <w:p w14:paraId="48F50DCA" w14:textId="5E65F3F6" w:rsidR="007B343D" w:rsidRDefault="00BC4620">
      <w:pPr>
        <w:pStyle w:val="3"/>
        <w:keepNext w:val="0"/>
        <w:keepLines w:val="0"/>
        <w:widowControl/>
        <w:spacing w:before="120" w:after="120" w:line="400" w:lineRule="exact"/>
        <w:jc w:val="left"/>
        <w:rPr>
          <w:rFonts w:eastAsia="黑体"/>
          <w:b w:val="0"/>
          <w:kern w:val="0"/>
          <w:sz w:val="28"/>
          <w:szCs w:val="28"/>
        </w:rPr>
      </w:pPr>
      <w:bookmarkStart w:id="184" w:name="_Toc29919"/>
      <w:bookmarkStart w:id="185" w:name="_Toc30072"/>
      <w:bookmarkStart w:id="186" w:name="_Toc25030"/>
      <w:r>
        <w:rPr>
          <w:rFonts w:eastAsia="黑体"/>
          <w:b w:val="0"/>
          <w:kern w:val="0"/>
          <w:sz w:val="28"/>
          <w:szCs w:val="28"/>
        </w:rPr>
        <w:t xml:space="preserve">4.1 </w:t>
      </w:r>
      <w:r>
        <w:rPr>
          <w:rFonts w:eastAsia="黑体" w:hint="eastAsia"/>
          <w:b w:val="0"/>
          <w:kern w:val="0"/>
          <w:sz w:val="28"/>
          <w:szCs w:val="28"/>
        </w:rPr>
        <w:t>实习工作完成情况总结</w:t>
      </w:r>
      <w:bookmarkEnd w:id="184"/>
      <w:bookmarkEnd w:id="185"/>
      <w:bookmarkEnd w:id="186"/>
    </w:p>
    <w:p w14:paraId="7C1ED5AC" w14:textId="77777777" w:rsidR="007B343D" w:rsidRDefault="00BC4620">
      <w:pPr>
        <w:spacing w:line="400" w:lineRule="exact"/>
        <w:ind w:firstLineChars="200" w:firstLine="480"/>
        <w:rPr>
          <w:sz w:val="24"/>
        </w:rPr>
      </w:pPr>
      <w:bookmarkStart w:id="187" w:name="_Toc1353"/>
      <w:bookmarkStart w:id="188" w:name="_Toc149127292"/>
      <w:r>
        <w:rPr>
          <w:rFonts w:hint="eastAsia"/>
          <w:sz w:val="24"/>
          <w:szCs w:val="24"/>
        </w:rPr>
        <w:t>结合前面的内容，我的实习工作总结为以下几点：</w:t>
      </w:r>
    </w:p>
    <w:p w14:paraId="45F818C7" w14:textId="77777777" w:rsidR="007B343D" w:rsidRDefault="00BC4620">
      <w:pPr>
        <w:spacing w:line="400" w:lineRule="exact"/>
        <w:ind w:firstLineChars="200" w:firstLine="480"/>
        <w:rPr>
          <w:sz w:val="24"/>
        </w:rPr>
      </w:pPr>
      <w:r>
        <w:rPr>
          <w:sz w:val="24"/>
        </w:rPr>
        <w:t xml:space="preserve">(1) </w:t>
      </w:r>
      <w:r>
        <w:rPr>
          <w:rFonts w:hint="eastAsia"/>
          <w:sz w:val="24"/>
        </w:rPr>
        <w:t>负责</w:t>
      </w:r>
      <w:proofErr w:type="spellStart"/>
      <w:r>
        <w:rPr>
          <w:rFonts w:hint="eastAsia"/>
          <w:sz w:val="24"/>
        </w:rPr>
        <w:t>LarkSDK</w:t>
      </w:r>
      <w:proofErr w:type="spellEnd"/>
      <w:r>
        <w:rPr>
          <w:rFonts w:hint="eastAsia"/>
          <w:sz w:val="24"/>
        </w:rPr>
        <w:t>的部分代码走查工作。审核走查现有的老版本的代码，总结归纳相关问题，形成文档，并于会议讨论，形成解决方案。</w:t>
      </w:r>
    </w:p>
    <w:p w14:paraId="59DB5658" w14:textId="77777777" w:rsidR="007B343D" w:rsidRDefault="00BC4620">
      <w:pPr>
        <w:spacing w:line="400" w:lineRule="exact"/>
        <w:ind w:firstLineChars="200" w:firstLine="480"/>
        <w:rPr>
          <w:sz w:val="24"/>
        </w:rPr>
      </w:pPr>
      <w:r>
        <w:rPr>
          <w:sz w:val="24"/>
        </w:rPr>
        <w:t xml:space="preserve">(2) </w:t>
      </w:r>
      <w:r>
        <w:rPr>
          <w:rFonts w:hint="eastAsia"/>
          <w:sz w:val="24"/>
        </w:rPr>
        <w:t>负责</w:t>
      </w:r>
      <w:proofErr w:type="spellStart"/>
      <w:r>
        <w:rPr>
          <w:rFonts w:hint="eastAsia"/>
          <w:sz w:val="24"/>
        </w:rPr>
        <w:t>LarkSDK</w:t>
      </w:r>
      <w:proofErr w:type="spellEnd"/>
      <w:r>
        <w:rPr>
          <w:rFonts w:hint="eastAsia"/>
          <w:sz w:val="24"/>
        </w:rPr>
        <w:t>的部分代码优化重构工作。针对代码走查中出现的问题，根据解决方案实行修改。</w:t>
      </w:r>
    </w:p>
    <w:p w14:paraId="4E8C55D2" w14:textId="77777777" w:rsidR="007B343D" w:rsidRDefault="00BC4620">
      <w:pPr>
        <w:spacing w:line="400" w:lineRule="exact"/>
        <w:ind w:firstLineChars="200" w:firstLine="480"/>
        <w:rPr>
          <w:sz w:val="24"/>
        </w:rPr>
      </w:pPr>
      <w:r>
        <w:rPr>
          <w:sz w:val="24"/>
        </w:rPr>
        <w:t xml:space="preserve">(3) </w:t>
      </w:r>
      <w:r>
        <w:rPr>
          <w:rFonts w:hint="eastAsia"/>
          <w:sz w:val="24"/>
        </w:rPr>
        <w:t>负责</w:t>
      </w:r>
      <w:proofErr w:type="spellStart"/>
      <w:r>
        <w:rPr>
          <w:rFonts w:hint="eastAsia"/>
          <w:sz w:val="24"/>
        </w:rPr>
        <w:t>LarkSDK</w:t>
      </w:r>
      <w:proofErr w:type="spellEnd"/>
      <w:r>
        <w:rPr>
          <w:rFonts w:hint="eastAsia"/>
          <w:sz w:val="24"/>
        </w:rPr>
        <w:t>的部分新功能的开发。根据实际应用过程的产生的新需求，进行调研工作，总结文档，形成设计方案，并予以执行。</w:t>
      </w:r>
    </w:p>
    <w:p w14:paraId="78C529AF" w14:textId="77777777" w:rsidR="007B343D" w:rsidRDefault="00BC4620">
      <w:pPr>
        <w:spacing w:line="400" w:lineRule="exact"/>
        <w:ind w:firstLineChars="200" w:firstLine="480"/>
        <w:rPr>
          <w:sz w:val="24"/>
        </w:rPr>
      </w:pPr>
      <w:r>
        <w:rPr>
          <w:sz w:val="24"/>
        </w:rPr>
        <w:t xml:space="preserve">(4) </w:t>
      </w:r>
      <w:r>
        <w:rPr>
          <w:rFonts w:hint="eastAsia"/>
          <w:sz w:val="24"/>
        </w:rPr>
        <w:t>负责</w:t>
      </w:r>
      <w:proofErr w:type="spellStart"/>
      <w:r>
        <w:rPr>
          <w:rFonts w:hint="eastAsia"/>
          <w:sz w:val="24"/>
        </w:rPr>
        <w:t>LarkTestKit</w:t>
      </w:r>
      <w:proofErr w:type="spellEnd"/>
      <w:r>
        <w:rPr>
          <w:rFonts w:hint="eastAsia"/>
          <w:sz w:val="24"/>
        </w:rPr>
        <w:t>的协助工作。审核该部分源代码，与校方同学和测试沟通，并设计编写测试用例。同时协助校方同学完成该部分的工作，讨论部分设计思路、实现方案等。</w:t>
      </w:r>
    </w:p>
    <w:p w14:paraId="3EDD1AF5" w14:textId="77777777" w:rsidR="007B343D" w:rsidRDefault="00BC4620">
      <w:pPr>
        <w:spacing w:line="400" w:lineRule="exact"/>
        <w:ind w:firstLineChars="200" w:firstLine="480"/>
        <w:rPr>
          <w:sz w:val="24"/>
        </w:rPr>
      </w:pPr>
      <w:r>
        <w:rPr>
          <w:rFonts w:hint="eastAsia"/>
          <w:sz w:val="24"/>
        </w:rPr>
        <w:t>各个部分在实习期</w:t>
      </w:r>
      <w:proofErr w:type="gramStart"/>
      <w:r>
        <w:rPr>
          <w:rFonts w:hint="eastAsia"/>
          <w:sz w:val="24"/>
        </w:rPr>
        <w:t>间具体</w:t>
      </w:r>
      <w:proofErr w:type="gramEnd"/>
      <w:r>
        <w:rPr>
          <w:rFonts w:hint="eastAsia"/>
          <w:sz w:val="24"/>
        </w:rPr>
        <w:t>完成的内容已经以图表的形式罗列在前面了。总体而言，我对自己的实习目标完成的还是相当不错的。对于公司目标，我严格按照公司的安排，全身心投入</w:t>
      </w:r>
      <w:proofErr w:type="gramStart"/>
      <w:r>
        <w:rPr>
          <w:rFonts w:hint="eastAsia"/>
          <w:sz w:val="24"/>
        </w:rPr>
        <w:t>合迅智灵基础</w:t>
      </w:r>
      <w:proofErr w:type="gramEnd"/>
      <w:r>
        <w:rPr>
          <w:rFonts w:hint="eastAsia"/>
          <w:sz w:val="24"/>
        </w:rPr>
        <w:t>平台的研发，完成了很多有意义的工作。对于个人目标，我在实习期间跟随前辈的脚步，保质保量完成好安排到的工作，同时在实习期间学到了很多知识和技术，对以后的深造和就业有着非常重要的帮助。这是一个双向互利、共赢的过程。</w:t>
      </w:r>
    </w:p>
    <w:p w14:paraId="435FF090" w14:textId="77777777" w:rsidR="007B343D" w:rsidRDefault="00BC4620">
      <w:pPr>
        <w:pStyle w:val="3"/>
        <w:keepNext w:val="0"/>
        <w:keepLines w:val="0"/>
        <w:widowControl/>
        <w:spacing w:before="360" w:after="120" w:line="400" w:lineRule="exact"/>
        <w:jc w:val="left"/>
        <w:rPr>
          <w:rFonts w:eastAsia="黑体"/>
          <w:b w:val="0"/>
          <w:kern w:val="0"/>
          <w:sz w:val="28"/>
          <w:szCs w:val="28"/>
        </w:rPr>
      </w:pPr>
      <w:bookmarkStart w:id="189" w:name="_Toc2318"/>
      <w:bookmarkStart w:id="190" w:name="_Toc29582"/>
      <w:bookmarkStart w:id="191" w:name="_Toc24571"/>
      <w:r>
        <w:rPr>
          <w:rFonts w:eastAsia="黑体"/>
          <w:b w:val="0"/>
          <w:kern w:val="0"/>
          <w:sz w:val="28"/>
          <w:szCs w:val="28"/>
        </w:rPr>
        <w:t xml:space="preserve">4.2 </w:t>
      </w:r>
      <w:r>
        <w:rPr>
          <w:rFonts w:eastAsia="黑体" w:hint="eastAsia"/>
          <w:b w:val="0"/>
          <w:kern w:val="0"/>
          <w:sz w:val="28"/>
          <w:szCs w:val="28"/>
        </w:rPr>
        <w:t>对于企业实习的收获及体会</w:t>
      </w:r>
      <w:bookmarkStart w:id="192" w:name="_Toc149127293"/>
      <w:bookmarkEnd w:id="187"/>
      <w:bookmarkEnd w:id="188"/>
      <w:bookmarkEnd w:id="189"/>
      <w:bookmarkEnd w:id="190"/>
      <w:bookmarkEnd w:id="191"/>
    </w:p>
    <w:p w14:paraId="529C89B2" w14:textId="77777777" w:rsidR="007B343D" w:rsidRDefault="00BC4620">
      <w:pPr>
        <w:spacing w:line="400" w:lineRule="exact"/>
        <w:ind w:firstLineChars="200" w:firstLine="480"/>
        <w:rPr>
          <w:sz w:val="24"/>
        </w:rPr>
      </w:pPr>
      <w:r>
        <w:rPr>
          <w:rFonts w:hint="eastAsia"/>
          <w:sz w:val="24"/>
        </w:rPr>
        <w:t>在实习期间，我们部门的工作基本分为两个板块，交付和研发。交付就是使用</w:t>
      </w:r>
      <w:r>
        <w:rPr>
          <w:rFonts w:hint="eastAsia"/>
          <w:sz w:val="24"/>
        </w:rPr>
        <w:t>Qt</w:t>
      </w:r>
      <w:r>
        <w:rPr>
          <w:sz w:val="24"/>
        </w:rPr>
        <w:t>，根据客户的需求，很多都是一些军工企业和研究所</w:t>
      </w:r>
      <w:r>
        <w:rPr>
          <w:rFonts w:hint="eastAsia"/>
          <w:sz w:val="24"/>
        </w:rPr>
        <w:t>，</w:t>
      </w:r>
      <w:r>
        <w:rPr>
          <w:sz w:val="24"/>
        </w:rPr>
        <w:t>去做一些项目。研发就是领导带领我们一起做</w:t>
      </w:r>
      <w:r>
        <w:rPr>
          <w:sz w:val="24"/>
        </w:rPr>
        <w:t>Lark5</w:t>
      </w:r>
      <w:r>
        <w:rPr>
          <w:sz w:val="24"/>
        </w:rPr>
        <w:t>产品，主要是</w:t>
      </w:r>
      <w:r w:rsidR="001F6992">
        <w:fldChar w:fldCharType="begin"/>
      </w:r>
      <w:r w:rsidR="001F6992">
        <w:instrText xml:space="preserve"> HYPERLINK "https://larksdk.davidingplus.cn/" \t "https://blog.davidingplus.cn/posts/_blank" </w:instrText>
      </w:r>
      <w:r w:rsidR="001F6992">
        <w:fldChar w:fldCharType="separate"/>
      </w:r>
      <w:r>
        <w:rPr>
          <w:sz w:val="24"/>
        </w:rPr>
        <w:t>LarkSDK</w:t>
      </w:r>
      <w:r w:rsidR="001F6992">
        <w:rPr>
          <w:sz w:val="24"/>
        </w:rPr>
        <w:fldChar w:fldCharType="end"/>
      </w:r>
      <w:r>
        <w:rPr>
          <w:sz w:val="24"/>
        </w:rPr>
        <w:t>的相关工作。而我参与的就是研发工作，也是非常有意思和有意义的工作。</w:t>
      </w:r>
    </w:p>
    <w:p w14:paraId="5A5B5325" w14:textId="77777777" w:rsidR="007B343D" w:rsidRDefault="00BC4620">
      <w:pPr>
        <w:spacing w:line="400" w:lineRule="exact"/>
        <w:ind w:firstLineChars="200" w:firstLine="480"/>
        <w:rPr>
          <w:sz w:val="24"/>
        </w:rPr>
      </w:pPr>
      <w:r>
        <w:rPr>
          <w:rFonts w:hint="eastAsia"/>
          <w:sz w:val="24"/>
        </w:rPr>
        <w:t>在进入公司之前，我就一直就有疑惑，为什么我们需要做一个自己的国产的</w:t>
      </w:r>
      <w:r>
        <w:rPr>
          <w:rFonts w:hint="eastAsia"/>
          <w:sz w:val="24"/>
        </w:rPr>
        <w:t>C++</w:t>
      </w:r>
      <w:r>
        <w:rPr>
          <w:rFonts w:hint="eastAsia"/>
          <w:sz w:val="24"/>
        </w:rPr>
        <w:t>通用开发框架呢？当时对于本科学生的我而言，我只把它当作是一门提升</w:t>
      </w:r>
      <w:r>
        <w:rPr>
          <w:rFonts w:hint="eastAsia"/>
          <w:sz w:val="24"/>
        </w:rPr>
        <w:t>C/C++</w:t>
      </w:r>
      <w:r>
        <w:rPr>
          <w:rFonts w:hint="eastAsia"/>
          <w:sz w:val="24"/>
        </w:rPr>
        <w:t>代码水平的途径。所以，当我的同学问我，公司费时费力做这个的意义是什么呢？我答不上来。现实情况也的确如此，业界对于跨平台的</w:t>
      </w:r>
      <w:r>
        <w:rPr>
          <w:rFonts w:hint="eastAsia"/>
          <w:sz w:val="24"/>
        </w:rPr>
        <w:t>C++</w:t>
      </w:r>
      <w:r>
        <w:rPr>
          <w:rFonts w:hint="eastAsia"/>
          <w:sz w:val="24"/>
        </w:rPr>
        <w:t>图形开发框架，业界第一反应都是</w:t>
      </w:r>
      <w:r>
        <w:rPr>
          <w:rFonts w:hint="eastAsia"/>
          <w:sz w:val="24"/>
        </w:rPr>
        <w:t>Qt</w:t>
      </w:r>
      <w:r>
        <w:rPr>
          <w:rFonts w:hint="eastAsia"/>
          <w:sz w:val="24"/>
        </w:rPr>
        <w:t>。是啊，我在进入实验室以前都一直以为实验室是在做</w:t>
      </w:r>
      <w:r>
        <w:rPr>
          <w:rFonts w:hint="eastAsia"/>
          <w:sz w:val="24"/>
        </w:rPr>
        <w:t>Qt</w:t>
      </w:r>
      <w:r>
        <w:rPr>
          <w:rFonts w:hint="eastAsia"/>
          <w:sz w:val="24"/>
        </w:rPr>
        <w:t>外包开发，甚至我还专门写了一个</w:t>
      </w:r>
      <w:r w:rsidR="001F6992">
        <w:fldChar w:fldCharType="begin"/>
      </w:r>
      <w:r w:rsidR="001F6992">
        <w:instrText xml:space="preserve"> HYPERLINK "https://github.com/DavidingPlus/mine-sweeper" \t "https://blog.davidingplus.cn/posts/_blank" </w:instrText>
      </w:r>
      <w:r w:rsidR="001F6992">
        <w:fldChar w:fldCharType="separate"/>
      </w:r>
      <w:r>
        <w:rPr>
          <w:rFonts w:hint="eastAsia"/>
          <w:sz w:val="24"/>
        </w:rPr>
        <w:t>扫雷</w:t>
      </w:r>
      <w:r w:rsidR="001F6992">
        <w:rPr>
          <w:sz w:val="24"/>
        </w:rPr>
        <w:fldChar w:fldCharType="end"/>
      </w:r>
      <w:r>
        <w:rPr>
          <w:rFonts w:hint="eastAsia"/>
          <w:sz w:val="24"/>
        </w:rPr>
        <w:t>来准备面试。</w:t>
      </w:r>
      <w:r>
        <w:rPr>
          <w:rFonts w:hint="eastAsia"/>
          <w:sz w:val="24"/>
        </w:rPr>
        <w:t>Qt</w:t>
      </w:r>
      <w:r>
        <w:rPr>
          <w:rFonts w:hint="eastAsia"/>
          <w:sz w:val="24"/>
        </w:rPr>
        <w:t>在这个领域似乎是垄断的存在。并且公司的交付项目都是使用</w:t>
      </w:r>
      <w:r>
        <w:rPr>
          <w:rFonts w:hint="eastAsia"/>
          <w:sz w:val="24"/>
        </w:rPr>
        <w:t>Qt</w:t>
      </w:r>
      <w:r>
        <w:rPr>
          <w:rFonts w:hint="eastAsia"/>
          <w:sz w:val="24"/>
        </w:rPr>
        <w:t>框架开发的，包括另</w:t>
      </w:r>
      <w:proofErr w:type="gramStart"/>
      <w:r>
        <w:rPr>
          <w:rFonts w:hint="eastAsia"/>
          <w:sz w:val="24"/>
        </w:rPr>
        <w:t>个</w:t>
      </w:r>
      <w:proofErr w:type="gramEnd"/>
      <w:r>
        <w:rPr>
          <w:rFonts w:hint="eastAsia"/>
          <w:sz w:val="24"/>
        </w:rPr>
        <w:t>组在进行的</w:t>
      </w:r>
      <w:r w:rsidR="001F6992">
        <w:fldChar w:fldCharType="begin"/>
      </w:r>
      <w:r w:rsidR="001F6992">
        <w:instrText xml:space="preserve"> HYPERLINK "https:/</w:instrText>
      </w:r>
      <w:r w:rsidR="001F6992">
        <w:instrText xml:space="preserve">/www.sinux.com.cn/product1.html" \t "https://blog.davidingplus.cn/posts/_blank" </w:instrText>
      </w:r>
      <w:r w:rsidR="001F6992">
        <w:fldChar w:fldCharType="separate"/>
      </w:r>
      <w:proofErr w:type="gramStart"/>
      <w:r>
        <w:rPr>
          <w:rFonts w:hint="eastAsia"/>
          <w:sz w:val="24"/>
        </w:rPr>
        <w:t>合迅智</w:t>
      </w:r>
      <w:proofErr w:type="gramEnd"/>
      <w:r>
        <w:rPr>
          <w:rFonts w:hint="eastAsia"/>
          <w:sz w:val="24"/>
        </w:rPr>
        <w:t>灵插件框架</w:t>
      </w:r>
      <w:r w:rsidR="001F6992">
        <w:rPr>
          <w:sz w:val="24"/>
        </w:rPr>
        <w:fldChar w:fldCharType="end"/>
      </w:r>
      <w:r>
        <w:rPr>
          <w:rFonts w:hint="eastAsia"/>
          <w:sz w:val="24"/>
        </w:rPr>
        <w:t>的开发，也是基于</w:t>
      </w:r>
      <w:r>
        <w:rPr>
          <w:rFonts w:hint="eastAsia"/>
          <w:sz w:val="24"/>
        </w:rPr>
        <w:t>Qt</w:t>
      </w:r>
      <w:r>
        <w:rPr>
          <w:rFonts w:hint="eastAsia"/>
          <w:sz w:val="24"/>
        </w:rPr>
        <w:t>框架做的二次加工。说白了，我们是拿着别人写好</w:t>
      </w:r>
      <w:r>
        <w:rPr>
          <w:rFonts w:hint="eastAsia"/>
          <w:sz w:val="24"/>
        </w:rPr>
        <w:lastRenderedPageBreak/>
        <w:t>的东西去做开发。至于</w:t>
      </w:r>
      <w:r>
        <w:rPr>
          <w:rFonts w:hint="eastAsia"/>
          <w:sz w:val="24"/>
        </w:rPr>
        <w:t>Qt</w:t>
      </w:r>
      <w:r>
        <w:rPr>
          <w:rFonts w:hint="eastAsia"/>
          <w:sz w:val="24"/>
        </w:rPr>
        <w:t>内部是怎么实现的，我们作为用户不用关心，只需要知道这样能解决问题就行。</w:t>
      </w:r>
    </w:p>
    <w:p w14:paraId="7C919857" w14:textId="77777777" w:rsidR="007B343D" w:rsidRDefault="00BC4620">
      <w:pPr>
        <w:spacing w:line="400" w:lineRule="exact"/>
        <w:ind w:firstLineChars="200" w:firstLine="480"/>
        <w:rPr>
          <w:sz w:val="24"/>
        </w:rPr>
      </w:pPr>
      <w:r>
        <w:rPr>
          <w:rFonts w:hint="eastAsia"/>
          <w:sz w:val="24"/>
        </w:rPr>
        <w:t>和</w:t>
      </w:r>
      <w:r>
        <w:rPr>
          <w:rFonts w:hint="eastAsia"/>
          <w:sz w:val="24"/>
        </w:rPr>
        <w:t>Qt Framework</w:t>
      </w:r>
      <w:r>
        <w:rPr>
          <w:rFonts w:hint="eastAsia"/>
          <w:sz w:val="24"/>
        </w:rPr>
        <w:t>一样，</w:t>
      </w:r>
      <w:proofErr w:type="spellStart"/>
      <w:r>
        <w:rPr>
          <w:rFonts w:hint="eastAsia"/>
          <w:sz w:val="24"/>
        </w:rPr>
        <w:t>LarkSDK</w:t>
      </w:r>
      <w:proofErr w:type="spellEnd"/>
      <w:r>
        <w:rPr>
          <w:rFonts w:hint="eastAsia"/>
          <w:sz w:val="24"/>
        </w:rPr>
        <w:t>是一款跨平台</w:t>
      </w:r>
      <w:r>
        <w:rPr>
          <w:rFonts w:hint="eastAsia"/>
          <w:sz w:val="24"/>
        </w:rPr>
        <w:t>C++</w:t>
      </w:r>
      <w:r>
        <w:rPr>
          <w:rFonts w:hint="eastAsia"/>
          <w:sz w:val="24"/>
        </w:rPr>
        <w:t>开发框架。它使得用户无需花费精力在操作系统的特性和底层调用细节，从而更专注于业务需求开发。</w:t>
      </w:r>
      <w:proofErr w:type="spellStart"/>
      <w:r>
        <w:rPr>
          <w:rFonts w:hint="eastAsia"/>
          <w:sz w:val="24"/>
        </w:rPr>
        <w:t>LarkSDK</w:t>
      </w:r>
      <w:proofErr w:type="spellEnd"/>
      <w:r>
        <w:rPr>
          <w:rFonts w:hint="eastAsia"/>
          <w:sz w:val="24"/>
        </w:rPr>
        <w:t>并非是任何其他框架的套壳产品，这意味着，除了引用一些不得不使用的基础轮子之外，</w:t>
      </w:r>
      <w:proofErr w:type="spellStart"/>
      <w:r>
        <w:rPr>
          <w:rFonts w:hint="eastAsia"/>
          <w:sz w:val="24"/>
        </w:rPr>
        <w:t>LarkSDK</w:t>
      </w:r>
      <w:proofErr w:type="spellEnd"/>
      <w:r>
        <w:rPr>
          <w:rFonts w:hint="eastAsia"/>
          <w:sz w:val="24"/>
        </w:rPr>
        <w:t>的所有代码都是完全自</w:t>
      </w:r>
      <w:proofErr w:type="gramStart"/>
      <w:r>
        <w:rPr>
          <w:rFonts w:hint="eastAsia"/>
          <w:sz w:val="24"/>
        </w:rPr>
        <w:t>研</w:t>
      </w:r>
      <w:proofErr w:type="gramEnd"/>
      <w:r>
        <w:rPr>
          <w:rFonts w:hint="eastAsia"/>
          <w:sz w:val="24"/>
        </w:rPr>
        <w:t>的。这就是我们这个产品</w:t>
      </w:r>
      <w:proofErr w:type="spellStart"/>
      <w:r>
        <w:rPr>
          <w:rFonts w:hint="eastAsia"/>
          <w:sz w:val="24"/>
        </w:rPr>
        <w:t>LarkSDK</w:t>
      </w:r>
      <w:proofErr w:type="spellEnd"/>
      <w:r>
        <w:rPr>
          <w:rFonts w:hint="eastAsia"/>
          <w:sz w:val="24"/>
        </w:rPr>
        <w:t>的概述。更多细节请参见</w:t>
      </w:r>
      <w:r w:rsidR="001F6992">
        <w:fldChar w:fldCharType="begin"/>
      </w:r>
      <w:r w:rsidR="001F6992">
        <w:instrText xml:space="preserve"> HYPERLINK "https://larksdk.davidingplus.cn/" \t "https://blog.davidingplus.cn/posts/_blank" </w:instrText>
      </w:r>
      <w:r w:rsidR="001F6992">
        <w:fldChar w:fldCharType="separate"/>
      </w:r>
      <w:proofErr w:type="gramStart"/>
      <w:r>
        <w:rPr>
          <w:rFonts w:hint="eastAsia"/>
          <w:sz w:val="24"/>
        </w:rPr>
        <w:t>合迅智</w:t>
      </w:r>
      <w:proofErr w:type="gramEnd"/>
      <w:r>
        <w:rPr>
          <w:rFonts w:hint="eastAsia"/>
          <w:sz w:val="24"/>
        </w:rPr>
        <w:t>灵</w:t>
      </w:r>
      <w:r>
        <w:rPr>
          <w:rFonts w:hint="eastAsia"/>
          <w:sz w:val="24"/>
        </w:rPr>
        <w:t>LarkSDK</w:t>
      </w:r>
      <w:r>
        <w:rPr>
          <w:rFonts w:hint="eastAsia"/>
          <w:sz w:val="24"/>
        </w:rPr>
        <w:t>用户手册</w:t>
      </w:r>
      <w:r w:rsidR="001F6992">
        <w:rPr>
          <w:sz w:val="24"/>
        </w:rPr>
        <w:fldChar w:fldCharType="end"/>
      </w:r>
      <w:r>
        <w:rPr>
          <w:rFonts w:hint="eastAsia"/>
          <w:sz w:val="24"/>
        </w:rPr>
        <w:t>。好，还是那个问题，既然</w:t>
      </w:r>
      <w:r>
        <w:rPr>
          <w:rFonts w:hint="eastAsia"/>
          <w:sz w:val="24"/>
        </w:rPr>
        <w:t>Qt</w:t>
      </w:r>
      <w:r>
        <w:rPr>
          <w:rFonts w:hint="eastAsia"/>
          <w:sz w:val="24"/>
        </w:rPr>
        <w:t>都有成熟的框架了，为什么我们还要费尽心思做一款国产的</w:t>
      </w:r>
      <w:proofErr w:type="spellStart"/>
      <w:r>
        <w:rPr>
          <w:rFonts w:hint="eastAsia"/>
          <w:sz w:val="24"/>
        </w:rPr>
        <w:t>LarkSDK</w:t>
      </w:r>
      <w:proofErr w:type="spellEnd"/>
      <w:r>
        <w:rPr>
          <w:rFonts w:hint="eastAsia"/>
          <w:sz w:val="24"/>
        </w:rPr>
        <w:t>呢？</w:t>
      </w:r>
    </w:p>
    <w:p w14:paraId="788E4301" w14:textId="77777777" w:rsidR="007B343D" w:rsidRDefault="00BC4620">
      <w:pPr>
        <w:spacing w:line="400" w:lineRule="exact"/>
        <w:ind w:firstLineChars="200" w:firstLine="480"/>
        <w:rPr>
          <w:sz w:val="24"/>
        </w:rPr>
      </w:pPr>
      <w:r>
        <w:rPr>
          <w:rFonts w:hint="eastAsia"/>
          <w:sz w:val="24"/>
        </w:rPr>
        <w:t>为了国产生态。目前，国内在软件开发平台领域的缺失，导致国内软件行业在开发软件时不得不大量使用国外厂商的开发平台，从而遭遇信息安全存在隐患、国产操作系统环境适配性差、维护服务没有支持、版权使用存在风险等重要问题，没有国产软件开发平台支持，软件开发环节效率低、软件开发成果不稳定也成为国内软件行业普遍存在的问题。对标到我们的</w:t>
      </w:r>
      <w:proofErr w:type="spellStart"/>
      <w:r>
        <w:rPr>
          <w:rFonts w:hint="eastAsia"/>
          <w:sz w:val="24"/>
        </w:rPr>
        <w:t>LarkSDK</w:t>
      </w:r>
      <w:proofErr w:type="spellEnd"/>
      <w:r>
        <w:rPr>
          <w:rFonts w:hint="eastAsia"/>
          <w:sz w:val="24"/>
        </w:rPr>
        <w:t>产品上，虽然</w:t>
      </w:r>
      <w:r>
        <w:rPr>
          <w:rFonts w:hint="eastAsia"/>
          <w:sz w:val="24"/>
        </w:rPr>
        <w:t>Qt</w:t>
      </w:r>
      <w:r>
        <w:rPr>
          <w:rFonts w:hint="eastAsia"/>
          <w:sz w:val="24"/>
        </w:rPr>
        <w:t>是开源的，它的源代码就摆在那，但是它毕竟是老外写的，不受国人完全掌控，当然也没有哪个神仙去一行</w:t>
      </w:r>
      <w:proofErr w:type="gramStart"/>
      <w:r>
        <w:rPr>
          <w:rFonts w:hint="eastAsia"/>
          <w:sz w:val="24"/>
        </w:rPr>
        <w:t>一行</w:t>
      </w:r>
      <w:proofErr w:type="gramEnd"/>
      <w:r>
        <w:rPr>
          <w:rFonts w:hint="eastAsia"/>
          <w:sz w:val="24"/>
        </w:rPr>
        <w:t>扒</w:t>
      </w:r>
      <w:r>
        <w:rPr>
          <w:rFonts w:hint="eastAsia"/>
          <w:sz w:val="24"/>
        </w:rPr>
        <w:t>Qt</w:t>
      </w:r>
      <w:r>
        <w:rPr>
          <w:rFonts w:hint="eastAsia"/>
          <w:sz w:val="24"/>
        </w:rPr>
        <w:t>的源码看有没有埋雷。在这样的背景下，我们无法预测未来的某一天会不会出现类似被卡脖子的问题。像华为芯片事件和微软蓝</w:t>
      </w:r>
      <w:proofErr w:type="gramStart"/>
      <w:r>
        <w:rPr>
          <w:rFonts w:hint="eastAsia"/>
          <w:sz w:val="24"/>
        </w:rPr>
        <w:t>屏事件</w:t>
      </w:r>
      <w:proofErr w:type="gramEnd"/>
      <w:r>
        <w:rPr>
          <w:rFonts w:hint="eastAsia"/>
          <w:sz w:val="24"/>
        </w:rPr>
        <w:t>就是最好的印证。更不用说</w:t>
      </w:r>
      <w:r>
        <w:rPr>
          <w:rFonts w:hint="eastAsia"/>
          <w:sz w:val="24"/>
        </w:rPr>
        <w:t>Qt</w:t>
      </w:r>
      <w:r>
        <w:rPr>
          <w:rFonts w:hint="eastAsia"/>
          <w:sz w:val="24"/>
        </w:rPr>
        <w:t>还有社区版和</w:t>
      </w:r>
      <w:proofErr w:type="gramStart"/>
      <w:r>
        <w:rPr>
          <w:rFonts w:hint="eastAsia"/>
          <w:sz w:val="24"/>
        </w:rPr>
        <w:t>商用版</w:t>
      </w:r>
      <w:proofErr w:type="gramEnd"/>
      <w:r>
        <w:rPr>
          <w:rFonts w:hint="eastAsia"/>
          <w:sz w:val="24"/>
        </w:rPr>
        <w:t>的区别了。万一某些东西就是只能通过</w:t>
      </w:r>
      <w:proofErr w:type="gramStart"/>
      <w:r>
        <w:rPr>
          <w:rFonts w:hint="eastAsia"/>
          <w:sz w:val="24"/>
        </w:rPr>
        <w:t>商用版</w:t>
      </w:r>
      <w:proofErr w:type="gramEnd"/>
      <w:r>
        <w:rPr>
          <w:rFonts w:hint="eastAsia"/>
          <w:sz w:val="24"/>
        </w:rPr>
        <w:t>得到，那后续的一切都受制于别人。尤其我们还是一个军工企业，这样的问题就更应该得到重视。还是那句话，技术只有掌握在我们自己手中，国家发展的命脉才不会被别人牵着走。我可以不用，但我不能没有。这一点国家已经开始意识到了，例如国产操作系统银河麒麟、华为鸿蒙等等。而我们致力于在基础软件开发平台这一赛道，制作出一款属于我们国人自己的，更懂国产生态的</w:t>
      </w:r>
      <w:proofErr w:type="spellStart"/>
      <w:r>
        <w:rPr>
          <w:rFonts w:hint="eastAsia"/>
          <w:sz w:val="24"/>
        </w:rPr>
        <w:t>LarkSDK</w:t>
      </w:r>
      <w:proofErr w:type="spellEnd"/>
      <w:r>
        <w:rPr>
          <w:rFonts w:hint="eastAsia"/>
          <w:sz w:val="24"/>
        </w:rPr>
        <w:t>。这条路并不容易，但我们坚信这是一条正确的路，难而正确的路。</w:t>
      </w:r>
    </w:p>
    <w:p w14:paraId="04AD71E1" w14:textId="77777777" w:rsidR="007B343D" w:rsidRDefault="00BC4620">
      <w:pPr>
        <w:spacing w:line="400" w:lineRule="exact"/>
        <w:ind w:firstLineChars="200" w:firstLine="480"/>
        <w:rPr>
          <w:sz w:val="24"/>
        </w:rPr>
      </w:pPr>
      <w:r>
        <w:rPr>
          <w:rFonts w:hint="eastAsia"/>
          <w:sz w:val="24"/>
        </w:rPr>
        <w:t>同时，在公司实习了半年，我学到了太多有用的知识和技术。除了学习到技术层面的知识以外，更多是程序员职业素养的一些思考。这里我总结了三点。</w:t>
      </w:r>
    </w:p>
    <w:p w14:paraId="0CF6899A" w14:textId="77777777" w:rsidR="007B343D" w:rsidRDefault="00BC4620">
      <w:pPr>
        <w:spacing w:line="400" w:lineRule="exact"/>
        <w:ind w:firstLineChars="200" w:firstLine="480"/>
        <w:rPr>
          <w:sz w:val="24"/>
        </w:rPr>
      </w:pPr>
      <w:r>
        <w:rPr>
          <w:rFonts w:hint="eastAsia"/>
          <w:sz w:val="24"/>
        </w:rPr>
        <w:t>首先是重视设计和思考。由于</w:t>
      </w:r>
      <w:proofErr w:type="spellStart"/>
      <w:r>
        <w:rPr>
          <w:rFonts w:hint="eastAsia"/>
          <w:sz w:val="24"/>
        </w:rPr>
        <w:t>LarkSDK</w:t>
      </w:r>
      <w:proofErr w:type="spellEnd"/>
      <w:r>
        <w:rPr>
          <w:rFonts w:hint="eastAsia"/>
          <w:sz w:val="24"/>
        </w:rPr>
        <w:t>产品是完全从头开始，独立自</w:t>
      </w:r>
      <w:proofErr w:type="gramStart"/>
      <w:r>
        <w:rPr>
          <w:rFonts w:hint="eastAsia"/>
          <w:sz w:val="24"/>
        </w:rPr>
        <w:t>研</w:t>
      </w:r>
      <w:proofErr w:type="gramEnd"/>
      <w:r>
        <w:rPr>
          <w:rFonts w:hint="eastAsia"/>
          <w:sz w:val="24"/>
        </w:rPr>
        <w:t>的，我们的目标是对标</w:t>
      </w:r>
      <w:r>
        <w:rPr>
          <w:rFonts w:hint="eastAsia"/>
          <w:sz w:val="24"/>
        </w:rPr>
        <w:t>Qt</w:t>
      </w:r>
      <w:r>
        <w:rPr>
          <w:rFonts w:hint="eastAsia"/>
          <w:sz w:val="24"/>
        </w:rPr>
        <w:t>，甚至是替代乃至超越</w:t>
      </w:r>
      <w:r>
        <w:rPr>
          <w:rFonts w:hint="eastAsia"/>
          <w:sz w:val="24"/>
        </w:rPr>
        <w:t>Qt</w:t>
      </w:r>
      <w:r>
        <w:rPr>
          <w:rFonts w:hint="eastAsia"/>
          <w:sz w:val="24"/>
        </w:rPr>
        <w:t>。不可否认我们参照了行业巨头</w:t>
      </w:r>
      <w:r>
        <w:rPr>
          <w:rFonts w:hint="eastAsia"/>
          <w:sz w:val="24"/>
        </w:rPr>
        <w:t>Qt</w:t>
      </w:r>
      <w:r>
        <w:rPr>
          <w:rFonts w:hint="eastAsia"/>
          <w:sz w:val="24"/>
        </w:rPr>
        <w:t>的很多思路，但是人无完人，强如</w:t>
      </w:r>
      <w:r>
        <w:rPr>
          <w:rFonts w:hint="eastAsia"/>
          <w:sz w:val="24"/>
        </w:rPr>
        <w:t>Qt</w:t>
      </w:r>
      <w:r>
        <w:rPr>
          <w:rFonts w:hint="eastAsia"/>
          <w:sz w:val="24"/>
        </w:rPr>
        <w:t>的设计也存在很多不合理，有缺漏的地方。当然</w:t>
      </w:r>
      <w:r>
        <w:rPr>
          <w:rFonts w:hint="eastAsia"/>
          <w:sz w:val="24"/>
        </w:rPr>
        <w:t>Qt</w:t>
      </w:r>
      <w:r>
        <w:rPr>
          <w:rFonts w:hint="eastAsia"/>
          <w:sz w:val="24"/>
        </w:rPr>
        <w:t>自己也在后续的版本中自己在努力修改，但是</w:t>
      </w:r>
      <w:r>
        <w:rPr>
          <w:rFonts w:hint="eastAsia"/>
          <w:sz w:val="24"/>
        </w:rPr>
        <w:t>Qt</w:t>
      </w:r>
      <w:r>
        <w:rPr>
          <w:rFonts w:hint="eastAsia"/>
          <w:sz w:val="24"/>
        </w:rPr>
        <w:t>毕竟是一个完整的产业链产品，有些东西久了是改不掉的。而</w:t>
      </w:r>
      <w:proofErr w:type="spellStart"/>
      <w:r>
        <w:rPr>
          <w:rFonts w:hint="eastAsia"/>
          <w:sz w:val="24"/>
        </w:rPr>
        <w:t>LarkSDK</w:t>
      </w:r>
      <w:proofErr w:type="spellEnd"/>
      <w:r>
        <w:rPr>
          <w:rFonts w:hint="eastAsia"/>
          <w:sz w:val="24"/>
        </w:rPr>
        <w:t>作为一个新鲜血液的产品，目前非常轻量。我们有必要，并且是必须在搭建底层地基的时候就考虑好整体的架构和设计，例如如何设计窗口和组件的关系，如何设计跨平台的统一管理调度等。这些</w:t>
      </w:r>
      <w:r>
        <w:rPr>
          <w:rFonts w:hint="eastAsia"/>
          <w:sz w:val="24"/>
        </w:rPr>
        <w:lastRenderedPageBreak/>
        <w:t>功能不仅需要稳定可用，还需要为后续研发的上层功能留出口子。当然这个过程是一个非常复杂、繁琐并且困难的过程。在这个过程中，设计花费的时间远大于真正写代码的时间。但事实证明，这样的策略是行得通的。</w:t>
      </w:r>
    </w:p>
    <w:p w14:paraId="690989A6" w14:textId="77777777" w:rsidR="007B343D" w:rsidRDefault="00BC4620">
      <w:pPr>
        <w:spacing w:line="400" w:lineRule="exact"/>
        <w:ind w:firstLineChars="200" w:firstLine="480"/>
        <w:rPr>
          <w:sz w:val="24"/>
        </w:rPr>
      </w:pPr>
      <w:r>
        <w:rPr>
          <w:rFonts w:hint="eastAsia"/>
          <w:sz w:val="24"/>
        </w:rPr>
        <w:t>其次是多阅读，多记录。我的老板曾经讲过，提升代码水平的最好办法就是阅读代码。在我个人看来，不仅是多阅读代码，更需要多阅读文档，同时</w:t>
      </w:r>
      <w:proofErr w:type="gramStart"/>
      <w:r>
        <w:rPr>
          <w:rFonts w:hint="eastAsia"/>
          <w:sz w:val="24"/>
        </w:rPr>
        <w:t>多做好</w:t>
      </w:r>
      <w:proofErr w:type="gramEnd"/>
      <w:r>
        <w:rPr>
          <w:rFonts w:hint="eastAsia"/>
          <w:sz w:val="24"/>
        </w:rPr>
        <w:t>记录。单打独斗是成不了气候的，每个人都存在知识的盲区，因此需要不断学习，不断提升自己，当然在当今社会也是为了不被淘汰。同时，最好做好知识的记录，就像初高中在课本上做笔记一样，知识太多，难免会忘记，因此需要做好记录，后续方便复习回顾。我个人一直有</w:t>
      </w:r>
      <w:proofErr w:type="gramStart"/>
      <w:r>
        <w:rPr>
          <w:rFonts w:hint="eastAsia"/>
          <w:sz w:val="24"/>
        </w:rPr>
        <w:t>写博客</w:t>
      </w:r>
      <w:proofErr w:type="gramEnd"/>
      <w:r>
        <w:rPr>
          <w:rFonts w:hint="eastAsia"/>
          <w:sz w:val="24"/>
        </w:rPr>
        <w:t>的习惯，后续回顾以前知识的时候能很快回想起来，同时这样也能增加心中的成就感，为自己的前进提供动力。在我调研标准库</w:t>
      </w:r>
      <w:r>
        <w:rPr>
          <w:rFonts w:hint="eastAsia"/>
          <w:sz w:val="24"/>
        </w:rPr>
        <w:t>std::string</w:t>
      </w:r>
      <w:r>
        <w:rPr>
          <w:rFonts w:hint="eastAsia"/>
          <w:sz w:val="24"/>
        </w:rPr>
        <w:t>的</w:t>
      </w:r>
      <w:proofErr w:type="spellStart"/>
      <w:r>
        <w:rPr>
          <w:rFonts w:hint="eastAsia"/>
          <w:sz w:val="24"/>
        </w:rPr>
        <w:t>sso</w:t>
      </w:r>
      <w:proofErr w:type="spellEnd"/>
      <w:r>
        <w:rPr>
          <w:rFonts w:hint="eastAsia"/>
          <w:sz w:val="24"/>
        </w:rPr>
        <w:t>优化的时候，查询了</w:t>
      </w:r>
      <w:proofErr w:type="gramStart"/>
      <w:r>
        <w:rPr>
          <w:rFonts w:hint="eastAsia"/>
          <w:sz w:val="24"/>
        </w:rPr>
        <w:t>很多博客</w:t>
      </w:r>
      <w:proofErr w:type="gramEnd"/>
      <w:r>
        <w:rPr>
          <w:rFonts w:hint="eastAsia"/>
          <w:sz w:val="24"/>
        </w:rPr>
        <w:t>和技术文档，最终才把具体</w:t>
      </w:r>
      <w:proofErr w:type="spellStart"/>
      <w:r>
        <w:rPr>
          <w:rFonts w:hint="eastAsia"/>
          <w:sz w:val="24"/>
        </w:rPr>
        <w:t>sso</w:t>
      </w:r>
      <w:proofErr w:type="spellEnd"/>
      <w:r>
        <w:rPr>
          <w:rFonts w:hint="eastAsia"/>
          <w:sz w:val="24"/>
        </w:rPr>
        <w:t>优化的细节，它具体的内存模型是怎样的等问题研究明白。这样清楚以后应用到我们的</w:t>
      </w:r>
      <w:proofErr w:type="spellStart"/>
      <w:r>
        <w:rPr>
          <w:rFonts w:hint="eastAsia"/>
          <w:sz w:val="24"/>
        </w:rPr>
        <w:t>LarkSDK</w:t>
      </w:r>
      <w:proofErr w:type="spellEnd"/>
      <w:r>
        <w:rPr>
          <w:rFonts w:hint="eastAsia"/>
          <w:sz w:val="24"/>
        </w:rPr>
        <w:t>中，问题自然就迎刃而解了。</w:t>
      </w:r>
    </w:p>
    <w:p w14:paraId="2DF281B1" w14:textId="77777777" w:rsidR="007B343D" w:rsidRDefault="00BC4620">
      <w:pPr>
        <w:spacing w:line="400" w:lineRule="exact"/>
        <w:ind w:firstLineChars="200" w:firstLine="480"/>
        <w:rPr>
          <w:sz w:val="24"/>
        </w:rPr>
      </w:pPr>
      <w:r>
        <w:rPr>
          <w:rFonts w:hint="eastAsia"/>
          <w:sz w:val="24"/>
        </w:rPr>
        <w:t>最后，也是我觉得最重要的一点，端正态度，脚踏实地。没有解不出来的问题，有的只是半途而废的人。我的领导钟老师完美诠释了这一点。他对组员很有信心，愿意给我们安排各种各样的需求工作，培养我们的技术和能力，当然，他自己也以身作则，带头完成项目中最困难的部分。我觉得有这样的领导和前辈，是我的幸运，甚至我认为以后真正工作以后都很难再遇到这样的领导了。同时，从他身上我也看出了，问题并不是不可战胜的，只要不断探索，肯下功夫，并且团队协作，一起努力，问题就一定能迎刃而解。在这个过程中，技术和能力也就自然而然的提升了。</w:t>
      </w:r>
    </w:p>
    <w:p w14:paraId="4B663BB7" w14:textId="77777777" w:rsidR="007B343D" w:rsidRDefault="00BC4620">
      <w:pPr>
        <w:pStyle w:val="3"/>
        <w:keepNext w:val="0"/>
        <w:keepLines w:val="0"/>
        <w:spacing w:before="480" w:after="360" w:line="400" w:lineRule="exact"/>
        <w:jc w:val="center"/>
        <w:rPr>
          <w:rFonts w:eastAsia="黑体"/>
          <w:b w:val="0"/>
          <w:kern w:val="0"/>
          <w:sz w:val="30"/>
          <w:szCs w:val="30"/>
        </w:rPr>
      </w:pPr>
      <w:bookmarkStart w:id="193" w:name="_Toc12460"/>
      <w:bookmarkEnd w:id="192"/>
      <w:r>
        <w:rPr>
          <w:rFonts w:eastAsia="黑体" w:hint="eastAsia"/>
          <w:b w:val="0"/>
          <w:kern w:val="0"/>
          <w:sz w:val="30"/>
          <w:szCs w:val="30"/>
        </w:rPr>
        <w:br w:type="page"/>
      </w:r>
      <w:bookmarkStart w:id="194" w:name="_Toc1517"/>
      <w:bookmarkStart w:id="195" w:name="_Toc1900"/>
      <w:r>
        <w:rPr>
          <w:rFonts w:eastAsia="黑体" w:hint="eastAsia"/>
          <w:b w:val="0"/>
          <w:kern w:val="0"/>
          <w:sz w:val="30"/>
          <w:szCs w:val="30"/>
        </w:rPr>
        <w:lastRenderedPageBreak/>
        <w:t>参考文献</w:t>
      </w:r>
      <w:bookmarkEnd w:id="193"/>
      <w:bookmarkEnd w:id="194"/>
      <w:bookmarkEnd w:id="195"/>
    </w:p>
    <w:p w14:paraId="2C0DC235" w14:textId="77777777" w:rsidR="007B343D" w:rsidRDefault="00BC4620">
      <w:pPr>
        <w:numPr>
          <w:ilvl w:val="0"/>
          <w:numId w:val="40"/>
        </w:numPr>
        <w:tabs>
          <w:tab w:val="clear" w:pos="312"/>
        </w:tabs>
        <w:spacing w:line="400" w:lineRule="exact"/>
        <w:ind w:left="420" w:hangingChars="200" w:hanging="420"/>
      </w:pPr>
      <w:r>
        <w:t xml:space="preserve">Eberhart, </w:t>
      </w:r>
      <w:proofErr w:type="gramStart"/>
      <w:r>
        <w:t>M..</w:t>
      </w:r>
      <w:proofErr w:type="gramEnd"/>
      <w:r>
        <w:t xml:space="preserve"> "Programming With Qt Writing Portable </w:t>
      </w:r>
      <w:proofErr w:type="spellStart"/>
      <w:r>
        <w:t>Gui</w:t>
      </w:r>
      <w:proofErr w:type="spellEnd"/>
      <w:r>
        <w:t xml:space="preserve"> Applications </w:t>
      </w:r>
      <w:proofErr w:type="gramStart"/>
      <w:r>
        <w:t>On</w:t>
      </w:r>
      <w:proofErr w:type="gramEnd"/>
      <w:r>
        <w:t xml:space="preserve"> Unix And Win32." (2016).</w:t>
      </w:r>
    </w:p>
    <w:p w14:paraId="26E04638" w14:textId="77777777" w:rsidR="007B343D" w:rsidRDefault="00BC4620">
      <w:pPr>
        <w:numPr>
          <w:ilvl w:val="0"/>
          <w:numId w:val="40"/>
        </w:numPr>
        <w:tabs>
          <w:tab w:val="clear" w:pos="312"/>
        </w:tabs>
        <w:spacing w:line="400" w:lineRule="exact"/>
        <w:ind w:left="420" w:hangingChars="200" w:hanging="420"/>
      </w:pPr>
      <w:r>
        <w:t>郭涛</w:t>
      </w:r>
      <w:r>
        <w:t>,</w:t>
      </w:r>
      <w:proofErr w:type="gramStart"/>
      <w:r>
        <w:t>李震宁</w:t>
      </w:r>
      <w:proofErr w:type="gramEnd"/>
      <w:r>
        <w:t>.</w:t>
      </w:r>
      <w:r>
        <w:t>正版</w:t>
      </w:r>
      <w:proofErr w:type="gramStart"/>
      <w:r>
        <w:t>化推动</w:t>
      </w:r>
      <w:proofErr w:type="gramEnd"/>
      <w:r>
        <w:t>国产软件快速发展</w:t>
      </w:r>
      <w:r>
        <w:t>[J].</w:t>
      </w:r>
      <w:r>
        <w:t>电子知识产权</w:t>
      </w:r>
      <w:r>
        <w:t>,2011,240(09):59-60.</w:t>
      </w:r>
    </w:p>
    <w:p w14:paraId="04F29974" w14:textId="77777777" w:rsidR="007B343D" w:rsidRDefault="00BC4620">
      <w:pPr>
        <w:numPr>
          <w:ilvl w:val="0"/>
          <w:numId w:val="40"/>
        </w:numPr>
        <w:tabs>
          <w:tab w:val="clear" w:pos="312"/>
        </w:tabs>
        <w:spacing w:line="400" w:lineRule="exact"/>
        <w:ind w:left="420" w:hangingChars="200" w:hanging="420"/>
      </w:pPr>
      <w:r>
        <w:t>Ahmet</w:t>
      </w:r>
      <w:proofErr w:type="gramStart"/>
      <w:r>
        <w:t>, ,</w:t>
      </w:r>
      <w:proofErr w:type="gramEnd"/>
      <w:r>
        <w:t xml:space="preserve"> </w:t>
      </w:r>
      <w:proofErr w:type="spellStart"/>
      <w:r>
        <w:t>Hadrovic</w:t>
      </w:r>
      <w:proofErr w:type="spellEnd"/>
      <w:r>
        <w:t xml:space="preserve">, and A. </w:t>
      </w:r>
      <w:proofErr w:type="spellStart"/>
      <w:r>
        <w:t>Hadrovi</w:t>
      </w:r>
      <w:proofErr w:type="spellEnd"/>
      <w:r>
        <w:t>훶</w:t>
      </w:r>
      <w:r>
        <w:t xml:space="preserve">. "Graphic Design Cover Books by Professor Ahmet </w:t>
      </w:r>
      <w:proofErr w:type="spellStart"/>
      <w:r>
        <w:t>Hadrovic</w:t>
      </w:r>
      <w:proofErr w:type="spellEnd"/>
      <w:r>
        <w:t>." (2022).</w:t>
      </w:r>
    </w:p>
    <w:p w14:paraId="69F5B913" w14:textId="77777777" w:rsidR="007B343D" w:rsidRDefault="00BC4620">
      <w:pPr>
        <w:numPr>
          <w:ilvl w:val="0"/>
          <w:numId w:val="40"/>
        </w:numPr>
        <w:tabs>
          <w:tab w:val="clear" w:pos="312"/>
        </w:tabs>
        <w:spacing w:line="400" w:lineRule="exact"/>
        <w:ind w:left="420" w:hangingChars="200" w:hanging="420"/>
      </w:pPr>
      <w:r>
        <w:t>Prasad, A., et al. "Interfacing Architecture between Telemetry and On-Board Computer for a Nanosatellite." 2020 IEEE Aerospace Conference (2020).</w:t>
      </w:r>
    </w:p>
    <w:p w14:paraId="12CA081D" w14:textId="77777777" w:rsidR="007B343D" w:rsidRDefault="00BC4620">
      <w:pPr>
        <w:numPr>
          <w:ilvl w:val="0"/>
          <w:numId w:val="40"/>
        </w:numPr>
        <w:tabs>
          <w:tab w:val="clear" w:pos="312"/>
        </w:tabs>
        <w:spacing w:line="400" w:lineRule="exact"/>
        <w:ind w:left="420" w:hangingChars="200" w:hanging="420"/>
      </w:pPr>
      <w:r>
        <w:t>Davenport, Dennis E., et al. "The Boundary of Ordered Trees." J. Integer Seq. (2015).</w:t>
      </w:r>
    </w:p>
    <w:p w14:paraId="6BA5FDD3" w14:textId="77777777" w:rsidR="007B343D" w:rsidRDefault="00BC4620">
      <w:pPr>
        <w:numPr>
          <w:ilvl w:val="0"/>
          <w:numId w:val="40"/>
        </w:numPr>
        <w:tabs>
          <w:tab w:val="clear" w:pos="312"/>
        </w:tabs>
        <w:spacing w:line="400" w:lineRule="exact"/>
        <w:ind w:left="420" w:hangingChars="200" w:hanging="420"/>
      </w:pPr>
      <w:proofErr w:type="gramStart"/>
      <w:r>
        <w:t>李文绩</w:t>
      </w:r>
      <w:proofErr w:type="gramEnd"/>
      <w:r>
        <w:t>.</w:t>
      </w:r>
      <w:r>
        <w:t>计算机领域中图形与图像的区别与联系</w:t>
      </w:r>
      <w:r>
        <w:t>[J].</w:t>
      </w:r>
      <w:r>
        <w:t>黑龙江科技信息</w:t>
      </w:r>
      <w:r>
        <w:t>,2012(07):122.</w:t>
      </w:r>
    </w:p>
    <w:p w14:paraId="5A0777D2" w14:textId="77777777" w:rsidR="007B343D" w:rsidRDefault="00BC4620">
      <w:pPr>
        <w:numPr>
          <w:ilvl w:val="0"/>
          <w:numId w:val="40"/>
        </w:numPr>
        <w:tabs>
          <w:tab w:val="clear" w:pos="312"/>
        </w:tabs>
        <w:spacing w:line="400" w:lineRule="exact"/>
        <w:ind w:left="420" w:hangingChars="200" w:hanging="420"/>
      </w:pPr>
      <w:r>
        <w:t xml:space="preserve">Harder, </w:t>
      </w:r>
      <w:proofErr w:type="gramStart"/>
      <w:r>
        <w:t>J..</w:t>
      </w:r>
      <w:proofErr w:type="gramEnd"/>
      <w:r>
        <w:t xml:space="preserve"> "Understanding CC Libraries panel." (2020).</w:t>
      </w:r>
    </w:p>
    <w:p w14:paraId="6B8C89FB" w14:textId="77777777" w:rsidR="007B343D" w:rsidRDefault="00BC4620">
      <w:pPr>
        <w:numPr>
          <w:ilvl w:val="0"/>
          <w:numId w:val="40"/>
        </w:numPr>
        <w:tabs>
          <w:tab w:val="clear" w:pos="312"/>
        </w:tabs>
        <w:spacing w:line="400" w:lineRule="exact"/>
        <w:ind w:left="420" w:hangingChars="200" w:hanging="420"/>
      </w:pPr>
      <w:proofErr w:type="spellStart"/>
      <w:r>
        <w:t>Stroustrup</w:t>
      </w:r>
      <w:proofErr w:type="spellEnd"/>
      <w:r>
        <w:t xml:space="preserve">, </w:t>
      </w:r>
      <w:proofErr w:type="gramStart"/>
      <w:r>
        <w:t>B..</w:t>
      </w:r>
      <w:proofErr w:type="gramEnd"/>
      <w:r>
        <w:t xml:space="preserve"> "The C++ Programming Language, 4th Edition." (2013).</w:t>
      </w:r>
    </w:p>
    <w:p w14:paraId="09964218" w14:textId="77777777" w:rsidR="007B343D" w:rsidRDefault="00BC4620">
      <w:pPr>
        <w:numPr>
          <w:ilvl w:val="0"/>
          <w:numId w:val="40"/>
        </w:numPr>
        <w:tabs>
          <w:tab w:val="clear" w:pos="312"/>
        </w:tabs>
        <w:spacing w:line="400" w:lineRule="exact"/>
        <w:ind w:left="420" w:hangingChars="200" w:hanging="420"/>
      </w:pPr>
      <w:r>
        <w:t>Awan, Muhammad Talha. "Linux vs. Windows: A Comparison of Two Widely Used Platforms." Journal of Computer Science and Technology Studies (2022).</w:t>
      </w:r>
    </w:p>
    <w:p w14:paraId="64725960" w14:textId="77777777" w:rsidR="007B343D" w:rsidRDefault="00BC4620">
      <w:pPr>
        <w:numPr>
          <w:ilvl w:val="0"/>
          <w:numId w:val="40"/>
        </w:numPr>
        <w:tabs>
          <w:tab w:val="clear" w:pos="312"/>
        </w:tabs>
        <w:spacing w:line="400" w:lineRule="exact"/>
        <w:ind w:left="420" w:hangingChars="200" w:hanging="420"/>
      </w:pPr>
      <w:r>
        <w:t>杨荣尊</w:t>
      </w:r>
      <w:r>
        <w:t>.Linux</w:t>
      </w:r>
      <w:r>
        <w:t>系统下的虚拟桌面显示协议实现</w:t>
      </w:r>
      <w:r>
        <w:t>[J].</w:t>
      </w:r>
      <w:r>
        <w:t>电子世界</w:t>
      </w:r>
      <w:r>
        <w:t>,2018,551(17):128-129+</w:t>
      </w:r>
      <w:proofErr w:type="gramStart"/>
      <w:r>
        <w:t>132.DOI:10.19353/j.cnki.dzsj</w:t>
      </w:r>
      <w:proofErr w:type="gramEnd"/>
      <w:r>
        <w:t>.2018.17.067.</w:t>
      </w:r>
    </w:p>
    <w:p w14:paraId="11DB9CBB" w14:textId="77777777" w:rsidR="007B343D" w:rsidRDefault="00BC4620">
      <w:pPr>
        <w:numPr>
          <w:ilvl w:val="0"/>
          <w:numId w:val="40"/>
        </w:numPr>
        <w:tabs>
          <w:tab w:val="clear" w:pos="312"/>
        </w:tabs>
        <w:spacing w:line="400" w:lineRule="exact"/>
        <w:ind w:left="420" w:hangingChars="200" w:hanging="420"/>
      </w:pPr>
      <w:proofErr w:type="spellStart"/>
      <w:r>
        <w:t>Schmidmeier</w:t>
      </w:r>
      <w:proofErr w:type="spellEnd"/>
      <w:r>
        <w:t xml:space="preserve">, </w:t>
      </w:r>
      <w:proofErr w:type="gramStart"/>
      <w:r>
        <w:t>M..</w:t>
      </w:r>
      <w:proofErr w:type="gramEnd"/>
      <w:r>
        <w:t xml:space="preserve"> "Hammocks to visualize the support of finitely presented functors." Journal of Algebra (2021).</w:t>
      </w:r>
    </w:p>
    <w:p w14:paraId="31187825" w14:textId="77777777" w:rsidR="007B343D" w:rsidRDefault="00BC4620">
      <w:pPr>
        <w:numPr>
          <w:ilvl w:val="0"/>
          <w:numId w:val="40"/>
        </w:numPr>
        <w:tabs>
          <w:tab w:val="clear" w:pos="312"/>
        </w:tabs>
        <w:spacing w:line="400" w:lineRule="exact"/>
        <w:ind w:left="420" w:hangingChars="200" w:hanging="420"/>
      </w:pPr>
      <w:proofErr w:type="spellStart"/>
      <w:r>
        <w:t>Hoddie</w:t>
      </w:r>
      <w:proofErr w:type="spellEnd"/>
      <w:r>
        <w:t>, P., and Lizzie Prader. "JavaScript for Embedded C and C++ Programmers." (2020).</w:t>
      </w:r>
    </w:p>
    <w:p w14:paraId="12C5DE7D" w14:textId="77777777" w:rsidR="007B343D" w:rsidRDefault="00BC4620">
      <w:pPr>
        <w:numPr>
          <w:ilvl w:val="0"/>
          <w:numId w:val="40"/>
        </w:numPr>
        <w:tabs>
          <w:tab w:val="clear" w:pos="312"/>
        </w:tabs>
        <w:spacing w:line="400" w:lineRule="exact"/>
        <w:ind w:left="420" w:hangingChars="200" w:hanging="420"/>
      </w:pPr>
      <w:r>
        <w:t>Andrews, Henry, and A. Wright. "JSON Schema: A Media Type for Describing JSON Documents." (2019).</w:t>
      </w:r>
    </w:p>
    <w:p w14:paraId="4BF519FB" w14:textId="77777777" w:rsidR="007B343D" w:rsidRDefault="00BC4620">
      <w:pPr>
        <w:numPr>
          <w:ilvl w:val="0"/>
          <w:numId w:val="40"/>
        </w:numPr>
        <w:tabs>
          <w:tab w:val="clear" w:pos="312"/>
        </w:tabs>
        <w:spacing w:line="400" w:lineRule="exact"/>
        <w:ind w:left="420" w:hangingChars="200" w:hanging="420"/>
      </w:pPr>
      <w:r>
        <w:t>Butler, Branden A., and Ryan M. Richard. "</w:t>
      </w:r>
      <w:proofErr w:type="spellStart"/>
      <w:r>
        <w:t>CMinx</w:t>
      </w:r>
      <w:proofErr w:type="spellEnd"/>
      <w:r>
        <w:t xml:space="preserve">: A </w:t>
      </w:r>
      <w:proofErr w:type="spellStart"/>
      <w:r>
        <w:t>CMake</w:t>
      </w:r>
      <w:proofErr w:type="spellEnd"/>
      <w:r>
        <w:t xml:space="preserve"> Documentation Generator." J. Open Source </w:t>
      </w:r>
      <w:proofErr w:type="spellStart"/>
      <w:r>
        <w:t>Softw</w:t>
      </w:r>
      <w:proofErr w:type="spellEnd"/>
      <w:r>
        <w:t>. (2022).</w:t>
      </w:r>
    </w:p>
    <w:p w14:paraId="14F29158" w14:textId="77777777" w:rsidR="007B343D" w:rsidRDefault="00BC4620">
      <w:pPr>
        <w:numPr>
          <w:ilvl w:val="0"/>
          <w:numId w:val="40"/>
        </w:numPr>
        <w:tabs>
          <w:tab w:val="clear" w:pos="312"/>
        </w:tabs>
        <w:spacing w:line="400" w:lineRule="exact"/>
        <w:ind w:left="420" w:hangingChars="200" w:hanging="420"/>
      </w:pPr>
      <w:r>
        <w:t xml:space="preserve">Kiss, </w:t>
      </w:r>
      <w:proofErr w:type="spellStart"/>
      <w:r>
        <w:t>Áron</w:t>
      </w:r>
      <w:proofErr w:type="spellEnd"/>
      <w:r>
        <w:t>. "An explorative analysis of managed CI/CD usage among open-source C/C++ projects." Production Systems and Information Engineering (2022).</w:t>
      </w:r>
    </w:p>
    <w:p w14:paraId="38BEAAAC" w14:textId="77777777" w:rsidR="007B343D" w:rsidRDefault="00BC4620">
      <w:pPr>
        <w:numPr>
          <w:ilvl w:val="0"/>
          <w:numId w:val="40"/>
        </w:numPr>
        <w:tabs>
          <w:tab w:val="clear" w:pos="312"/>
        </w:tabs>
        <w:spacing w:line="400" w:lineRule="exact"/>
        <w:ind w:left="420" w:hangingChars="200" w:hanging="420"/>
      </w:pPr>
      <w:proofErr w:type="spellStart"/>
      <w:r>
        <w:t>Németh</w:t>
      </w:r>
      <w:proofErr w:type="spellEnd"/>
      <w:r>
        <w:t xml:space="preserve">, </w:t>
      </w:r>
      <w:proofErr w:type="spellStart"/>
      <w:r>
        <w:t>Boldizsár</w:t>
      </w:r>
      <w:proofErr w:type="spellEnd"/>
      <w:r>
        <w:t xml:space="preserve">, et al. "Defining C Preprocessor Macro Libraries with Functional Programs." </w:t>
      </w:r>
      <w:proofErr w:type="spellStart"/>
      <w:r>
        <w:t>Comput</w:t>
      </w:r>
      <w:proofErr w:type="spellEnd"/>
      <w:r>
        <w:t>. Informatics (2016).</w:t>
      </w:r>
    </w:p>
    <w:p w14:paraId="05A649D3" w14:textId="77777777" w:rsidR="007B343D" w:rsidRDefault="00BC4620">
      <w:pPr>
        <w:numPr>
          <w:ilvl w:val="0"/>
          <w:numId w:val="40"/>
        </w:numPr>
        <w:tabs>
          <w:tab w:val="clear" w:pos="312"/>
        </w:tabs>
        <w:spacing w:line="400" w:lineRule="exact"/>
        <w:ind w:left="420" w:hangingChars="200" w:hanging="420"/>
      </w:pPr>
      <w:proofErr w:type="spellStart"/>
      <w:r>
        <w:t>Klaib</w:t>
      </w:r>
      <w:proofErr w:type="spellEnd"/>
      <w:r>
        <w:t xml:space="preserve">, </w:t>
      </w:r>
      <w:proofErr w:type="spellStart"/>
      <w:r>
        <w:t>Alhadi</w:t>
      </w:r>
      <w:proofErr w:type="spellEnd"/>
      <w:r>
        <w:t xml:space="preserve"> A., A. Milad, and Mustafa </w:t>
      </w:r>
      <w:proofErr w:type="spellStart"/>
      <w:r>
        <w:t>Almahdi</w:t>
      </w:r>
      <w:proofErr w:type="spellEnd"/>
      <w:r>
        <w:t xml:space="preserve"> </w:t>
      </w:r>
      <w:proofErr w:type="spellStart"/>
      <w:r>
        <w:t>Algaet</w:t>
      </w:r>
      <w:proofErr w:type="spellEnd"/>
      <w:r>
        <w:t>. "A New Approach for Labelling XML Data." 2021 International Conference on Innovation and Intelligence for Informatics, Computing, and Technologies (3ICT) (2021).</w:t>
      </w:r>
    </w:p>
    <w:p w14:paraId="576AE61D" w14:textId="77777777" w:rsidR="007B343D" w:rsidRDefault="00BC4620">
      <w:pPr>
        <w:pStyle w:val="1"/>
        <w:spacing w:before="480" w:after="360" w:line="400" w:lineRule="exact"/>
      </w:pPr>
      <w:r>
        <w:br w:type="page"/>
      </w:r>
      <w:bookmarkStart w:id="196" w:name="_Toc149127294"/>
      <w:bookmarkStart w:id="197" w:name="_Toc10308"/>
      <w:bookmarkStart w:id="198" w:name="_Toc23899"/>
      <w:bookmarkStart w:id="199" w:name="_Toc13337"/>
      <w:r>
        <w:rPr>
          <w:rFonts w:ascii="黑体" w:eastAsia="黑体" w:hAnsi="黑体" w:cs="黑体" w:hint="eastAsia"/>
          <w:b w:val="0"/>
          <w:bCs/>
          <w:sz w:val="30"/>
          <w:szCs w:val="30"/>
        </w:rPr>
        <w:lastRenderedPageBreak/>
        <w:t>致谢</w:t>
      </w:r>
      <w:bookmarkEnd w:id="196"/>
      <w:bookmarkEnd w:id="197"/>
      <w:bookmarkEnd w:id="198"/>
      <w:bookmarkEnd w:id="199"/>
    </w:p>
    <w:p w14:paraId="3B0AC4CC" w14:textId="77777777" w:rsidR="007B343D" w:rsidRDefault="00BC4620">
      <w:pPr>
        <w:spacing w:line="400" w:lineRule="exact"/>
        <w:ind w:firstLineChars="200" w:firstLine="480"/>
        <w:rPr>
          <w:sz w:val="24"/>
        </w:rPr>
      </w:pPr>
      <w:r>
        <w:rPr>
          <w:rFonts w:hint="eastAsia"/>
          <w:sz w:val="24"/>
        </w:rPr>
        <w:t>在这篇报告的最后，我想对实习过程中给予我帮助的家人、老师、领导、同事等，致以最诚挚的感谢。</w:t>
      </w:r>
    </w:p>
    <w:p w14:paraId="272C8CEB" w14:textId="77777777" w:rsidR="007B343D" w:rsidRDefault="00BC4620">
      <w:pPr>
        <w:spacing w:line="400" w:lineRule="exact"/>
        <w:ind w:firstLineChars="200" w:firstLine="480"/>
        <w:rPr>
          <w:sz w:val="24"/>
        </w:rPr>
      </w:pPr>
      <w:r>
        <w:rPr>
          <w:rFonts w:hint="eastAsia"/>
          <w:sz w:val="24"/>
        </w:rPr>
        <w:t>首先我要感谢我的家人，尤其是我的父母，他们为我实习过程提供了重要的后勤保障。同时，没有他们也没有我的今天。其次我想感谢我的院内导师王伟东老师。虽然王老师没有直接参与项目的统筹管理，但是给予了我很多关心和指导，包括但不限于如何适应公司的环境，学校报告的提交流程等，为人耐心和蔼，是个非常好的导师。紧接着我想感谢我在公司的领导钟采奕老师和导师刘鹏江老师。无论是作为技术还是社会履历上的前辈，对我提供了莫大的引导和关怀，让我能快速适应公司工作的环境和节奏，快速融入整个项目组的研发进程。同时遇到问题也会一起讨论，分享技术和解决方案，共同进步。另外，我要感谢在我实习期间所有帮助我的人，这注定是我人生履历上浓墨重彩的一笔。</w:t>
      </w:r>
    </w:p>
    <w:p w14:paraId="7326DFCC" w14:textId="77777777" w:rsidR="009B6567" w:rsidRDefault="00BC4620">
      <w:pPr>
        <w:spacing w:line="400" w:lineRule="exact"/>
        <w:ind w:firstLineChars="200" w:firstLine="480"/>
        <w:rPr>
          <w:sz w:val="24"/>
        </w:rPr>
      </w:pPr>
      <w:r>
        <w:rPr>
          <w:rFonts w:hint="eastAsia"/>
          <w:sz w:val="24"/>
        </w:rPr>
        <w:t>最后，祝学院实习政策越来越完善，同学们的</w:t>
      </w:r>
      <w:proofErr w:type="gramStart"/>
      <w:r>
        <w:rPr>
          <w:rFonts w:hint="eastAsia"/>
          <w:sz w:val="24"/>
        </w:rPr>
        <w:t>实习做</w:t>
      </w:r>
      <w:proofErr w:type="gramEnd"/>
      <w:r>
        <w:rPr>
          <w:rFonts w:hint="eastAsia"/>
          <w:sz w:val="24"/>
        </w:rPr>
        <w:t>的越来越好。也祝我的</w:t>
      </w:r>
      <w:proofErr w:type="gramStart"/>
      <w:r>
        <w:rPr>
          <w:rFonts w:hint="eastAsia"/>
          <w:sz w:val="24"/>
        </w:rPr>
        <w:t>公司合迅科技</w:t>
      </w:r>
      <w:proofErr w:type="gramEnd"/>
      <w:r>
        <w:rPr>
          <w:rFonts w:hint="eastAsia"/>
          <w:sz w:val="24"/>
        </w:rPr>
        <w:t>越来越好，祝</w:t>
      </w:r>
      <w:proofErr w:type="spellStart"/>
      <w:r>
        <w:rPr>
          <w:rFonts w:hint="eastAsia"/>
          <w:sz w:val="24"/>
        </w:rPr>
        <w:t>LarkSDK</w:t>
      </w:r>
      <w:proofErr w:type="spellEnd"/>
      <w:r>
        <w:rPr>
          <w:rFonts w:hint="eastAsia"/>
          <w:sz w:val="24"/>
        </w:rPr>
        <w:t>越来越好。</w:t>
      </w:r>
    </w:p>
    <w:sectPr w:rsidR="009B6567">
      <w:headerReference w:type="default" r:id="rId55"/>
      <w:footerReference w:type="default" r:id="rId56"/>
      <w:pgSz w:w="11906" w:h="16838"/>
      <w:pgMar w:top="1701" w:right="1701" w:bottom="1701" w:left="1701" w:header="1134" w:footer="1134" w:gutter="0"/>
      <w:pgNumType w:start="1"/>
      <w:cols w:space="720"/>
      <w:docGrid w:type="lines" w:linePitch="31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F5A4B" w14:textId="77777777" w:rsidR="001F6992" w:rsidRDefault="001F6992">
      <w:r>
        <w:separator/>
      </w:r>
    </w:p>
  </w:endnote>
  <w:endnote w:type="continuationSeparator" w:id="0">
    <w:p w14:paraId="0E82BD44" w14:textId="77777777" w:rsidR="001F6992" w:rsidRDefault="001F6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pple-system">
    <w:altName w:val="Segoe Print"/>
    <w:charset w:val="00"/>
    <w:family w:val="auto"/>
    <w:pitch w:val="default"/>
    <w:sig w:usb0="00000000" w:usb1="00000000" w:usb2="00000000" w:usb3="00000000" w:csb0="00040001" w:csb1="00000000"/>
  </w:font>
  <w:font w:name="Wingdings">
    <w:panose1 w:val="05000000000000000000"/>
    <w:charset w:val="02"/>
    <w:family w:val="auto"/>
    <w:pitch w:val="variable"/>
    <w:sig w:usb0="00000000" w:usb1="10000000" w:usb2="00000000" w:usb3="00000000" w:csb0="80000000" w:csb1="00000000"/>
  </w:font>
  <w:font w:name="MonoLisa-Regular">
    <w:panose1 w:val="00000500000000000000"/>
    <w:charset w:val="00"/>
    <w:family w:val="auto"/>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2969" w14:textId="77777777" w:rsidR="007B343D" w:rsidRDefault="007B343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F4C96" w14:textId="77777777" w:rsidR="007B343D" w:rsidRDefault="007B343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27EB" w14:textId="77777777" w:rsidR="007B343D" w:rsidRDefault="007B343D">
    <w:pPr>
      <w:pStyle w:val="a8"/>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3EB16" w14:textId="77777777" w:rsidR="007B343D" w:rsidRDefault="007B343D">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69F31" w14:textId="77777777" w:rsidR="007B343D" w:rsidRDefault="007B343D">
    <w:pPr>
      <w:pStyle w:val="a8"/>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6254D" w14:textId="77777777" w:rsidR="007B343D" w:rsidRDefault="007B343D">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C88E6" w14:textId="54A07A7B" w:rsidR="007B343D" w:rsidRDefault="00E55F42">
    <w:pPr>
      <w:pStyle w:val="a8"/>
      <w:ind w:right="360"/>
    </w:pPr>
    <w:r>
      <w:rPr>
        <w:noProof/>
      </w:rPr>
      <mc:AlternateContent>
        <mc:Choice Requires="wps">
          <w:drawing>
            <wp:anchor distT="0" distB="0" distL="114300" distR="114300" simplePos="0" relativeHeight="251657216" behindDoc="0" locked="0" layoutInCell="1" allowOverlap="1" wp14:anchorId="1505C14A" wp14:editId="3267D699">
              <wp:simplePos x="0" y="0"/>
              <wp:positionH relativeFrom="margin">
                <wp:align>center</wp:align>
              </wp:positionH>
              <wp:positionV relativeFrom="paragraph">
                <wp:posOffset>0</wp:posOffset>
              </wp:positionV>
              <wp:extent cx="1828800" cy="1828800"/>
              <wp:effectExtent l="0" t="0" r="0" b="0"/>
              <wp:wrapNone/>
              <wp:docPr id="1779478802"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2FC1D" w14:textId="77777777" w:rsidR="007B343D" w:rsidRDefault="00BC4620">
                          <w:pPr>
                            <w:pStyle w:val="a8"/>
                          </w:pPr>
                          <w:r>
                            <w:fldChar w:fldCharType="begin"/>
                          </w:r>
                          <w:r>
                            <w:instrText xml:space="preserve"> PAGE  \* MERGEFORMAT </w:instrText>
                          </w:r>
                          <w:r>
                            <w:fldChar w:fldCharType="separate"/>
                          </w:r>
                          <w: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505C14A" id="_x0000_t202" coordsize="21600,21600" o:spt="202" path="m,l,21600r21600,l21600,xe">
              <v:stroke joinstyle="miter"/>
              <v:path gradientshapeok="t" o:connecttype="rect"/>
            </v:shapetype>
            <v:shape id="文本框 4" o:spid="_x0000_s1029" type="#_x0000_t202" style="position:absolute;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" filled="f" stroked="f">
              <v:textbox style="mso-fit-shape-to-text:t" inset="0,0,0,0">
                <w:txbxContent>
                  <w:p w14:paraId="4F52FC1D" w14:textId="77777777" w:rsidR="007B343D" w:rsidRDefault="00BC4620">
                    <w:pPr>
                      <w:pStyle w:val="a8"/>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80D5F" w14:textId="77777777" w:rsidR="007B343D" w:rsidRDefault="007B343D">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8371"/>
      <w:docPartObj>
        <w:docPartGallery w:val="Page Numbers (Bottom of Page)"/>
        <w:docPartUnique/>
      </w:docPartObj>
    </w:sdtPr>
    <w:sdtEndPr/>
    <w:sdtContent>
      <w:p w14:paraId="16159089" w14:textId="62CA421D" w:rsidR="001D0E33" w:rsidRDefault="001D0E33">
        <w:pPr>
          <w:pStyle w:val="a8"/>
          <w:jc w:val="center"/>
        </w:pPr>
        <w:r>
          <w:fldChar w:fldCharType="begin"/>
        </w:r>
        <w:r>
          <w:instrText>PAGE   \* MERGEFORMAT</w:instrText>
        </w:r>
        <w:r>
          <w:fldChar w:fldCharType="separate"/>
        </w:r>
        <w:r>
          <w:rPr>
            <w:lang w:val="zh-CN"/>
          </w:rPr>
          <w:t>2</w:t>
        </w:r>
        <w:r>
          <w:fldChar w:fldCharType="end"/>
        </w:r>
      </w:p>
    </w:sdtContent>
  </w:sdt>
  <w:p w14:paraId="5F7DA968" w14:textId="39468161" w:rsidR="007B343D" w:rsidRDefault="007B34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23B51" w14:textId="77777777" w:rsidR="001F6992" w:rsidRDefault="001F6992">
      <w:r>
        <w:separator/>
      </w:r>
    </w:p>
  </w:footnote>
  <w:footnote w:type="continuationSeparator" w:id="0">
    <w:p w14:paraId="7F65D4BA" w14:textId="77777777" w:rsidR="001F6992" w:rsidRDefault="001F69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9E21A" w14:textId="77777777" w:rsidR="007B343D" w:rsidRDefault="007B343D">
    <w:pPr>
      <w:pStyle w:val="a4"/>
      <w:pBdr>
        <w:top w:val="none" w:sz="0" w:space="0" w:color="auto"/>
        <w:left w:val="none" w:sz="0" w:space="0" w:color="auto"/>
        <w:bottom w:val="none" w:sz="0" w:space="0" w:color="auto"/>
        <w:right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32A7" w14:textId="77777777" w:rsidR="007B343D" w:rsidRDefault="00BC4620">
    <w:pPr>
      <w:pStyle w:val="a4"/>
      <w:pBdr>
        <w:top w:val="none" w:sz="0" w:space="0" w:color="auto"/>
        <w:left w:val="none" w:sz="0" w:space="0" w:color="auto"/>
        <w:bottom w:val="single" w:sz="4" w:space="0" w:color="auto"/>
        <w:right w:val="none" w:sz="0" w:space="0" w:color="auto"/>
      </w:pBdr>
      <w:jc w:val="center"/>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D4461" w14:textId="77777777" w:rsidR="007B343D" w:rsidRDefault="007B343D">
    <w:pPr>
      <w:pStyle w:val="a4"/>
      <w:pBdr>
        <w:top w:val="none" w:sz="0" w:space="0" w:color="auto"/>
        <w:left w:val="none" w:sz="0" w:space="0" w:color="auto"/>
        <w:bottom w:val="single" w:sz="4" w:space="1" w:color="auto"/>
        <w:right w:val="none" w:sz="0" w:space="0" w:color="auto"/>
      </w:pBdr>
      <w:jc w:val="center"/>
      <w:rPr>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60BCF" w14:textId="77777777" w:rsidR="007B343D" w:rsidRDefault="00BC4620">
    <w:pPr>
      <w:pStyle w:val="a4"/>
      <w:pBdr>
        <w:bottom w:val="single" w:sz="4" w:space="1" w:color="auto"/>
      </w:pBdr>
      <w:jc w:val="center"/>
      <w:rPr>
        <w:sz w:val="21"/>
        <w:szCs w:val="21"/>
      </w:rPr>
    </w:pPr>
    <w:r>
      <w:rPr>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63B2B" w14:textId="77777777" w:rsidR="007B343D" w:rsidRDefault="00BC4620">
    <w:pPr>
      <w:pStyle w:val="a4"/>
      <w:pBdr>
        <w:bottom w:val="single" w:sz="4" w:space="1" w:color="auto"/>
      </w:pBdr>
      <w:jc w:val="center"/>
      <w:rPr>
        <w:sz w:val="21"/>
        <w:szCs w:val="21"/>
      </w:rPr>
    </w:pPr>
    <w:r>
      <w:rPr>
        <w:rFonts w:hint="eastAsia"/>
        <w:sz w:val="21"/>
        <w:szCs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0C4A" w14:textId="77777777" w:rsidR="007B343D" w:rsidRDefault="00BC4620">
    <w:pPr>
      <w:pStyle w:val="a4"/>
      <w:pBdr>
        <w:bottom w:val="single" w:sz="4" w:space="1" w:color="auto"/>
      </w:pBdr>
      <w:jc w:val="center"/>
      <w:rPr>
        <w:sz w:val="21"/>
        <w:szCs w:val="21"/>
      </w:rPr>
    </w:pPr>
    <w:r>
      <w:rPr>
        <w:rFonts w:hint="eastAsia"/>
        <w:sz w:val="21"/>
        <w:szCs w:val="21"/>
      </w:rPr>
      <w:t>企业实习总结报告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07E1D7"/>
    <w:multiLevelType w:val="singleLevel"/>
    <w:tmpl w:val="6607E1D7"/>
    <w:lvl w:ilvl="0">
      <w:start w:val="1"/>
      <w:numFmt w:val="decimal"/>
      <w:lvlText w:val="[%1]"/>
      <w:lvlJc w:val="left"/>
      <w:pPr>
        <w:tabs>
          <w:tab w:val="num" w:pos="312"/>
        </w:tabs>
      </w:pPr>
    </w:lvl>
  </w:abstractNum>
  <w:abstractNum w:abstractNumId="1" w15:restartNumberingAfterBreak="0">
    <w:nsid w:val="66AA341A"/>
    <w:multiLevelType w:val="multilevel"/>
    <w:tmpl w:val="66AA341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 w15:restartNumberingAfterBreak="0">
    <w:nsid w:val="66AA34B4"/>
    <w:multiLevelType w:val="multilevel"/>
    <w:tmpl w:val="66AA34B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 w15:restartNumberingAfterBreak="0">
    <w:nsid w:val="66AA34E3"/>
    <w:multiLevelType w:val="multilevel"/>
    <w:tmpl w:val="66AA34E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 w15:restartNumberingAfterBreak="0">
    <w:nsid w:val="66AA352D"/>
    <w:multiLevelType w:val="multilevel"/>
    <w:tmpl w:val="66AA352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 w15:restartNumberingAfterBreak="0">
    <w:nsid w:val="66AA3566"/>
    <w:multiLevelType w:val="multilevel"/>
    <w:tmpl w:val="66AA356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6" w15:restartNumberingAfterBreak="0">
    <w:nsid w:val="66AA35B8"/>
    <w:multiLevelType w:val="multilevel"/>
    <w:tmpl w:val="66AA35B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 w15:restartNumberingAfterBreak="0">
    <w:nsid w:val="66AA35FE"/>
    <w:multiLevelType w:val="multilevel"/>
    <w:tmpl w:val="66AA35F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 w15:restartNumberingAfterBreak="0">
    <w:nsid w:val="66AA362E"/>
    <w:multiLevelType w:val="multilevel"/>
    <w:tmpl w:val="66AA362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9" w15:restartNumberingAfterBreak="0">
    <w:nsid w:val="66AA36A4"/>
    <w:multiLevelType w:val="multilevel"/>
    <w:tmpl w:val="66AA36A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0" w15:restartNumberingAfterBreak="0">
    <w:nsid w:val="66AAE968"/>
    <w:multiLevelType w:val="multilevel"/>
    <w:tmpl w:val="66AAE96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1" w15:restartNumberingAfterBreak="0">
    <w:nsid w:val="66AAEB4D"/>
    <w:multiLevelType w:val="multilevel"/>
    <w:tmpl w:val="66AAEB4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2" w15:restartNumberingAfterBreak="0">
    <w:nsid w:val="66AAEB8F"/>
    <w:multiLevelType w:val="multilevel"/>
    <w:tmpl w:val="66AAEB8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3" w15:restartNumberingAfterBreak="0">
    <w:nsid w:val="66AAEBC6"/>
    <w:multiLevelType w:val="multilevel"/>
    <w:tmpl w:val="66AAEBC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4" w15:restartNumberingAfterBreak="0">
    <w:nsid w:val="66AAEC25"/>
    <w:multiLevelType w:val="multilevel"/>
    <w:tmpl w:val="66AAEC2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 w15:restartNumberingAfterBreak="0">
    <w:nsid w:val="66AAEC9E"/>
    <w:multiLevelType w:val="multilevel"/>
    <w:tmpl w:val="66AAEC9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 w15:restartNumberingAfterBreak="0">
    <w:nsid w:val="66AAED00"/>
    <w:multiLevelType w:val="multilevel"/>
    <w:tmpl w:val="66AAED0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7" w15:restartNumberingAfterBreak="0">
    <w:nsid w:val="66AAEE3A"/>
    <w:multiLevelType w:val="multilevel"/>
    <w:tmpl w:val="66AAEE3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8" w15:restartNumberingAfterBreak="0">
    <w:nsid w:val="66AAEE78"/>
    <w:multiLevelType w:val="multilevel"/>
    <w:tmpl w:val="66AAEE7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9" w15:restartNumberingAfterBreak="0">
    <w:nsid w:val="66AAEF85"/>
    <w:multiLevelType w:val="multilevel"/>
    <w:tmpl w:val="66AAEF8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0" w15:restartNumberingAfterBreak="0">
    <w:nsid w:val="66AAF166"/>
    <w:multiLevelType w:val="multilevel"/>
    <w:tmpl w:val="66AAF16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1" w15:restartNumberingAfterBreak="0">
    <w:nsid w:val="66AAF19A"/>
    <w:multiLevelType w:val="multilevel"/>
    <w:tmpl w:val="66AAF19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2" w15:restartNumberingAfterBreak="0">
    <w:nsid w:val="66AAF31A"/>
    <w:multiLevelType w:val="multilevel"/>
    <w:tmpl w:val="66AAF31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3" w15:restartNumberingAfterBreak="0">
    <w:nsid w:val="66AAF33F"/>
    <w:multiLevelType w:val="multilevel"/>
    <w:tmpl w:val="66AAF33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4" w15:restartNumberingAfterBreak="0">
    <w:nsid w:val="66AAF36D"/>
    <w:multiLevelType w:val="multilevel"/>
    <w:tmpl w:val="66AAF36D"/>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15:restartNumberingAfterBreak="0">
    <w:nsid w:val="66AAF3E0"/>
    <w:multiLevelType w:val="multilevel"/>
    <w:tmpl w:val="66AAF3E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66AAF45E"/>
    <w:multiLevelType w:val="multilevel"/>
    <w:tmpl w:val="66AAF45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7" w15:restartNumberingAfterBreak="0">
    <w:nsid w:val="66AAF4E3"/>
    <w:multiLevelType w:val="multilevel"/>
    <w:tmpl w:val="66AAF4E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8" w15:restartNumberingAfterBreak="0">
    <w:nsid w:val="66AAF52C"/>
    <w:multiLevelType w:val="multilevel"/>
    <w:tmpl w:val="66AAF52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9" w15:restartNumberingAfterBreak="0">
    <w:nsid w:val="66AAF553"/>
    <w:multiLevelType w:val="multilevel"/>
    <w:tmpl w:val="66AAF55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0" w15:restartNumberingAfterBreak="0">
    <w:nsid w:val="66AAF59B"/>
    <w:multiLevelType w:val="multilevel"/>
    <w:tmpl w:val="66AAF59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1" w15:restartNumberingAfterBreak="0">
    <w:nsid w:val="66AAF704"/>
    <w:multiLevelType w:val="multilevel"/>
    <w:tmpl w:val="66AAF70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2" w15:restartNumberingAfterBreak="0">
    <w:nsid w:val="66AAFAA6"/>
    <w:multiLevelType w:val="multilevel"/>
    <w:tmpl w:val="66AAFAA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3" w15:restartNumberingAfterBreak="0">
    <w:nsid w:val="66AAFAD3"/>
    <w:multiLevelType w:val="multilevel"/>
    <w:tmpl w:val="66AAFAD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4" w15:restartNumberingAfterBreak="0">
    <w:nsid w:val="66AAFB08"/>
    <w:multiLevelType w:val="multilevel"/>
    <w:tmpl w:val="66AAFB0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66AAFB86"/>
    <w:multiLevelType w:val="multilevel"/>
    <w:tmpl w:val="66AAFB8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6" w15:restartNumberingAfterBreak="0">
    <w:nsid w:val="66AAFBB1"/>
    <w:multiLevelType w:val="multilevel"/>
    <w:tmpl w:val="66AAFBB1"/>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7" w15:restartNumberingAfterBreak="0">
    <w:nsid w:val="66AAFBD3"/>
    <w:multiLevelType w:val="multilevel"/>
    <w:tmpl w:val="66AAFBD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8" w15:restartNumberingAfterBreak="0">
    <w:nsid w:val="66AAFC53"/>
    <w:multiLevelType w:val="multilevel"/>
    <w:tmpl w:val="66AAFC5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9" w15:restartNumberingAfterBreak="0">
    <w:nsid w:val="66AAFCE4"/>
    <w:multiLevelType w:val="multilevel"/>
    <w:tmpl w:val="66AAFCE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num w:numId="1">
    <w:abstractNumId w:val="9"/>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7"/>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CE8"/>
    <w:rsid w:val="000033CF"/>
    <w:rsid w:val="000047CA"/>
    <w:rsid w:val="00005420"/>
    <w:rsid w:val="00006367"/>
    <w:rsid w:val="000063B3"/>
    <w:rsid w:val="00006AB7"/>
    <w:rsid w:val="000070A1"/>
    <w:rsid w:val="00013E57"/>
    <w:rsid w:val="000143BB"/>
    <w:rsid w:val="000160A3"/>
    <w:rsid w:val="00017C1C"/>
    <w:rsid w:val="000202C7"/>
    <w:rsid w:val="00021327"/>
    <w:rsid w:val="00021CC1"/>
    <w:rsid w:val="00025F22"/>
    <w:rsid w:val="00033C42"/>
    <w:rsid w:val="00041F61"/>
    <w:rsid w:val="00043C33"/>
    <w:rsid w:val="00044546"/>
    <w:rsid w:val="00044BC9"/>
    <w:rsid w:val="00045407"/>
    <w:rsid w:val="0004595E"/>
    <w:rsid w:val="00047090"/>
    <w:rsid w:val="00052700"/>
    <w:rsid w:val="00055FBF"/>
    <w:rsid w:val="0005656E"/>
    <w:rsid w:val="00057D08"/>
    <w:rsid w:val="0006092D"/>
    <w:rsid w:val="00060F20"/>
    <w:rsid w:val="000611F7"/>
    <w:rsid w:val="00062541"/>
    <w:rsid w:val="0006655C"/>
    <w:rsid w:val="00070A4A"/>
    <w:rsid w:val="00070A4B"/>
    <w:rsid w:val="00072407"/>
    <w:rsid w:val="00072E52"/>
    <w:rsid w:val="00075517"/>
    <w:rsid w:val="00075AA9"/>
    <w:rsid w:val="000763DD"/>
    <w:rsid w:val="000801AA"/>
    <w:rsid w:val="00080406"/>
    <w:rsid w:val="000813B7"/>
    <w:rsid w:val="00081454"/>
    <w:rsid w:val="00085FF4"/>
    <w:rsid w:val="00090B5E"/>
    <w:rsid w:val="00091BA9"/>
    <w:rsid w:val="00092D1E"/>
    <w:rsid w:val="000942BB"/>
    <w:rsid w:val="00096381"/>
    <w:rsid w:val="000A39A7"/>
    <w:rsid w:val="000A6593"/>
    <w:rsid w:val="000B1811"/>
    <w:rsid w:val="000B2B1D"/>
    <w:rsid w:val="000B3818"/>
    <w:rsid w:val="000B3E76"/>
    <w:rsid w:val="000B4C87"/>
    <w:rsid w:val="000C2858"/>
    <w:rsid w:val="000C3596"/>
    <w:rsid w:val="000C3759"/>
    <w:rsid w:val="000C5B75"/>
    <w:rsid w:val="000C5F76"/>
    <w:rsid w:val="000C642F"/>
    <w:rsid w:val="000C6B07"/>
    <w:rsid w:val="000C6B43"/>
    <w:rsid w:val="000D308E"/>
    <w:rsid w:val="000D3151"/>
    <w:rsid w:val="000D4968"/>
    <w:rsid w:val="000D5DD6"/>
    <w:rsid w:val="000E2669"/>
    <w:rsid w:val="000E3777"/>
    <w:rsid w:val="000E5457"/>
    <w:rsid w:val="000E6451"/>
    <w:rsid w:val="000E726D"/>
    <w:rsid w:val="000F16C5"/>
    <w:rsid w:val="000F6E73"/>
    <w:rsid w:val="000F6EAA"/>
    <w:rsid w:val="001012AF"/>
    <w:rsid w:val="00102391"/>
    <w:rsid w:val="00103DA6"/>
    <w:rsid w:val="00106133"/>
    <w:rsid w:val="00106DAB"/>
    <w:rsid w:val="00113B9A"/>
    <w:rsid w:val="001205BF"/>
    <w:rsid w:val="001211E6"/>
    <w:rsid w:val="00122EFE"/>
    <w:rsid w:val="00122F9E"/>
    <w:rsid w:val="0012674E"/>
    <w:rsid w:val="0014022A"/>
    <w:rsid w:val="00140993"/>
    <w:rsid w:val="00142017"/>
    <w:rsid w:val="001427CF"/>
    <w:rsid w:val="001431FA"/>
    <w:rsid w:val="00143635"/>
    <w:rsid w:val="00150116"/>
    <w:rsid w:val="00153F9E"/>
    <w:rsid w:val="00156ED0"/>
    <w:rsid w:val="00157DAA"/>
    <w:rsid w:val="0016363C"/>
    <w:rsid w:val="00167226"/>
    <w:rsid w:val="00172A27"/>
    <w:rsid w:val="00174FB2"/>
    <w:rsid w:val="001755A8"/>
    <w:rsid w:val="001764F9"/>
    <w:rsid w:val="0018065F"/>
    <w:rsid w:val="00180861"/>
    <w:rsid w:val="001862A6"/>
    <w:rsid w:val="00190E14"/>
    <w:rsid w:val="00191B64"/>
    <w:rsid w:val="00191F3D"/>
    <w:rsid w:val="00192A0A"/>
    <w:rsid w:val="001A06E2"/>
    <w:rsid w:val="001A0C82"/>
    <w:rsid w:val="001A27A1"/>
    <w:rsid w:val="001B03AE"/>
    <w:rsid w:val="001B19C7"/>
    <w:rsid w:val="001B46C4"/>
    <w:rsid w:val="001B595E"/>
    <w:rsid w:val="001B7547"/>
    <w:rsid w:val="001C004B"/>
    <w:rsid w:val="001C3D7C"/>
    <w:rsid w:val="001C3ECD"/>
    <w:rsid w:val="001C5D04"/>
    <w:rsid w:val="001C5FBB"/>
    <w:rsid w:val="001C7931"/>
    <w:rsid w:val="001C7AAA"/>
    <w:rsid w:val="001D0A34"/>
    <w:rsid w:val="001D0CD8"/>
    <w:rsid w:val="001D0E33"/>
    <w:rsid w:val="001D1194"/>
    <w:rsid w:val="001D1537"/>
    <w:rsid w:val="001D4C73"/>
    <w:rsid w:val="001D7986"/>
    <w:rsid w:val="001E1662"/>
    <w:rsid w:val="001E6DDD"/>
    <w:rsid w:val="001F1A27"/>
    <w:rsid w:val="001F481A"/>
    <w:rsid w:val="001F6992"/>
    <w:rsid w:val="001F6BB5"/>
    <w:rsid w:val="001F7A59"/>
    <w:rsid w:val="00200462"/>
    <w:rsid w:val="00200D7F"/>
    <w:rsid w:val="00201315"/>
    <w:rsid w:val="00210749"/>
    <w:rsid w:val="002132C9"/>
    <w:rsid w:val="00214696"/>
    <w:rsid w:val="00215078"/>
    <w:rsid w:val="00217E9D"/>
    <w:rsid w:val="00221686"/>
    <w:rsid w:val="0022329A"/>
    <w:rsid w:val="00231266"/>
    <w:rsid w:val="00231848"/>
    <w:rsid w:val="002338A7"/>
    <w:rsid w:val="00233DF5"/>
    <w:rsid w:val="0023513F"/>
    <w:rsid w:val="0024018C"/>
    <w:rsid w:val="0024138E"/>
    <w:rsid w:val="00243690"/>
    <w:rsid w:val="00243B2B"/>
    <w:rsid w:val="002475A5"/>
    <w:rsid w:val="00247ED7"/>
    <w:rsid w:val="0025068A"/>
    <w:rsid w:val="00256589"/>
    <w:rsid w:val="002602A3"/>
    <w:rsid w:val="0026109C"/>
    <w:rsid w:val="0026302C"/>
    <w:rsid w:val="002672DB"/>
    <w:rsid w:val="002700A0"/>
    <w:rsid w:val="002743C7"/>
    <w:rsid w:val="002758CE"/>
    <w:rsid w:val="00275ED1"/>
    <w:rsid w:val="00276869"/>
    <w:rsid w:val="00277420"/>
    <w:rsid w:val="002855DE"/>
    <w:rsid w:val="00290839"/>
    <w:rsid w:val="002927A5"/>
    <w:rsid w:val="00296C7B"/>
    <w:rsid w:val="002A4714"/>
    <w:rsid w:val="002A6439"/>
    <w:rsid w:val="002A6E4F"/>
    <w:rsid w:val="002B1E94"/>
    <w:rsid w:val="002B76B6"/>
    <w:rsid w:val="002C11A7"/>
    <w:rsid w:val="002C1BFB"/>
    <w:rsid w:val="002C57E6"/>
    <w:rsid w:val="002C64A6"/>
    <w:rsid w:val="002C6822"/>
    <w:rsid w:val="002C690A"/>
    <w:rsid w:val="002C690E"/>
    <w:rsid w:val="002C7CDA"/>
    <w:rsid w:val="002D3867"/>
    <w:rsid w:val="002D3E8B"/>
    <w:rsid w:val="002E1E81"/>
    <w:rsid w:val="002E32E2"/>
    <w:rsid w:val="002F046C"/>
    <w:rsid w:val="002F1B31"/>
    <w:rsid w:val="002F2CFD"/>
    <w:rsid w:val="002F4A48"/>
    <w:rsid w:val="002F56FB"/>
    <w:rsid w:val="002F5E1A"/>
    <w:rsid w:val="00300EED"/>
    <w:rsid w:val="00303409"/>
    <w:rsid w:val="003041EA"/>
    <w:rsid w:val="00306EEC"/>
    <w:rsid w:val="003110F1"/>
    <w:rsid w:val="003214C4"/>
    <w:rsid w:val="00322CDF"/>
    <w:rsid w:val="00322FBA"/>
    <w:rsid w:val="0032548E"/>
    <w:rsid w:val="00325AAC"/>
    <w:rsid w:val="00327B54"/>
    <w:rsid w:val="003327E1"/>
    <w:rsid w:val="0033529C"/>
    <w:rsid w:val="00336DEB"/>
    <w:rsid w:val="00336EF8"/>
    <w:rsid w:val="003400FD"/>
    <w:rsid w:val="0034151C"/>
    <w:rsid w:val="0034333C"/>
    <w:rsid w:val="003439F3"/>
    <w:rsid w:val="00343E0F"/>
    <w:rsid w:val="00346C50"/>
    <w:rsid w:val="00352390"/>
    <w:rsid w:val="00353F83"/>
    <w:rsid w:val="00355198"/>
    <w:rsid w:val="00357823"/>
    <w:rsid w:val="003602C9"/>
    <w:rsid w:val="00360DC9"/>
    <w:rsid w:val="003642F4"/>
    <w:rsid w:val="00365AF4"/>
    <w:rsid w:val="00365FE9"/>
    <w:rsid w:val="00376097"/>
    <w:rsid w:val="00377BBB"/>
    <w:rsid w:val="00380694"/>
    <w:rsid w:val="00381529"/>
    <w:rsid w:val="003824CF"/>
    <w:rsid w:val="0038636A"/>
    <w:rsid w:val="003865BA"/>
    <w:rsid w:val="003904D4"/>
    <w:rsid w:val="00391571"/>
    <w:rsid w:val="00391754"/>
    <w:rsid w:val="003921AC"/>
    <w:rsid w:val="00395338"/>
    <w:rsid w:val="003A101E"/>
    <w:rsid w:val="003A1CAA"/>
    <w:rsid w:val="003A3E02"/>
    <w:rsid w:val="003A4433"/>
    <w:rsid w:val="003A55DF"/>
    <w:rsid w:val="003A5A8B"/>
    <w:rsid w:val="003A748C"/>
    <w:rsid w:val="003B43AC"/>
    <w:rsid w:val="003B4EBC"/>
    <w:rsid w:val="003C3E34"/>
    <w:rsid w:val="003C56A3"/>
    <w:rsid w:val="003C59C0"/>
    <w:rsid w:val="003C5DAE"/>
    <w:rsid w:val="003C7719"/>
    <w:rsid w:val="003C7DBE"/>
    <w:rsid w:val="003C7FC7"/>
    <w:rsid w:val="003D2D8C"/>
    <w:rsid w:val="003D33B1"/>
    <w:rsid w:val="003D7163"/>
    <w:rsid w:val="003D7A43"/>
    <w:rsid w:val="003E3B13"/>
    <w:rsid w:val="003E3CAD"/>
    <w:rsid w:val="003F03F7"/>
    <w:rsid w:val="003F0E64"/>
    <w:rsid w:val="003F1349"/>
    <w:rsid w:val="003F177D"/>
    <w:rsid w:val="00400C2C"/>
    <w:rsid w:val="00401396"/>
    <w:rsid w:val="00401CAB"/>
    <w:rsid w:val="00405A94"/>
    <w:rsid w:val="00407D6B"/>
    <w:rsid w:val="00410548"/>
    <w:rsid w:val="00411CC0"/>
    <w:rsid w:val="00413876"/>
    <w:rsid w:val="00413AE7"/>
    <w:rsid w:val="00416CEA"/>
    <w:rsid w:val="0041787E"/>
    <w:rsid w:val="00423FA0"/>
    <w:rsid w:val="00425031"/>
    <w:rsid w:val="004263AD"/>
    <w:rsid w:val="0042663C"/>
    <w:rsid w:val="0042748F"/>
    <w:rsid w:val="0043043B"/>
    <w:rsid w:val="004312AA"/>
    <w:rsid w:val="00431A82"/>
    <w:rsid w:val="00434266"/>
    <w:rsid w:val="00436DD0"/>
    <w:rsid w:val="00441CEB"/>
    <w:rsid w:val="00445606"/>
    <w:rsid w:val="00450733"/>
    <w:rsid w:val="004539AC"/>
    <w:rsid w:val="004540AC"/>
    <w:rsid w:val="00454D75"/>
    <w:rsid w:val="0045516A"/>
    <w:rsid w:val="00455701"/>
    <w:rsid w:val="00461318"/>
    <w:rsid w:val="004614FF"/>
    <w:rsid w:val="004649E5"/>
    <w:rsid w:val="00467D5C"/>
    <w:rsid w:val="00471322"/>
    <w:rsid w:val="00471BC0"/>
    <w:rsid w:val="0047232F"/>
    <w:rsid w:val="004726B9"/>
    <w:rsid w:val="00475FB0"/>
    <w:rsid w:val="004760B6"/>
    <w:rsid w:val="00476F0C"/>
    <w:rsid w:val="00481AF6"/>
    <w:rsid w:val="00490D21"/>
    <w:rsid w:val="00491AE0"/>
    <w:rsid w:val="00492B60"/>
    <w:rsid w:val="004969CC"/>
    <w:rsid w:val="00496EB6"/>
    <w:rsid w:val="00497854"/>
    <w:rsid w:val="004A1B24"/>
    <w:rsid w:val="004A386D"/>
    <w:rsid w:val="004B0668"/>
    <w:rsid w:val="004C02FF"/>
    <w:rsid w:val="004C0E56"/>
    <w:rsid w:val="004C2DA3"/>
    <w:rsid w:val="004C340A"/>
    <w:rsid w:val="004C766C"/>
    <w:rsid w:val="004D172C"/>
    <w:rsid w:val="004D2523"/>
    <w:rsid w:val="004D5D62"/>
    <w:rsid w:val="004E63B3"/>
    <w:rsid w:val="004E74DF"/>
    <w:rsid w:val="004F4964"/>
    <w:rsid w:val="004F5F76"/>
    <w:rsid w:val="004F621A"/>
    <w:rsid w:val="00501BDB"/>
    <w:rsid w:val="005032BD"/>
    <w:rsid w:val="00505001"/>
    <w:rsid w:val="00505EDB"/>
    <w:rsid w:val="0050671D"/>
    <w:rsid w:val="00513ED3"/>
    <w:rsid w:val="00513EF3"/>
    <w:rsid w:val="00514F8B"/>
    <w:rsid w:val="0051537F"/>
    <w:rsid w:val="005157C9"/>
    <w:rsid w:val="00520177"/>
    <w:rsid w:val="00523E29"/>
    <w:rsid w:val="005259AF"/>
    <w:rsid w:val="005339DC"/>
    <w:rsid w:val="00533E12"/>
    <w:rsid w:val="0054172E"/>
    <w:rsid w:val="00546E48"/>
    <w:rsid w:val="00550EF2"/>
    <w:rsid w:val="00551CFE"/>
    <w:rsid w:val="00552A1E"/>
    <w:rsid w:val="00552CF7"/>
    <w:rsid w:val="00553AEC"/>
    <w:rsid w:val="00554B6F"/>
    <w:rsid w:val="005555B0"/>
    <w:rsid w:val="005561C6"/>
    <w:rsid w:val="005570DF"/>
    <w:rsid w:val="00560036"/>
    <w:rsid w:val="00560B0B"/>
    <w:rsid w:val="00563F5C"/>
    <w:rsid w:val="00564B68"/>
    <w:rsid w:val="00565100"/>
    <w:rsid w:val="005664FA"/>
    <w:rsid w:val="0056704E"/>
    <w:rsid w:val="00570B63"/>
    <w:rsid w:val="005735B4"/>
    <w:rsid w:val="00574A39"/>
    <w:rsid w:val="00574DCC"/>
    <w:rsid w:val="0057518C"/>
    <w:rsid w:val="00575E67"/>
    <w:rsid w:val="00580319"/>
    <w:rsid w:val="0058053D"/>
    <w:rsid w:val="0058361A"/>
    <w:rsid w:val="0059101E"/>
    <w:rsid w:val="0059225A"/>
    <w:rsid w:val="005922DF"/>
    <w:rsid w:val="00593AB9"/>
    <w:rsid w:val="00597EB6"/>
    <w:rsid w:val="005A2137"/>
    <w:rsid w:val="005A2685"/>
    <w:rsid w:val="005A2C8C"/>
    <w:rsid w:val="005A503C"/>
    <w:rsid w:val="005A5AD2"/>
    <w:rsid w:val="005B0104"/>
    <w:rsid w:val="005B74E7"/>
    <w:rsid w:val="005C11D3"/>
    <w:rsid w:val="005C1C12"/>
    <w:rsid w:val="005C3D41"/>
    <w:rsid w:val="005C4A09"/>
    <w:rsid w:val="005C5464"/>
    <w:rsid w:val="005C727E"/>
    <w:rsid w:val="005D1123"/>
    <w:rsid w:val="005D471A"/>
    <w:rsid w:val="005D7D71"/>
    <w:rsid w:val="005E62A6"/>
    <w:rsid w:val="005F4958"/>
    <w:rsid w:val="005F67D8"/>
    <w:rsid w:val="005F67E8"/>
    <w:rsid w:val="00600BC1"/>
    <w:rsid w:val="006028C2"/>
    <w:rsid w:val="00602AEC"/>
    <w:rsid w:val="00604535"/>
    <w:rsid w:val="00604B30"/>
    <w:rsid w:val="006114F4"/>
    <w:rsid w:val="00612DAA"/>
    <w:rsid w:val="0061368C"/>
    <w:rsid w:val="00613EC8"/>
    <w:rsid w:val="00615292"/>
    <w:rsid w:val="00615F7B"/>
    <w:rsid w:val="006173FF"/>
    <w:rsid w:val="00617A7E"/>
    <w:rsid w:val="006220A1"/>
    <w:rsid w:val="006239D6"/>
    <w:rsid w:val="006245CF"/>
    <w:rsid w:val="0062551E"/>
    <w:rsid w:val="006259BB"/>
    <w:rsid w:val="00627D60"/>
    <w:rsid w:val="00631BE1"/>
    <w:rsid w:val="00632088"/>
    <w:rsid w:val="006337E1"/>
    <w:rsid w:val="006339C2"/>
    <w:rsid w:val="00634B17"/>
    <w:rsid w:val="00637B90"/>
    <w:rsid w:val="00637CC7"/>
    <w:rsid w:val="006466F0"/>
    <w:rsid w:val="00646870"/>
    <w:rsid w:val="00646A6B"/>
    <w:rsid w:val="00646DA8"/>
    <w:rsid w:val="006506B8"/>
    <w:rsid w:val="00651DD8"/>
    <w:rsid w:val="00653A44"/>
    <w:rsid w:val="00656102"/>
    <w:rsid w:val="00664D86"/>
    <w:rsid w:val="006656F4"/>
    <w:rsid w:val="00667729"/>
    <w:rsid w:val="00670737"/>
    <w:rsid w:val="0067307D"/>
    <w:rsid w:val="00673561"/>
    <w:rsid w:val="006744DA"/>
    <w:rsid w:val="00675237"/>
    <w:rsid w:val="00675F8F"/>
    <w:rsid w:val="00676D08"/>
    <w:rsid w:val="00681F96"/>
    <w:rsid w:val="00684CBD"/>
    <w:rsid w:val="00687B4B"/>
    <w:rsid w:val="00687B75"/>
    <w:rsid w:val="00687ECB"/>
    <w:rsid w:val="00690EB0"/>
    <w:rsid w:val="00691ED1"/>
    <w:rsid w:val="00693487"/>
    <w:rsid w:val="00694121"/>
    <w:rsid w:val="00694985"/>
    <w:rsid w:val="00695A18"/>
    <w:rsid w:val="006A2781"/>
    <w:rsid w:val="006A5466"/>
    <w:rsid w:val="006A5AA3"/>
    <w:rsid w:val="006A5C77"/>
    <w:rsid w:val="006B53F6"/>
    <w:rsid w:val="006B7FD0"/>
    <w:rsid w:val="006C0756"/>
    <w:rsid w:val="006C0CBD"/>
    <w:rsid w:val="006C2955"/>
    <w:rsid w:val="006C460C"/>
    <w:rsid w:val="006C5C35"/>
    <w:rsid w:val="006C6D52"/>
    <w:rsid w:val="006D1183"/>
    <w:rsid w:val="006D4D2E"/>
    <w:rsid w:val="006E1125"/>
    <w:rsid w:val="006E1854"/>
    <w:rsid w:val="006E1A1E"/>
    <w:rsid w:val="006E3F18"/>
    <w:rsid w:val="006E4B03"/>
    <w:rsid w:val="006E4B52"/>
    <w:rsid w:val="006E5BF6"/>
    <w:rsid w:val="006F2256"/>
    <w:rsid w:val="006F2456"/>
    <w:rsid w:val="006F25B4"/>
    <w:rsid w:val="006F32D8"/>
    <w:rsid w:val="006F501C"/>
    <w:rsid w:val="00704E79"/>
    <w:rsid w:val="007050AC"/>
    <w:rsid w:val="00705F55"/>
    <w:rsid w:val="00707D39"/>
    <w:rsid w:val="007112BC"/>
    <w:rsid w:val="00715B1C"/>
    <w:rsid w:val="0071683E"/>
    <w:rsid w:val="00716A9A"/>
    <w:rsid w:val="00717830"/>
    <w:rsid w:val="00717AD0"/>
    <w:rsid w:val="00720DA8"/>
    <w:rsid w:val="00721AEF"/>
    <w:rsid w:val="007300A1"/>
    <w:rsid w:val="00732C6C"/>
    <w:rsid w:val="00732D0F"/>
    <w:rsid w:val="007345CE"/>
    <w:rsid w:val="00735B28"/>
    <w:rsid w:val="00735DC1"/>
    <w:rsid w:val="00737E80"/>
    <w:rsid w:val="0074007D"/>
    <w:rsid w:val="00741012"/>
    <w:rsid w:val="007410CE"/>
    <w:rsid w:val="00744214"/>
    <w:rsid w:val="00746A8A"/>
    <w:rsid w:val="00751549"/>
    <w:rsid w:val="0075406B"/>
    <w:rsid w:val="00755AE2"/>
    <w:rsid w:val="00760760"/>
    <w:rsid w:val="007613CA"/>
    <w:rsid w:val="00762D1E"/>
    <w:rsid w:val="00766A98"/>
    <w:rsid w:val="00767BB5"/>
    <w:rsid w:val="007708BD"/>
    <w:rsid w:val="007731CC"/>
    <w:rsid w:val="00774B9E"/>
    <w:rsid w:val="00776273"/>
    <w:rsid w:val="00776405"/>
    <w:rsid w:val="00777A65"/>
    <w:rsid w:val="0078000F"/>
    <w:rsid w:val="0078246D"/>
    <w:rsid w:val="00792BC1"/>
    <w:rsid w:val="007949F6"/>
    <w:rsid w:val="007974E3"/>
    <w:rsid w:val="007A2454"/>
    <w:rsid w:val="007A372B"/>
    <w:rsid w:val="007A5DEE"/>
    <w:rsid w:val="007B343D"/>
    <w:rsid w:val="007B42D6"/>
    <w:rsid w:val="007B4EB8"/>
    <w:rsid w:val="007B5339"/>
    <w:rsid w:val="007B53D8"/>
    <w:rsid w:val="007C098F"/>
    <w:rsid w:val="007C14FC"/>
    <w:rsid w:val="007C2E6E"/>
    <w:rsid w:val="007C36E1"/>
    <w:rsid w:val="007C3B41"/>
    <w:rsid w:val="007C73D6"/>
    <w:rsid w:val="007D1110"/>
    <w:rsid w:val="007D4189"/>
    <w:rsid w:val="007E12CD"/>
    <w:rsid w:val="007E169A"/>
    <w:rsid w:val="007E2778"/>
    <w:rsid w:val="007E3A07"/>
    <w:rsid w:val="007E4071"/>
    <w:rsid w:val="007E54A7"/>
    <w:rsid w:val="007E699C"/>
    <w:rsid w:val="007E7C9E"/>
    <w:rsid w:val="007F08BF"/>
    <w:rsid w:val="007F15DC"/>
    <w:rsid w:val="007F161C"/>
    <w:rsid w:val="007F1C45"/>
    <w:rsid w:val="007F3010"/>
    <w:rsid w:val="007F69FE"/>
    <w:rsid w:val="007F6D2A"/>
    <w:rsid w:val="007F6EB6"/>
    <w:rsid w:val="00800463"/>
    <w:rsid w:val="00801D94"/>
    <w:rsid w:val="00803302"/>
    <w:rsid w:val="00805491"/>
    <w:rsid w:val="008056E2"/>
    <w:rsid w:val="0081013D"/>
    <w:rsid w:val="00811059"/>
    <w:rsid w:val="008139F2"/>
    <w:rsid w:val="00813F15"/>
    <w:rsid w:val="008155B6"/>
    <w:rsid w:val="008156F8"/>
    <w:rsid w:val="00816266"/>
    <w:rsid w:val="0082106E"/>
    <w:rsid w:val="00821887"/>
    <w:rsid w:val="0082295D"/>
    <w:rsid w:val="008246B1"/>
    <w:rsid w:val="008254F5"/>
    <w:rsid w:val="00830EBD"/>
    <w:rsid w:val="00831CDB"/>
    <w:rsid w:val="00834C91"/>
    <w:rsid w:val="008360BC"/>
    <w:rsid w:val="00836599"/>
    <w:rsid w:val="0083690E"/>
    <w:rsid w:val="008378F9"/>
    <w:rsid w:val="00840E5A"/>
    <w:rsid w:val="00840F6B"/>
    <w:rsid w:val="008410F8"/>
    <w:rsid w:val="00842DD4"/>
    <w:rsid w:val="0084521C"/>
    <w:rsid w:val="0085031B"/>
    <w:rsid w:val="008550BB"/>
    <w:rsid w:val="00855C2D"/>
    <w:rsid w:val="008571EB"/>
    <w:rsid w:val="00862DA6"/>
    <w:rsid w:val="008630A8"/>
    <w:rsid w:val="008639D6"/>
    <w:rsid w:val="008673AB"/>
    <w:rsid w:val="0087185F"/>
    <w:rsid w:val="00871A6B"/>
    <w:rsid w:val="00873F38"/>
    <w:rsid w:val="00874D46"/>
    <w:rsid w:val="0087673F"/>
    <w:rsid w:val="00880162"/>
    <w:rsid w:val="008845C6"/>
    <w:rsid w:val="008863A4"/>
    <w:rsid w:val="008863D9"/>
    <w:rsid w:val="00886507"/>
    <w:rsid w:val="00891FAC"/>
    <w:rsid w:val="00892906"/>
    <w:rsid w:val="00892C79"/>
    <w:rsid w:val="008973C3"/>
    <w:rsid w:val="008A12C4"/>
    <w:rsid w:val="008A1FCD"/>
    <w:rsid w:val="008A37F7"/>
    <w:rsid w:val="008A4DD9"/>
    <w:rsid w:val="008A5058"/>
    <w:rsid w:val="008A50FF"/>
    <w:rsid w:val="008B0298"/>
    <w:rsid w:val="008B2B63"/>
    <w:rsid w:val="008B33C8"/>
    <w:rsid w:val="008B6874"/>
    <w:rsid w:val="008B70D8"/>
    <w:rsid w:val="008D04CE"/>
    <w:rsid w:val="008D2591"/>
    <w:rsid w:val="008D3ABA"/>
    <w:rsid w:val="008D3F22"/>
    <w:rsid w:val="008D654F"/>
    <w:rsid w:val="008E099A"/>
    <w:rsid w:val="008E1431"/>
    <w:rsid w:val="008E47C1"/>
    <w:rsid w:val="008E5285"/>
    <w:rsid w:val="008E60AE"/>
    <w:rsid w:val="008E6EE7"/>
    <w:rsid w:val="008E6F23"/>
    <w:rsid w:val="008E7332"/>
    <w:rsid w:val="008E7706"/>
    <w:rsid w:val="008F0E0D"/>
    <w:rsid w:val="008F1F0E"/>
    <w:rsid w:val="008F2458"/>
    <w:rsid w:val="008F2FB5"/>
    <w:rsid w:val="008F4269"/>
    <w:rsid w:val="008F6396"/>
    <w:rsid w:val="00904FBE"/>
    <w:rsid w:val="00913901"/>
    <w:rsid w:val="00920C43"/>
    <w:rsid w:val="00923421"/>
    <w:rsid w:val="009243AC"/>
    <w:rsid w:val="00933329"/>
    <w:rsid w:val="00933C9B"/>
    <w:rsid w:val="00936315"/>
    <w:rsid w:val="0093727E"/>
    <w:rsid w:val="00941E5A"/>
    <w:rsid w:val="00942105"/>
    <w:rsid w:val="00947774"/>
    <w:rsid w:val="00950D4F"/>
    <w:rsid w:val="00950F8B"/>
    <w:rsid w:val="00951198"/>
    <w:rsid w:val="00952912"/>
    <w:rsid w:val="00955D2F"/>
    <w:rsid w:val="009568FF"/>
    <w:rsid w:val="00960A14"/>
    <w:rsid w:val="00961136"/>
    <w:rsid w:val="00961670"/>
    <w:rsid w:val="009623AF"/>
    <w:rsid w:val="009651FD"/>
    <w:rsid w:val="00965BB8"/>
    <w:rsid w:val="00967D6D"/>
    <w:rsid w:val="00970B3D"/>
    <w:rsid w:val="00972048"/>
    <w:rsid w:val="00975D3F"/>
    <w:rsid w:val="00976D58"/>
    <w:rsid w:val="009816F0"/>
    <w:rsid w:val="00986046"/>
    <w:rsid w:val="00986590"/>
    <w:rsid w:val="009871C0"/>
    <w:rsid w:val="00987CBD"/>
    <w:rsid w:val="00993B1A"/>
    <w:rsid w:val="00993F5C"/>
    <w:rsid w:val="00994A51"/>
    <w:rsid w:val="009962B9"/>
    <w:rsid w:val="009A2FC4"/>
    <w:rsid w:val="009A3BA1"/>
    <w:rsid w:val="009A60CC"/>
    <w:rsid w:val="009B1DDD"/>
    <w:rsid w:val="009B62E0"/>
    <w:rsid w:val="009B6567"/>
    <w:rsid w:val="009B6DBF"/>
    <w:rsid w:val="009C118D"/>
    <w:rsid w:val="009C4D63"/>
    <w:rsid w:val="009C54F2"/>
    <w:rsid w:val="009C5F4A"/>
    <w:rsid w:val="009C7864"/>
    <w:rsid w:val="009C7870"/>
    <w:rsid w:val="009C7A11"/>
    <w:rsid w:val="009D12A9"/>
    <w:rsid w:val="009D3D0F"/>
    <w:rsid w:val="009D4C58"/>
    <w:rsid w:val="009D538E"/>
    <w:rsid w:val="009E107B"/>
    <w:rsid w:val="009E1DE6"/>
    <w:rsid w:val="009E7052"/>
    <w:rsid w:val="009F0761"/>
    <w:rsid w:val="009F33A0"/>
    <w:rsid w:val="009F6DA2"/>
    <w:rsid w:val="00A0419B"/>
    <w:rsid w:val="00A044FE"/>
    <w:rsid w:val="00A04990"/>
    <w:rsid w:val="00A05198"/>
    <w:rsid w:val="00A06266"/>
    <w:rsid w:val="00A0739B"/>
    <w:rsid w:val="00A1154F"/>
    <w:rsid w:val="00A15279"/>
    <w:rsid w:val="00A160D1"/>
    <w:rsid w:val="00A16BD1"/>
    <w:rsid w:val="00A22F68"/>
    <w:rsid w:val="00A31F21"/>
    <w:rsid w:val="00A3366D"/>
    <w:rsid w:val="00A363AE"/>
    <w:rsid w:val="00A3669C"/>
    <w:rsid w:val="00A47490"/>
    <w:rsid w:val="00A5047C"/>
    <w:rsid w:val="00A51252"/>
    <w:rsid w:val="00A512CD"/>
    <w:rsid w:val="00A5628A"/>
    <w:rsid w:val="00A616EE"/>
    <w:rsid w:val="00A654BF"/>
    <w:rsid w:val="00A66274"/>
    <w:rsid w:val="00A723A1"/>
    <w:rsid w:val="00A725EF"/>
    <w:rsid w:val="00A73B4F"/>
    <w:rsid w:val="00A74515"/>
    <w:rsid w:val="00A74C1C"/>
    <w:rsid w:val="00A75D70"/>
    <w:rsid w:val="00A76EF8"/>
    <w:rsid w:val="00A77B6A"/>
    <w:rsid w:val="00A8027B"/>
    <w:rsid w:val="00A83805"/>
    <w:rsid w:val="00A83C04"/>
    <w:rsid w:val="00A86C91"/>
    <w:rsid w:val="00A938F5"/>
    <w:rsid w:val="00A940AE"/>
    <w:rsid w:val="00A94CC7"/>
    <w:rsid w:val="00A961E4"/>
    <w:rsid w:val="00AA16BC"/>
    <w:rsid w:val="00AA2E74"/>
    <w:rsid w:val="00AA7548"/>
    <w:rsid w:val="00AA796A"/>
    <w:rsid w:val="00AB1B06"/>
    <w:rsid w:val="00AB66BA"/>
    <w:rsid w:val="00AC10CB"/>
    <w:rsid w:val="00AC4B32"/>
    <w:rsid w:val="00AC57E6"/>
    <w:rsid w:val="00AD1CDC"/>
    <w:rsid w:val="00AD207F"/>
    <w:rsid w:val="00AD4F23"/>
    <w:rsid w:val="00AD6ACD"/>
    <w:rsid w:val="00AE2EC9"/>
    <w:rsid w:val="00AE6244"/>
    <w:rsid w:val="00AE7C05"/>
    <w:rsid w:val="00AF117A"/>
    <w:rsid w:val="00AF19B4"/>
    <w:rsid w:val="00AF2DAB"/>
    <w:rsid w:val="00AF3C07"/>
    <w:rsid w:val="00AF72A3"/>
    <w:rsid w:val="00B000A0"/>
    <w:rsid w:val="00B0538F"/>
    <w:rsid w:val="00B05D6A"/>
    <w:rsid w:val="00B06380"/>
    <w:rsid w:val="00B144DD"/>
    <w:rsid w:val="00B15278"/>
    <w:rsid w:val="00B163EB"/>
    <w:rsid w:val="00B16A76"/>
    <w:rsid w:val="00B17C34"/>
    <w:rsid w:val="00B17CF0"/>
    <w:rsid w:val="00B25065"/>
    <w:rsid w:val="00B30AFB"/>
    <w:rsid w:val="00B31892"/>
    <w:rsid w:val="00B35364"/>
    <w:rsid w:val="00B3599B"/>
    <w:rsid w:val="00B414A8"/>
    <w:rsid w:val="00B41A4F"/>
    <w:rsid w:val="00B43EF1"/>
    <w:rsid w:val="00B4699A"/>
    <w:rsid w:val="00B46C9D"/>
    <w:rsid w:val="00B46E81"/>
    <w:rsid w:val="00B46F01"/>
    <w:rsid w:val="00B5400E"/>
    <w:rsid w:val="00B54C4D"/>
    <w:rsid w:val="00B56655"/>
    <w:rsid w:val="00B56AFB"/>
    <w:rsid w:val="00B60C6D"/>
    <w:rsid w:val="00B60C71"/>
    <w:rsid w:val="00B6124D"/>
    <w:rsid w:val="00B66CA0"/>
    <w:rsid w:val="00B741FE"/>
    <w:rsid w:val="00B74DFE"/>
    <w:rsid w:val="00B808AA"/>
    <w:rsid w:val="00B8193B"/>
    <w:rsid w:val="00B83881"/>
    <w:rsid w:val="00B84382"/>
    <w:rsid w:val="00B85936"/>
    <w:rsid w:val="00B8773B"/>
    <w:rsid w:val="00B90772"/>
    <w:rsid w:val="00B91365"/>
    <w:rsid w:val="00B91CAF"/>
    <w:rsid w:val="00B923D5"/>
    <w:rsid w:val="00B93DC1"/>
    <w:rsid w:val="00B97EA3"/>
    <w:rsid w:val="00BA1658"/>
    <w:rsid w:val="00BA3FCD"/>
    <w:rsid w:val="00BB2E80"/>
    <w:rsid w:val="00BB3674"/>
    <w:rsid w:val="00BB3BFC"/>
    <w:rsid w:val="00BB6444"/>
    <w:rsid w:val="00BB6994"/>
    <w:rsid w:val="00BC005B"/>
    <w:rsid w:val="00BC0E29"/>
    <w:rsid w:val="00BC3689"/>
    <w:rsid w:val="00BC4620"/>
    <w:rsid w:val="00BC7BEA"/>
    <w:rsid w:val="00BD0547"/>
    <w:rsid w:val="00BD766F"/>
    <w:rsid w:val="00BD7E7A"/>
    <w:rsid w:val="00BE1C82"/>
    <w:rsid w:val="00BE4557"/>
    <w:rsid w:val="00BF027B"/>
    <w:rsid w:val="00BF0C12"/>
    <w:rsid w:val="00BF23B6"/>
    <w:rsid w:val="00BF3611"/>
    <w:rsid w:val="00BF3845"/>
    <w:rsid w:val="00BF417A"/>
    <w:rsid w:val="00BF4CAC"/>
    <w:rsid w:val="00BF5C33"/>
    <w:rsid w:val="00C01EA3"/>
    <w:rsid w:val="00C1119D"/>
    <w:rsid w:val="00C1464A"/>
    <w:rsid w:val="00C20CA9"/>
    <w:rsid w:val="00C2108F"/>
    <w:rsid w:val="00C234A1"/>
    <w:rsid w:val="00C304B5"/>
    <w:rsid w:val="00C324A6"/>
    <w:rsid w:val="00C40086"/>
    <w:rsid w:val="00C4135F"/>
    <w:rsid w:val="00C505B9"/>
    <w:rsid w:val="00C50898"/>
    <w:rsid w:val="00C5181F"/>
    <w:rsid w:val="00C535E6"/>
    <w:rsid w:val="00C568FC"/>
    <w:rsid w:val="00C57AF8"/>
    <w:rsid w:val="00C620BC"/>
    <w:rsid w:val="00C624F1"/>
    <w:rsid w:val="00C626F6"/>
    <w:rsid w:val="00C63D33"/>
    <w:rsid w:val="00C64240"/>
    <w:rsid w:val="00C72661"/>
    <w:rsid w:val="00C72CCE"/>
    <w:rsid w:val="00C73DD4"/>
    <w:rsid w:val="00C819CD"/>
    <w:rsid w:val="00C820C5"/>
    <w:rsid w:val="00C8227D"/>
    <w:rsid w:val="00C823B7"/>
    <w:rsid w:val="00C84A7C"/>
    <w:rsid w:val="00C870C9"/>
    <w:rsid w:val="00C904B8"/>
    <w:rsid w:val="00C942B9"/>
    <w:rsid w:val="00C949AB"/>
    <w:rsid w:val="00C9528D"/>
    <w:rsid w:val="00CA7A1B"/>
    <w:rsid w:val="00CB041A"/>
    <w:rsid w:val="00CB4A19"/>
    <w:rsid w:val="00CB5D4F"/>
    <w:rsid w:val="00CC1DAA"/>
    <w:rsid w:val="00CC3E17"/>
    <w:rsid w:val="00CC3F75"/>
    <w:rsid w:val="00CC60D2"/>
    <w:rsid w:val="00CC68F5"/>
    <w:rsid w:val="00CD0705"/>
    <w:rsid w:val="00CD0A48"/>
    <w:rsid w:val="00CD0EC2"/>
    <w:rsid w:val="00CD3027"/>
    <w:rsid w:val="00CD3091"/>
    <w:rsid w:val="00CD33A1"/>
    <w:rsid w:val="00CD3AD6"/>
    <w:rsid w:val="00CD477A"/>
    <w:rsid w:val="00CE50B9"/>
    <w:rsid w:val="00CF007A"/>
    <w:rsid w:val="00CF028A"/>
    <w:rsid w:val="00CF130D"/>
    <w:rsid w:val="00CF187D"/>
    <w:rsid w:val="00CF255A"/>
    <w:rsid w:val="00D01ADD"/>
    <w:rsid w:val="00D01C6A"/>
    <w:rsid w:val="00D033ED"/>
    <w:rsid w:val="00D055D8"/>
    <w:rsid w:val="00D0584C"/>
    <w:rsid w:val="00D058C0"/>
    <w:rsid w:val="00D0597D"/>
    <w:rsid w:val="00D0727C"/>
    <w:rsid w:val="00D073D5"/>
    <w:rsid w:val="00D07C93"/>
    <w:rsid w:val="00D104DB"/>
    <w:rsid w:val="00D10B6C"/>
    <w:rsid w:val="00D12BA1"/>
    <w:rsid w:val="00D13AD7"/>
    <w:rsid w:val="00D13BE7"/>
    <w:rsid w:val="00D17F62"/>
    <w:rsid w:val="00D2009F"/>
    <w:rsid w:val="00D2340E"/>
    <w:rsid w:val="00D2576D"/>
    <w:rsid w:val="00D2616B"/>
    <w:rsid w:val="00D34A1B"/>
    <w:rsid w:val="00D358F0"/>
    <w:rsid w:val="00D37C39"/>
    <w:rsid w:val="00D40648"/>
    <w:rsid w:val="00D409A3"/>
    <w:rsid w:val="00D419F3"/>
    <w:rsid w:val="00D42E65"/>
    <w:rsid w:val="00D43D67"/>
    <w:rsid w:val="00D53274"/>
    <w:rsid w:val="00D537B5"/>
    <w:rsid w:val="00D54635"/>
    <w:rsid w:val="00D54D2D"/>
    <w:rsid w:val="00D57B7F"/>
    <w:rsid w:val="00D57E9F"/>
    <w:rsid w:val="00D6067F"/>
    <w:rsid w:val="00D612EF"/>
    <w:rsid w:val="00D6199E"/>
    <w:rsid w:val="00D635E6"/>
    <w:rsid w:val="00D67DA8"/>
    <w:rsid w:val="00D70BED"/>
    <w:rsid w:val="00D73F96"/>
    <w:rsid w:val="00D75ACA"/>
    <w:rsid w:val="00D802BF"/>
    <w:rsid w:val="00D83399"/>
    <w:rsid w:val="00D8359D"/>
    <w:rsid w:val="00D84579"/>
    <w:rsid w:val="00D84F2F"/>
    <w:rsid w:val="00D86E51"/>
    <w:rsid w:val="00D87DA8"/>
    <w:rsid w:val="00D9174E"/>
    <w:rsid w:val="00D97E7D"/>
    <w:rsid w:val="00DA1233"/>
    <w:rsid w:val="00DA230D"/>
    <w:rsid w:val="00DA58BD"/>
    <w:rsid w:val="00DB0217"/>
    <w:rsid w:val="00DB0ED2"/>
    <w:rsid w:val="00DB3253"/>
    <w:rsid w:val="00DB608B"/>
    <w:rsid w:val="00DC1655"/>
    <w:rsid w:val="00DC5178"/>
    <w:rsid w:val="00DC6FB4"/>
    <w:rsid w:val="00DC79FD"/>
    <w:rsid w:val="00DD2516"/>
    <w:rsid w:val="00DD61C5"/>
    <w:rsid w:val="00DE013B"/>
    <w:rsid w:val="00DE0D2A"/>
    <w:rsid w:val="00DE1291"/>
    <w:rsid w:val="00DE25A9"/>
    <w:rsid w:val="00DE2A94"/>
    <w:rsid w:val="00DE6DA8"/>
    <w:rsid w:val="00DF0EC6"/>
    <w:rsid w:val="00DF230D"/>
    <w:rsid w:val="00DF2C22"/>
    <w:rsid w:val="00DF77D8"/>
    <w:rsid w:val="00E00ABB"/>
    <w:rsid w:val="00E14F5C"/>
    <w:rsid w:val="00E1551B"/>
    <w:rsid w:val="00E158C7"/>
    <w:rsid w:val="00E16AF7"/>
    <w:rsid w:val="00E17729"/>
    <w:rsid w:val="00E21889"/>
    <w:rsid w:val="00E21D64"/>
    <w:rsid w:val="00E22476"/>
    <w:rsid w:val="00E23E0B"/>
    <w:rsid w:val="00E23FE8"/>
    <w:rsid w:val="00E31283"/>
    <w:rsid w:val="00E36C6E"/>
    <w:rsid w:val="00E4234A"/>
    <w:rsid w:val="00E44771"/>
    <w:rsid w:val="00E454FD"/>
    <w:rsid w:val="00E4747C"/>
    <w:rsid w:val="00E5468F"/>
    <w:rsid w:val="00E55F42"/>
    <w:rsid w:val="00E6168A"/>
    <w:rsid w:val="00E6362C"/>
    <w:rsid w:val="00E63A98"/>
    <w:rsid w:val="00E660FD"/>
    <w:rsid w:val="00E67986"/>
    <w:rsid w:val="00E67B6D"/>
    <w:rsid w:val="00E7027D"/>
    <w:rsid w:val="00E714AE"/>
    <w:rsid w:val="00E75BD0"/>
    <w:rsid w:val="00E81CCA"/>
    <w:rsid w:val="00E8340C"/>
    <w:rsid w:val="00E83537"/>
    <w:rsid w:val="00E9065C"/>
    <w:rsid w:val="00E90B8E"/>
    <w:rsid w:val="00E91B9D"/>
    <w:rsid w:val="00E95479"/>
    <w:rsid w:val="00E961D5"/>
    <w:rsid w:val="00E96620"/>
    <w:rsid w:val="00E96F93"/>
    <w:rsid w:val="00EA1AA5"/>
    <w:rsid w:val="00EA3D81"/>
    <w:rsid w:val="00EB001C"/>
    <w:rsid w:val="00EB3AA5"/>
    <w:rsid w:val="00EB47CB"/>
    <w:rsid w:val="00EB4A3A"/>
    <w:rsid w:val="00EB4B3F"/>
    <w:rsid w:val="00EB5E73"/>
    <w:rsid w:val="00EB7C6E"/>
    <w:rsid w:val="00EC338A"/>
    <w:rsid w:val="00EC543D"/>
    <w:rsid w:val="00EC5AE3"/>
    <w:rsid w:val="00ED160D"/>
    <w:rsid w:val="00ED606C"/>
    <w:rsid w:val="00ED6116"/>
    <w:rsid w:val="00EE264F"/>
    <w:rsid w:val="00EE3089"/>
    <w:rsid w:val="00EE325D"/>
    <w:rsid w:val="00EF616F"/>
    <w:rsid w:val="00EF6E10"/>
    <w:rsid w:val="00F0001A"/>
    <w:rsid w:val="00F0077B"/>
    <w:rsid w:val="00F066EC"/>
    <w:rsid w:val="00F127D7"/>
    <w:rsid w:val="00F131E9"/>
    <w:rsid w:val="00F16319"/>
    <w:rsid w:val="00F169B3"/>
    <w:rsid w:val="00F177D1"/>
    <w:rsid w:val="00F17CA4"/>
    <w:rsid w:val="00F203D6"/>
    <w:rsid w:val="00F22910"/>
    <w:rsid w:val="00F23F2C"/>
    <w:rsid w:val="00F24260"/>
    <w:rsid w:val="00F24B40"/>
    <w:rsid w:val="00F2641C"/>
    <w:rsid w:val="00F279A1"/>
    <w:rsid w:val="00F30629"/>
    <w:rsid w:val="00F30850"/>
    <w:rsid w:val="00F31BCA"/>
    <w:rsid w:val="00F3248B"/>
    <w:rsid w:val="00F33E73"/>
    <w:rsid w:val="00F36B0C"/>
    <w:rsid w:val="00F426DC"/>
    <w:rsid w:val="00F43F79"/>
    <w:rsid w:val="00F45A68"/>
    <w:rsid w:val="00F468E4"/>
    <w:rsid w:val="00F56AED"/>
    <w:rsid w:val="00F574CF"/>
    <w:rsid w:val="00F63E63"/>
    <w:rsid w:val="00F64CAB"/>
    <w:rsid w:val="00F67C69"/>
    <w:rsid w:val="00F709DA"/>
    <w:rsid w:val="00F70C4B"/>
    <w:rsid w:val="00F72319"/>
    <w:rsid w:val="00F72D78"/>
    <w:rsid w:val="00F74264"/>
    <w:rsid w:val="00F817A3"/>
    <w:rsid w:val="00F81E51"/>
    <w:rsid w:val="00F843FC"/>
    <w:rsid w:val="00F86BF5"/>
    <w:rsid w:val="00F90D47"/>
    <w:rsid w:val="00F92009"/>
    <w:rsid w:val="00F92443"/>
    <w:rsid w:val="00F94F15"/>
    <w:rsid w:val="00F964E6"/>
    <w:rsid w:val="00FA00D0"/>
    <w:rsid w:val="00FA08DB"/>
    <w:rsid w:val="00FA666A"/>
    <w:rsid w:val="00FB16CE"/>
    <w:rsid w:val="00FB185D"/>
    <w:rsid w:val="00FB1AE0"/>
    <w:rsid w:val="00FB27A2"/>
    <w:rsid w:val="00FB64FC"/>
    <w:rsid w:val="00FB7FA3"/>
    <w:rsid w:val="00FC02AA"/>
    <w:rsid w:val="00FC0710"/>
    <w:rsid w:val="00FC11A3"/>
    <w:rsid w:val="00FC37F1"/>
    <w:rsid w:val="00FC3B65"/>
    <w:rsid w:val="00FC6393"/>
    <w:rsid w:val="00FC7119"/>
    <w:rsid w:val="00FD031A"/>
    <w:rsid w:val="00FD0D1A"/>
    <w:rsid w:val="00FD146C"/>
    <w:rsid w:val="00FE0957"/>
    <w:rsid w:val="00FE0B61"/>
    <w:rsid w:val="00FE164A"/>
    <w:rsid w:val="00FE2587"/>
    <w:rsid w:val="00FE488E"/>
    <w:rsid w:val="00FE6E6F"/>
    <w:rsid w:val="00FE704B"/>
    <w:rsid w:val="00FE7A9F"/>
    <w:rsid w:val="00FF55F4"/>
    <w:rsid w:val="00FF6650"/>
    <w:rsid w:val="00FF689A"/>
    <w:rsid w:val="0105486B"/>
    <w:rsid w:val="01073433"/>
    <w:rsid w:val="01083A4A"/>
    <w:rsid w:val="010E3E5A"/>
    <w:rsid w:val="01124C00"/>
    <w:rsid w:val="01140D9F"/>
    <w:rsid w:val="011C7EF1"/>
    <w:rsid w:val="012B3541"/>
    <w:rsid w:val="012E4A08"/>
    <w:rsid w:val="01302FC0"/>
    <w:rsid w:val="01375C03"/>
    <w:rsid w:val="013C36B5"/>
    <w:rsid w:val="0148521E"/>
    <w:rsid w:val="014C4BD9"/>
    <w:rsid w:val="014F2378"/>
    <w:rsid w:val="01536F74"/>
    <w:rsid w:val="0154248C"/>
    <w:rsid w:val="015964A5"/>
    <w:rsid w:val="01597783"/>
    <w:rsid w:val="015A6DDD"/>
    <w:rsid w:val="015B2962"/>
    <w:rsid w:val="016219AD"/>
    <w:rsid w:val="016A32F3"/>
    <w:rsid w:val="01733B0B"/>
    <w:rsid w:val="01762E4F"/>
    <w:rsid w:val="01790628"/>
    <w:rsid w:val="01811E04"/>
    <w:rsid w:val="01824DA7"/>
    <w:rsid w:val="0183467C"/>
    <w:rsid w:val="01851882"/>
    <w:rsid w:val="01867C3D"/>
    <w:rsid w:val="01872CB0"/>
    <w:rsid w:val="018A52BD"/>
    <w:rsid w:val="01913A5D"/>
    <w:rsid w:val="01916E08"/>
    <w:rsid w:val="01973EEC"/>
    <w:rsid w:val="019877E2"/>
    <w:rsid w:val="019D7DF4"/>
    <w:rsid w:val="01A13666"/>
    <w:rsid w:val="01A168F4"/>
    <w:rsid w:val="01A90DAD"/>
    <w:rsid w:val="01A96F1F"/>
    <w:rsid w:val="01AB7EA8"/>
    <w:rsid w:val="01B03654"/>
    <w:rsid w:val="01B464AE"/>
    <w:rsid w:val="01B94291"/>
    <w:rsid w:val="01BD68B7"/>
    <w:rsid w:val="01C417C7"/>
    <w:rsid w:val="01C53FBB"/>
    <w:rsid w:val="01C94D62"/>
    <w:rsid w:val="01C96CAD"/>
    <w:rsid w:val="01D219E1"/>
    <w:rsid w:val="01D34892"/>
    <w:rsid w:val="01DF00EE"/>
    <w:rsid w:val="01E74A67"/>
    <w:rsid w:val="01EE4DC9"/>
    <w:rsid w:val="01F13001"/>
    <w:rsid w:val="01F21EAE"/>
    <w:rsid w:val="01F24BAF"/>
    <w:rsid w:val="01F86D28"/>
    <w:rsid w:val="01FC434A"/>
    <w:rsid w:val="01FF2025"/>
    <w:rsid w:val="02093940"/>
    <w:rsid w:val="020E5DDA"/>
    <w:rsid w:val="0216555E"/>
    <w:rsid w:val="0219507F"/>
    <w:rsid w:val="021A2FE5"/>
    <w:rsid w:val="021B6469"/>
    <w:rsid w:val="021E39F7"/>
    <w:rsid w:val="021E3E74"/>
    <w:rsid w:val="021E68B5"/>
    <w:rsid w:val="02204C70"/>
    <w:rsid w:val="02222154"/>
    <w:rsid w:val="02230212"/>
    <w:rsid w:val="0226446A"/>
    <w:rsid w:val="02284AAF"/>
    <w:rsid w:val="022A0808"/>
    <w:rsid w:val="022E2C5F"/>
    <w:rsid w:val="02313DC4"/>
    <w:rsid w:val="02384AFD"/>
    <w:rsid w:val="023A14BC"/>
    <w:rsid w:val="023D0611"/>
    <w:rsid w:val="02453795"/>
    <w:rsid w:val="024774A4"/>
    <w:rsid w:val="02497B1A"/>
    <w:rsid w:val="024F0845"/>
    <w:rsid w:val="025425B3"/>
    <w:rsid w:val="02584A5A"/>
    <w:rsid w:val="025A389F"/>
    <w:rsid w:val="025B5041"/>
    <w:rsid w:val="025C2979"/>
    <w:rsid w:val="025C4628"/>
    <w:rsid w:val="025F32C0"/>
    <w:rsid w:val="025F3C6E"/>
    <w:rsid w:val="026153D1"/>
    <w:rsid w:val="026371C7"/>
    <w:rsid w:val="02656998"/>
    <w:rsid w:val="026D5578"/>
    <w:rsid w:val="026E7820"/>
    <w:rsid w:val="026F1A97"/>
    <w:rsid w:val="02703A05"/>
    <w:rsid w:val="02705A62"/>
    <w:rsid w:val="027C4928"/>
    <w:rsid w:val="028742F7"/>
    <w:rsid w:val="028D2159"/>
    <w:rsid w:val="02923305"/>
    <w:rsid w:val="02957230"/>
    <w:rsid w:val="02981B7D"/>
    <w:rsid w:val="029930BF"/>
    <w:rsid w:val="029A26FD"/>
    <w:rsid w:val="029C53A4"/>
    <w:rsid w:val="029D046A"/>
    <w:rsid w:val="02A12332"/>
    <w:rsid w:val="02A47DF1"/>
    <w:rsid w:val="02B040DB"/>
    <w:rsid w:val="02B04F42"/>
    <w:rsid w:val="02B53596"/>
    <w:rsid w:val="02B70330"/>
    <w:rsid w:val="02B77D3C"/>
    <w:rsid w:val="02B97262"/>
    <w:rsid w:val="02C23D52"/>
    <w:rsid w:val="02C82EEE"/>
    <w:rsid w:val="02CD3383"/>
    <w:rsid w:val="02D171FB"/>
    <w:rsid w:val="02D501AC"/>
    <w:rsid w:val="02DF4B99"/>
    <w:rsid w:val="02E566B7"/>
    <w:rsid w:val="02EB66FB"/>
    <w:rsid w:val="02EE36D1"/>
    <w:rsid w:val="02F005B4"/>
    <w:rsid w:val="02F435EB"/>
    <w:rsid w:val="02F71352"/>
    <w:rsid w:val="02F75B1A"/>
    <w:rsid w:val="02FC3B0D"/>
    <w:rsid w:val="030371AB"/>
    <w:rsid w:val="03055374"/>
    <w:rsid w:val="03092931"/>
    <w:rsid w:val="030A049C"/>
    <w:rsid w:val="030C03E1"/>
    <w:rsid w:val="031159EB"/>
    <w:rsid w:val="0316347E"/>
    <w:rsid w:val="0317450C"/>
    <w:rsid w:val="03222646"/>
    <w:rsid w:val="032230B6"/>
    <w:rsid w:val="03286B10"/>
    <w:rsid w:val="03296B91"/>
    <w:rsid w:val="032A1A38"/>
    <w:rsid w:val="032C407A"/>
    <w:rsid w:val="032F160A"/>
    <w:rsid w:val="032F5AED"/>
    <w:rsid w:val="032F5CE4"/>
    <w:rsid w:val="033006F6"/>
    <w:rsid w:val="03327198"/>
    <w:rsid w:val="033358BD"/>
    <w:rsid w:val="033A77B9"/>
    <w:rsid w:val="03416529"/>
    <w:rsid w:val="034B4C20"/>
    <w:rsid w:val="034B5499"/>
    <w:rsid w:val="034C543F"/>
    <w:rsid w:val="035847A3"/>
    <w:rsid w:val="035C7F99"/>
    <w:rsid w:val="035E358A"/>
    <w:rsid w:val="03602582"/>
    <w:rsid w:val="03680398"/>
    <w:rsid w:val="0369541C"/>
    <w:rsid w:val="036A4059"/>
    <w:rsid w:val="03732277"/>
    <w:rsid w:val="03755464"/>
    <w:rsid w:val="0378416F"/>
    <w:rsid w:val="037A1673"/>
    <w:rsid w:val="037C54B9"/>
    <w:rsid w:val="038412F4"/>
    <w:rsid w:val="03876A6A"/>
    <w:rsid w:val="038C76B2"/>
    <w:rsid w:val="039064BF"/>
    <w:rsid w:val="039349A9"/>
    <w:rsid w:val="03972E33"/>
    <w:rsid w:val="039E2EC0"/>
    <w:rsid w:val="03A06798"/>
    <w:rsid w:val="03A1513F"/>
    <w:rsid w:val="03AB4242"/>
    <w:rsid w:val="03AC144E"/>
    <w:rsid w:val="03AD4466"/>
    <w:rsid w:val="03B523EB"/>
    <w:rsid w:val="03B655A6"/>
    <w:rsid w:val="03B7116B"/>
    <w:rsid w:val="03B727E2"/>
    <w:rsid w:val="03C64019"/>
    <w:rsid w:val="03C74BF6"/>
    <w:rsid w:val="03C92D27"/>
    <w:rsid w:val="03CB4A12"/>
    <w:rsid w:val="03CD0BC7"/>
    <w:rsid w:val="03D57444"/>
    <w:rsid w:val="03D61046"/>
    <w:rsid w:val="03D71B5D"/>
    <w:rsid w:val="03DD0390"/>
    <w:rsid w:val="03DF43C4"/>
    <w:rsid w:val="03DF704D"/>
    <w:rsid w:val="03E23980"/>
    <w:rsid w:val="03E77FD4"/>
    <w:rsid w:val="03F553B3"/>
    <w:rsid w:val="03F927D4"/>
    <w:rsid w:val="03FA0C7F"/>
    <w:rsid w:val="03FA750B"/>
    <w:rsid w:val="040370AC"/>
    <w:rsid w:val="04061A42"/>
    <w:rsid w:val="0408496B"/>
    <w:rsid w:val="040B3F40"/>
    <w:rsid w:val="040F54E7"/>
    <w:rsid w:val="04104BE7"/>
    <w:rsid w:val="04142062"/>
    <w:rsid w:val="0414284C"/>
    <w:rsid w:val="0416228C"/>
    <w:rsid w:val="041733D1"/>
    <w:rsid w:val="041C2FAD"/>
    <w:rsid w:val="041E4176"/>
    <w:rsid w:val="04220F7E"/>
    <w:rsid w:val="0425087C"/>
    <w:rsid w:val="04262E50"/>
    <w:rsid w:val="04287439"/>
    <w:rsid w:val="042960F3"/>
    <w:rsid w:val="042C54DE"/>
    <w:rsid w:val="042D170F"/>
    <w:rsid w:val="042E366C"/>
    <w:rsid w:val="043A6F22"/>
    <w:rsid w:val="043F006F"/>
    <w:rsid w:val="04405F36"/>
    <w:rsid w:val="04407D16"/>
    <w:rsid w:val="04432A15"/>
    <w:rsid w:val="0443750D"/>
    <w:rsid w:val="04444EBF"/>
    <w:rsid w:val="04455096"/>
    <w:rsid w:val="04494FF4"/>
    <w:rsid w:val="044A49B4"/>
    <w:rsid w:val="044B3915"/>
    <w:rsid w:val="045207F7"/>
    <w:rsid w:val="045C2794"/>
    <w:rsid w:val="045D4B8B"/>
    <w:rsid w:val="046057CB"/>
    <w:rsid w:val="04681789"/>
    <w:rsid w:val="046876AD"/>
    <w:rsid w:val="04693E20"/>
    <w:rsid w:val="046D16A5"/>
    <w:rsid w:val="046E1B5B"/>
    <w:rsid w:val="04745DF0"/>
    <w:rsid w:val="04765801"/>
    <w:rsid w:val="0477156E"/>
    <w:rsid w:val="047A67A7"/>
    <w:rsid w:val="047C36F2"/>
    <w:rsid w:val="047F5B4F"/>
    <w:rsid w:val="049278F7"/>
    <w:rsid w:val="0497218B"/>
    <w:rsid w:val="049B285F"/>
    <w:rsid w:val="049B5B14"/>
    <w:rsid w:val="049D1C68"/>
    <w:rsid w:val="04AC52AE"/>
    <w:rsid w:val="04AD19AB"/>
    <w:rsid w:val="04B55A7D"/>
    <w:rsid w:val="04B76116"/>
    <w:rsid w:val="04BB4F4B"/>
    <w:rsid w:val="04BC68B2"/>
    <w:rsid w:val="04C14407"/>
    <w:rsid w:val="04C276BB"/>
    <w:rsid w:val="04C35B11"/>
    <w:rsid w:val="04C639CA"/>
    <w:rsid w:val="04C86A48"/>
    <w:rsid w:val="04CB5EE6"/>
    <w:rsid w:val="04D4622A"/>
    <w:rsid w:val="04DB1B1F"/>
    <w:rsid w:val="04DB61A2"/>
    <w:rsid w:val="04E26FCD"/>
    <w:rsid w:val="04E539EA"/>
    <w:rsid w:val="04E64686"/>
    <w:rsid w:val="04EE5932"/>
    <w:rsid w:val="04EF0463"/>
    <w:rsid w:val="04F43CD9"/>
    <w:rsid w:val="04FA4DBC"/>
    <w:rsid w:val="05006071"/>
    <w:rsid w:val="05030980"/>
    <w:rsid w:val="05062844"/>
    <w:rsid w:val="050816A7"/>
    <w:rsid w:val="05096057"/>
    <w:rsid w:val="05097678"/>
    <w:rsid w:val="050A1862"/>
    <w:rsid w:val="050C762D"/>
    <w:rsid w:val="05117948"/>
    <w:rsid w:val="051241E3"/>
    <w:rsid w:val="051410E2"/>
    <w:rsid w:val="051841A0"/>
    <w:rsid w:val="051A34AC"/>
    <w:rsid w:val="051B696E"/>
    <w:rsid w:val="05214CE2"/>
    <w:rsid w:val="0526760D"/>
    <w:rsid w:val="05296AFC"/>
    <w:rsid w:val="052D1B8A"/>
    <w:rsid w:val="052D2D1F"/>
    <w:rsid w:val="05363C1D"/>
    <w:rsid w:val="05383357"/>
    <w:rsid w:val="053858D9"/>
    <w:rsid w:val="053B33C0"/>
    <w:rsid w:val="053F62AA"/>
    <w:rsid w:val="053F642A"/>
    <w:rsid w:val="054958C8"/>
    <w:rsid w:val="054C12EF"/>
    <w:rsid w:val="054C30D8"/>
    <w:rsid w:val="054C55EA"/>
    <w:rsid w:val="054D255E"/>
    <w:rsid w:val="055662BA"/>
    <w:rsid w:val="055E073F"/>
    <w:rsid w:val="0563509C"/>
    <w:rsid w:val="0563635C"/>
    <w:rsid w:val="056A2AE2"/>
    <w:rsid w:val="056A2E6B"/>
    <w:rsid w:val="056A32A8"/>
    <w:rsid w:val="056F0620"/>
    <w:rsid w:val="05846DF3"/>
    <w:rsid w:val="05866377"/>
    <w:rsid w:val="05881F88"/>
    <w:rsid w:val="0589403D"/>
    <w:rsid w:val="058A1897"/>
    <w:rsid w:val="058D08A0"/>
    <w:rsid w:val="058D15B4"/>
    <w:rsid w:val="058F4667"/>
    <w:rsid w:val="05923B45"/>
    <w:rsid w:val="05927AA0"/>
    <w:rsid w:val="059610F2"/>
    <w:rsid w:val="059626BB"/>
    <w:rsid w:val="059E37C7"/>
    <w:rsid w:val="059E4D1A"/>
    <w:rsid w:val="059F089F"/>
    <w:rsid w:val="059F540B"/>
    <w:rsid w:val="05A02422"/>
    <w:rsid w:val="05A07D8A"/>
    <w:rsid w:val="05AA5F48"/>
    <w:rsid w:val="05AB312F"/>
    <w:rsid w:val="05AD2A19"/>
    <w:rsid w:val="05AD710D"/>
    <w:rsid w:val="05B54C9F"/>
    <w:rsid w:val="05BB75B8"/>
    <w:rsid w:val="05BB7AB3"/>
    <w:rsid w:val="05BE4C5E"/>
    <w:rsid w:val="05C37B50"/>
    <w:rsid w:val="05C71BF2"/>
    <w:rsid w:val="05D767AA"/>
    <w:rsid w:val="05D92C47"/>
    <w:rsid w:val="05EA01BC"/>
    <w:rsid w:val="05EC092B"/>
    <w:rsid w:val="05ED4A1A"/>
    <w:rsid w:val="05F003FF"/>
    <w:rsid w:val="05F2704B"/>
    <w:rsid w:val="05F53089"/>
    <w:rsid w:val="05F7385B"/>
    <w:rsid w:val="05FB06D0"/>
    <w:rsid w:val="05FB20BA"/>
    <w:rsid w:val="05FC4687"/>
    <w:rsid w:val="060447A7"/>
    <w:rsid w:val="060A40EE"/>
    <w:rsid w:val="060E01DC"/>
    <w:rsid w:val="06126999"/>
    <w:rsid w:val="06126C97"/>
    <w:rsid w:val="06156B50"/>
    <w:rsid w:val="06176FC8"/>
    <w:rsid w:val="06192A50"/>
    <w:rsid w:val="06264FC2"/>
    <w:rsid w:val="06276FCB"/>
    <w:rsid w:val="06295A73"/>
    <w:rsid w:val="062D5840"/>
    <w:rsid w:val="06322DAE"/>
    <w:rsid w:val="06342AED"/>
    <w:rsid w:val="06375E98"/>
    <w:rsid w:val="063C1204"/>
    <w:rsid w:val="063E4C3B"/>
    <w:rsid w:val="06400A12"/>
    <w:rsid w:val="06485CB6"/>
    <w:rsid w:val="064C2EB0"/>
    <w:rsid w:val="065077FE"/>
    <w:rsid w:val="065E0604"/>
    <w:rsid w:val="065F484F"/>
    <w:rsid w:val="06635C97"/>
    <w:rsid w:val="06682F07"/>
    <w:rsid w:val="0670798B"/>
    <w:rsid w:val="06735F8E"/>
    <w:rsid w:val="06741662"/>
    <w:rsid w:val="06804009"/>
    <w:rsid w:val="06851CAE"/>
    <w:rsid w:val="0689217F"/>
    <w:rsid w:val="06924308"/>
    <w:rsid w:val="0696662A"/>
    <w:rsid w:val="069C1EE7"/>
    <w:rsid w:val="069F36F7"/>
    <w:rsid w:val="06A42A21"/>
    <w:rsid w:val="06A51A8A"/>
    <w:rsid w:val="06A85430"/>
    <w:rsid w:val="06AA20E0"/>
    <w:rsid w:val="06B61C36"/>
    <w:rsid w:val="06BB1245"/>
    <w:rsid w:val="06BC26C0"/>
    <w:rsid w:val="06BD4814"/>
    <w:rsid w:val="06CC0799"/>
    <w:rsid w:val="06CD31DB"/>
    <w:rsid w:val="06CE183A"/>
    <w:rsid w:val="06CF7C7F"/>
    <w:rsid w:val="06D17072"/>
    <w:rsid w:val="06D3464F"/>
    <w:rsid w:val="06D44049"/>
    <w:rsid w:val="06D468DC"/>
    <w:rsid w:val="06D76D9B"/>
    <w:rsid w:val="06DD3106"/>
    <w:rsid w:val="06E329C3"/>
    <w:rsid w:val="06E42B75"/>
    <w:rsid w:val="06E74D4C"/>
    <w:rsid w:val="06EC0F81"/>
    <w:rsid w:val="06ED0E62"/>
    <w:rsid w:val="06EE1135"/>
    <w:rsid w:val="06F253A7"/>
    <w:rsid w:val="06F40713"/>
    <w:rsid w:val="06F76AB5"/>
    <w:rsid w:val="06FB2AD3"/>
    <w:rsid w:val="070A2143"/>
    <w:rsid w:val="071049A3"/>
    <w:rsid w:val="0711387E"/>
    <w:rsid w:val="07132227"/>
    <w:rsid w:val="07166B47"/>
    <w:rsid w:val="071C27DA"/>
    <w:rsid w:val="071C62B1"/>
    <w:rsid w:val="0724629B"/>
    <w:rsid w:val="07280998"/>
    <w:rsid w:val="07295E8A"/>
    <w:rsid w:val="072A6E9A"/>
    <w:rsid w:val="072A71A5"/>
    <w:rsid w:val="072F1BE1"/>
    <w:rsid w:val="0730664B"/>
    <w:rsid w:val="073143CA"/>
    <w:rsid w:val="073369DA"/>
    <w:rsid w:val="0736024C"/>
    <w:rsid w:val="07365E50"/>
    <w:rsid w:val="07372082"/>
    <w:rsid w:val="073912A6"/>
    <w:rsid w:val="073A4A99"/>
    <w:rsid w:val="073B67CF"/>
    <w:rsid w:val="073D62A6"/>
    <w:rsid w:val="0743227C"/>
    <w:rsid w:val="07464DCE"/>
    <w:rsid w:val="07591A11"/>
    <w:rsid w:val="07594C6C"/>
    <w:rsid w:val="075B54FB"/>
    <w:rsid w:val="075C4AEE"/>
    <w:rsid w:val="075F4475"/>
    <w:rsid w:val="0768014C"/>
    <w:rsid w:val="07773ED0"/>
    <w:rsid w:val="07790215"/>
    <w:rsid w:val="077B6657"/>
    <w:rsid w:val="077E1E04"/>
    <w:rsid w:val="0780292B"/>
    <w:rsid w:val="07813349"/>
    <w:rsid w:val="078241B0"/>
    <w:rsid w:val="078317B0"/>
    <w:rsid w:val="07882F2F"/>
    <w:rsid w:val="078A31C0"/>
    <w:rsid w:val="07900B6E"/>
    <w:rsid w:val="079123E5"/>
    <w:rsid w:val="07993B80"/>
    <w:rsid w:val="079B2903"/>
    <w:rsid w:val="079B7399"/>
    <w:rsid w:val="079C7EFA"/>
    <w:rsid w:val="07A007DA"/>
    <w:rsid w:val="07B44DB5"/>
    <w:rsid w:val="07BC29B0"/>
    <w:rsid w:val="07BD5907"/>
    <w:rsid w:val="07BF2DA4"/>
    <w:rsid w:val="07BF4957"/>
    <w:rsid w:val="07C66D4E"/>
    <w:rsid w:val="07C72A0A"/>
    <w:rsid w:val="07C86FD7"/>
    <w:rsid w:val="07CB36D1"/>
    <w:rsid w:val="07CD50A3"/>
    <w:rsid w:val="07D064AC"/>
    <w:rsid w:val="07D313ED"/>
    <w:rsid w:val="07D37393"/>
    <w:rsid w:val="07D55906"/>
    <w:rsid w:val="07D61A70"/>
    <w:rsid w:val="07DE4D74"/>
    <w:rsid w:val="07EA1166"/>
    <w:rsid w:val="07EA164E"/>
    <w:rsid w:val="07EA5513"/>
    <w:rsid w:val="07F2380B"/>
    <w:rsid w:val="07F479D6"/>
    <w:rsid w:val="07F53691"/>
    <w:rsid w:val="07F61314"/>
    <w:rsid w:val="07F743E3"/>
    <w:rsid w:val="080357A1"/>
    <w:rsid w:val="08050DB9"/>
    <w:rsid w:val="08083EA2"/>
    <w:rsid w:val="08087A6C"/>
    <w:rsid w:val="080A19D3"/>
    <w:rsid w:val="080C47B1"/>
    <w:rsid w:val="080F1A4B"/>
    <w:rsid w:val="0816690C"/>
    <w:rsid w:val="08177506"/>
    <w:rsid w:val="08192A4B"/>
    <w:rsid w:val="081A686A"/>
    <w:rsid w:val="081B7D40"/>
    <w:rsid w:val="08213202"/>
    <w:rsid w:val="08221F9F"/>
    <w:rsid w:val="082A7DDF"/>
    <w:rsid w:val="083007D6"/>
    <w:rsid w:val="083061A3"/>
    <w:rsid w:val="0831128E"/>
    <w:rsid w:val="0832478C"/>
    <w:rsid w:val="08336429"/>
    <w:rsid w:val="08350A64"/>
    <w:rsid w:val="0837151C"/>
    <w:rsid w:val="08384C56"/>
    <w:rsid w:val="083A1A8F"/>
    <w:rsid w:val="083D0313"/>
    <w:rsid w:val="083D6A21"/>
    <w:rsid w:val="083D795E"/>
    <w:rsid w:val="08401562"/>
    <w:rsid w:val="08410B37"/>
    <w:rsid w:val="0846339E"/>
    <w:rsid w:val="084C1170"/>
    <w:rsid w:val="084D5BD5"/>
    <w:rsid w:val="084D6B1C"/>
    <w:rsid w:val="085C1F04"/>
    <w:rsid w:val="085C78FF"/>
    <w:rsid w:val="085D47E8"/>
    <w:rsid w:val="086008C9"/>
    <w:rsid w:val="0863731A"/>
    <w:rsid w:val="086474B5"/>
    <w:rsid w:val="086818BE"/>
    <w:rsid w:val="08771D00"/>
    <w:rsid w:val="087A6C46"/>
    <w:rsid w:val="087D2CE0"/>
    <w:rsid w:val="08823081"/>
    <w:rsid w:val="0882369E"/>
    <w:rsid w:val="088E1AC7"/>
    <w:rsid w:val="088F6A99"/>
    <w:rsid w:val="0890627D"/>
    <w:rsid w:val="08906AA3"/>
    <w:rsid w:val="08931A3E"/>
    <w:rsid w:val="0893706B"/>
    <w:rsid w:val="089716DD"/>
    <w:rsid w:val="089A39AA"/>
    <w:rsid w:val="08A040EC"/>
    <w:rsid w:val="08A11EE1"/>
    <w:rsid w:val="08AB4557"/>
    <w:rsid w:val="08AC1E7D"/>
    <w:rsid w:val="08B265F4"/>
    <w:rsid w:val="08B66E38"/>
    <w:rsid w:val="08B673E1"/>
    <w:rsid w:val="08B82C14"/>
    <w:rsid w:val="08B95050"/>
    <w:rsid w:val="08BE19D0"/>
    <w:rsid w:val="08C70E63"/>
    <w:rsid w:val="08C973D0"/>
    <w:rsid w:val="08CC14D0"/>
    <w:rsid w:val="08D2642E"/>
    <w:rsid w:val="08D31BC5"/>
    <w:rsid w:val="08D45DDF"/>
    <w:rsid w:val="08DC49EB"/>
    <w:rsid w:val="08DD0358"/>
    <w:rsid w:val="08E71A61"/>
    <w:rsid w:val="08EA1B41"/>
    <w:rsid w:val="08F21930"/>
    <w:rsid w:val="08F45C49"/>
    <w:rsid w:val="08F94A9A"/>
    <w:rsid w:val="08FD52CE"/>
    <w:rsid w:val="08FF5E2F"/>
    <w:rsid w:val="08FF7B51"/>
    <w:rsid w:val="09060692"/>
    <w:rsid w:val="090670BE"/>
    <w:rsid w:val="090A74A3"/>
    <w:rsid w:val="09160B8D"/>
    <w:rsid w:val="0916600C"/>
    <w:rsid w:val="0916692E"/>
    <w:rsid w:val="091746DB"/>
    <w:rsid w:val="091D2AE8"/>
    <w:rsid w:val="091F42D9"/>
    <w:rsid w:val="092029BC"/>
    <w:rsid w:val="09244DFB"/>
    <w:rsid w:val="0924741C"/>
    <w:rsid w:val="09264CE8"/>
    <w:rsid w:val="09276359"/>
    <w:rsid w:val="092F4963"/>
    <w:rsid w:val="093A106C"/>
    <w:rsid w:val="093D1E9D"/>
    <w:rsid w:val="093F5617"/>
    <w:rsid w:val="0941501B"/>
    <w:rsid w:val="0942329C"/>
    <w:rsid w:val="09450156"/>
    <w:rsid w:val="09490C55"/>
    <w:rsid w:val="09565689"/>
    <w:rsid w:val="095716B7"/>
    <w:rsid w:val="09585A9A"/>
    <w:rsid w:val="095D5CE1"/>
    <w:rsid w:val="096122A0"/>
    <w:rsid w:val="09640D0F"/>
    <w:rsid w:val="09646F9E"/>
    <w:rsid w:val="096F232D"/>
    <w:rsid w:val="0975030A"/>
    <w:rsid w:val="09783F41"/>
    <w:rsid w:val="09836F2D"/>
    <w:rsid w:val="098508D0"/>
    <w:rsid w:val="09855187"/>
    <w:rsid w:val="09865590"/>
    <w:rsid w:val="09886674"/>
    <w:rsid w:val="098D4F61"/>
    <w:rsid w:val="09905D51"/>
    <w:rsid w:val="0993246C"/>
    <w:rsid w:val="0993515B"/>
    <w:rsid w:val="09941867"/>
    <w:rsid w:val="09942E3B"/>
    <w:rsid w:val="099608D1"/>
    <w:rsid w:val="09987F49"/>
    <w:rsid w:val="09990831"/>
    <w:rsid w:val="09992E8A"/>
    <w:rsid w:val="09A008A7"/>
    <w:rsid w:val="09A54E6B"/>
    <w:rsid w:val="09AC1E84"/>
    <w:rsid w:val="09AC47AB"/>
    <w:rsid w:val="09B04FC6"/>
    <w:rsid w:val="09B15646"/>
    <w:rsid w:val="09B15D74"/>
    <w:rsid w:val="09BC7E6B"/>
    <w:rsid w:val="09BE36DA"/>
    <w:rsid w:val="09C14AFA"/>
    <w:rsid w:val="09C91C1B"/>
    <w:rsid w:val="09CB40F2"/>
    <w:rsid w:val="09D00EC6"/>
    <w:rsid w:val="09DA2F8F"/>
    <w:rsid w:val="09E46A9F"/>
    <w:rsid w:val="09E775BF"/>
    <w:rsid w:val="09EA743C"/>
    <w:rsid w:val="09EB2407"/>
    <w:rsid w:val="09ED1E7B"/>
    <w:rsid w:val="09F22EBC"/>
    <w:rsid w:val="09FA4713"/>
    <w:rsid w:val="09FF5AF3"/>
    <w:rsid w:val="0A081F7B"/>
    <w:rsid w:val="0A08259A"/>
    <w:rsid w:val="0A0A6E50"/>
    <w:rsid w:val="0A1125AC"/>
    <w:rsid w:val="0A117539"/>
    <w:rsid w:val="0A1C4A07"/>
    <w:rsid w:val="0A1E448E"/>
    <w:rsid w:val="0A290BF5"/>
    <w:rsid w:val="0A2B0A13"/>
    <w:rsid w:val="0A3514F5"/>
    <w:rsid w:val="0A351FA3"/>
    <w:rsid w:val="0A3D741D"/>
    <w:rsid w:val="0A403C41"/>
    <w:rsid w:val="0A430A14"/>
    <w:rsid w:val="0A445A78"/>
    <w:rsid w:val="0A481CA8"/>
    <w:rsid w:val="0A4E7866"/>
    <w:rsid w:val="0A5A2063"/>
    <w:rsid w:val="0A657AB6"/>
    <w:rsid w:val="0A661CE5"/>
    <w:rsid w:val="0A67368A"/>
    <w:rsid w:val="0A69735E"/>
    <w:rsid w:val="0A6E5BEA"/>
    <w:rsid w:val="0A6F7895"/>
    <w:rsid w:val="0A7827B0"/>
    <w:rsid w:val="0A7A3BB8"/>
    <w:rsid w:val="0A7E4B0C"/>
    <w:rsid w:val="0A87575F"/>
    <w:rsid w:val="0A875936"/>
    <w:rsid w:val="0A950D65"/>
    <w:rsid w:val="0A9F6548"/>
    <w:rsid w:val="0AA01CF6"/>
    <w:rsid w:val="0AA26E14"/>
    <w:rsid w:val="0AA4172E"/>
    <w:rsid w:val="0AA575A0"/>
    <w:rsid w:val="0AA64296"/>
    <w:rsid w:val="0AA87725"/>
    <w:rsid w:val="0AAB794E"/>
    <w:rsid w:val="0AAD4267"/>
    <w:rsid w:val="0AB05A07"/>
    <w:rsid w:val="0AB65330"/>
    <w:rsid w:val="0AB72B7D"/>
    <w:rsid w:val="0AB77E94"/>
    <w:rsid w:val="0ABA600B"/>
    <w:rsid w:val="0AC40983"/>
    <w:rsid w:val="0AC73377"/>
    <w:rsid w:val="0ACC045B"/>
    <w:rsid w:val="0AD13CAF"/>
    <w:rsid w:val="0AD44BE0"/>
    <w:rsid w:val="0ADB55C3"/>
    <w:rsid w:val="0ADC5A64"/>
    <w:rsid w:val="0ADD0666"/>
    <w:rsid w:val="0ADE23CE"/>
    <w:rsid w:val="0AE366A4"/>
    <w:rsid w:val="0AE36BCF"/>
    <w:rsid w:val="0AE43E92"/>
    <w:rsid w:val="0AEA58CC"/>
    <w:rsid w:val="0AEE7DFD"/>
    <w:rsid w:val="0AF56114"/>
    <w:rsid w:val="0AF95D33"/>
    <w:rsid w:val="0AFA181B"/>
    <w:rsid w:val="0AFA6CCC"/>
    <w:rsid w:val="0AFE2932"/>
    <w:rsid w:val="0B0008DE"/>
    <w:rsid w:val="0B0468A8"/>
    <w:rsid w:val="0B05343E"/>
    <w:rsid w:val="0B0C2A84"/>
    <w:rsid w:val="0B0D5CA8"/>
    <w:rsid w:val="0B0D762C"/>
    <w:rsid w:val="0B104CF3"/>
    <w:rsid w:val="0B121931"/>
    <w:rsid w:val="0B147A60"/>
    <w:rsid w:val="0B1513CE"/>
    <w:rsid w:val="0B17422C"/>
    <w:rsid w:val="0B17497D"/>
    <w:rsid w:val="0B1A3923"/>
    <w:rsid w:val="0B1C0B7C"/>
    <w:rsid w:val="0B203E4D"/>
    <w:rsid w:val="0B224338"/>
    <w:rsid w:val="0B255EA2"/>
    <w:rsid w:val="0B2B32F8"/>
    <w:rsid w:val="0B360C45"/>
    <w:rsid w:val="0B39499C"/>
    <w:rsid w:val="0B3F358B"/>
    <w:rsid w:val="0B4343B9"/>
    <w:rsid w:val="0B445C79"/>
    <w:rsid w:val="0B4E1A93"/>
    <w:rsid w:val="0B4F4ACF"/>
    <w:rsid w:val="0B517CB1"/>
    <w:rsid w:val="0B52431F"/>
    <w:rsid w:val="0B59709A"/>
    <w:rsid w:val="0B5C0C22"/>
    <w:rsid w:val="0B5E3921"/>
    <w:rsid w:val="0B6204FC"/>
    <w:rsid w:val="0B645849"/>
    <w:rsid w:val="0B68691C"/>
    <w:rsid w:val="0B6D595B"/>
    <w:rsid w:val="0B7C05F3"/>
    <w:rsid w:val="0B7C608F"/>
    <w:rsid w:val="0B7D084F"/>
    <w:rsid w:val="0B7E135D"/>
    <w:rsid w:val="0B83731D"/>
    <w:rsid w:val="0B875310"/>
    <w:rsid w:val="0B893CF5"/>
    <w:rsid w:val="0B8A09C5"/>
    <w:rsid w:val="0B8C50FA"/>
    <w:rsid w:val="0B904940"/>
    <w:rsid w:val="0B9624CF"/>
    <w:rsid w:val="0B9A0D2F"/>
    <w:rsid w:val="0B9D6C61"/>
    <w:rsid w:val="0BA706C6"/>
    <w:rsid w:val="0BA82E68"/>
    <w:rsid w:val="0BA91CFF"/>
    <w:rsid w:val="0BB10F26"/>
    <w:rsid w:val="0BB1140C"/>
    <w:rsid w:val="0BB24F94"/>
    <w:rsid w:val="0BB71B94"/>
    <w:rsid w:val="0BB96CB9"/>
    <w:rsid w:val="0BBA5887"/>
    <w:rsid w:val="0BBC619C"/>
    <w:rsid w:val="0BBD7914"/>
    <w:rsid w:val="0BBF0DB2"/>
    <w:rsid w:val="0BC55A50"/>
    <w:rsid w:val="0BC55CE2"/>
    <w:rsid w:val="0BC5705F"/>
    <w:rsid w:val="0BC94D41"/>
    <w:rsid w:val="0BCC06B9"/>
    <w:rsid w:val="0BCE3273"/>
    <w:rsid w:val="0BCF5002"/>
    <w:rsid w:val="0BD518B7"/>
    <w:rsid w:val="0BD648D7"/>
    <w:rsid w:val="0BD82BC1"/>
    <w:rsid w:val="0BDC69D7"/>
    <w:rsid w:val="0BED720A"/>
    <w:rsid w:val="0BEE3E53"/>
    <w:rsid w:val="0BF32301"/>
    <w:rsid w:val="0BF42562"/>
    <w:rsid w:val="0BFD0E3D"/>
    <w:rsid w:val="0BFE0007"/>
    <w:rsid w:val="0C037D7D"/>
    <w:rsid w:val="0C09056B"/>
    <w:rsid w:val="0C0912F7"/>
    <w:rsid w:val="0C14636D"/>
    <w:rsid w:val="0C1A1703"/>
    <w:rsid w:val="0C1D18E3"/>
    <w:rsid w:val="0C1F625C"/>
    <w:rsid w:val="0C210173"/>
    <w:rsid w:val="0C2238E3"/>
    <w:rsid w:val="0C241EE1"/>
    <w:rsid w:val="0C373590"/>
    <w:rsid w:val="0C395CC5"/>
    <w:rsid w:val="0C3B2871"/>
    <w:rsid w:val="0C3E1763"/>
    <w:rsid w:val="0C3F5FF3"/>
    <w:rsid w:val="0C4C34B5"/>
    <w:rsid w:val="0C4D16C2"/>
    <w:rsid w:val="0C4D44A2"/>
    <w:rsid w:val="0C570C7C"/>
    <w:rsid w:val="0C596528"/>
    <w:rsid w:val="0C620670"/>
    <w:rsid w:val="0C6E1183"/>
    <w:rsid w:val="0C752B23"/>
    <w:rsid w:val="0C7A0B73"/>
    <w:rsid w:val="0C7B6260"/>
    <w:rsid w:val="0C82747B"/>
    <w:rsid w:val="0C8E5EBA"/>
    <w:rsid w:val="0C8F5864"/>
    <w:rsid w:val="0C965BCF"/>
    <w:rsid w:val="0C9E23EC"/>
    <w:rsid w:val="0CA14B9F"/>
    <w:rsid w:val="0CA417B9"/>
    <w:rsid w:val="0CA75222"/>
    <w:rsid w:val="0CA93BC4"/>
    <w:rsid w:val="0CAE7E59"/>
    <w:rsid w:val="0CB503D4"/>
    <w:rsid w:val="0CBA523F"/>
    <w:rsid w:val="0CBB013B"/>
    <w:rsid w:val="0CC306FD"/>
    <w:rsid w:val="0CC5337E"/>
    <w:rsid w:val="0CC668E6"/>
    <w:rsid w:val="0CCC42F3"/>
    <w:rsid w:val="0CCE4BC9"/>
    <w:rsid w:val="0CD16B7D"/>
    <w:rsid w:val="0CD6632D"/>
    <w:rsid w:val="0CD709D9"/>
    <w:rsid w:val="0CD92D6B"/>
    <w:rsid w:val="0CDA1E3E"/>
    <w:rsid w:val="0CDA2D48"/>
    <w:rsid w:val="0CDD63FB"/>
    <w:rsid w:val="0CED41DB"/>
    <w:rsid w:val="0CEE0BA7"/>
    <w:rsid w:val="0CEF0355"/>
    <w:rsid w:val="0CEF09C9"/>
    <w:rsid w:val="0CF05EAB"/>
    <w:rsid w:val="0CF647D3"/>
    <w:rsid w:val="0CFA132A"/>
    <w:rsid w:val="0D03415E"/>
    <w:rsid w:val="0D0A2EE6"/>
    <w:rsid w:val="0D0C4622"/>
    <w:rsid w:val="0D114D5C"/>
    <w:rsid w:val="0D115620"/>
    <w:rsid w:val="0D1C6AC1"/>
    <w:rsid w:val="0D215E71"/>
    <w:rsid w:val="0D272143"/>
    <w:rsid w:val="0D2722C1"/>
    <w:rsid w:val="0D2D5773"/>
    <w:rsid w:val="0D342F45"/>
    <w:rsid w:val="0D350369"/>
    <w:rsid w:val="0D3D0955"/>
    <w:rsid w:val="0D3E2DE8"/>
    <w:rsid w:val="0D41766E"/>
    <w:rsid w:val="0D456C68"/>
    <w:rsid w:val="0D4A5ADB"/>
    <w:rsid w:val="0D4A7ADA"/>
    <w:rsid w:val="0D4F2579"/>
    <w:rsid w:val="0D534233"/>
    <w:rsid w:val="0D541E01"/>
    <w:rsid w:val="0D547C97"/>
    <w:rsid w:val="0D550FE9"/>
    <w:rsid w:val="0D5858D2"/>
    <w:rsid w:val="0D5A4D3D"/>
    <w:rsid w:val="0D607055"/>
    <w:rsid w:val="0D60771A"/>
    <w:rsid w:val="0D6144A0"/>
    <w:rsid w:val="0D6953DE"/>
    <w:rsid w:val="0D6B61E7"/>
    <w:rsid w:val="0D6C2D20"/>
    <w:rsid w:val="0D713932"/>
    <w:rsid w:val="0D737D79"/>
    <w:rsid w:val="0D752801"/>
    <w:rsid w:val="0D7E1275"/>
    <w:rsid w:val="0D817371"/>
    <w:rsid w:val="0D82233A"/>
    <w:rsid w:val="0D840002"/>
    <w:rsid w:val="0D840953"/>
    <w:rsid w:val="0D882C58"/>
    <w:rsid w:val="0D8E2375"/>
    <w:rsid w:val="0D8E7FA0"/>
    <w:rsid w:val="0D962475"/>
    <w:rsid w:val="0D9B511B"/>
    <w:rsid w:val="0D9D651C"/>
    <w:rsid w:val="0D9D659A"/>
    <w:rsid w:val="0DA0446B"/>
    <w:rsid w:val="0DA10A7E"/>
    <w:rsid w:val="0DA22814"/>
    <w:rsid w:val="0DA36BCA"/>
    <w:rsid w:val="0DA71545"/>
    <w:rsid w:val="0DAC2DCA"/>
    <w:rsid w:val="0DB248A6"/>
    <w:rsid w:val="0DB2512E"/>
    <w:rsid w:val="0DBC7E68"/>
    <w:rsid w:val="0DBD15C8"/>
    <w:rsid w:val="0DBE4C37"/>
    <w:rsid w:val="0DC10B47"/>
    <w:rsid w:val="0DC2190C"/>
    <w:rsid w:val="0DC316E1"/>
    <w:rsid w:val="0DC329EA"/>
    <w:rsid w:val="0DCF4044"/>
    <w:rsid w:val="0DD967B6"/>
    <w:rsid w:val="0DE057F8"/>
    <w:rsid w:val="0DE31E4D"/>
    <w:rsid w:val="0DE341BA"/>
    <w:rsid w:val="0DF41229"/>
    <w:rsid w:val="0DF62971"/>
    <w:rsid w:val="0DF718D0"/>
    <w:rsid w:val="0DF817B4"/>
    <w:rsid w:val="0DF90FD3"/>
    <w:rsid w:val="0DF960CA"/>
    <w:rsid w:val="0E0100B9"/>
    <w:rsid w:val="0E023C7F"/>
    <w:rsid w:val="0E045665"/>
    <w:rsid w:val="0E052F17"/>
    <w:rsid w:val="0E055EC7"/>
    <w:rsid w:val="0E085F9A"/>
    <w:rsid w:val="0E0B45F1"/>
    <w:rsid w:val="0E0C0524"/>
    <w:rsid w:val="0E0C25B5"/>
    <w:rsid w:val="0E0C4008"/>
    <w:rsid w:val="0E0D46E0"/>
    <w:rsid w:val="0E0F7418"/>
    <w:rsid w:val="0E1048DF"/>
    <w:rsid w:val="0E10517A"/>
    <w:rsid w:val="0E137F68"/>
    <w:rsid w:val="0E142BF0"/>
    <w:rsid w:val="0E164683"/>
    <w:rsid w:val="0E1C7905"/>
    <w:rsid w:val="0E223E2B"/>
    <w:rsid w:val="0E24444C"/>
    <w:rsid w:val="0E252EA3"/>
    <w:rsid w:val="0E263F92"/>
    <w:rsid w:val="0E2B313E"/>
    <w:rsid w:val="0E2F2BB6"/>
    <w:rsid w:val="0E333DEA"/>
    <w:rsid w:val="0E36305D"/>
    <w:rsid w:val="0E3C7EE1"/>
    <w:rsid w:val="0E427E27"/>
    <w:rsid w:val="0E504419"/>
    <w:rsid w:val="0E520756"/>
    <w:rsid w:val="0E5A51F1"/>
    <w:rsid w:val="0E5C5192"/>
    <w:rsid w:val="0E5C7FB6"/>
    <w:rsid w:val="0E5D3920"/>
    <w:rsid w:val="0E5E6354"/>
    <w:rsid w:val="0E5F0C95"/>
    <w:rsid w:val="0E5F4ECA"/>
    <w:rsid w:val="0E6475B9"/>
    <w:rsid w:val="0E6A7703"/>
    <w:rsid w:val="0E6B583B"/>
    <w:rsid w:val="0E76483A"/>
    <w:rsid w:val="0E790466"/>
    <w:rsid w:val="0E8714A9"/>
    <w:rsid w:val="0E8C5061"/>
    <w:rsid w:val="0E91139A"/>
    <w:rsid w:val="0E915E55"/>
    <w:rsid w:val="0E923C98"/>
    <w:rsid w:val="0E931009"/>
    <w:rsid w:val="0E9A15CB"/>
    <w:rsid w:val="0E9D406B"/>
    <w:rsid w:val="0EAB1E4D"/>
    <w:rsid w:val="0EAB615F"/>
    <w:rsid w:val="0EB05816"/>
    <w:rsid w:val="0EB97500"/>
    <w:rsid w:val="0EBD0BA7"/>
    <w:rsid w:val="0EC03B4B"/>
    <w:rsid w:val="0EC663C7"/>
    <w:rsid w:val="0ECE3ACA"/>
    <w:rsid w:val="0ECF565D"/>
    <w:rsid w:val="0ED11FAD"/>
    <w:rsid w:val="0ED22ADA"/>
    <w:rsid w:val="0ED92B39"/>
    <w:rsid w:val="0EDD587C"/>
    <w:rsid w:val="0EDF4608"/>
    <w:rsid w:val="0EE15C15"/>
    <w:rsid w:val="0EEE5461"/>
    <w:rsid w:val="0EF05B54"/>
    <w:rsid w:val="0EF428BE"/>
    <w:rsid w:val="0EFA1694"/>
    <w:rsid w:val="0EFD00BA"/>
    <w:rsid w:val="0EFD06D2"/>
    <w:rsid w:val="0F01179E"/>
    <w:rsid w:val="0F046842"/>
    <w:rsid w:val="0F05657D"/>
    <w:rsid w:val="0F0B71A8"/>
    <w:rsid w:val="0F0E7210"/>
    <w:rsid w:val="0F0F3789"/>
    <w:rsid w:val="0F11666D"/>
    <w:rsid w:val="0F141401"/>
    <w:rsid w:val="0F142CB6"/>
    <w:rsid w:val="0F1A12EF"/>
    <w:rsid w:val="0F1B3A96"/>
    <w:rsid w:val="0F1C6480"/>
    <w:rsid w:val="0F1F02A0"/>
    <w:rsid w:val="0F1F2B51"/>
    <w:rsid w:val="0F2047A3"/>
    <w:rsid w:val="0F2468B4"/>
    <w:rsid w:val="0F2469CA"/>
    <w:rsid w:val="0F246BF1"/>
    <w:rsid w:val="0F2E18F3"/>
    <w:rsid w:val="0F353B45"/>
    <w:rsid w:val="0F461769"/>
    <w:rsid w:val="0F4845B5"/>
    <w:rsid w:val="0F497BBF"/>
    <w:rsid w:val="0F5D378D"/>
    <w:rsid w:val="0F622995"/>
    <w:rsid w:val="0F632009"/>
    <w:rsid w:val="0F6C3FF9"/>
    <w:rsid w:val="0F735E60"/>
    <w:rsid w:val="0F767BB7"/>
    <w:rsid w:val="0F77386A"/>
    <w:rsid w:val="0F7B6085"/>
    <w:rsid w:val="0F7D1FB4"/>
    <w:rsid w:val="0F7E00CA"/>
    <w:rsid w:val="0F7E23C7"/>
    <w:rsid w:val="0F8419DE"/>
    <w:rsid w:val="0F8439BD"/>
    <w:rsid w:val="0F894509"/>
    <w:rsid w:val="0F932D88"/>
    <w:rsid w:val="0F981A78"/>
    <w:rsid w:val="0F9931F7"/>
    <w:rsid w:val="0F9A1599"/>
    <w:rsid w:val="0FA47ECA"/>
    <w:rsid w:val="0FA6224D"/>
    <w:rsid w:val="0FAA262B"/>
    <w:rsid w:val="0FAE6909"/>
    <w:rsid w:val="0FAE6E35"/>
    <w:rsid w:val="0FB2686D"/>
    <w:rsid w:val="0FB43920"/>
    <w:rsid w:val="0FBA3355"/>
    <w:rsid w:val="0FC43415"/>
    <w:rsid w:val="0FC77D36"/>
    <w:rsid w:val="0FC80BC7"/>
    <w:rsid w:val="0FC851F7"/>
    <w:rsid w:val="0FCB2C4B"/>
    <w:rsid w:val="0FCC1A73"/>
    <w:rsid w:val="0FCC3CB6"/>
    <w:rsid w:val="0FD76B62"/>
    <w:rsid w:val="0FDF435F"/>
    <w:rsid w:val="0FE1258D"/>
    <w:rsid w:val="0FE738BB"/>
    <w:rsid w:val="0FE8663B"/>
    <w:rsid w:val="0FEA7CAB"/>
    <w:rsid w:val="0FEC6BC6"/>
    <w:rsid w:val="0FEE76DA"/>
    <w:rsid w:val="0FEF237F"/>
    <w:rsid w:val="0FF1483A"/>
    <w:rsid w:val="0FF16B02"/>
    <w:rsid w:val="0FF52AB7"/>
    <w:rsid w:val="10031744"/>
    <w:rsid w:val="10040C11"/>
    <w:rsid w:val="10073981"/>
    <w:rsid w:val="10085598"/>
    <w:rsid w:val="100D25A7"/>
    <w:rsid w:val="10141612"/>
    <w:rsid w:val="101740DB"/>
    <w:rsid w:val="10196883"/>
    <w:rsid w:val="101C630A"/>
    <w:rsid w:val="101F7F83"/>
    <w:rsid w:val="10200931"/>
    <w:rsid w:val="102222FE"/>
    <w:rsid w:val="1023519A"/>
    <w:rsid w:val="10260389"/>
    <w:rsid w:val="102D4488"/>
    <w:rsid w:val="102F3ABA"/>
    <w:rsid w:val="10321056"/>
    <w:rsid w:val="1034130C"/>
    <w:rsid w:val="10390620"/>
    <w:rsid w:val="103932E8"/>
    <w:rsid w:val="10394A7A"/>
    <w:rsid w:val="103977A4"/>
    <w:rsid w:val="103B10D9"/>
    <w:rsid w:val="103D58F0"/>
    <w:rsid w:val="10421A5E"/>
    <w:rsid w:val="10442C65"/>
    <w:rsid w:val="104448D3"/>
    <w:rsid w:val="104F3E70"/>
    <w:rsid w:val="10553CFF"/>
    <w:rsid w:val="105574E9"/>
    <w:rsid w:val="105751E0"/>
    <w:rsid w:val="105916A2"/>
    <w:rsid w:val="105D50FE"/>
    <w:rsid w:val="105E1B2F"/>
    <w:rsid w:val="105E1F36"/>
    <w:rsid w:val="10610B7F"/>
    <w:rsid w:val="1061773B"/>
    <w:rsid w:val="10693B2C"/>
    <w:rsid w:val="107958BC"/>
    <w:rsid w:val="107C6A9B"/>
    <w:rsid w:val="1080174F"/>
    <w:rsid w:val="108312DE"/>
    <w:rsid w:val="10862AB7"/>
    <w:rsid w:val="108A657C"/>
    <w:rsid w:val="108B551F"/>
    <w:rsid w:val="108E7A1E"/>
    <w:rsid w:val="109006A5"/>
    <w:rsid w:val="1091307D"/>
    <w:rsid w:val="109862F2"/>
    <w:rsid w:val="109A7C48"/>
    <w:rsid w:val="109B0A4E"/>
    <w:rsid w:val="109E6CA1"/>
    <w:rsid w:val="10A4526B"/>
    <w:rsid w:val="10A67D98"/>
    <w:rsid w:val="10AF26BC"/>
    <w:rsid w:val="10B01EC9"/>
    <w:rsid w:val="10B17BB9"/>
    <w:rsid w:val="10CB0F28"/>
    <w:rsid w:val="10CB4057"/>
    <w:rsid w:val="10DA269D"/>
    <w:rsid w:val="10E3468F"/>
    <w:rsid w:val="10E448B1"/>
    <w:rsid w:val="10E67570"/>
    <w:rsid w:val="10EB6D6B"/>
    <w:rsid w:val="10ED5752"/>
    <w:rsid w:val="10EF440C"/>
    <w:rsid w:val="10F16848"/>
    <w:rsid w:val="10F52723"/>
    <w:rsid w:val="10F9691F"/>
    <w:rsid w:val="111A2E39"/>
    <w:rsid w:val="11316268"/>
    <w:rsid w:val="11321C53"/>
    <w:rsid w:val="11351C87"/>
    <w:rsid w:val="113A0A01"/>
    <w:rsid w:val="113E52CA"/>
    <w:rsid w:val="11404FE1"/>
    <w:rsid w:val="1142340D"/>
    <w:rsid w:val="11424752"/>
    <w:rsid w:val="11434EB7"/>
    <w:rsid w:val="11482F1A"/>
    <w:rsid w:val="114A1D15"/>
    <w:rsid w:val="114B3A3E"/>
    <w:rsid w:val="114B6E3B"/>
    <w:rsid w:val="1150140E"/>
    <w:rsid w:val="11543B59"/>
    <w:rsid w:val="115546B5"/>
    <w:rsid w:val="11564EC1"/>
    <w:rsid w:val="115D198D"/>
    <w:rsid w:val="1161054D"/>
    <w:rsid w:val="11667B78"/>
    <w:rsid w:val="116C49D6"/>
    <w:rsid w:val="116E0A65"/>
    <w:rsid w:val="11716E79"/>
    <w:rsid w:val="117272C8"/>
    <w:rsid w:val="11781C5A"/>
    <w:rsid w:val="117E4C23"/>
    <w:rsid w:val="11815DA7"/>
    <w:rsid w:val="1184106E"/>
    <w:rsid w:val="11863E01"/>
    <w:rsid w:val="118C5C5E"/>
    <w:rsid w:val="118F004D"/>
    <w:rsid w:val="118F1A4A"/>
    <w:rsid w:val="119253DF"/>
    <w:rsid w:val="11965138"/>
    <w:rsid w:val="11985B84"/>
    <w:rsid w:val="119B21E0"/>
    <w:rsid w:val="119B3614"/>
    <w:rsid w:val="119E2E95"/>
    <w:rsid w:val="11A4377C"/>
    <w:rsid w:val="11AB5353"/>
    <w:rsid w:val="11AC7A77"/>
    <w:rsid w:val="11B75969"/>
    <w:rsid w:val="11B81B13"/>
    <w:rsid w:val="11BF492A"/>
    <w:rsid w:val="11C55C78"/>
    <w:rsid w:val="11CA0B11"/>
    <w:rsid w:val="11CE119D"/>
    <w:rsid w:val="11CF734F"/>
    <w:rsid w:val="11D02796"/>
    <w:rsid w:val="11D55DB3"/>
    <w:rsid w:val="11D66789"/>
    <w:rsid w:val="11DE7DFD"/>
    <w:rsid w:val="11E54422"/>
    <w:rsid w:val="11E80867"/>
    <w:rsid w:val="11E853D2"/>
    <w:rsid w:val="11EA0D09"/>
    <w:rsid w:val="11EA517A"/>
    <w:rsid w:val="11F25824"/>
    <w:rsid w:val="11F46385"/>
    <w:rsid w:val="11FA590E"/>
    <w:rsid w:val="11FF794D"/>
    <w:rsid w:val="12005FD5"/>
    <w:rsid w:val="12014BA4"/>
    <w:rsid w:val="12030CFF"/>
    <w:rsid w:val="120659EF"/>
    <w:rsid w:val="12083495"/>
    <w:rsid w:val="12087C5F"/>
    <w:rsid w:val="12161042"/>
    <w:rsid w:val="121707F1"/>
    <w:rsid w:val="121808D9"/>
    <w:rsid w:val="121B7822"/>
    <w:rsid w:val="122227D2"/>
    <w:rsid w:val="12223384"/>
    <w:rsid w:val="12243327"/>
    <w:rsid w:val="12245DFC"/>
    <w:rsid w:val="12252074"/>
    <w:rsid w:val="12276586"/>
    <w:rsid w:val="122D6D88"/>
    <w:rsid w:val="122F467A"/>
    <w:rsid w:val="1233559E"/>
    <w:rsid w:val="12370BA2"/>
    <w:rsid w:val="124057A4"/>
    <w:rsid w:val="12416D10"/>
    <w:rsid w:val="12440EBB"/>
    <w:rsid w:val="124E4519"/>
    <w:rsid w:val="124F6647"/>
    <w:rsid w:val="1251752C"/>
    <w:rsid w:val="12526B87"/>
    <w:rsid w:val="125626DE"/>
    <w:rsid w:val="125B0099"/>
    <w:rsid w:val="126052AB"/>
    <w:rsid w:val="12655CBC"/>
    <w:rsid w:val="126A3696"/>
    <w:rsid w:val="1271643A"/>
    <w:rsid w:val="1276258B"/>
    <w:rsid w:val="12773F52"/>
    <w:rsid w:val="127C77CE"/>
    <w:rsid w:val="12816629"/>
    <w:rsid w:val="128232A2"/>
    <w:rsid w:val="128615AB"/>
    <w:rsid w:val="1290207E"/>
    <w:rsid w:val="129325E0"/>
    <w:rsid w:val="1294442A"/>
    <w:rsid w:val="1299145B"/>
    <w:rsid w:val="129C1CA7"/>
    <w:rsid w:val="129C28AC"/>
    <w:rsid w:val="129D1134"/>
    <w:rsid w:val="12A70155"/>
    <w:rsid w:val="12AC76FE"/>
    <w:rsid w:val="12AD393A"/>
    <w:rsid w:val="12B6466C"/>
    <w:rsid w:val="12B8457E"/>
    <w:rsid w:val="12BC2446"/>
    <w:rsid w:val="12BE41F7"/>
    <w:rsid w:val="12BF5B02"/>
    <w:rsid w:val="12C04AA2"/>
    <w:rsid w:val="12C51E66"/>
    <w:rsid w:val="12C942F6"/>
    <w:rsid w:val="12D33457"/>
    <w:rsid w:val="12D33F3F"/>
    <w:rsid w:val="12D54C0A"/>
    <w:rsid w:val="12E1450C"/>
    <w:rsid w:val="12E90539"/>
    <w:rsid w:val="12E91CA7"/>
    <w:rsid w:val="12EA61CD"/>
    <w:rsid w:val="12ED5F84"/>
    <w:rsid w:val="12F126D3"/>
    <w:rsid w:val="12F96A04"/>
    <w:rsid w:val="12FA26E6"/>
    <w:rsid w:val="12FC1044"/>
    <w:rsid w:val="12FC7D25"/>
    <w:rsid w:val="12FE636B"/>
    <w:rsid w:val="1305043D"/>
    <w:rsid w:val="1306081D"/>
    <w:rsid w:val="130972D7"/>
    <w:rsid w:val="130C30D6"/>
    <w:rsid w:val="1317438E"/>
    <w:rsid w:val="131A0F51"/>
    <w:rsid w:val="131A4C67"/>
    <w:rsid w:val="131B48D2"/>
    <w:rsid w:val="131E174B"/>
    <w:rsid w:val="131E51C0"/>
    <w:rsid w:val="131E6B2B"/>
    <w:rsid w:val="131F1CCC"/>
    <w:rsid w:val="13224807"/>
    <w:rsid w:val="1328632B"/>
    <w:rsid w:val="132E2F9E"/>
    <w:rsid w:val="13354D32"/>
    <w:rsid w:val="13355224"/>
    <w:rsid w:val="1337163E"/>
    <w:rsid w:val="13382EE9"/>
    <w:rsid w:val="133A1576"/>
    <w:rsid w:val="133F2DA9"/>
    <w:rsid w:val="13412927"/>
    <w:rsid w:val="13477D6C"/>
    <w:rsid w:val="13490E68"/>
    <w:rsid w:val="134B4550"/>
    <w:rsid w:val="134E37C5"/>
    <w:rsid w:val="13500DF9"/>
    <w:rsid w:val="135026FE"/>
    <w:rsid w:val="13537685"/>
    <w:rsid w:val="13547C05"/>
    <w:rsid w:val="13580B09"/>
    <w:rsid w:val="135814A7"/>
    <w:rsid w:val="13582B53"/>
    <w:rsid w:val="135A65F3"/>
    <w:rsid w:val="135F7126"/>
    <w:rsid w:val="13683DAF"/>
    <w:rsid w:val="136965A5"/>
    <w:rsid w:val="136B1A99"/>
    <w:rsid w:val="136F4DF3"/>
    <w:rsid w:val="13713F48"/>
    <w:rsid w:val="13723F8A"/>
    <w:rsid w:val="137318C7"/>
    <w:rsid w:val="13797774"/>
    <w:rsid w:val="137B1AF7"/>
    <w:rsid w:val="13841F2B"/>
    <w:rsid w:val="13891F8A"/>
    <w:rsid w:val="13953C61"/>
    <w:rsid w:val="139C28D9"/>
    <w:rsid w:val="139D42AE"/>
    <w:rsid w:val="13A46A71"/>
    <w:rsid w:val="13A91728"/>
    <w:rsid w:val="13AF5465"/>
    <w:rsid w:val="13B02E06"/>
    <w:rsid w:val="13B376AF"/>
    <w:rsid w:val="13B530A4"/>
    <w:rsid w:val="13BA6575"/>
    <w:rsid w:val="13BE4A8B"/>
    <w:rsid w:val="13C15B6D"/>
    <w:rsid w:val="13C520D4"/>
    <w:rsid w:val="13C818DB"/>
    <w:rsid w:val="13CC38E0"/>
    <w:rsid w:val="13CC728B"/>
    <w:rsid w:val="13D659BF"/>
    <w:rsid w:val="13D75704"/>
    <w:rsid w:val="13D92176"/>
    <w:rsid w:val="13DB2047"/>
    <w:rsid w:val="13E05261"/>
    <w:rsid w:val="13E16D62"/>
    <w:rsid w:val="13E714D5"/>
    <w:rsid w:val="13E740A5"/>
    <w:rsid w:val="13E95D8A"/>
    <w:rsid w:val="13EA4984"/>
    <w:rsid w:val="13F06127"/>
    <w:rsid w:val="13F3472A"/>
    <w:rsid w:val="13F505F5"/>
    <w:rsid w:val="13FB5AB4"/>
    <w:rsid w:val="13FF6A0B"/>
    <w:rsid w:val="14025E22"/>
    <w:rsid w:val="14032C30"/>
    <w:rsid w:val="14055D30"/>
    <w:rsid w:val="14070830"/>
    <w:rsid w:val="140D3E9F"/>
    <w:rsid w:val="141107D8"/>
    <w:rsid w:val="141244F6"/>
    <w:rsid w:val="14133F95"/>
    <w:rsid w:val="1417537A"/>
    <w:rsid w:val="141951F4"/>
    <w:rsid w:val="141D6F89"/>
    <w:rsid w:val="141F581B"/>
    <w:rsid w:val="142F6CF5"/>
    <w:rsid w:val="1434485B"/>
    <w:rsid w:val="14351B28"/>
    <w:rsid w:val="143902C0"/>
    <w:rsid w:val="14467283"/>
    <w:rsid w:val="1449209C"/>
    <w:rsid w:val="144B361D"/>
    <w:rsid w:val="144C6455"/>
    <w:rsid w:val="14504C63"/>
    <w:rsid w:val="1459049F"/>
    <w:rsid w:val="146340BC"/>
    <w:rsid w:val="1465302E"/>
    <w:rsid w:val="1465693A"/>
    <w:rsid w:val="146C2711"/>
    <w:rsid w:val="146D524E"/>
    <w:rsid w:val="146F0A0D"/>
    <w:rsid w:val="14711621"/>
    <w:rsid w:val="147439F4"/>
    <w:rsid w:val="14746D5A"/>
    <w:rsid w:val="147540D2"/>
    <w:rsid w:val="147D5079"/>
    <w:rsid w:val="14885028"/>
    <w:rsid w:val="14897D14"/>
    <w:rsid w:val="148A00E7"/>
    <w:rsid w:val="148A3471"/>
    <w:rsid w:val="14911256"/>
    <w:rsid w:val="14932BF0"/>
    <w:rsid w:val="14933133"/>
    <w:rsid w:val="149439C7"/>
    <w:rsid w:val="14944D3C"/>
    <w:rsid w:val="14946C09"/>
    <w:rsid w:val="14954A47"/>
    <w:rsid w:val="1497626A"/>
    <w:rsid w:val="149C5A9F"/>
    <w:rsid w:val="14A069B3"/>
    <w:rsid w:val="14A157A9"/>
    <w:rsid w:val="14A40D26"/>
    <w:rsid w:val="14A40FF9"/>
    <w:rsid w:val="14B050C1"/>
    <w:rsid w:val="14B1451C"/>
    <w:rsid w:val="14B53C19"/>
    <w:rsid w:val="14B77313"/>
    <w:rsid w:val="14B86426"/>
    <w:rsid w:val="14BD583E"/>
    <w:rsid w:val="14C17BA1"/>
    <w:rsid w:val="14C70BA3"/>
    <w:rsid w:val="14CE27EA"/>
    <w:rsid w:val="14CF5771"/>
    <w:rsid w:val="14DB572B"/>
    <w:rsid w:val="14DB6C68"/>
    <w:rsid w:val="14E06D96"/>
    <w:rsid w:val="14E611C0"/>
    <w:rsid w:val="14F346A9"/>
    <w:rsid w:val="14F369B0"/>
    <w:rsid w:val="14F658DE"/>
    <w:rsid w:val="14F71965"/>
    <w:rsid w:val="14F81772"/>
    <w:rsid w:val="14F86B3C"/>
    <w:rsid w:val="14FA7EE7"/>
    <w:rsid w:val="14FB19AF"/>
    <w:rsid w:val="14FB1B21"/>
    <w:rsid w:val="15090F40"/>
    <w:rsid w:val="15103C4C"/>
    <w:rsid w:val="15136DE8"/>
    <w:rsid w:val="15144D5D"/>
    <w:rsid w:val="15166336"/>
    <w:rsid w:val="151F589B"/>
    <w:rsid w:val="152208FF"/>
    <w:rsid w:val="1529107E"/>
    <w:rsid w:val="152A622C"/>
    <w:rsid w:val="153E07F8"/>
    <w:rsid w:val="153F1E40"/>
    <w:rsid w:val="15401B12"/>
    <w:rsid w:val="154234BA"/>
    <w:rsid w:val="15475461"/>
    <w:rsid w:val="154B7149"/>
    <w:rsid w:val="154F2216"/>
    <w:rsid w:val="15506C15"/>
    <w:rsid w:val="1558200B"/>
    <w:rsid w:val="156543AE"/>
    <w:rsid w:val="156B0ABA"/>
    <w:rsid w:val="156C4199"/>
    <w:rsid w:val="156C65E8"/>
    <w:rsid w:val="156C70B8"/>
    <w:rsid w:val="156E353E"/>
    <w:rsid w:val="156E5102"/>
    <w:rsid w:val="15733568"/>
    <w:rsid w:val="15736C6E"/>
    <w:rsid w:val="15770364"/>
    <w:rsid w:val="157B21A8"/>
    <w:rsid w:val="157D6D74"/>
    <w:rsid w:val="158040CA"/>
    <w:rsid w:val="158050C7"/>
    <w:rsid w:val="1580516A"/>
    <w:rsid w:val="15863AEA"/>
    <w:rsid w:val="15877D1B"/>
    <w:rsid w:val="158D60B5"/>
    <w:rsid w:val="158F5E38"/>
    <w:rsid w:val="1590411C"/>
    <w:rsid w:val="15927CC9"/>
    <w:rsid w:val="159A0273"/>
    <w:rsid w:val="159A3438"/>
    <w:rsid w:val="159F446A"/>
    <w:rsid w:val="15A926A9"/>
    <w:rsid w:val="15AC1A8C"/>
    <w:rsid w:val="15B00A29"/>
    <w:rsid w:val="15B0129E"/>
    <w:rsid w:val="15B120A4"/>
    <w:rsid w:val="15B40B94"/>
    <w:rsid w:val="15B5011F"/>
    <w:rsid w:val="15B77787"/>
    <w:rsid w:val="15BA6F24"/>
    <w:rsid w:val="15C30316"/>
    <w:rsid w:val="15C41CB1"/>
    <w:rsid w:val="15D23BD6"/>
    <w:rsid w:val="15D56D41"/>
    <w:rsid w:val="15D64CA7"/>
    <w:rsid w:val="15E23A09"/>
    <w:rsid w:val="15E307F0"/>
    <w:rsid w:val="15E42D90"/>
    <w:rsid w:val="15E808BA"/>
    <w:rsid w:val="15EF0F66"/>
    <w:rsid w:val="15F63268"/>
    <w:rsid w:val="15FA3CA4"/>
    <w:rsid w:val="160424A5"/>
    <w:rsid w:val="160765F5"/>
    <w:rsid w:val="16090C76"/>
    <w:rsid w:val="160B6D2B"/>
    <w:rsid w:val="160C6A01"/>
    <w:rsid w:val="1610758F"/>
    <w:rsid w:val="161110A3"/>
    <w:rsid w:val="16145F04"/>
    <w:rsid w:val="16170CBF"/>
    <w:rsid w:val="161A23BD"/>
    <w:rsid w:val="16242C90"/>
    <w:rsid w:val="16352787"/>
    <w:rsid w:val="163A2E13"/>
    <w:rsid w:val="163A7241"/>
    <w:rsid w:val="163D16EC"/>
    <w:rsid w:val="1643580D"/>
    <w:rsid w:val="16454877"/>
    <w:rsid w:val="164F1350"/>
    <w:rsid w:val="16505571"/>
    <w:rsid w:val="1658096E"/>
    <w:rsid w:val="165B2EC0"/>
    <w:rsid w:val="16611051"/>
    <w:rsid w:val="1661360C"/>
    <w:rsid w:val="166508D3"/>
    <w:rsid w:val="166B515C"/>
    <w:rsid w:val="166C0E0B"/>
    <w:rsid w:val="166E4B54"/>
    <w:rsid w:val="166F6F12"/>
    <w:rsid w:val="1673370D"/>
    <w:rsid w:val="16755D7D"/>
    <w:rsid w:val="16765447"/>
    <w:rsid w:val="16800744"/>
    <w:rsid w:val="168314BE"/>
    <w:rsid w:val="16860B3C"/>
    <w:rsid w:val="1689706F"/>
    <w:rsid w:val="168D1AFA"/>
    <w:rsid w:val="168E6C3E"/>
    <w:rsid w:val="16935A4A"/>
    <w:rsid w:val="16964BB0"/>
    <w:rsid w:val="16984E1F"/>
    <w:rsid w:val="16A133A4"/>
    <w:rsid w:val="16A170F6"/>
    <w:rsid w:val="16AA5A4D"/>
    <w:rsid w:val="16AE18C6"/>
    <w:rsid w:val="16BE6AC8"/>
    <w:rsid w:val="16BF1D3D"/>
    <w:rsid w:val="16C54CCA"/>
    <w:rsid w:val="16C90FF8"/>
    <w:rsid w:val="16C926BD"/>
    <w:rsid w:val="16C93D99"/>
    <w:rsid w:val="16CA02AF"/>
    <w:rsid w:val="16CB1A74"/>
    <w:rsid w:val="16D0438B"/>
    <w:rsid w:val="16D22FC6"/>
    <w:rsid w:val="16D30426"/>
    <w:rsid w:val="16D542FE"/>
    <w:rsid w:val="16DA06AB"/>
    <w:rsid w:val="16DD3B2A"/>
    <w:rsid w:val="16DD6EFF"/>
    <w:rsid w:val="16E04DEC"/>
    <w:rsid w:val="16E0578D"/>
    <w:rsid w:val="16E70566"/>
    <w:rsid w:val="16F12A24"/>
    <w:rsid w:val="16F6106C"/>
    <w:rsid w:val="17002CF1"/>
    <w:rsid w:val="17087112"/>
    <w:rsid w:val="170C6BD9"/>
    <w:rsid w:val="170F3916"/>
    <w:rsid w:val="17117597"/>
    <w:rsid w:val="17147DB2"/>
    <w:rsid w:val="17180752"/>
    <w:rsid w:val="171A5D83"/>
    <w:rsid w:val="171C4D72"/>
    <w:rsid w:val="17227C27"/>
    <w:rsid w:val="17246079"/>
    <w:rsid w:val="172A61F9"/>
    <w:rsid w:val="17307238"/>
    <w:rsid w:val="173348BC"/>
    <w:rsid w:val="17384331"/>
    <w:rsid w:val="17384F30"/>
    <w:rsid w:val="173B132F"/>
    <w:rsid w:val="17410DE5"/>
    <w:rsid w:val="17476771"/>
    <w:rsid w:val="174F76A5"/>
    <w:rsid w:val="17542D29"/>
    <w:rsid w:val="17572FB9"/>
    <w:rsid w:val="175B40E3"/>
    <w:rsid w:val="175C5141"/>
    <w:rsid w:val="175E3D63"/>
    <w:rsid w:val="1767540D"/>
    <w:rsid w:val="176860B1"/>
    <w:rsid w:val="17756EB7"/>
    <w:rsid w:val="17811355"/>
    <w:rsid w:val="17823B74"/>
    <w:rsid w:val="1783391B"/>
    <w:rsid w:val="17852F6F"/>
    <w:rsid w:val="17865484"/>
    <w:rsid w:val="178D6D06"/>
    <w:rsid w:val="178E1C86"/>
    <w:rsid w:val="17906C45"/>
    <w:rsid w:val="1790752B"/>
    <w:rsid w:val="17981E39"/>
    <w:rsid w:val="17995863"/>
    <w:rsid w:val="179A6266"/>
    <w:rsid w:val="179B3150"/>
    <w:rsid w:val="179C242B"/>
    <w:rsid w:val="17A65CD5"/>
    <w:rsid w:val="17A66D5A"/>
    <w:rsid w:val="17AE7B4E"/>
    <w:rsid w:val="17AF0EEA"/>
    <w:rsid w:val="17B36D9D"/>
    <w:rsid w:val="17B63209"/>
    <w:rsid w:val="17BB4E5B"/>
    <w:rsid w:val="17BF5A67"/>
    <w:rsid w:val="17C01012"/>
    <w:rsid w:val="17C41024"/>
    <w:rsid w:val="17C6700E"/>
    <w:rsid w:val="17C76800"/>
    <w:rsid w:val="17C934FA"/>
    <w:rsid w:val="17C96712"/>
    <w:rsid w:val="17CC4169"/>
    <w:rsid w:val="17CF5F15"/>
    <w:rsid w:val="17D03790"/>
    <w:rsid w:val="17D94F03"/>
    <w:rsid w:val="17E03848"/>
    <w:rsid w:val="17EA4137"/>
    <w:rsid w:val="17ED1072"/>
    <w:rsid w:val="17ED1696"/>
    <w:rsid w:val="17F4757D"/>
    <w:rsid w:val="17FB4594"/>
    <w:rsid w:val="17FE5BEF"/>
    <w:rsid w:val="17FF6E1C"/>
    <w:rsid w:val="180079BD"/>
    <w:rsid w:val="18022ABD"/>
    <w:rsid w:val="1809094F"/>
    <w:rsid w:val="180B180E"/>
    <w:rsid w:val="180E5978"/>
    <w:rsid w:val="18125FBB"/>
    <w:rsid w:val="1815601D"/>
    <w:rsid w:val="181E5271"/>
    <w:rsid w:val="181F7DEC"/>
    <w:rsid w:val="18202240"/>
    <w:rsid w:val="18254976"/>
    <w:rsid w:val="182A48E5"/>
    <w:rsid w:val="182A74AB"/>
    <w:rsid w:val="182F4D3A"/>
    <w:rsid w:val="18333F24"/>
    <w:rsid w:val="183B3108"/>
    <w:rsid w:val="184252C6"/>
    <w:rsid w:val="1849756F"/>
    <w:rsid w:val="184A1483"/>
    <w:rsid w:val="184A42F4"/>
    <w:rsid w:val="184E16CB"/>
    <w:rsid w:val="1850449D"/>
    <w:rsid w:val="18560CA2"/>
    <w:rsid w:val="18573993"/>
    <w:rsid w:val="185B5F4F"/>
    <w:rsid w:val="18615976"/>
    <w:rsid w:val="1863239E"/>
    <w:rsid w:val="18654D15"/>
    <w:rsid w:val="18730E68"/>
    <w:rsid w:val="18750E9F"/>
    <w:rsid w:val="18831B51"/>
    <w:rsid w:val="188343D6"/>
    <w:rsid w:val="188A03BA"/>
    <w:rsid w:val="188C05D5"/>
    <w:rsid w:val="188E28D0"/>
    <w:rsid w:val="188F7A8E"/>
    <w:rsid w:val="189167B3"/>
    <w:rsid w:val="18937F6F"/>
    <w:rsid w:val="189C63F7"/>
    <w:rsid w:val="189F07C8"/>
    <w:rsid w:val="18A51EDC"/>
    <w:rsid w:val="18A550EF"/>
    <w:rsid w:val="18A72ACC"/>
    <w:rsid w:val="18A90113"/>
    <w:rsid w:val="18AF7BF7"/>
    <w:rsid w:val="18B37DFB"/>
    <w:rsid w:val="18B7225D"/>
    <w:rsid w:val="18BB3079"/>
    <w:rsid w:val="18C6239A"/>
    <w:rsid w:val="18C762C1"/>
    <w:rsid w:val="18CA761A"/>
    <w:rsid w:val="18CE487F"/>
    <w:rsid w:val="18D41C65"/>
    <w:rsid w:val="18D922D8"/>
    <w:rsid w:val="18DA47B6"/>
    <w:rsid w:val="18DF6A69"/>
    <w:rsid w:val="18E23290"/>
    <w:rsid w:val="18E2422C"/>
    <w:rsid w:val="18ED5561"/>
    <w:rsid w:val="18F073C9"/>
    <w:rsid w:val="18F274A0"/>
    <w:rsid w:val="18F70E48"/>
    <w:rsid w:val="18F96982"/>
    <w:rsid w:val="19033D6D"/>
    <w:rsid w:val="19063B72"/>
    <w:rsid w:val="190810C0"/>
    <w:rsid w:val="190825CC"/>
    <w:rsid w:val="19084607"/>
    <w:rsid w:val="190F17B8"/>
    <w:rsid w:val="190F5B9C"/>
    <w:rsid w:val="19113744"/>
    <w:rsid w:val="19162824"/>
    <w:rsid w:val="191F7967"/>
    <w:rsid w:val="192156E6"/>
    <w:rsid w:val="1924208F"/>
    <w:rsid w:val="1926269C"/>
    <w:rsid w:val="192B18CA"/>
    <w:rsid w:val="192B3BB5"/>
    <w:rsid w:val="192C3FEC"/>
    <w:rsid w:val="19374840"/>
    <w:rsid w:val="193A5582"/>
    <w:rsid w:val="19410D83"/>
    <w:rsid w:val="194509AD"/>
    <w:rsid w:val="194939E5"/>
    <w:rsid w:val="194D3453"/>
    <w:rsid w:val="195058D0"/>
    <w:rsid w:val="19520345"/>
    <w:rsid w:val="19547F09"/>
    <w:rsid w:val="195F636E"/>
    <w:rsid w:val="196462A5"/>
    <w:rsid w:val="19685A8D"/>
    <w:rsid w:val="19720904"/>
    <w:rsid w:val="19750B7C"/>
    <w:rsid w:val="197D5509"/>
    <w:rsid w:val="197D5C21"/>
    <w:rsid w:val="19811B66"/>
    <w:rsid w:val="1983027F"/>
    <w:rsid w:val="19914D94"/>
    <w:rsid w:val="19925F10"/>
    <w:rsid w:val="19957FCE"/>
    <w:rsid w:val="19960966"/>
    <w:rsid w:val="19994B82"/>
    <w:rsid w:val="199D6240"/>
    <w:rsid w:val="19A54DE7"/>
    <w:rsid w:val="19A96E98"/>
    <w:rsid w:val="19AB4300"/>
    <w:rsid w:val="19AD33A7"/>
    <w:rsid w:val="19AF1068"/>
    <w:rsid w:val="19B04585"/>
    <w:rsid w:val="19B522C9"/>
    <w:rsid w:val="19B87552"/>
    <w:rsid w:val="19BA2782"/>
    <w:rsid w:val="19BA6CD1"/>
    <w:rsid w:val="19BD62F8"/>
    <w:rsid w:val="19BF54FF"/>
    <w:rsid w:val="19C22119"/>
    <w:rsid w:val="19C542C6"/>
    <w:rsid w:val="19C74256"/>
    <w:rsid w:val="19CC3C9B"/>
    <w:rsid w:val="19CF3E12"/>
    <w:rsid w:val="19CF4456"/>
    <w:rsid w:val="19D06E5B"/>
    <w:rsid w:val="19D87E60"/>
    <w:rsid w:val="19D9438C"/>
    <w:rsid w:val="19DB6A9F"/>
    <w:rsid w:val="19E05056"/>
    <w:rsid w:val="19E14E19"/>
    <w:rsid w:val="19E437AB"/>
    <w:rsid w:val="1A062C80"/>
    <w:rsid w:val="1A122DE9"/>
    <w:rsid w:val="1A171D18"/>
    <w:rsid w:val="1A21677F"/>
    <w:rsid w:val="1A23212B"/>
    <w:rsid w:val="1A243611"/>
    <w:rsid w:val="1A2E2743"/>
    <w:rsid w:val="1A330295"/>
    <w:rsid w:val="1A35496C"/>
    <w:rsid w:val="1A3D00BC"/>
    <w:rsid w:val="1A3D4EB7"/>
    <w:rsid w:val="1A40588F"/>
    <w:rsid w:val="1A45662A"/>
    <w:rsid w:val="1A4B219D"/>
    <w:rsid w:val="1A4E5AF1"/>
    <w:rsid w:val="1A54585E"/>
    <w:rsid w:val="1A566433"/>
    <w:rsid w:val="1A573A6B"/>
    <w:rsid w:val="1A5D6501"/>
    <w:rsid w:val="1A6156CF"/>
    <w:rsid w:val="1A6308A8"/>
    <w:rsid w:val="1A637405"/>
    <w:rsid w:val="1A674059"/>
    <w:rsid w:val="1A6B7634"/>
    <w:rsid w:val="1A6E2F32"/>
    <w:rsid w:val="1A7142F5"/>
    <w:rsid w:val="1A7B3A7D"/>
    <w:rsid w:val="1A7D25B5"/>
    <w:rsid w:val="1A8B48FD"/>
    <w:rsid w:val="1A8E3AF5"/>
    <w:rsid w:val="1AA416B2"/>
    <w:rsid w:val="1AAE66BD"/>
    <w:rsid w:val="1AB235A6"/>
    <w:rsid w:val="1AB2419B"/>
    <w:rsid w:val="1AB27610"/>
    <w:rsid w:val="1AB36ACB"/>
    <w:rsid w:val="1ABB77BE"/>
    <w:rsid w:val="1ABE2C6D"/>
    <w:rsid w:val="1AC04D30"/>
    <w:rsid w:val="1ACA348F"/>
    <w:rsid w:val="1ACD4A9F"/>
    <w:rsid w:val="1ACE6353"/>
    <w:rsid w:val="1ACF7CAB"/>
    <w:rsid w:val="1AD642E4"/>
    <w:rsid w:val="1AD96954"/>
    <w:rsid w:val="1AE0307A"/>
    <w:rsid w:val="1AE73E5B"/>
    <w:rsid w:val="1AE93975"/>
    <w:rsid w:val="1AF54139"/>
    <w:rsid w:val="1AF7453B"/>
    <w:rsid w:val="1AFC64C4"/>
    <w:rsid w:val="1B02236B"/>
    <w:rsid w:val="1B0227F8"/>
    <w:rsid w:val="1B095556"/>
    <w:rsid w:val="1B0A3D29"/>
    <w:rsid w:val="1B0B5B13"/>
    <w:rsid w:val="1B116102"/>
    <w:rsid w:val="1B126734"/>
    <w:rsid w:val="1B1561F4"/>
    <w:rsid w:val="1B202F7D"/>
    <w:rsid w:val="1B220580"/>
    <w:rsid w:val="1B22662C"/>
    <w:rsid w:val="1B2D37D1"/>
    <w:rsid w:val="1B2D410E"/>
    <w:rsid w:val="1B2F4F13"/>
    <w:rsid w:val="1B30325D"/>
    <w:rsid w:val="1B382F1D"/>
    <w:rsid w:val="1B3A609A"/>
    <w:rsid w:val="1B3D2BE6"/>
    <w:rsid w:val="1B463085"/>
    <w:rsid w:val="1B4B5266"/>
    <w:rsid w:val="1B5024B8"/>
    <w:rsid w:val="1B510238"/>
    <w:rsid w:val="1B5913AF"/>
    <w:rsid w:val="1B5F24EB"/>
    <w:rsid w:val="1B666CE7"/>
    <w:rsid w:val="1B6C1C01"/>
    <w:rsid w:val="1B6F109E"/>
    <w:rsid w:val="1B773395"/>
    <w:rsid w:val="1B7A0164"/>
    <w:rsid w:val="1B7B1B7C"/>
    <w:rsid w:val="1B7D09A8"/>
    <w:rsid w:val="1B7E0FB1"/>
    <w:rsid w:val="1B7E7EA7"/>
    <w:rsid w:val="1B7F2716"/>
    <w:rsid w:val="1B806B88"/>
    <w:rsid w:val="1B852B7E"/>
    <w:rsid w:val="1B875704"/>
    <w:rsid w:val="1B884EE4"/>
    <w:rsid w:val="1B9153BE"/>
    <w:rsid w:val="1B9468B6"/>
    <w:rsid w:val="1B9C00F9"/>
    <w:rsid w:val="1B9C0C41"/>
    <w:rsid w:val="1B9D41FF"/>
    <w:rsid w:val="1B9F5987"/>
    <w:rsid w:val="1B9F710E"/>
    <w:rsid w:val="1BA92990"/>
    <w:rsid w:val="1BAA2356"/>
    <w:rsid w:val="1BAA6894"/>
    <w:rsid w:val="1BAD1D46"/>
    <w:rsid w:val="1BAE0432"/>
    <w:rsid w:val="1BB3015C"/>
    <w:rsid w:val="1BB67CA7"/>
    <w:rsid w:val="1BBC51B5"/>
    <w:rsid w:val="1BBE6161"/>
    <w:rsid w:val="1BBE72D3"/>
    <w:rsid w:val="1BC46D1E"/>
    <w:rsid w:val="1BC52337"/>
    <w:rsid w:val="1BC57023"/>
    <w:rsid w:val="1BC70FC4"/>
    <w:rsid w:val="1BC73BB5"/>
    <w:rsid w:val="1BCC4A3E"/>
    <w:rsid w:val="1BCC5A98"/>
    <w:rsid w:val="1BCE1B9A"/>
    <w:rsid w:val="1BCE4119"/>
    <w:rsid w:val="1BCE47E9"/>
    <w:rsid w:val="1BD57380"/>
    <w:rsid w:val="1BE12E3D"/>
    <w:rsid w:val="1BE13768"/>
    <w:rsid w:val="1BE92662"/>
    <w:rsid w:val="1BE95524"/>
    <w:rsid w:val="1BF15C22"/>
    <w:rsid w:val="1BF50665"/>
    <w:rsid w:val="1BF80A44"/>
    <w:rsid w:val="1BF9170D"/>
    <w:rsid w:val="1C0209D9"/>
    <w:rsid w:val="1C0B29CC"/>
    <w:rsid w:val="1C0E6E45"/>
    <w:rsid w:val="1C142089"/>
    <w:rsid w:val="1C14620E"/>
    <w:rsid w:val="1C1778AD"/>
    <w:rsid w:val="1C182374"/>
    <w:rsid w:val="1C1B4F14"/>
    <w:rsid w:val="1C1D4485"/>
    <w:rsid w:val="1C1D5EB8"/>
    <w:rsid w:val="1C1E34B0"/>
    <w:rsid w:val="1C2A1ED5"/>
    <w:rsid w:val="1C2F54BD"/>
    <w:rsid w:val="1C393A1E"/>
    <w:rsid w:val="1C3D0024"/>
    <w:rsid w:val="1C3D395A"/>
    <w:rsid w:val="1C3D4299"/>
    <w:rsid w:val="1C48540A"/>
    <w:rsid w:val="1C4859C2"/>
    <w:rsid w:val="1C4D5065"/>
    <w:rsid w:val="1C5C5D7C"/>
    <w:rsid w:val="1C5E2B57"/>
    <w:rsid w:val="1C5F2E2A"/>
    <w:rsid w:val="1C6113DC"/>
    <w:rsid w:val="1C633B20"/>
    <w:rsid w:val="1C653D0A"/>
    <w:rsid w:val="1C655129"/>
    <w:rsid w:val="1C6563DE"/>
    <w:rsid w:val="1C657D0E"/>
    <w:rsid w:val="1C66369E"/>
    <w:rsid w:val="1C692DC6"/>
    <w:rsid w:val="1C6E43AE"/>
    <w:rsid w:val="1C715312"/>
    <w:rsid w:val="1C7C60E2"/>
    <w:rsid w:val="1C7C77A0"/>
    <w:rsid w:val="1C901687"/>
    <w:rsid w:val="1C905D20"/>
    <w:rsid w:val="1C936094"/>
    <w:rsid w:val="1C9607A6"/>
    <w:rsid w:val="1C9F0C98"/>
    <w:rsid w:val="1CA346A9"/>
    <w:rsid w:val="1CAB3016"/>
    <w:rsid w:val="1CB3708B"/>
    <w:rsid w:val="1CBC3EDD"/>
    <w:rsid w:val="1CBC613C"/>
    <w:rsid w:val="1CC51FF0"/>
    <w:rsid w:val="1CCB594B"/>
    <w:rsid w:val="1CCD0F9C"/>
    <w:rsid w:val="1CCE27E6"/>
    <w:rsid w:val="1CCF594A"/>
    <w:rsid w:val="1CD32516"/>
    <w:rsid w:val="1CD96D2C"/>
    <w:rsid w:val="1CDA044D"/>
    <w:rsid w:val="1CDA3AE9"/>
    <w:rsid w:val="1CE57122"/>
    <w:rsid w:val="1CE60633"/>
    <w:rsid w:val="1CE742B1"/>
    <w:rsid w:val="1CEB51DA"/>
    <w:rsid w:val="1CF26C56"/>
    <w:rsid w:val="1CF43F4B"/>
    <w:rsid w:val="1CF6101B"/>
    <w:rsid w:val="1CF67DCB"/>
    <w:rsid w:val="1CF82490"/>
    <w:rsid w:val="1CF95368"/>
    <w:rsid w:val="1CF97F31"/>
    <w:rsid w:val="1CFF04C2"/>
    <w:rsid w:val="1D045451"/>
    <w:rsid w:val="1D077F9E"/>
    <w:rsid w:val="1D08570C"/>
    <w:rsid w:val="1D0B7B61"/>
    <w:rsid w:val="1D0C2512"/>
    <w:rsid w:val="1D0E334C"/>
    <w:rsid w:val="1D0E76DB"/>
    <w:rsid w:val="1D133C53"/>
    <w:rsid w:val="1D1456A6"/>
    <w:rsid w:val="1D195A63"/>
    <w:rsid w:val="1D22397D"/>
    <w:rsid w:val="1D2241B6"/>
    <w:rsid w:val="1D260D39"/>
    <w:rsid w:val="1D37063E"/>
    <w:rsid w:val="1D394776"/>
    <w:rsid w:val="1D413F02"/>
    <w:rsid w:val="1D455320"/>
    <w:rsid w:val="1D4B67C0"/>
    <w:rsid w:val="1D4D32CF"/>
    <w:rsid w:val="1D4D51D0"/>
    <w:rsid w:val="1D525FF7"/>
    <w:rsid w:val="1D542F42"/>
    <w:rsid w:val="1D5F2C97"/>
    <w:rsid w:val="1D5F40F5"/>
    <w:rsid w:val="1D6F7D67"/>
    <w:rsid w:val="1D7427AE"/>
    <w:rsid w:val="1D7E1716"/>
    <w:rsid w:val="1D7F07FF"/>
    <w:rsid w:val="1D8712E1"/>
    <w:rsid w:val="1D9503DE"/>
    <w:rsid w:val="1D952AAE"/>
    <w:rsid w:val="1D9C2E0B"/>
    <w:rsid w:val="1D9D22B3"/>
    <w:rsid w:val="1D9E67D3"/>
    <w:rsid w:val="1DA13BE5"/>
    <w:rsid w:val="1DA15AC7"/>
    <w:rsid w:val="1DA238B9"/>
    <w:rsid w:val="1DAD4232"/>
    <w:rsid w:val="1DB6177A"/>
    <w:rsid w:val="1DBB2C60"/>
    <w:rsid w:val="1DC2028B"/>
    <w:rsid w:val="1DC25EDF"/>
    <w:rsid w:val="1DC519D1"/>
    <w:rsid w:val="1DD01970"/>
    <w:rsid w:val="1DD17C6B"/>
    <w:rsid w:val="1DD74C61"/>
    <w:rsid w:val="1DE223BD"/>
    <w:rsid w:val="1DE95A70"/>
    <w:rsid w:val="1DED1F6A"/>
    <w:rsid w:val="1DEF58C4"/>
    <w:rsid w:val="1DFA3A14"/>
    <w:rsid w:val="1DFA6566"/>
    <w:rsid w:val="1DFC3602"/>
    <w:rsid w:val="1E0A7329"/>
    <w:rsid w:val="1E0C32C1"/>
    <w:rsid w:val="1E164E56"/>
    <w:rsid w:val="1E1F5E5B"/>
    <w:rsid w:val="1E1F78FB"/>
    <w:rsid w:val="1E232321"/>
    <w:rsid w:val="1E294687"/>
    <w:rsid w:val="1E2A1EDA"/>
    <w:rsid w:val="1E315D62"/>
    <w:rsid w:val="1E333402"/>
    <w:rsid w:val="1E3502E9"/>
    <w:rsid w:val="1E37147D"/>
    <w:rsid w:val="1E3751A9"/>
    <w:rsid w:val="1E37709B"/>
    <w:rsid w:val="1E3A0888"/>
    <w:rsid w:val="1E451582"/>
    <w:rsid w:val="1E4D5F65"/>
    <w:rsid w:val="1E55147C"/>
    <w:rsid w:val="1E597595"/>
    <w:rsid w:val="1E5B3113"/>
    <w:rsid w:val="1E5C52D1"/>
    <w:rsid w:val="1E5D0611"/>
    <w:rsid w:val="1E5F6933"/>
    <w:rsid w:val="1E60594C"/>
    <w:rsid w:val="1E632E9D"/>
    <w:rsid w:val="1E663692"/>
    <w:rsid w:val="1E691FC7"/>
    <w:rsid w:val="1E7115E8"/>
    <w:rsid w:val="1E774DDD"/>
    <w:rsid w:val="1E784A77"/>
    <w:rsid w:val="1E81338C"/>
    <w:rsid w:val="1E834145"/>
    <w:rsid w:val="1E8426CC"/>
    <w:rsid w:val="1E87433A"/>
    <w:rsid w:val="1E892CD6"/>
    <w:rsid w:val="1E8A0846"/>
    <w:rsid w:val="1E9267CF"/>
    <w:rsid w:val="1E956AD6"/>
    <w:rsid w:val="1E9861D8"/>
    <w:rsid w:val="1E9C7B56"/>
    <w:rsid w:val="1E9E41B2"/>
    <w:rsid w:val="1EA156F9"/>
    <w:rsid w:val="1EA77E3D"/>
    <w:rsid w:val="1EA847DF"/>
    <w:rsid w:val="1EAA7666"/>
    <w:rsid w:val="1EAB0F81"/>
    <w:rsid w:val="1EAC270E"/>
    <w:rsid w:val="1EAE6482"/>
    <w:rsid w:val="1EB00D8E"/>
    <w:rsid w:val="1EB53569"/>
    <w:rsid w:val="1EB61450"/>
    <w:rsid w:val="1EB63E58"/>
    <w:rsid w:val="1EB8576D"/>
    <w:rsid w:val="1EBA075D"/>
    <w:rsid w:val="1EBC1221"/>
    <w:rsid w:val="1EC45B96"/>
    <w:rsid w:val="1EC56A39"/>
    <w:rsid w:val="1EC717E6"/>
    <w:rsid w:val="1ECA340C"/>
    <w:rsid w:val="1ECD345F"/>
    <w:rsid w:val="1ED041E6"/>
    <w:rsid w:val="1ED47BE8"/>
    <w:rsid w:val="1ED75268"/>
    <w:rsid w:val="1ED76306"/>
    <w:rsid w:val="1EDC1B2F"/>
    <w:rsid w:val="1EDF3918"/>
    <w:rsid w:val="1EE02252"/>
    <w:rsid w:val="1EEB3548"/>
    <w:rsid w:val="1EEC5811"/>
    <w:rsid w:val="1EEF4481"/>
    <w:rsid w:val="1EF0113E"/>
    <w:rsid w:val="1EF957A0"/>
    <w:rsid w:val="1EF97E11"/>
    <w:rsid w:val="1EFA1AFE"/>
    <w:rsid w:val="1EFF02F1"/>
    <w:rsid w:val="1F012E7F"/>
    <w:rsid w:val="1F033649"/>
    <w:rsid w:val="1F035250"/>
    <w:rsid w:val="1F04501D"/>
    <w:rsid w:val="1F0D1F37"/>
    <w:rsid w:val="1F0D42FF"/>
    <w:rsid w:val="1F0F0940"/>
    <w:rsid w:val="1F124A3F"/>
    <w:rsid w:val="1F151C2B"/>
    <w:rsid w:val="1F164A7B"/>
    <w:rsid w:val="1F16694D"/>
    <w:rsid w:val="1F1B4688"/>
    <w:rsid w:val="1F1C3BC4"/>
    <w:rsid w:val="1F1E5574"/>
    <w:rsid w:val="1F206118"/>
    <w:rsid w:val="1F221AAF"/>
    <w:rsid w:val="1F2649D9"/>
    <w:rsid w:val="1F2D77EF"/>
    <w:rsid w:val="1F2E5CCE"/>
    <w:rsid w:val="1F300ADB"/>
    <w:rsid w:val="1F350764"/>
    <w:rsid w:val="1F356EE3"/>
    <w:rsid w:val="1F383A46"/>
    <w:rsid w:val="1F3B479A"/>
    <w:rsid w:val="1F3F6F4D"/>
    <w:rsid w:val="1F401C76"/>
    <w:rsid w:val="1F487DDF"/>
    <w:rsid w:val="1F4A4650"/>
    <w:rsid w:val="1F5542E0"/>
    <w:rsid w:val="1F59731E"/>
    <w:rsid w:val="1F5B0A37"/>
    <w:rsid w:val="1F5F11FB"/>
    <w:rsid w:val="1F632D68"/>
    <w:rsid w:val="1F675C87"/>
    <w:rsid w:val="1F696681"/>
    <w:rsid w:val="1F6B4C40"/>
    <w:rsid w:val="1F7528F3"/>
    <w:rsid w:val="1F7B0A4E"/>
    <w:rsid w:val="1F7C3DCE"/>
    <w:rsid w:val="1F811232"/>
    <w:rsid w:val="1F840BC8"/>
    <w:rsid w:val="1F8717E3"/>
    <w:rsid w:val="1F88009F"/>
    <w:rsid w:val="1F8A062B"/>
    <w:rsid w:val="1F8A0910"/>
    <w:rsid w:val="1F8B2D2A"/>
    <w:rsid w:val="1F94613B"/>
    <w:rsid w:val="1F9A1F03"/>
    <w:rsid w:val="1F9A6868"/>
    <w:rsid w:val="1F9D2303"/>
    <w:rsid w:val="1F9D7559"/>
    <w:rsid w:val="1F9E2664"/>
    <w:rsid w:val="1F9E5C6D"/>
    <w:rsid w:val="1FA2383C"/>
    <w:rsid w:val="1FA37954"/>
    <w:rsid w:val="1FA46F79"/>
    <w:rsid w:val="1FA960CF"/>
    <w:rsid w:val="1FAF0F86"/>
    <w:rsid w:val="1FB20AF7"/>
    <w:rsid w:val="1FB55B34"/>
    <w:rsid w:val="1FB873DB"/>
    <w:rsid w:val="1FC16966"/>
    <w:rsid w:val="1FC25A22"/>
    <w:rsid w:val="1FC87AD4"/>
    <w:rsid w:val="1FD56833"/>
    <w:rsid w:val="1FDD1E5A"/>
    <w:rsid w:val="1FE35484"/>
    <w:rsid w:val="1FE411FE"/>
    <w:rsid w:val="1FE863C0"/>
    <w:rsid w:val="1FEB6D7A"/>
    <w:rsid w:val="1FEC6F70"/>
    <w:rsid w:val="1FEF69BA"/>
    <w:rsid w:val="1FF241E9"/>
    <w:rsid w:val="1FF97B67"/>
    <w:rsid w:val="1FFA53BE"/>
    <w:rsid w:val="1FFC6FAE"/>
    <w:rsid w:val="20005EAC"/>
    <w:rsid w:val="20007DB2"/>
    <w:rsid w:val="2005582C"/>
    <w:rsid w:val="20077945"/>
    <w:rsid w:val="200D3B3E"/>
    <w:rsid w:val="200F2146"/>
    <w:rsid w:val="20157BE2"/>
    <w:rsid w:val="20173C07"/>
    <w:rsid w:val="20194B61"/>
    <w:rsid w:val="201C61F9"/>
    <w:rsid w:val="20231326"/>
    <w:rsid w:val="202473A4"/>
    <w:rsid w:val="202528B4"/>
    <w:rsid w:val="20254867"/>
    <w:rsid w:val="2026320D"/>
    <w:rsid w:val="202C359C"/>
    <w:rsid w:val="202C41C1"/>
    <w:rsid w:val="202F05A9"/>
    <w:rsid w:val="2030148F"/>
    <w:rsid w:val="20350035"/>
    <w:rsid w:val="2036443F"/>
    <w:rsid w:val="203A5A3D"/>
    <w:rsid w:val="203B2A97"/>
    <w:rsid w:val="20413443"/>
    <w:rsid w:val="204329BB"/>
    <w:rsid w:val="20472C1D"/>
    <w:rsid w:val="20495569"/>
    <w:rsid w:val="204A68E6"/>
    <w:rsid w:val="204D06FB"/>
    <w:rsid w:val="20515A41"/>
    <w:rsid w:val="20556A32"/>
    <w:rsid w:val="205B4F76"/>
    <w:rsid w:val="2060038A"/>
    <w:rsid w:val="20664FE1"/>
    <w:rsid w:val="20667AA7"/>
    <w:rsid w:val="20673905"/>
    <w:rsid w:val="2067524E"/>
    <w:rsid w:val="20680DC2"/>
    <w:rsid w:val="20694D42"/>
    <w:rsid w:val="206A3A1D"/>
    <w:rsid w:val="207054BA"/>
    <w:rsid w:val="20713FC9"/>
    <w:rsid w:val="2072486F"/>
    <w:rsid w:val="20784CE4"/>
    <w:rsid w:val="207943C7"/>
    <w:rsid w:val="207F55F8"/>
    <w:rsid w:val="20800E53"/>
    <w:rsid w:val="20860095"/>
    <w:rsid w:val="20860AC3"/>
    <w:rsid w:val="20870736"/>
    <w:rsid w:val="2088711F"/>
    <w:rsid w:val="20897E43"/>
    <w:rsid w:val="20917A66"/>
    <w:rsid w:val="209230F4"/>
    <w:rsid w:val="209323FD"/>
    <w:rsid w:val="209D428D"/>
    <w:rsid w:val="209F2093"/>
    <w:rsid w:val="20A96D21"/>
    <w:rsid w:val="20B31376"/>
    <w:rsid w:val="20B573A2"/>
    <w:rsid w:val="20B6401F"/>
    <w:rsid w:val="20BC3191"/>
    <w:rsid w:val="20BD2F15"/>
    <w:rsid w:val="20BE25AF"/>
    <w:rsid w:val="20BF403F"/>
    <w:rsid w:val="20C07724"/>
    <w:rsid w:val="20CC5DE8"/>
    <w:rsid w:val="20CC68DB"/>
    <w:rsid w:val="20D5058D"/>
    <w:rsid w:val="20DE6EC2"/>
    <w:rsid w:val="20E11443"/>
    <w:rsid w:val="20E147A6"/>
    <w:rsid w:val="20E1685D"/>
    <w:rsid w:val="20E24128"/>
    <w:rsid w:val="20E24699"/>
    <w:rsid w:val="20E675F9"/>
    <w:rsid w:val="20E72E40"/>
    <w:rsid w:val="20E96A1D"/>
    <w:rsid w:val="20EB6E12"/>
    <w:rsid w:val="20EE50B5"/>
    <w:rsid w:val="20FF2651"/>
    <w:rsid w:val="20FF648E"/>
    <w:rsid w:val="21031D3E"/>
    <w:rsid w:val="21032DF9"/>
    <w:rsid w:val="210B77BC"/>
    <w:rsid w:val="21144A16"/>
    <w:rsid w:val="21145175"/>
    <w:rsid w:val="21213BA6"/>
    <w:rsid w:val="212266F5"/>
    <w:rsid w:val="21226F12"/>
    <w:rsid w:val="212832B1"/>
    <w:rsid w:val="212843BE"/>
    <w:rsid w:val="212B704D"/>
    <w:rsid w:val="212F7C02"/>
    <w:rsid w:val="21362C0A"/>
    <w:rsid w:val="213949BB"/>
    <w:rsid w:val="213A56B4"/>
    <w:rsid w:val="213B6757"/>
    <w:rsid w:val="21457EF9"/>
    <w:rsid w:val="214839A5"/>
    <w:rsid w:val="214C430F"/>
    <w:rsid w:val="21530428"/>
    <w:rsid w:val="21577769"/>
    <w:rsid w:val="215B4296"/>
    <w:rsid w:val="215B58D1"/>
    <w:rsid w:val="215B6338"/>
    <w:rsid w:val="215B7FEA"/>
    <w:rsid w:val="21601C76"/>
    <w:rsid w:val="216B218E"/>
    <w:rsid w:val="216F53C8"/>
    <w:rsid w:val="217452FF"/>
    <w:rsid w:val="217634A6"/>
    <w:rsid w:val="217C593F"/>
    <w:rsid w:val="21811B07"/>
    <w:rsid w:val="218A13B4"/>
    <w:rsid w:val="218C5ED3"/>
    <w:rsid w:val="2196247B"/>
    <w:rsid w:val="219C2F08"/>
    <w:rsid w:val="219D1FC2"/>
    <w:rsid w:val="219D5652"/>
    <w:rsid w:val="21A045DB"/>
    <w:rsid w:val="21A16CC4"/>
    <w:rsid w:val="21A71282"/>
    <w:rsid w:val="21AA1A0E"/>
    <w:rsid w:val="21AE4725"/>
    <w:rsid w:val="21B200F3"/>
    <w:rsid w:val="21B367D6"/>
    <w:rsid w:val="21C42B84"/>
    <w:rsid w:val="21C50C2D"/>
    <w:rsid w:val="21C7286D"/>
    <w:rsid w:val="21C92007"/>
    <w:rsid w:val="21CD7F37"/>
    <w:rsid w:val="21CE5BA7"/>
    <w:rsid w:val="21CE76CD"/>
    <w:rsid w:val="21CF26D7"/>
    <w:rsid w:val="21D51CFE"/>
    <w:rsid w:val="21D528B0"/>
    <w:rsid w:val="21E243AC"/>
    <w:rsid w:val="21E536B5"/>
    <w:rsid w:val="21E82108"/>
    <w:rsid w:val="21EC3F05"/>
    <w:rsid w:val="21F728FA"/>
    <w:rsid w:val="22097084"/>
    <w:rsid w:val="220A7196"/>
    <w:rsid w:val="220A793F"/>
    <w:rsid w:val="22100363"/>
    <w:rsid w:val="22113F1F"/>
    <w:rsid w:val="2215578B"/>
    <w:rsid w:val="221D4A1A"/>
    <w:rsid w:val="221F4CE8"/>
    <w:rsid w:val="222821D7"/>
    <w:rsid w:val="2229370B"/>
    <w:rsid w:val="222E5413"/>
    <w:rsid w:val="22320F8C"/>
    <w:rsid w:val="22330B7F"/>
    <w:rsid w:val="22394B84"/>
    <w:rsid w:val="223D1465"/>
    <w:rsid w:val="223E6C54"/>
    <w:rsid w:val="2240018C"/>
    <w:rsid w:val="2244243D"/>
    <w:rsid w:val="22475203"/>
    <w:rsid w:val="22495C76"/>
    <w:rsid w:val="224B1BB5"/>
    <w:rsid w:val="224D084F"/>
    <w:rsid w:val="224D3555"/>
    <w:rsid w:val="225263C3"/>
    <w:rsid w:val="22563CD6"/>
    <w:rsid w:val="225A608E"/>
    <w:rsid w:val="225D43D4"/>
    <w:rsid w:val="22627BA9"/>
    <w:rsid w:val="226715C6"/>
    <w:rsid w:val="22726C1F"/>
    <w:rsid w:val="228477FE"/>
    <w:rsid w:val="228501EE"/>
    <w:rsid w:val="228621C2"/>
    <w:rsid w:val="228B2A2E"/>
    <w:rsid w:val="228B3383"/>
    <w:rsid w:val="228F6FF8"/>
    <w:rsid w:val="229373BA"/>
    <w:rsid w:val="22992137"/>
    <w:rsid w:val="2299555C"/>
    <w:rsid w:val="229B5FDD"/>
    <w:rsid w:val="229D32D7"/>
    <w:rsid w:val="22B00BD0"/>
    <w:rsid w:val="22B210CD"/>
    <w:rsid w:val="22B4142F"/>
    <w:rsid w:val="22B74586"/>
    <w:rsid w:val="22BE250D"/>
    <w:rsid w:val="22BE583A"/>
    <w:rsid w:val="22C00E30"/>
    <w:rsid w:val="22C0162C"/>
    <w:rsid w:val="22C64727"/>
    <w:rsid w:val="22C70581"/>
    <w:rsid w:val="22C77548"/>
    <w:rsid w:val="22D2039C"/>
    <w:rsid w:val="22D31AD5"/>
    <w:rsid w:val="22DB2CF6"/>
    <w:rsid w:val="22DE1485"/>
    <w:rsid w:val="22E5165D"/>
    <w:rsid w:val="22F17D6A"/>
    <w:rsid w:val="22F43B53"/>
    <w:rsid w:val="22F62A92"/>
    <w:rsid w:val="230275B4"/>
    <w:rsid w:val="23056DB8"/>
    <w:rsid w:val="23172630"/>
    <w:rsid w:val="23183571"/>
    <w:rsid w:val="2324366B"/>
    <w:rsid w:val="23246BDF"/>
    <w:rsid w:val="23255F7A"/>
    <w:rsid w:val="23280936"/>
    <w:rsid w:val="232C2ECC"/>
    <w:rsid w:val="232C737B"/>
    <w:rsid w:val="232E05AE"/>
    <w:rsid w:val="23307594"/>
    <w:rsid w:val="23346033"/>
    <w:rsid w:val="2335196F"/>
    <w:rsid w:val="233865DC"/>
    <w:rsid w:val="233A6DF8"/>
    <w:rsid w:val="233B73C6"/>
    <w:rsid w:val="23447834"/>
    <w:rsid w:val="23452731"/>
    <w:rsid w:val="235056E3"/>
    <w:rsid w:val="23505B5A"/>
    <w:rsid w:val="2358460B"/>
    <w:rsid w:val="235E0323"/>
    <w:rsid w:val="235E180B"/>
    <w:rsid w:val="23624934"/>
    <w:rsid w:val="23631611"/>
    <w:rsid w:val="23637FA1"/>
    <w:rsid w:val="236526AF"/>
    <w:rsid w:val="23653FD6"/>
    <w:rsid w:val="236D13A5"/>
    <w:rsid w:val="236E4574"/>
    <w:rsid w:val="236F32DA"/>
    <w:rsid w:val="23724A6F"/>
    <w:rsid w:val="23766676"/>
    <w:rsid w:val="237A1523"/>
    <w:rsid w:val="237A46C9"/>
    <w:rsid w:val="238315A5"/>
    <w:rsid w:val="23862CEC"/>
    <w:rsid w:val="238932F8"/>
    <w:rsid w:val="238A0612"/>
    <w:rsid w:val="23935773"/>
    <w:rsid w:val="23966A1B"/>
    <w:rsid w:val="2399348C"/>
    <w:rsid w:val="239A0454"/>
    <w:rsid w:val="239B65A9"/>
    <w:rsid w:val="239E3F64"/>
    <w:rsid w:val="239F5C99"/>
    <w:rsid w:val="23A80259"/>
    <w:rsid w:val="23A83B82"/>
    <w:rsid w:val="23AF484A"/>
    <w:rsid w:val="23B17D9C"/>
    <w:rsid w:val="23BB4905"/>
    <w:rsid w:val="23BC3D02"/>
    <w:rsid w:val="23C10C29"/>
    <w:rsid w:val="23C743A8"/>
    <w:rsid w:val="23D25305"/>
    <w:rsid w:val="23D25AFB"/>
    <w:rsid w:val="23DD0C86"/>
    <w:rsid w:val="23DD6E23"/>
    <w:rsid w:val="23E26D2D"/>
    <w:rsid w:val="23E91F36"/>
    <w:rsid w:val="23E93049"/>
    <w:rsid w:val="23E955F0"/>
    <w:rsid w:val="23EA4BFF"/>
    <w:rsid w:val="23EB44FD"/>
    <w:rsid w:val="23F1209C"/>
    <w:rsid w:val="23F13493"/>
    <w:rsid w:val="23F41ACD"/>
    <w:rsid w:val="24032258"/>
    <w:rsid w:val="2406236C"/>
    <w:rsid w:val="240766E0"/>
    <w:rsid w:val="24094AE2"/>
    <w:rsid w:val="240D088F"/>
    <w:rsid w:val="240F3E12"/>
    <w:rsid w:val="24146033"/>
    <w:rsid w:val="241474D1"/>
    <w:rsid w:val="2416556A"/>
    <w:rsid w:val="24196F4A"/>
    <w:rsid w:val="241A5765"/>
    <w:rsid w:val="241F4212"/>
    <w:rsid w:val="242958F3"/>
    <w:rsid w:val="242E49BB"/>
    <w:rsid w:val="243743F3"/>
    <w:rsid w:val="244045D7"/>
    <w:rsid w:val="2444630D"/>
    <w:rsid w:val="244A56F5"/>
    <w:rsid w:val="244B3373"/>
    <w:rsid w:val="244D09A1"/>
    <w:rsid w:val="244E37B1"/>
    <w:rsid w:val="24525FBF"/>
    <w:rsid w:val="24536C53"/>
    <w:rsid w:val="245372F2"/>
    <w:rsid w:val="24576E72"/>
    <w:rsid w:val="24587BBA"/>
    <w:rsid w:val="245A7153"/>
    <w:rsid w:val="245B3B37"/>
    <w:rsid w:val="245D3AD3"/>
    <w:rsid w:val="24650E35"/>
    <w:rsid w:val="24662251"/>
    <w:rsid w:val="246E57FD"/>
    <w:rsid w:val="246F3BEB"/>
    <w:rsid w:val="247000CB"/>
    <w:rsid w:val="24721D03"/>
    <w:rsid w:val="24744E3D"/>
    <w:rsid w:val="247475CF"/>
    <w:rsid w:val="24785F60"/>
    <w:rsid w:val="247A276D"/>
    <w:rsid w:val="24822997"/>
    <w:rsid w:val="24887FC9"/>
    <w:rsid w:val="248B15BF"/>
    <w:rsid w:val="24972A04"/>
    <w:rsid w:val="249919E6"/>
    <w:rsid w:val="249A30B3"/>
    <w:rsid w:val="249A5B2C"/>
    <w:rsid w:val="249D74EC"/>
    <w:rsid w:val="249E25F0"/>
    <w:rsid w:val="24A154A5"/>
    <w:rsid w:val="24A47837"/>
    <w:rsid w:val="24A52049"/>
    <w:rsid w:val="24A8450D"/>
    <w:rsid w:val="24AE4F21"/>
    <w:rsid w:val="24AF1B87"/>
    <w:rsid w:val="24AF2160"/>
    <w:rsid w:val="24B17A10"/>
    <w:rsid w:val="24B33726"/>
    <w:rsid w:val="24B90104"/>
    <w:rsid w:val="24BA27C9"/>
    <w:rsid w:val="24BB3A34"/>
    <w:rsid w:val="24BC6AD0"/>
    <w:rsid w:val="24C04A1C"/>
    <w:rsid w:val="24C21A2D"/>
    <w:rsid w:val="24C61313"/>
    <w:rsid w:val="24C94352"/>
    <w:rsid w:val="24D535A4"/>
    <w:rsid w:val="24D92B39"/>
    <w:rsid w:val="24DB5424"/>
    <w:rsid w:val="24E17CE2"/>
    <w:rsid w:val="24EC1A3D"/>
    <w:rsid w:val="24EC2AE0"/>
    <w:rsid w:val="24FD01A2"/>
    <w:rsid w:val="24FE21F5"/>
    <w:rsid w:val="2500324D"/>
    <w:rsid w:val="250B2F6F"/>
    <w:rsid w:val="250D2003"/>
    <w:rsid w:val="250D6476"/>
    <w:rsid w:val="250E471C"/>
    <w:rsid w:val="250F75F6"/>
    <w:rsid w:val="25115522"/>
    <w:rsid w:val="25123596"/>
    <w:rsid w:val="25147419"/>
    <w:rsid w:val="251B7A4E"/>
    <w:rsid w:val="25217E08"/>
    <w:rsid w:val="2522328C"/>
    <w:rsid w:val="25254D25"/>
    <w:rsid w:val="2529470A"/>
    <w:rsid w:val="252D0C8D"/>
    <w:rsid w:val="25304BC4"/>
    <w:rsid w:val="25304BD6"/>
    <w:rsid w:val="25364EAF"/>
    <w:rsid w:val="253F69A8"/>
    <w:rsid w:val="25421DBA"/>
    <w:rsid w:val="254A21E4"/>
    <w:rsid w:val="254C61B9"/>
    <w:rsid w:val="254E5599"/>
    <w:rsid w:val="2558048B"/>
    <w:rsid w:val="255C068C"/>
    <w:rsid w:val="2561084E"/>
    <w:rsid w:val="256761F5"/>
    <w:rsid w:val="256807E5"/>
    <w:rsid w:val="25682AA9"/>
    <w:rsid w:val="257374E0"/>
    <w:rsid w:val="25746431"/>
    <w:rsid w:val="2575696C"/>
    <w:rsid w:val="25783911"/>
    <w:rsid w:val="2579053F"/>
    <w:rsid w:val="258669BC"/>
    <w:rsid w:val="2587593D"/>
    <w:rsid w:val="25891A51"/>
    <w:rsid w:val="258A2172"/>
    <w:rsid w:val="258E2D86"/>
    <w:rsid w:val="259335DB"/>
    <w:rsid w:val="25960789"/>
    <w:rsid w:val="25981E66"/>
    <w:rsid w:val="259E4667"/>
    <w:rsid w:val="259E6024"/>
    <w:rsid w:val="25A02C07"/>
    <w:rsid w:val="25A215C7"/>
    <w:rsid w:val="25A51632"/>
    <w:rsid w:val="25A526E1"/>
    <w:rsid w:val="25A63909"/>
    <w:rsid w:val="25A8214C"/>
    <w:rsid w:val="25A90E8E"/>
    <w:rsid w:val="25AE6114"/>
    <w:rsid w:val="25B13104"/>
    <w:rsid w:val="25B700AE"/>
    <w:rsid w:val="25BB4CF4"/>
    <w:rsid w:val="25C31D8C"/>
    <w:rsid w:val="25C528E4"/>
    <w:rsid w:val="25C72EC3"/>
    <w:rsid w:val="25CB3C6D"/>
    <w:rsid w:val="25CF42A9"/>
    <w:rsid w:val="25D05A98"/>
    <w:rsid w:val="25D20995"/>
    <w:rsid w:val="25D84C47"/>
    <w:rsid w:val="25D922D1"/>
    <w:rsid w:val="25DB381A"/>
    <w:rsid w:val="25DC462B"/>
    <w:rsid w:val="25DE7C78"/>
    <w:rsid w:val="25E24FBA"/>
    <w:rsid w:val="25E41305"/>
    <w:rsid w:val="25E42DD6"/>
    <w:rsid w:val="25E5567E"/>
    <w:rsid w:val="25EE662C"/>
    <w:rsid w:val="25F01C2A"/>
    <w:rsid w:val="25F5548E"/>
    <w:rsid w:val="25F94CD3"/>
    <w:rsid w:val="25FA3FFC"/>
    <w:rsid w:val="25FA7328"/>
    <w:rsid w:val="25FB748B"/>
    <w:rsid w:val="25FD7278"/>
    <w:rsid w:val="25FE13F9"/>
    <w:rsid w:val="260A0BC5"/>
    <w:rsid w:val="260B1E4A"/>
    <w:rsid w:val="26106BA1"/>
    <w:rsid w:val="261F03ED"/>
    <w:rsid w:val="261F3CA6"/>
    <w:rsid w:val="261F454E"/>
    <w:rsid w:val="26223E22"/>
    <w:rsid w:val="262343E6"/>
    <w:rsid w:val="26265819"/>
    <w:rsid w:val="26283F24"/>
    <w:rsid w:val="262E12BC"/>
    <w:rsid w:val="26324A0B"/>
    <w:rsid w:val="263A1127"/>
    <w:rsid w:val="263D39B7"/>
    <w:rsid w:val="263E3C19"/>
    <w:rsid w:val="26407C2F"/>
    <w:rsid w:val="264145BA"/>
    <w:rsid w:val="26433A60"/>
    <w:rsid w:val="264B0B5B"/>
    <w:rsid w:val="264C73A0"/>
    <w:rsid w:val="264C7D81"/>
    <w:rsid w:val="26527BA7"/>
    <w:rsid w:val="26531747"/>
    <w:rsid w:val="26536621"/>
    <w:rsid w:val="265739AF"/>
    <w:rsid w:val="26592389"/>
    <w:rsid w:val="265A1DD4"/>
    <w:rsid w:val="265A6010"/>
    <w:rsid w:val="265B09C9"/>
    <w:rsid w:val="265B202D"/>
    <w:rsid w:val="265F4CE3"/>
    <w:rsid w:val="266F6B90"/>
    <w:rsid w:val="26761A3E"/>
    <w:rsid w:val="267849B7"/>
    <w:rsid w:val="267C1C88"/>
    <w:rsid w:val="267C23D6"/>
    <w:rsid w:val="267E5BEB"/>
    <w:rsid w:val="26845351"/>
    <w:rsid w:val="26895D95"/>
    <w:rsid w:val="268A647D"/>
    <w:rsid w:val="268D298B"/>
    <w:rsid w:val="26904BC7"/>
    <w:rsid w:val="26906DAD"/>
    <w:rsid w:val="26996AC5"/>
    <w:rsid w:val="269A6AB3"/>
    <w:rsid w:val="26A168D5"/>
    <w:rsid w:val="26A1772A"/>
    <w:rsid w:val="26A20B14"/>
    <w:rsid w:val="26A70E71"/>
    <w:rsid w:val="26A831C3"/>
    <w:rsid w:val="26AA2997"/>
    <w:rsid w:val="26AD711A"/>
    <w:rsid w:val="26B02413"/>
    <w:rsid w:val="26B245B4"/>
    <w:rsid w:val="26B6108D"/>
    <w:rsid w:val="26BB1BF9"/>
    <w:rsid w:val="26BB37A3"/>
    <w:rsid w:val="26C1032C"/>
    <w:rsid w:val="26C14AAE"/>
    <w:rsid w:val="26C65A30"/>
    <w:rsid w:val="26CD628F"/>
    <w:rsid w:val="26D0176B"/>
    <w:rsid w:val="26D52C69"/>
    <w:rsid w:val="26D864A2"/>
    <w:rsid w:val="26D92B26"/>
    <w:rsid w:val="26DB4A0F"/>
    <w:rsid w:val="26DD3047"/>
    <w:rsid w:val="26E731EE"/>
    <w:rsid w:val="26EA26FE"/>
    <w:rsid w:val="26EE323E"/>
    <w:rsid w:val="26F4233E"/>
    <w:rsid w:val="26F43C96"/>
    <w:rsid w:val="26F91254"/>
    <w:rsid w:val="26FD012A"/>
    <w:rsid w:val="26FE2B07"/>
    <w:rsid w:val="26FE2B56"/>
    <w:rsid w:val="2705496D"/>
    <w:rsid w:val="27075FA3"/>
    <w:rsid w:val="270E75F9"/>
    <w:rsid w:val="27164324"/>
    <w:rsid w:val="2716711F"/>
    <w:rsid w:val="271F3E8C"/>
    <w:rsid w:val="27200CF0"/>
    <w:rsid w:val="27206AA6"/>
    <w:rsid w:val="27212E3B"/>
    <w:rsid w:val="272A7ADC"/>
    <w:rsid w:val="272D6A1E"/>
    <w:rsid w:val="272F02A0"/>
    <w:rsid w:val="27310437"/>
    <w:rsid w:val="27357580"/>
    <w:rsid w:val="27367C69"/>
    <w:rsid w:val="273F6254"/>
    <w:rsid w:val="27401FD4"/>
    <w:rsid w:val="27405A8A"/>
    <w:rsid w:val="27475753"/>
    <w:rsid w:val="274A75DC"/>
    <w:rsid w:val="27517D30"/>
    <w:rsid w:val="27554B21"/>
    <w:rsid w:val="27570CA8"/>
    <w:rsid w:val="275B3757"/>
    <w:rsid w:val="275C4AF3"/>
    <w:rsid w:val="276573E2"/>
    <w:rsid w:val="27670151"/>
    <w:rsid w:val="276C1C90"/>
    <w:rsid w:val="276E6272"/>
    <w:rsid w:val="276F0A7F"/>
    <w:rsid w:val="2775309B"/>
    <w:rsid w:val="2778170E"/>
    <w:rsid w:val="277E6C31"/>
    <w:rsid w:val="27826835"/>
    <w:rsid w:val="27843A19"/>
    <w:rsid w:val="27874CFD"/>
    <w:rsid w:val="2788366A"/>
    <w:rsid w:val="278D0BA8"/>
    <w:rsid w:val="278D2797"/>
    <w:rsid w:val="278D7DF4"/>
    <w:rsid w:val="27902C29"/>
    <w:rsid w:val="279079EC"/>
    <w:rsid w:val="27927E41"/>
    <w:rsid w:val="27983357"/>
    <w:rsid w:val="27987DD0"/>
    <w:rsid w:val="279C5B0C"/>
    <w:rsid w:val="279D1A34"/>
    <w:rsid w:val="279D2A48"/>
    <w:rsid w:val="27A15B0E"/>
    <w:rsid w:val="27A50F43"/>
    <w:rsid w:val="27A60EE8"/>
    <w:rsid w:val="27AD6460"/>
    <w:rsid w:val="27B212E1"/>
    <w:rsid w:val="27B51E3A"/>
    <w:rsid w:val="27B6335E"/>
    <w:rsid w:val="27BB22AA"/>
    <w:rsid w:val="27BE2B3A"/>
    <w:rsid w:val="27BF403D"/>
    <w:rsid w:val="27C02F70"/>
    <w:rsid w:val="27C03851"/>
    <w:rsid w:val="27C36061"/>
    <w:rsid w:val="27C957ED"/>
    <w:rsid w:val="27CE0760"/>
    <w:rsid w:val="27D1173D"/>
    <w:rsid w:val="27D16FCC"/>
    <w:rsid w:val="27D62A44"/>
    <w:rsid w:val="27DE50FB"/>
    <w:rsid w:val="27E46189"/>
    <w:rsid w:val="27E67642"/>
    <w:rsid w:val="27EB317D"/>
    <w:rsid w:val="280016C3"/>
    <w:rsid w:val="280160B3"/>
    <w:rsid w:val="280223AE"/>
    <w:rsid w:val="28022689"/>
    <w:rsid w:val="2805346E"/>
    <w:rsid w:val="280A584E"/>
    <w:rsid w:val="280E5930"/>
    <w:rsid w:val="28100EFF"/>
    <w:rsid w:val="2810605A"/>
    <w:rsid w:val="28117C5E"/>
    <w:rsid w:val="28126CFA"/>
    <w:rsid w:val="281A58BB"/>
    <w:rsid w:val="281C4E11"/>
    <w:rsid w:val="281E75DF"/>
    <w:rsid w:val="28204333"/>
    <w:rsid w:val="28251597"/>
    <w:rsid w:val="28263CEB"/>
    <w:rsid w:val="28270916"/>
    <w:rsid w:val="28282848"/>
    <w:rsid w:val="28306E3E"/>
    <w:rsid w:val="2833164C"/>
    <w:rsid w:val="283630A9"/>
    <w:rsid w:val="283A673E"/>
    <w:rsid w:val="283D2553"/>
    <w:rsid w:val="283E34AF"/>
    <w:rsid w:val="2845324E"/>
    <w:rsid w:val="284C3DB9"/>
    <w:rsid w:val="284D11AF"/>
    <w:rsid w:val="284E3C92"/>
    <w:rsid w:val="2851595E"/>
    <w:rsid w:val="28572A25"/>
    <w:rsid w:val="28580BF8"/>
    <w:rsid w:val="285D0630"/>
    <w:rsid w:val="28626ECD"/>
    <w:rsid w:val="286477E3"/>
    <w:rsid w:val="28656023"/>
    <w:rsid w:val="286B37F9"/>
    <w:rsid w:val="287155A2"/>
    <w:rsid w:val="28716F1E"/>
    <w:rsid w:val="287253F7"/>
    <w:rsid w:val="28727831"/>
    <w:rsid w:val="28833C85"/>
    <w:rsid w:val="288455D1"/>
    <w:rsid w:val="288642B5"/>
    <w:rsid w:val="288C0BEB"/>
    <w:rsid w:val="288D5826"/>
    <w:rsid w:val="28A16F59"/>
    <w:rsid w:val="28A171AB"/>
    <w:rsid w:val="28A46F9C"/>
    <w:rsid w:val="28AD2FC7"/>
    <w:rsid w:val="28AE207C"/>
    <w:rsid w:val="28B55152"/>
    <w:rsid w:val="28B669FA"/>
    <w:rsid w:val="28B72C22"/>
    <w:rsid w:val="28BD1517"/>
    <w:rsid w:val="28C22AB6"/>
    <w:rsid w:val="28C4493A"/>
    <w:rsid w:val="28C66609"/>
    <w:rsid w:val="28C84ADA"/>
    <w:rsid w:val="28CB4AB3"/>
    <w:rsid w:val="28CE75CD"/>
    <w:rsid w:val="28D17AF3"/>
    <w:rsid w:val="28D31FE3"/>
    <w:rsid w:val="28D37DDC"/>
    <w:rsid w:val="28D502DC"/>
    <w:rsid w:val="28DE5F0D"/>
    <w:rsid w:val="28E15E4E"/>
    <w:rsid w:val="28E20892"/>
    <w:rsid w:val="28E82018"/>
    <w:rsid w:val="28E95817"/>
    <w:rsid w:val="28ED5B71"/>
    <w:rsid w:val="28EF6643"/>
    <w:rsid w:val="28F305F9"/>
    <w:rsid w:val="28F5208D"/>
    <w:rsid w:val="28F864D5"/>
    <w:rsid w:val="28FA32D5"/>
    <w:rsid w:val="28FD2037"/>
    <w:rsid w:val="28FE2B12"/>
    <w:rsid w:val="29011609"/>
    <w:rsid w:val="2902681F"/>
    <w:rsid w:val="290736BE"/>
    <w:rsid w:val="29076F70"/>
    <w:rsid w:val="290C5C5B"/>
    <w:rsid w:val="290F1E26"/>
    <w:rsid w:val="290F5BE1"/>
    <w:rsid w:val="29167B5B"/>
    <w:rsid w:val="291B3147"/>
    <w:rsid w:val="291B536F"/>
    <w:rsid w:val="292009C2"/>
    <w:rsid w:val="29233697"/>
    <w:rsid w:val="292C354A"/>
    <w:rsid w:val="292E3D1F"/>
    <w:rsid w:val="292F4C1A"/>
    <w:rsid w:val="29304AEF"/>
    <w:rsid w:val="29360A20"/>
    <w:rsid w:val="29381B67"/>
    <w:rsid w:val="293E5C96"/>
    <w:rsid w:val="293F013E"/>
    <w:rsid w:val="2950593D"/>
    <w:rsid w:val="295129F9"/>
    <w:rsid w:val="295529F6"/>
    <w:rsid w:val="29560746"/>
    <w:rsid w:val="295846F9"/>
    <w:rsid w:val="295B23A3"/>
    <w:rsid w:val="295E392F"/>
    <w:rsid w:val="2965359F"/>
    <w:rsid w:val="29654903"/>
    <w:rsid w:val="297025DF"/>
    <w:rsid w:val="297376F1"/>
    <w:rsid w:val="2974399E"/>
    <w:rsid w:val="2990413C"/>
    <w:rsid w:val="29947776"/>
    <w:rsid w:val="299674C6"/>
    <w:rsid w:val="29972D53"/>
    <w:rsid w:val="299A3B29"/>
    <w:rsid w:val="299C1344"/>
    <w:rsid w:val="299D0D7F"/>
    <w:rsid w:val="299F42FE"/>
    <w:rsid w:val="29A02976"/>
    <w:rsid w:val="29A37841"/>
    <w:rsid w:val="29A831C0"/>
    <w:rsid w:val="29AC0AE3"/>
    <w:rsid w:val="29AD098A"/>
    <w:rsid w:val="29B258BB"/>
    <w:rsid w:val="29B32B1C"/>
    <w:rsid w:val="29B40BEA"/>
    <w:rsid w:val="29B62233"/>
    <w:rsid w:val="29B64335"/>
    <w:rsid w:val="29B96CC2"/>
    <w:rsid w:val="29BB373D"/>
    <w:rsid w:val="29BE4DFA"/>
    <w:rsid w:val="29C215A5"/>
    <w:rsid w:val="29CD5737"/>
    <w:rsid w:val="29D06A00"/>
    <w:rsid w:val="29D4653F"/>
    <w:rsid w:val="29D552E7"/>
    <w:rsid w:val="29D85B82"/>
    <w:rsid w:val="29DA1E14"/>
    <w:rsid w:val="29DA704A"/>
    <w:rsid w:val="29DC076D"/>
    <w:rsid w:val="29E83E3E"/>
    <w:rsid w:val="29EC3EC9"/>
    <w:rsid w:val="29FB1827"/>
    <w:rsid w:val="29FD6F89"/>
    <w:rsid w:val="29FE16CE"/>
    <w:rsid w:val="2A00015B"/>
    <w:rsid w:val="2A013929"/>
    <w:rsid w:val="2A0E25F1"/>
    <w:rsid w:val="2A0F4756"/>
    <w:rsid w:val="2A103089"/>
    <w:rsid w:val="2A104B58"/>
    <w:rsid w:val="2A1766AF"/>
    <w:rsid w:val="2A1D76E3"/>
    <w:rsid w:val="2A213A0F"/>
    <w:rsid w:val="2A22731F"/>
    <w:rsid w:val="2A305540"/>
    <w:rsid w:val="2A320E95"/>
    <w:rsid w:val="2A422323"/>
    <w:rsid w:val="2A4647E6"/>
    <w:rsid w:val="2A4841EC"/>
    <w:rsid w:val="2A4B61BA"/>
    <w:rsid w:val="2A4B66F6"/>
    <w:rsid w:val="2A4C0EF5"/>
    <w:rsid w:val="2A4D7766"/>
    <w:rsid w:val="2A531A9B"/>
    <w:rsid w:val="2A5351EE"/>
    <w:rsid w:val="2A56687D"/>
    <w:rsid w:val="2A59272B"/>
    <w:rsid w:val="2A697C79"/>
    <w:rsid w:val="2A6A3EFD"/>
    <w:rsid w:val="2A6D66AE"/>
    <w:rsid w:val="2A6F1710"/>
    <w:rsid w:val="2A700973"/>
    <w:rsid w:val="2A71170B"/>
    <w:rsid w:val="2A772AE5"/>
    <w:rsid w:val="2A7877DE"/>
    <w:rsid w:val="2A80030F"/>
    <w:rsid w:val="2A8651BF"/>
    <w:rsid w:val="2A905A8A"/>
    <w:rsid w:val="2A9114F0"/>
    <w:rsid w:val="2A917377"/>
    <w:rsid w:val="2A925962"/>
    <w:rsid w:val="2A941461"/>
    <w:rsid w:val="2A9838E6"/>
    <w:rsid w:val="2A9A4ED1"/>
    <w:rsid w:val="2A9E7F0D"/>
    <w:rsid w:val="2AA04FF6"/>
    <w:rsid w:val="2AA279EF"/>
    <w:rsid w:val="2AAD6060"/>
    <w:rsid w:val="2AAE28A0"/>
    <w:rsid w:val="2AB424A3"/>
    <w:rsid w:val="2ABD7E60"/>
    <w:rsid w:val="2ABF6392"/>
    <w:rsid w:val="2AC23F03"/>
    <w:rsid w:val="2ACB75B6"/>
    <w:rsid w:val="2ACC3618"/>
    <w:rsid w:val="2AD01FE7"/>
    <w:rsid w:val="2AD16747"/>
    <w:rsid w:val="2AD30684"/>
    <w:rsid w:val="2AD868C7"/>
    <w:rsid w:val="2AD87DAC"/>
    <w:rsid w:val="2AE05A55"/>
    <w:rsid w:val="2AE15300"/>
    <w:rsid w:val="2AE379F4"/>
    <w:rsid w:val="2AF159A7"/>
    <w:rsid w:val="2AF247E6"/>
    <w:rsid w:val="2AF636DA"/>
    <w:rsid w:val="2AFD7204"/>
    <w:rsid w:val="2B014982"/>
    <w:rsid w:val="2B044183"/>
    <w:rsid w:val="2B0B31FD"/>
    <w:rsid w:val="2B1B32B0"/>
    <w:rsid w:val="2B1D7D90"/>
    <w:rsid w:val="2B1E1790"/>
    <w:rsid w:val="2B23793E"/>
    <w:rsid w:val="2B2504E1"/>
    <w:rsid w:val="2B2D3CF6"/>
    <w:rsid w:val="2B300BA2"/>
    <w:rsid w:val="2B306D4E"/>
    <w:rsid w:val="2B3167F0"/>
    <w:rsid w:val="2B321F01"/>
    <w:rsid w:val="2B345275"/>
    <w:rsid w:val="2B39690E"/>
    <w:rsid w:val="2B397159"/>
    <w:rsid w:val="2B420C64"/>
    <w:rsid w:val="2B4B4966"/>
    <w:rsid w:val="2B544301"/>
    <w:rsid w:val="2B570275"/>
    <w:rsid w:val="2B585A11"/>
    <w:rsid w:val="2B61247C"/>
    <w:rsid w:val="2B637AFE"/>
    <w:rsid w:val="2B6706E1"/>
    <w:rsid w:val="2B6B23E3"/>
    <w:rsid w:val="2B6B2814"/>
    <w:rsid w:val="2B6E3937"/>
    <w:rsid w:val="2B705A55"/>
    <w:rsid w:val="2B7105FC"/>
    <w:rsid w:val="2B750A60"/>
    <w:rsid w:val="2B7710CD"/>
    <w:rsid w:val="2B78281D"/>
    <w:rsid w:val="2B7B153B"/>
    <w:rsid w:val="2B7B1619"/>
    <w:rsid w:val="2B865229"/>
    <w:rsid w:val="2B867FF2"/>
    <w:rsid w:val="2B875A44"/>
    <w:rsid w:val="2B897012"/>
    <w:rsid w:val="2B8A0630"/>
    <w:rsid w:val="2B8B001A"/>
    <w:rsid w:val="2B8D63DD"/>
    <w:rsid w:val="2B917C2B"/>
    <w:rsid w:val="2B926917"/>
    <w:rsid w:val="2B9448F9"/>
    <w:rsid w:val="2B9476CF"/>
    <w:rsid w:val="2B9B7035"/>
    <w:rsid w:val="2B9C11A3"/>
    <w:rsid w:val="2B9E117B"/>
    <w:rsid w:val="2B9F3022"/>
    <w:rsid w:val="2BA425BC"/>
    <w:rsid w:val="2BA55781"/>
    <w:rsid w:val="2BAD16C9"/>
    <w:rsid w:val="2BB109CE"/>
    <w:rsid w:val="2BB35937"/>
    <w:rsid w:val="2BB552E5"/>
    <w:rsid w:val="2BB9461C"/>
    <w:rsid w:val="2BC075B8"/>
    <w:rsid w:val="2BC2283C"/>
    <w:rsid w:val="2BC8171C"/>
    <w:rsid w:val="2BDD5468"/>
    <w:rsid w:val="2BE6094F"/>
    <w:rsid w:val="2BEA3F18"/>
    <w:rsid w:val="2BFC6BD4"/>
    <w:rsid w:val="2BFF2FFC"/>
    <w:rsid w:val="2C006E31"/>
    <w:rsid w:val="2C057FB1"/>
    <w:rsid w:val="2C075A3A"/>
    <w:rsid w:val="2C0C5A8D"/>
    <w:rsid w:val="2C0D1250"/>
    <w:rsid w:val="2C0D4FFF"/>
    <w:rsid w:val="2C0E0EF5"/>
    <w:rsid w:val="2C0E7E59"/>
    <w:rsid w:val="2C1075C8"/>
    <w:rsid w:val="2C124BA0"/>
    <w:rsid w:val="2C131656"/>
    <w:rsid w:val="2C202643"/>
    <w:rsid w:val="2C22412F"/>
    <w:rsid w:val="2C24274B"/>
    <w:rsid w:val="2C265EAE"/>
    <w:rsid w:val="2C27382C"/>
    <w:rsid w:val="2C285F81"/>
    <w:rsid w:val="2C2A4097"/>
    <w:rsid w:val="2C2A74EE"/>
    <w:rsid w:val="2C2E0B7B"/>
    <w:rsid w:val="2C33522E"/>
    <w:rsid w:val="2C36428F"/>
    <w:rsid w:val="2C372496"/>
    <w:rsid w:val="2C38150F"/>
    <w:rsid w:val="2C3849AE"/>
    <w:rsid w:val="2C3A4A9E"/>
    <w:rsid w:val="2C3C261C"/>
    <w:rsid w:val="2C3D57DF"/>
    <w:rsid w:val="2C3E6C64"/>
    <w:rsid w:val="2C402E4F"/>
    <w:rsid w:val="2C4223E2"/>
    <w:rsid w:val="2C4E3FAD"/>
    <w:rsid w:val="2C540B3A"/>
    <w:rsid w:val="2C573B84"/>
    <w:rsid w:val="2C581A6E"/>
    <w:rsid w:val="2C5B2BCD"/>
    <w:rsid w:val="2C641924"/>
    <w:rsid w:val="2C6D08B0"/>
    <w:rsid w:val="2C700472"/>
    <w:rsid w:val="2C736391"/>
    <w:rsid w:val="2C754F19"/>
    <w:rsid w:val="2C7662F8"/>
    <w:rsid w:val="2C7A05DA"/>
    <w:rsid w:val="2C7D73DF"/>
    <w:rsid w:val="2C833C52"/>
    <w:rsid w:val="2C844582"/>
    <w:rsid w:val="2C8E486A"/>
    <w:rsid w:val="2C935EC6"/>
    <w:rsid w:val="2C95458F"/>
    <w:rsid w:val="2C961A36"/>
    <w:rsid w:val="2C984B06"/>
    <w:rsid w:val="2C9D4CD1"/>
    <w:rsid w:val="2CA30019"/>
    <w:rsid w:val="2CA775D1"/>
    <w:rsid w:val="2CAC2660"/>
    <w:rsid w:val="2CAD0D27"/>
    <w:rsid w:val="2CAE1B19"/>
    <w:rsid w:val="2CB07C41"/>
    <w:rsid w:val="2CB515DE"/>
    <w:rsid w:val="2CBA54C7"/>
    <w:rsid w:val="2CBB1116"/>
    <w:rsid w:val="2CC46B1C"/>
    <w:rsid w:val="2CC8740E"/>
    <w:rsid w:val="2CCA3433"/>
    <w:rsid w:val="2CCC31F0"/>
    <w:rsid w:val="2CCD7335"/>
    <w:rsid w:val="2CCE0176"/>
    <w:rsid w:val="2CD63449"/>
    <w:rsid w:val="2CDA7C45"/>
    <w:rsid w:val="2CDE71D2"/>
    <w:rsid w:val="2CE94AAE"/>
    <w:rsid w:val="2CEA0C8A"/>
    <w:rsid w:val="2CED0384"/>
    <w:rsid w:val="2CFA778D"/>
    <w:rsid w:val="2D017746"/>
    <w:rsid w:val="2D045899"/>
    <w:rsid w:val="2D0952AB"/>
    <w:rsid w:val="2D0A0C26"/>
    <w:rsid w:val="2D0D3608"/>
    <w:rsid w:val="2D0E7B4D"/>
    <w:rsid w:val="2D0F13EE"/>
    <w:rsid w:val="2D12585B"/>
    <w:rsid w:val="2D15247F"/>
    <w:rsid w:val="2D194822"/>
    <w:rsid w:val="2D257C46"/>
    <w:rsid w:val="2D2A1500"/>
    <w:rsid w:val="2D2E62E3"/>
    <w:rsid w:val="2D30540B"/>
    <w:rsid w:val="2D327040"/>
    <w:rsid w:val="2D355180"/>
    <w:rsid w:val="2D3649F8"/>
    <w:rsid w:val="2D493436"/>
    <w:rsid w:val="2D5169AC"/>
    <w:rsid w:val="2D5618DA"/>
    <w:rsid w:val="2D581B71"/>
    <w:rsid w:val="2D5F1181"/>
    <w:rsid w:val="2D6072A0"/>
    <w:rsid w:val="2D661C08"/>
    <w:rsid w:val="2D6F1A53"/>
    <w:rsid w:val="2D6F5822"/>
    <w:rsid w:val="2D733010"/>
    <w:rsid w:val="2D773391"/>
    <w:rsid w:val="2D7760DB"/>
    <w:rsid w:val="2D790BA0"/>
    <w:rsid w:val="2D8059CA"/>
    <w:rsid w:val="2D88126D"/>
    <w:rsid w:val="2D8B0A0E"/>
    <w:rsid w:val="2D8D1CC4"/>
    <w:rsid w:val="2D8E784C"/>
    <w:rsid w:val="2D953781"/>
    <w:rsid w:val="2DA00708"/>
    <w:rsid w:val="2DA941A3"/>
    <w:rsid w:val="2DA94516"/>
    <w:rsid w:val="2DAA2463"/>
    <w:rsid w:val="2DAD26F5"/>
    <w:rsid w:val="2DAF668D"/>
    <w:rsid w:val="2DB17FE6"/>
    <w:rsid w:val="2DB40389"/>
    <w:rsid w:val="2DB46B3E"/>
    <w:rsid w:val="2DB76E81"/>
    <w:rsid w:val="2DCE054C"/>
    <w:rsid w:val="2DCE54AD"/>
    <w:rsid w:val="2DD109C9"/>
    <w:rsid w:val="2DD12ED5"/>
    <w:rsid w:val="2DD51255"/>
    <w:rsid w:val="2DD63BD4"/>
    <w:rsid w:val="2DD93560"/>
    <w:rsid w:val="2DDE23D9"/>
    <w:rsid w:val="2DDE71DF"/>
    <w:rsid w:val="2DE3626F"/>
    <w:rsid w:val="2DE56683"/>
    <w:rsid w:val="2DE74387"/>
    <w:rsid w:val="2DEC73FB"/>
    <w:rsid w:val="2DF45598"/>
    <w:rsid w:val="2DF638C8"/>
    <w:rsid w:val="2DF74BB0"/>
    <w:rsid w:val="2DFD1DB2"/>
    <w:rsid w:val="2DFD3A4D"/>
    <w:rsid w:val="2E001CC8"/>
    <w:rsid w:val="2E00523D"/>
    <w:rsid w:val="2E082D04"/>
    <w:rsid w:val="2E0854F7"/>
    <w:rsid w:val="2E0C44BA"/>
    <w:rsid w:val="2E0E1176"/>
    <w:rsid w:val="2E1B6FC1"/>
    <w:rsid w:val="2E230E62"/>
    <w:rsid w:val="2E25661B"/>
    <w:rsid w:val="2E26509B"/>
    <w:rsid w:val="2E2B376A"/>
    <w:rsid w:val="2E306F17"/>
    <w:rsid w:val="2E381856"/>
    <w:rsid w:val="2E3C5984"/>
    <w:rsid w:val="2E3F4088"/>
    <w:rsid w:val="2E504AEB"/>
    <w:rsid w:val="2E5546AC"/>
    <w:rsid w:val="2E5957C0"/>
    <w:rsid w:val="2E59617E"/>
    <w:rsid w:val="2E5B12E3"/>
    <w:rsid w:val="2E5E24B3"/>
    <w:rsid w:val="2E6E69C0"/>
    <w:rsid w:val="2E6F5909"/>
    <w:rsid w:val="2E7007B2"/>
    <w:rsid w:val="2E7366DB"/>
    <w:rsid w:val="2E754569"/>
    <w:rsid w:val="2E775058"/>
    <w:rsid w:val="2E7763C7"/>
    <w:rsid w:val="2E7843CC"/>
    <w:rsid w:val="2E87774C"/>
    <w:rsid w:val="2E8A43BD"/>
    <w:rsid w:val="2E9009D1"/>
    <w:rsid w:val="2E917FBB"/>
    <w:rsid w:val="2E9470E9"/>
    <w:rsid w:val="2E96725D"/>
    <w:rsid w:val="2E975CAE"/>
    <w:rsid w:val="2E9800CA"/>
    <w:rsid w:val="2E9A1123"/>
    <w:rsid w:val="2E9C466A"/>
    <w:rsid w:val="2EA54FA3"/>
    <w:rsid w:val="2EA82215"/>
    <w:rsid w:val="2EA93D9B"/>
    <w:rsid w:val="2EAA0177"/>
    <w:rsid w:val="2EAE3662"/>
    <w:rsid w:val="2EAF0968"/>
    <w:rsid w:val="2EB17B4C"/>
    <w:rsid w:val="2EB22D67"/>
    <w:rsid w:val="2EB74453"/>
    <w:rsid w:val="2EBA7F81"/>
    <w:rsid w:val="2EC70187"/>
    <w:rsid w:val="2ECA26A4"/>
    <w:rsid w:val="2ED42B05"/>
    <w:rsid w:val="2EDB3ABD"/>
    <w:rsid w:val="2EDE2C06"/>
    <w:rsid w:val="2EE41FAD"/>
    <w:rsid w:val="2EE74D68"/>
    <w:rsid w:val="2EE87853"/>
    <w:rsid w:val="2EEC0C09"/>
    <w:rsid w:val="2EEC47B9"/>
    <w:rsid w:val="2EED78DE"/>
    <w:rsid w:val="2EF53BCC"/>
    <w:rsid w:val="2EF7753B"/>
    <w:rsid w:val="2EFD06DE"/>
    <w:rsid w:val="2F036F7C"/>
    <w:rsid w:val="2F046AD4"/>
    <w:rsid w:val="2F050393"/>
    <w:rsid w:val="2F0637FA"/>
    <w:rsid w:val="2F08564D"/>
    <w:rsid w:val="2F0A61E6"/>
    <w:rsid w:val="2F0E0101"/>
    <w:rsid w:val="2F120A28"/>
    <w:rsid w:val="2F125D05"/>
    <w:rsid w:val="2F134773"/>
    <w:rsid w:val="2F14413D"/>
    <w:rsid w:val="2F153ED0"/>
    <w:rsid w:val="2F1802BB"/>
    <w:rsid w:val="2F1B4476"/>
    <w:rsid w:val="2F234432"/>
    <w:rsid w:val="2F291C47"/>
    <w:rsid w:val="2F2A4C34"/>
    <w:rsid w:val="2F306364"/>
    <w:rsid w:val="2F3175B1"/>
    <w:rsid w:val="2F326EDB"/>
    <w:rsid w:val="2F364C32"/>
    <w:rsid w:val="2F3D279C"/>
    <w:rsid w:val="2F3F1A46"/>
    <w:rsid w:val="2F41723E"/>
    <w:rsid w:val="2F41773F"/>
    <w:rsid w:val="2F420646"/>
    <w:rsid w:val="2F484278"/>
    <w:rsid w:val="2F4D4243"/>
    <w:rsid w:val="2F5132F9"/>
    <w:rsid w:val="2F5221E1"/>
    <w:rsid w:val="2F5612FA"/>
    <w:rsid w:val="2F59600C"/>
    <w:rsid w:val="2F5F2465"/>
    <w:rsid w:val="2F6A5AA5"/>
    <w:rsid w:val="2F6B580D"/>
    <w:rsid w:val="2F71557A"/>
    <w:rsid w:val="2F781591"/>
    <w:rsid w:val="2F7F2290"/>
    <w:rsid w:val="2F8005EB"/>
    <w:rsid w:val="2F812DF2"/>
    <w:rsid w:val="2F847359"/>
    <w:rsid w:val="2F894EAE"/>
    <w:rsid w:val="2F8C48DF"/>
    <w:rsid w:val="2F8E6B50"/>
    <w:rsid w:val="2F942A46"/>
    <w:rsid w:val="2F9525F8"/>
    <w:rsid w:val="2F9B356B"/>
    <w:rsid w:val="2FAB20FA"/>
    <w:rsid w:val="2FAB48ED"/>
    <w:rsid w:val="2FB17537"/>
    <w:rsid w:val="2FB33ADB"/>
    <w:rsid w:val="2FB36844"/>
    <w:rsid w:val="2FB971D8"/>
    <w:rsid w:val="2FBB755B"/>
    <w:rsid w:val="2FBC6CA6"/>
    <w:rsid w:val="2FC44C87"/>
    <w:rsid w:val="2FCD3644"/>
    <w:rsid w:val="2FD22153"/>
    <w:rsid w:val="2FD5253C"/>
    <w:rsid w:val="2FD977C7"/>
    <w:rsid w:val="2FDC3D5E"/>
    <w:rsid w:val="2FDC7712"/>
    <w:rsid w:val="2FDE359E"/>
    <w:rsid w:val="2FE0446A"/>
    <w:rsid w:val="2FE11545"/>
    <w:rsid w:val="2FE246AB"/>
    <w:rsid w:val="2FE55D11"/>
    <w:rsid w:val="2FE7241C"/>
    <w:rsid w:val="2FE86142"/>
    <w:rsid w:val="2FEB0437"/>
    <w:rsid w:val="2FEB2817"/>
    <w:rsid w:val="2FEB484D"/>
    <w:rsid w:val="2FEC461E"/>
    <w:rsid w:val="2FEC5CF3"/>
    <w:rsid w:val="2FEE65E1"/>
    <w:rsid w:val="2FF01EC3"/>
    <w:rsid w:val="2FF1416B"/>
    <w:rsid w:val="2FFB6899"/>
    <w:rsid w:val="2FFE3471"/>
    <w:rsid w:val="30041731"/>
    <w:rsid w:val="30051401"/>
    <w:rsid w:val="30056B3F"/>
    <w:rsid w:val="3006187F"/>
    <w:rsid w:val="300B4EA3"/>
    <w:rsid w:val="300D65CE"/>
    <w:rsid w:val="301231A8"/>
    <w:rsid w:val="30147C71"/>
    <w:rsid w:val="30172E3C"/>
    <w:rsid w:val="301A107F"/>
    <w:rsid w:val="301B09E7"/>
    <w:rsid w:val="301E7D60"/>
    <w:rsid w:val="302429CC"/>
    <w:rsid w:val="302445B4"/>
    <w:rsid w:val="30250E3D"/>
    <w:rsid w:val="3027050A"/>
    <w:rsid w:val="302E3318"/>
    <w:rsid w:val="30373122"/>
    <w:rsid w:val="3038716A"/>
    <w:rsid w:val="303A178A"/>
    <w:rsid w:val="303F3BEA"/>
    <w:rsid w:val="304047A4"/>
    <w:rsid w:val="304477D4"/>
    <w:rsid w:val="304838D6"/>
    <w:rsid w:val="304F0E2E"/>
    <w:rsid w:val="3051605B"/>
    <w:rsid w:val="305679CF"/>
    <w:rsid w:val="30570B15"/>
    <w:rsid w:val="30625052"/>
    <w:rsid w:val="306430E6"/>
    <w:rsid w:val="30697A80"/>
    <w:rsid w:val="306C0D9A"/>
    <w:rsid w:val="306D6D47"/>
    <w:rsid w:val="306F46D2"/>
    <w:rsid w:val="30730DB6"/>
    <w:rsid w:val="30751CC7"/>
    <w:rsid w:val="307A7D6E"/>
    <w:rsid w:val="307B0177"/>
    <w:rsid w:val="307C703D"/>
    <w:rsid w:val="3080398A"/>
    <w:rsid w:val="30815B6B"/>
    <w:rsid w:val="30817CCB"/>
    <w:rsid w:val="30834346"/>
    <w:rsid w:val="30846494"/>
    <w:rsid w:val="30877F13"/>
    <w:rsid w:val="308A317E"/>
    <w:rsid w:val="30902932"/>
    <w:rsid w:val="30951163"/>
    <w:rsid w:val="309B4402"/>
    <w:rsid w:val="309B5F8A"/>
    <w:rsid w:val="30AA1F82"/>
    <w:rsid w:val="30AE00CF"/>
    <w:rsid w:val="30AF4B44"/>
    <w:rsid w:val="30B711CB"/>
    <w:rsid w:val="30BA0D48"/>
    <w:rsid w:val="30BC7467"/>
    <w:rsid w:val="30BC7CFB"/>
    <w:rsid w:val="30BE1157"/>
    <w:rsid w:val="30C61614"/>
    <w:rsid w:val="30C66152"/>
    <w:rsid w:val="30C83972"/>
    <w:rsid w:val="30CC1275"/>
    <w:rsid w:val="30CC67CB"/>
    <w:rsid w:val="30D93747"/>
    <w:rsid w:val="30DF788C"/>
    <w:rsid w:val="30E362B4"/>
    <w:rsid w:val="30E4028E"/>
    <w:rsid w:val="30F05BA1"/>
    <w:rsid w:val="30F135F1"/>
    <w:rsid w:val="30F84B53"/>
    <w:rsid w:val="30F869B7"/>
    <w:rsid w:val="30F93B32"/>
    <w:rsid w:val="30FF36DA"/>
    <w:rsid w:val="30FF5AD1"/>
    <w:rsid w:val="3103479F"/>
    <w:rsid w:val="31064650"/>
    <w:rsid w:val="3107159F"/>
    <w:rsid w:val="31086245"/>
    <w:rsid w:val="310B191C"/>
    <w:rsid w:val="311541AE"/>
    <w:rsid w:val="31181C82"/>
    <w:rsid w:val="311A6CFA"/>
    <w:rsid w:val="311D6685"/>
    <w:rsid w:val="312235AC"/>
    <w:rsid w:val="31234DC6"/>
    <w:rsid w:val="312E4B15"/>
    <w:rsid w:val="312E61FD"/>
    <w:rsid w:val="312F1D79"/>
    <w:rsid w:val="31333513"/>
    <w:rsid w:val="31364780"/>
    <w:rsid w:val="313A5428"/>
    <w:rsid w:val="313E65FA"/>
    <w:rsid w:val="313F3B0B"/>
    <w:rsid w:val="31434FA8"/>
    <w:rsid w:val="31514357"/>
    <w:rsid w:val="315518C9"/>
    <w:rsid w:val="315B1DF2"/>
    <w:rsid w:val="31611971"/>
    <w:rsid w:val="316A749B"/>
    <w:rsid w:val="31702122"/>
    <w:rsid w:val="31732120"/>
    <w:rsid w:val="317509E4"/>
    <w:rsid w:val="3179087B"/>
    <w:rsid w:val="317971A4"/>
    <w:rsid w:val="317B31B6"/>
    <w:rsid w:val="318347E8"/>
    <w:rsid w:val="318563C3"/>
    <w:rsid w:val="31856B1F"/>
    <w:rsid w:val="318843F6"/>
    <w:rsid w:val="318C39CD"/>
    <w:rsid w:val="31910EDE"/>
    <w:rsid w:val="31913186"/>
    <w:rsid w:val="31966DB8"/>
    <w:rsid w:val="319A0440"/>
    <w:rsid w:val="319A7CD4"/>
    <w:rsid w:val="31A27BD4"/>
    <w:rsid w:val="31B31AF1"/>
    <w:rsid w:val="31B35917"/>
    <w:rsid w:val="31B579F2"/>
    <w:rsid w:val="31B74AC8"/>
    <w:rsid w:val="31BD5632"/>
    <w:rsid w:val="31C13B28"/>
    <w:rsid w:val="31C539BF"/>
    <w:rsid w:val="31C56E28"/>
    <w:rsid w:val="31D12E06"/>
    <w:rsid w:val="31D5238A"/>
    <w:rsid w:val="31D72634"/>
    <w:rsid w:val="31DB3988"/>
    <w:rsid w:val="31F1475B"/>
    <w:rsid w:val="31F73F13"/>
    <w:rsid w:val="31FA5F13"/>
    <w:rsid w:val="31FC0E16"/>
    <w:rsid w:val="320151EB"/>
    <w:rsid w:val="3204051B"/>
    <w:rsid w:val="32046F61"/>
    <w:rsid w:val="32050E94"/>
    <w:rsid w:val="320C2212"/>
    <w:rsid w:val="321941A7"/>
    <w:rsid w:val="321C556A"/>
    <w:rsid w:val="321E0C29"/>
    <w:rsid w:val="321F6EB6"/>
    <w:rsid w:val="322169D2"/>
    <w:rsid w:val="32251ACA"/>
    <w:rsid w:val="32271DCD"/>
    <w:rsid w:val="322A126D"/>
    <w:rsid w:val="322A1550"/>
    <w:rsid w:val="32382D4F"/>
    <w:rsid w:val="323A165C"/>
    <w:rsid w:val="323D53A0"/>
    <w:rsid w:val="324245A7"/>
    <w:rsid w:val="324578CE"/>
    <w:rsid w:val="32487C76"/>
    <w:rsid w:val="3249347D"/>
    <w:rsid w:val="324A2B2A"/>
    <w:rsid w:val="324C391D"/>
    <w:rsid w:val="324D3DEC"/>
    <w:rsid w:val="32543099"/>
    <w:rsid w:val="32551DBF"/>
    <w:rsid w:val="32653C26"/>
    <w:rsid w:val="32657C5F"/>
    <w:rsid w:val="326873A3"/>
    <w:rsid w:val="326A08A9"/>
    <w:rsid w:val="326C22FE"/>
    <w:rsid w:val="326E73E7"/>
    <w:rsid w:val="32786284"/>
    <w:rsid w:val="327C7E85"/>
    <w:rsid w:val="327D3696"/>
    <w:rsid w:val="32842723"/>
    <w:rsid w:val="32871A66"/>
    <w:rsid w:val="328A3918"/>
    <w:rsid w:val="328B6E93"/>
    <w:rsid w:val="32974E07"/>
    <w:rsid w:val="32997A66"/>
    <w:rsid w:val="329C0746"/>
    <w:rsid w:val="329E1B8B"/>
    <w:rsid w:val="329F2BA0"/>
    <w:rsid w:val="32A47C77"/>
    <w:rsid w:val="32A7459A"/>
    <w:rsid w:val="32AE2F64"/>
    <w:rsid w:val="32B35014"/>
    <w:rsid w:val="32B5096E"/>
    <w:rsid w:val="32B53B45"/>
    <w:rsid w:val="32B6355E"/>
    <w:rsid w:val="32B745AA"/>
    <w:rsid w:val="32B96E00"/>
    <w:rsid w:val="32BF0AC7"/>
    <w:rsid w:val="32CB69E9"/>
    <w:rsid w:val="32DB4B67"/>
    <w:rsid w:val="32DC30CC"/>
    <w:rsid w:val="32E3706A"/>
    <w:rsid w:val="32E77625"/>
    <w:rsid w:val="32EE608C"/>
    <w:rsid w:val="32F12BD2"/>
    <w:rsid w:val="32F63F0E"/>
    <w:rsid w:val="32FC2D36"/>
    <w:rsid w:val="3302440C"/>
    <w:rsid w:val="330437C8"/>
    <w:rsid w:val="330B63B8"/>
    <w:rsid w:val="33107E37"/>
    <w:rsid w:val="33110E8B"/>
    <w:rsid w:val="331500CB"/>
    <w:rsid w:val="331B6B3B"/>
    <w:rsid w:val="331D7836"/>
    <w:rsid w:val="332219BA"/>
    <w:rsid w:val="33256A08"/>
    <w:rsid w:val="33266FFA"/>
    <w:rsid w:val="33272C8A"/>
    <w:rsid w:val="33275DF9"/>
    <w:rsid w:val="33326983"/>
    <w:rsid w:val="33332CFA"/>
    <w:rsid w:val="33350FC7"/>
    <w:rsid w:val="33381116"/>
    <w:rsid w:val="333A2C5C"/>
    <w:rsid w:val="334039D9"/>
    <w:rsid w:val="334765E2"/>
    <w:rsid w:val="33492DEF"/>
    <w:rsid w:val="334D35A2"/>
    <w:rsid w:val="3351355D"/>
    <w:rsid w:val="3352153F"/>
    <w:rsid w:val="33543E37"/>
    <w:rsid w:val="335A13F8"/>
    <w:rsid w:val="335A5099"/>
    <w:rsid w:val="3361460E"/>
    <w:rsid w:val="3364090B"/>
    <w:rsid w:val="336777BB"/>
    <w:rsid w:val="336B1D72"/>
    <w:rsid w:val="33704C30"/>
    <w:rsid w:val="33797DA1"/>
    <w:rsid w:val="337A2157"/>
    <w:rsid w:val="337B3782"/>
    <w:rsid w:val="337B5135"/>
    <w:rsid w:val="337D24CA"/>
    <w:rsid w:val="337D24E9"/>
    <w:rsid w:val="337E5026"/>
    <w:rsid w:val="3386069E"/>
    <w:rsid w:val="3388357D"/>
    <w:rsid w:val="33892808"/>
    <w:rsid w:val="338C3D33"/>
    <w:rsid w:val="33950312"/>
    <w:rsid w:val="339877FB"/>
    <w:rsid w:val="33997219"/>
    <w:rsid w:val="339E0282"/>
    <w:rsid w:val="33A36C82"/>
    <w:rsid w:val="33A400CE"/>
    <w:rsid w:val="33A72684"/>
    <w:rsid w:val="33B102E8"/>
    <w:rsid w:val="33B128AD"/>
    <w:rsid w:val="33B13A28"/>
    <w:rsid w:val="33B41309"/>
    <w:rsid w:val="33B8480C"/>
    <w:rsid w:val="33B8621E"/>
    <w:rsid w:val="33BB7F14"/>
    <w:rsid w:val="33BD4908"/>
    <w:rsid w:val="33C35379"/>
    <w:rsid w:val="33C35E2C"/>
    <w:rsid w:val="33C66F45"/>
    <w:rsid w:val="33C82CCA"/>
    <w:rsid w:val="33CB5EE9"/>
    <w:rsid w:val="33D62DC0"/>
    <w:rsid w:val="33D922D6"/>
    <w:rsid w:val="33E15A8C"/>
    <w:rsid w:val="33EF2030"/>
    <w:rsid w:val="33F06A8F"/>
    <w:rsid w:val="33F17773"/>
    <w:rsid w:val="33F2122E"/>
    <w:rsid w:val="33F468F9"/>
    <w:rsid w:val="33F553B8"/>
    <w:rsid w:val="33F6693A"/>
    <w:rsid w:val="33F8687B"/>
    <w:rsid w:val="33FA245D"/>
    <w:rsid w:val="33FF396E"/>
    <w:rsid w:val="3401337F"/>
    <w:rsid w:val="34016123"/>
    <w:rsid w:val="34032AED"/>
    <w:rsid w:val="340B5B31"/>
    <w:rsid w:val="340D7061"/>
    <w:rsid w:val="340E2A95"/>
    <w:rsid w:val="341F0066"/>
    <w:rsid w:val="34202DDA"/>
    <w:rsid w:val="342037DF"/>
    <w:rsid w:val="342148F2"/>
    <w:rsid w:val="34250A22"/>
    <w:rsid w:val="342517C3"/>
    <w:rsid w:val="34273F3A"/>
    <w:rsid w:val="342A2259"/>
    <w:rsid w:val="342F30E0"/>
    <w:rsid w:val="342F5B2F"/>
    <w:rsid w:val="34302FC6"/>
    <w:rsid w:val="343B4AD7"/>
    <w:rsid w:val="343C76A6"/>
    <w:rsid w:val="343D52A5"/>
    <w:rsid w:val="343E4B06"/>
    <w:rsid w:val="34436E54"/>
    <w:rsid w:val="34456A49"/>
    <w:rsid w:val="344C14E6"/>
    <w:rsid w:val="3450303A"/>
    <w:rsid w:val="34516F68"/>
    <w:rsid w:val="345419D0"/>
    <w:rsid w:val="34545C63"/>
    <w:rsid w:val="345D6497"/>
    <w:rsid w:val="345E3FAE"/>
    <w:rsid w:val="345F0806"/>
    <w:rsid w:val="34627E50"/>
    <w:rsid w:val="34682D92"/>
    <w:rsid w:val="34691429"/>
    <w:rsid w:val="34696EA3"/>
    <w:rsid w:val="34727398"/>
    <w:rsid w:val="3476630C"/>
    <w:rsid w:val="347A4C06"/>
    <w:rsid w:val="347C1BDA"/>
    <w:rsid w:val="347E0EF5"/>
    <w:rsid w:val="34812A48"/>
    <w:rsid w:val="348374FB"/>
    <w:rsid w:val="348E1D8F"/>
    <w:rsid w:val="34933A01"/>
    <w:rsid w:val="34955FAA"/>
    <w:rsid w:val="3499472D"/>
    <w:rsid w:val="349C061C"/>
    <w:rsid w:val="34A81C0D"/>
    <w:rsid w:val="34AF6AF1"/>
    <w:rsid w:val="34B23E0D"/>
    <w:rsid w:val="34B244C5"/>
    <w:rsid w:val="34B576D0"/>
    <w:rsid w:val="34B72FB9"/>
    <w:rsid w:val="34B7712E"/>
    <w:rsid w:val="34BC4D29"/>
    <w:rsid w:val="34C540FD"/>
    <w:rsid w:val="34C80C88"/>
    <w:rsid w:val="34CB6390"/>
    <w:rsid w:val="34CC20CD"/>
    <w:rsid w:val="34CC7394"/>
    <w:rsid w:val="34CF33F7"/>
    <w:rsid w:val="34D34A51"/>
    <w:rsid w:val="34D47AA0"/>
    <w:rsid w:val="34DF666A"/>
    <w:rsid w:val="34E219CF"/>
    <w:rsid w:val="34E74C51"/>
    <w:rsid w:val="34FA3C24"/>
    <w:rsid w:val="34FF2775"/>
    <w:rsid w:val="350331D3"/>
    <w:rsid w:val="35076792"/>
    <w:rsid w:val="350C11A2"/>
    <w:rsid w:val="35125D59"/>
    <w:rsid w:val="3517230E"/>
    <w:rsid w:val="351B586D"/>
    <w:rsid w:val="351D2135"/>
    <w:rsid w:val="351D518F"/>
    <w:rsid w:val="352013CA"/>
    <w:rsid w:val="3528571C"/>
    <w:rsid w:val="352F1197"/>
    <w:rsid w:val="353375A2"/>
    <w:rsid w:val="353603C2"/>
    <w:rsid w:val="3538606D"/>
    <w:rsid w:val="353E6D8B"/>
    <w:rsid w:val="353F5E37"/>
    <w:rsid w:val="3542253C"/>
    <w:rsid w:val="354262CC"/>
    <w:rsid w:val="354E0692"/>
    <w:rsid w:val="354E4CDA"/>
    <w:rsid w:val="354F4185"/>
    <w:rsid w:val="35501E1C"/>
    <w:rsid w:val="3557324A"/>
    <w:rsid w:val="355E584F"/>
    <w:rsid w:val="35651F0E"/>
    <w:rsid w:val="3566339E"/>
    <w:rsid w:val="356C1F04"/>
    <w:rsid w:val="356E501F"/>
    <w:rsid w:val="35731671"/>
    <w:rsid w:val="357623BB"/>
    <w:rsid w:val="35773CFA"/>
    <w:rsid w:val="35805FA0"/>
    <w:rsid w:val="358359D6"/>
    <w:rsid w:val="358D63D8"/>
    <w:rsid w:val="358E5218"/>
    <w:rsid w:val="359F6BB8"/>
    <w:rsid w:val="35A04AFE"/>
    <w:rsid w:val="35A0763D"/>
    <w:rsid w:val="35A148DC"/>
    <w:rsid w:val="35A20A45"/>
    <w:rsid w:val="35A263D3"/>
    <w:rsid w:val="35A55C3B"/>
    <w:rsid w:val="35AD2A15"/>
    <w:rsid w:val="35AF70D4"/>
    <w:rsid w:val="35B040D3"/>
    <w:rsid w:val="35B674BA"/>
    <w:rsid w:val="35B84166"/>
    <w:rsid w:val="35BA484B"/>
    <w:rsid w:val="35C222BE"/>
    <w:rsid w:val="35C4211F"/>
    <w:rsid w:val="35C536C3"/>
    <w:rsid w:val="35C875C5"/>
    <w:rsid w:val="35CA0C5B"/>
    <w:rsid w:val="35D05DE0"/>
    <w:rsid w:val="35D444DB"/>
    <w:rsid w:val="35DD313C"/>
    <w:rsid w:val="35E307D6"/>
    <w:rsid w:val="35ED477C"/>
    <w:rsid w:val="35F60A48"/>
    <w:rsid w:val="35F6560E"/>
    <w:rsid w:val="35FF417D"/>
    <w:rsid w:val="35FF7A7F"/>
    <w:rsid w:val="36015851"/>
    <w:rsid w:val="36040B18"/>
    <w:rsid w:val="360432B1"/>
    <w:rsid w:val="36044F08"/>
    <w:rsid w:val="360500D7"/>
    <w:rsid w:val="36097B91"/>
    <w:rsid w:val="360C1A09"/>
    <w:rsid w:val="361405D5"/>
    <w:rsid w:val="361962CD"/>
    <w:rsid w:val="3619712E"/>
    <w:rsid w:val="361A60C0"/>
    <w:rsid w:val="361B5FD9"/>
    <w:rsid w:val="362710AD"/>
    <w:rsid w:val="36276C05"/>
    <w:rsid w:val="36292ADF"/>
    <w:rsid w:val="362E28D8"/>
    <w:rsid w:val="363041C3"/>
    <w:rsid w:val="36316C38"/>
    <w:rsid w:val="36330924"/>
    <w:rsid w:val="3636593D"/>
    <w:rsid w:val="3638138E"/>
    <w:rsid w:val="363E286D"/>
    <w:rsid w:val="36417E87"/>
    <w:rsid w:val="36440CD7"/>
    <w:rsid w:val="364C4995"/>
    <w:rsid w:val="364F57CC"/>
    <w:rsid w:val="36544CDF"/>
    <w:rsid w:val="36546111"/>
    <w:rsid w:val="36554A93"/>
    <w:rsid w:val="36595E16"/>
    <w:rsid w:val="365C16C9"/>
    <w:rsid w:val="365E673B"/>
    <w:rsid w:val="3660256A"/>
    <w:rsid w:val="3666629E"/>
    <w:rsid w:val="366B5097"/>
    <w:rsid w:val="366F14F3"/>
    <w:rsid w:val="367077CE"/>
    <w:rsid w:val="36861DA3"/>
    <w:rsid w:val="368E1C5A"/>
    <w:rsid w:val="36937FE8"/>
    <w:rsid w:val="36942309"/>
    <w:rsid w:val="36950697"/>
    <w:rsid w:val="3699751B"/>
    <w:rsid w:val="36A0419D"/>
    <w:rsid w:val="36AC27E7"/>
    <w:rsid w:val="36AD3470"/>
    <w:rsid w:val="36B37686"/>
    <w:rsid w:val="36B562FD"/>
    <w:rsid w:val="36BD3E72"/>
    <w:rsid w:val="36BE5421"/>
    <w:rsid w:val="36BF7694"/>
    <w:rsid w:val="36C42AA6"/>
    <w:rsid w:val="36CB0D8E"/>
    <w:rsid w:val="36D41C70"/>
    <w:rsid w:val="36D67333"/>
    <w:rsid w:val="36D84DF6"/>
    <w:rsid w:val="36DB5C26"/>
    <w:rsid w:val="36DD38FD"/>
    <w:rsid w:val="36DF707C"/>
    <w:rsid w:val="36E705BF"/>
    <w:rsid w:val="36E71DBD"/>
    <w:rsid w:val="36E83E56"/>
    <w:rsid w:val="36EC41EC"/>
    <w:rsid w:val="36ED6F15"/>
    <w:rsid w:val="36EF5E63"/>
    <w:rsid w:val="36F868DD"/>
    <w:rsid w:val="36FE63EB"/>
    <w:rsid w:val="370106D8"/>
    <w:rsid w:val="37082F4A"/>
    <w:rsid w:val="370956D9"/>
    <w:rsid w:val="370D1726"/>
    <w:rsid w:val="37104218"/>
    <w:rsid w:val="371B16D6"/>
    <w:rsid w:val="371F214F"/>
    <w:rsid w:val="37200596"/>
    <w:rsid w:val="37232318"/>
    <w:rsid w:val="37242C2A"/>
    <w:rsid w:val="372B351E"/>
    <w:rsid w:val="37331FFA"/>
    <w:rsid w:val="3738151C"/>
    <w:rsid w:val="373B600F"/>
    <w:rsid w:val="373C3121"/>
    <w:rsid w:val="374041C4"/>
    <w:rsid w:val="37430EE6"/>
    <w:rsid w:val="37436662"/>
    <w:rsid w:val="3745308A"/>
    <w:rsid w:val="374B4022"/>
    <w:rsid w:val="37575508"/>
    <w:rsid w:val="375B4E37"/>
    <w:rsid w:val="375C0457"/>
    <w:rsid w:val="375D6FAB"/>
    <w:rsid w:val="376379FA"/>
    <w:rsid w:val="37695A0B"/>
    <w:rsid w:val="376D6B0B"/>
    <w:rsid w:val="376D7CF3"/>
    <w:rsid w:val="376E7A84"/>
    <w:rsid w:val="377B29FE"/>
    <w:rsid w:val="378519A7"/>
    <w:rsid w:val="37961741"/>
    <w:rsid w:val="379F5543"/>
    <w:rsid w:val="37A14982"/>
    <w:rsid w:val="37A308F1"/>
    <w:rsid w:val="37A86DE5"/>
    <w:rsid w:val="37A87860"/>
    <w:rsid w:val="37AD2573"/>
    <w:rsid w:val="37AF6F60"/>
    <w:rsid w:val="37B416E3"/>
    <w:rsid w:val="37B6091F"/>
    <w:rsid w:val="37B93DC9"/>
    <w:rsid w:val="37C350CF"/>
    <w:rsid w:val="37C62F70"/>
    <w:rsid w:val="37C90DD4"/>
    <w:rsid w:val="37CB34BF"/>
    <w:rsid w:val="37D00E10"/>
    <w:rsid w:val="37D3682E"/>
    <w:rsid w:val="37D561AD"/>
    <w:rsid w:val="37DF3D0E"/>
    <w:rsid w:val="37E85DDF"/>
    <w:rsid w:val="37EF624A"/>
    <w:rsid w:val="37F00ECD"/>
    <w:rsid w:val="37FE6797"/>
    <w:rsid w:val="3803159B"/>
    <w:rsid w:val="38037B40"/>
    <w:rsid w:val="380B651D"/>
    <w:rsid w:val="3819569E"/>
    <w:rsid w:val="38205039"/>
    <w:rsid w:val="38214C4D"/>
    <w:rsid w:val="382A258B"/>
    <w:rsid w:val="382B61E7"/>
    <w:rsid w:val="38461209"/>
    <w:rsid w:val="38496164"/>
    <w:rsid w:val="38496A50"/>
    <w:rsid w:val="3856699E"/>
    <w:rsid w:val="38570C3C"/>
    <w:rsid w:val="385F52ED"/>
    <w:rsid w:val="386122A6"/>
    <w:rsid w:val="38660DEE"/>
    <w:rsid w:val="386700C2"/>
    <w:rsid w:val="38681138"/>
    <w:rsid w:val="386F105E"/>
    <w:rsid w:val="387144B8"/>
    <w:rsid w:val="3875404F"/>
    <w:rsid w:val="387D6E7A"/>
    <w:rsid w:val="388463B8"/>
    <w:rsid w:val="388627F4"/>
    <w:rsid w:val="389D16AD"/>
    <w:rsid w:val="38A22AE9"/>
    <w:rsid w:val="38A24774"/>
    <w:rsid w:val="38AB4BDE"/>
    <w:rsid w:val="38AD71D0"/>
    <w:rsid w:val="38B50872"/>
    <w:rsid w:val="38BD596D"/>
    <w:rsid w:val="38C347BE"/>
    <w:rsid w:val="38C421D5"/>
    <w:rsid w:val="38C928A2"/>
    <w:rsid w:val="38CA47D0"/>
    <w:rsid w:val="38CA6EB5"/>
    <w:rsid w:val="38CB45FC"/>
    <w:rsid w:val="38CF6783"/>
    <w:rsid w:val="38D23AA1"/>
    <w:rsid w:val="38D437B2"/>
    <w:rsid w:val="38D93327"/>
    <w:rsid w:val="38DC6610"/>
    <w:rsid w:val="38E35998"/>
    <w:rsid w:val="38E62D42"/>
    <w:rsid w:val="38E70256"/>
    <w:rsid w:val="38EC4CF2"/>
    <w:rsid w:val="38EE142D"/>
    <w:rsid w:val="38F01C9C"/>
    <w:rsid w:val="38F01F62"/>
    <w:rsid w:val="38F442CB"/>
    <w:rsid w:val="38F620DA"/>
    <w:rsid w:val="38FD082F"/>
    <w:rsid w:val="38FD3C7C"/>
    <w:rsid w:val="39041354"/>
    <w:rsid w:val="3906640B"/>
    <w:rsid w:val="390706B6"/>
    <w:rsid w:val="390817A2"/>
    <w:rsid w:val="390A115C"/>
    <w:rsid w:val="390D6D5D"/>
    <w:rsid w:val="39114BFF"/>
    <w:rsid w:val="39116129"/>
    <w:rsid w:val="39143D97"/>
    <w:rsid w:val="39177303"/>
    <w:rsid w:val="392006B0"/>
    <w:rsid w:val="3924235E"/>
    <w:rsid w:val="39275397"/>
    <w:rsid w:val="3928381B"/>
    <w:rsid w:val="392F27B1"/>
    <w:rsid w:val="392F2D7F"/>
    <w:rsid w:val="393345D2"/>
    <w:rsid w:val="393A2F14"/>
    <w:rsid w:val="393E07B0"/>
    <w:rsid w:val="39402FFF"/>
    <w:rsid w:val="394102B0"/>
    <w:rsid w:val="39433AA4"/>
    <w:rsid w:val="39444746"/>
    <w:rsid w:val="3946297B"/>
    <w:rsid w:val="394B0EFC"/>
    <w:rsid w:val="39501A2F"/>
    <w:rsid w:val="395B3CBA"/>
    <w:rsid w:val="396C6224"/>
    <w:rsid w:val="396E4541"/>
    <w:rsid w:val="39710018"/>
    <w:rsid w:val="39727F49"/>
    <w:rsid w:val="39836B32"/>
    <w:rsid w:val="398436DF"/>
    <w:rsid w:val="398A4129"/>
    <w:rsid w:val="398C1D00"/>
    <w:rsid w:val="39915864"/>
    <w:rsid w:val="39972DC6"/>
    <w:rsid w:val="399B63FD"/>
    <w:rsid w:val="399F258B"/>
    <w:rsid w:val="399F7D01"/>
    <w:rsid w:val="39A30EA9"/>
    <w:rsid w:val="39A75A90"/>
    <w:rsid w:val="39AA1CC3"/>
    <w:rsid w:val="39AA54B7"/>
    <w:rsid w:val="39AB680D"/>
    <w:rsid w:val="39AC508C"/>
    <w:rsid w:val="39AD511C"/>
    <w:rsid w:val="39AE418B"/>
    <w:rsid w:val="39B37128"/>
    <w:rsid w:val="39B45177"/>
    <w:rsid w:val="39B50097"/>
    <w:rsid w:val="39B623FC"/>
    <w:rsid w:val="39B6353F"/>
    <w:rsid w:val="39B650AA"/>
    <w:rsid w:val="39BE638B"/>
    <w:rsid w:val="39BF062D"/>
    <w:rsid w:val="39BF5E50"/>
    <w:rsid w:val="39C01487"/>
    <w:rsid w:val="39C15DF5"/>
    <w:rsid w:val="39C26FAA"/>
    <w:rsid w:val="39C45AC9"/>
    <w:rsid w:val="39C544A1"/>
    <w:rsid w:val="39CC32B9"/>
    <w:rsid w:val="39D253AD"/>
    <w:rsid w:val="39D3016C"/>
    <w:rsid w:val="39D5182A"/>
    <w:rsid w:val="39D631B0"/>
    <w:rsid w:val="39D94589"/>
    <w:rsid w:val="39DB07D5"/>
    <w:rsid w:val="39E41830"/>
    <w:rsid w:val="39E61137"/>
    <w:rsid w:val="39ED5956"/>
    <w:rsid w:val="39ED67BE"/>
    <w:rsid w:val="39F04E87"/>
    <w:rsid w:val="39F259D2"/>
    <w:rsid w:val="39F95362"/>
    <w:rsid w:val="3A05005C"/>
    <w:rsid w:val="3A064809"/>
    <w:rsid w:val="3A150750"/>
    <w:rsid w:val="3A151123"/>
    <w:rsid w:val="3A193D6F"/>
    <w:rsid w:val="3A20360E"/>
    <w:rsid w:val="3A25283A"/>
    <w:rsid w:val="3A281CF7"/>
    <w:rsid w:val="3A281EEB"/>
    <w:rsid w:val="3A295256"/>
    <w:rsid w:val="3A2A5BCE"/>
    <w:rsid w:val="3A2E1A50"/>
    <w:rsid w:val="3A3109D3"/>
    <w:rsid w:val="3A354F2B"/>
    <w:rsid w:val="3A3559E3"/>
    <w:rsid w:val="3A384980"/>
    <w:rsid w:val="3A3B59FF"/>
    <w:rsid w:val="3A47183C"/>
    <w:rsid w:val="3A4A5157"/>
    <w:rsid w:val="3A4D57D7"/>
    <w:rsid w:val="3A4F3E3B"/>
    <w:rsid w:val="3A522103"/>
    <w:rsid w:val="3A534181"/>
    <w:rsid w:val="3A5871FC"/>
    <w:rsid w:val="3A5A43AA"/>
    <w:rsid w:val="3A61531D"/>
    <w:rsid w:val="3A625A43"/>
    <w:rsid w:val="3A704481"/>
    <w:rsid w:val="3A725342"/>
    <w:rsid w:val="3A787807"/>
    <w:rsid w:val="3A7C265A"/>
    <w:rsid w:val="3A831004"/>
    <w:rsid w:val="3A875BBD"/>
    <w:rsid w:val="3A9206FD"/>
    <w:rsid w:val="3A9271A3"/>
    <w:rsid w:val="3A936CE3"/>
    <w:rsid w:val="3A9B1E49"/>
    <w:rsid w:val="3AA1567E"/>
    <w:rsid w:val="3AC31843"/>
    <w:rsid w:val="3AC571A8"/>
    <w:rsid w:val="3AC97185"/>
    <w:rsid w:val="3AD27229"/>
    <w:rsid w:val="3AD33B4A"/>
    <w:rsid w:val="3AD9002C"/>
    <w:rsid w:val="3ADB086D"/>
    <w:rsid w:val="3ADB3FEF"/>
    <w:rsid w:val="3AE11F0A"/>
    <w:rsid w:val="3AE57251"/>
    <w:rsid w:val="3AEC4C16"/>
    <w:rsid w:val="3AF50BA4"/>
    <w:rsid w:val="3AF77944"/>
    <w:rsid w:val="3AFA4EE6"/>
    <w:rsid w:val="3AFE4735"/>
    <w:rsid w:val="3B0012DC"/>
    <w:rsid w:val="3B0257C8"/>
    <w:rsid w:val="3B07454D"/>
    <w:rsid w:val="3B0D3774"/>
    <w:rsid w:val="3B1124F1"/>
    <w:rsid w:val="3B152271"/>
    <w:rsid w:val="3B15364D"/>
    <w:rsid w:val="3B1C261B"/>
    <w:rsid w:val="3B1C5988"/>
    <w:rsid w:val="3B1D6107"/>
    <w:rsid w:val="3B250EBE"/>
    <w:rsid w:val="3B25285A"/>
    <w:rsid w:val="3B264320"/>
    <w:rsid w:val="3B264E8C"/>
    <w:rsid w:val="3B2861BC"/>
    <w:rsid w:val="3B2E6774"/>
    <w:rsid w:val="3B310935"/>
    <w:rsid w:val="3B313C85"/>
    <w:rsid w:val="3B383A1D"/>
    <w:rsid w:val="3B450ACA"/>
    <w:rsid w:val="3B49371A"/>
    <w:rsid w:val="3B5003A2"/>
    <w:rsid w:val="3B511F1E"/>
    <w:rsid w:val="3B545E2D"/>
    <w:rsid w:val="3B584FD9"/>
    <w:rsid w:val="3B59748E"/>
    <w:rsid w:val="3B5A559A"/>
    <w:rsid w:val="3B5B2073"/>
    <w:rsid w:val="3B5C2590"/>
    <w:rsid w:val="3B5C58D1"/>
    <w:rsid w:val="3B5C7F36"/>
    <w:rsid w:val="3B5E58E6"/>
    <w:rsid w:val="3B5E73D4"/>
    <w:rsid w:val="3B6540CC"/>
    <w:rsid w:val="3B6610FB"/>
    <w:rsid w:val="3B6967D0"/>
    <w:rsid w:val="3B703FF2"/>
    <w:rsid w:val="3B7048BB"/>
    <w:rsid w:val="3B706C59"/>
    <w:rsid w:val="3B7A4542"/>
    <w:rsid w:val="3B822C4A"/>
    <w:rsid w:val="3B866530"/>
    <w:rsid w:val="3B8741BF"/>
    <w:rsid w:val="3B875F49"/>
    <w:rsid w:val="3B8E0A87"/>
    <w:rsid w:val="3B914C9B"/>
    <w:rsid w:val="3B984325"/>
    <w:rsid w:val="3B9D2D9B"/>
    <w:rsid w:val="3B9E4B0B"/>
    <w:rsid w:val="3B9F407C"/>
    <w:rsid w:val="3BA3509D"/>
    <w:rsid w:val="3BA47895"/>
    <w:rsid w:val="3BA74851"/>
    <w:rsid w:val="3BAF1E32"/>
    <w:rsid w:val="3BAF5653"/>
    <w:rsid w:val="3BB13420"/>
    <w:rsid w:val="3BB21702"/>
    <w:rsid w:val="3BBC32E5"/>
    <w:rsid w:val="3BC362B5"/>
    <w:rsid w:val="3BC50DF2"/>
    <w:rsid w:val="3BC66FAF"/>
    <w:rsid w:val="3BC87984"/>
    <w:rsid w:val="3BD112EC"/>
    <w:rsid w:val="3BD26083"/>
    <w:rsid w:val="3BD671BE"/>
    <w:rsid w:val="3BD912C2"/>
    <w:rsid w:val="3BE478AD"/>
    <w:rsid w:val="3BE52E0A"/>
    <w:rsid w:val="3BE74251"/>
    <w:rsid w:val="3BEB0BCB"/>
    <w:rsid w:val="3BEE4500"/>
    <w:rsid w:val="3BF21D1E"/>
    <w:rsid w:val="3BF37801"/>
    <w:rsid w:val="3BFB341E"/>
    <w:rsid w:val="3BFB62D0"/>
    <w:rsid w:val="3BFC0683"/>
    <w:rsid w:val="3C035495"/>
    <w:rsid w:val="3C0C1A96"/>
    <w:rsid w:val="3C1252C0"/>
    <w:rsid w:val="3C1561FC"/>
    <w:rsid w:val="3C1B3981"/>
    <w:rsid w:val="3C1E1849"/>
    <w:rsid w:val="3C2056EB"/>
    <w:rsid w:val="3C211F17"/>
    <w:rsid w:val="3C233F79"/>
    <w:rsid w:val="3C245F5B"/>
    <w:rsid w:val="3C2B7755"/>
    <w:rsid w:val="3C2C4942"/>
    <w:rsid w:val="3C3C4AE4"/>
    <w:rsid w:val="3C43425A"/>
    <w:rsid w:val="3C4374B4"/>
    <w:rsid w:val="3C4541D1"/>
    <w:rsid w:val="3C484F6A"/>
    <w:rsid w:val="3C4A2482"/>
    <w:rsid w:val="3C4B156C"/>
    <w:rsid w:val="3C5B31A3"/>
    <w:rsid w:val="3C5C28C7"/>
    <w:rsid w:val="3C607F0E"/>
    <w:rsid w:val="3C615075"/>
    <w:rsid w:val="3C6450D2"/>
    <w:rsid w:val="3C682D04"/>
    <w:rsid w:val="3C6D16A7"/>
    <w:rsid w:val="3C705B20"/>
    <w:rsid w:val="3C710E9E"/>
    <w:rsid w:val="3C7269C8"/>
    <w:rsid w:val="3C750F1D"/>
    <w:rsid w:val="3C751AFD"/>
    <w:rsid w:val="3C793B68"/>
    <w:rsid w:val="3C7A74C2"/>
    <w:rsid w:val="3C83483B"/>
    <w:rsid w:val="3C8578D5"/>
    <w:rsid w:val="3C8C0E07"/>
    <w:rsid w:val="3C907409"/>
    <w:rsid w:val="3C933F26"/>
    <w:rsid w:val="3C944273"/>
    <w:rsid w:val="3C946409"/>
    <w:rsid w:val="3C9D22F7"/>
    <w:rsid w:val="3CA0353A"/>
    <w:rsid w:val="3CA23CBE"/>
    <w:rsid w:val="3CA64652"/>
    <w:rsid w:val="3CA75AFC"/>
    <w:rsid w:val="3CA92955"/>
    <w:rsid w:val="3CAA49D6"/>
    <w:rsid w:val="3CAD09E3"/>
    <w:rsid w:val="3CAD0E7B"/>
    <w:rsid w:val="3CAF42E3"/>
    <w:rsid w:val="3CB238BC"/>
    <w:rsid w:val="3CBE1A51"/>
    <w:rsid w:val="3CC11072"/>
    <w:rsid w:val="3CC24B47"/>
    <w:rsid w:val="3CC42498"/>
    <w:rsid w:val="3CC63400"/>
    <w:rsid w:val="3CCC29E1"/>
    <w:rsid w:val="3CCC359E"/>
    <w:rsid w:val="3CD021CF"/>
    <w:rsid w:val="3CD0287C"/>
    <w:rsid w:val="3CD05AEC"/>
    <w:rsid w:val="3CD4354B"/>
    <w:rsid w:val="3CDB08E9"/>
    <w:rsid w:val="3CDB5958"/>
    <w:rsid w:val="3CDC02BC"/>
    <w:rsid w:val="3CE14C4E"/>
    <w:rsid w:val="3CE61723"/>
    <w:rsid w:val="3CE674A6"/>
    <w:rsid w:val="3CF328F0"/>
    <w:rsid w:val="3CF66BC3"/>
    <w:rsid w:val="3CF81BBD"/>
    <w:rsid w:val="3CFA2C1C"/>
    <w:rsid w:val="3CFD4037"/>
    <w:rsid w:val="3CFD795A"/>
    <w:rsid w:val="3CFE3A29"/>
    <w:rsid w:val="3D062805"/>
    <w:rsid w:val="3D07718C"/>
    <w:rsid w:val="3D077727"/>
    <w:rsid w:val="3D0912FF"/>
    <w:rsid w:val="3D094409"/>
    <w:rsid w:val="3D0A5D39"/>
    <w:rsid w:val="3D18588E"/>
    <w:rsid w:val="3D224CA6"/>
    <w:rsid w:val="3D2513CD"/>
    <w:rsid w:val="3D2A4E14"/>
    <w:rsid w:val="3D2A58ED"/>
    <w:rsid w:val="3D2B0451"/>
    <w:rsid w:val="3D2C15BA"/>
    <w:rsid w:val="3D2F62A1"/>
    <w:rsid w:val="3D367C13"/>
    <w:rsid w:val="3D397B68"/>
    <w:rsid w:val="3D3A1B78"/>
    <w:rsid w:val="3D3D6C56"/>
    <w:rsid w:val="3D411E42"/>
    <w:rsid w:val="3D435284"/>
    <w:rsid w:val="3D4947DE"/>
    <w:rsid w:val="3D4D714B"/>
    <w:rsid w:val="3D51041A"/>
    <w:rsid w:val="3D594E65"/>
    <w:rsid w:val="3D615568"/>
    <w:rsid w:val="3D655754"/>
    <w:rsid w:val="3D6B7137"/>
    <w:rsid w:val="3D6D6EB5"/>
    <w:rsid w:val="3D76097B"/>
    <w:rsid w:val="3D7B00B9"/>
    <w:rsid w:val="3D7C734F"/>
    <w:rsid w:val="3D7E32C7"/>
    <w:rsid w:val="3D8C7203"/>
    <w:rsid w:val="3D8D63EE"/>
    <w:rsid w:val="3D906230"/>
    <w:rsid w:val="3D934F11"/>
    <w:rsid w:val="3D9563FD"/>
    <w:rsid w:val="3D9656AD"/>
    <w:rsid w:val="3D981593"/>
    <w:rsid w:val="3D997E89"/>
    <w:rsid w:val="3DA15F42"/>
    <w:rsid w:val="3DA3363E"/>
    <w:rsid w:val="3DA41FDB"/>
    <w:rsid w:val="3DAA7FBF"/>
    <w:rsid w:val="3DAB4D08"/>
    <w:rsid w:val="3DAE351D"/>
    <w:rsid w:val="3DAE7F43"/>
    <w:rsid w:val="3DB47AF8"/>
    <w:rsid w:val="3DB84543"/>
    <w:rsid w:val="3DB97C28"/>
    <w:rsid w:val="3DBB4814"/>
    <w:rsid w:val="3DBE449D"/>
    <w:rsid w:val="3DC14843"/>
    <w:rsid w:val="3DC1544C"/>
    <w:rsid w:val="3DC869B8"/>
    <w:rsid w:val="3DCB32E1"/>
    <w:rsid w:val="3DCB4BB8"/>
    <w:rsid w:val="3DCC05C7"/>
    <w:rsid w:val="3DD2555F"/>
    <w:rsid w:val="3DD475AF"/>
    <w:rsid w:val="3DD66F26"/>
    <w:rsid w:val="3DD7559D"/>
    <w:rsid w:val="3DDB560B"/>
    <w:rsid w:val="3DEA6616"/>
    <w:rsid w:val="3DEA7F4B"/>
    <w:rsid w:val="3DEC6279"/>
    <w:rsid w:val="3DEC757A"/>
    <w:rsid w:val="3DFA4717"/>
    <w:rsid w:val="3DFC3828"/>
    <w:rsid w:val="3DFD2BFF"/>
    <w:rsid w:val="3DFF0067"/>
    <w:rsid w:val="3E017478"/>
    <w:rsid w:val="3E05065C"/>
    <w:rsid w:val="3E172D2C"/>
    <w:rsid w:val="3E1B4F3C"/>
    <w:rsid w:val="3E1C2D44"/>
    <w:rsid w:val="3E2301DE"/>
    <w:rsid w:val="3E265A6F"/>
    <w:rsid w:val="3E2D1E97"/>
    <w:rsid w:val="3E2E486A"/>
    <w:rsid w:val="3E2F72EE"/>
    <w:rsid w:val="3E357256"/>
    <w:rsid w:val="3E3C5030"/>
    <w:rsid w:val="3E3F0E30"/>
    <w:rsid w:val="3E3F1228"/>
    <w:rsid w:val="3E425C37"/>
    <w:rsid w:val="3E43286F"/>
    <w:rsid w:val="3E4636ED"/>
    <w:rsid w:val="3E4A2A25"/>
    <w:rsid w:val="3E4E749B"/>
    <w:rsid w:val="3E5075EB"/>
    <w:rsid w:val="3E567B7E"/>
    <w:rsid w:val="3E5B206C"/>
    <w:rsid w:val="3E5B71E4"/>
    <w:rsid w:val="3E5C00AF"/>
    <w:rsid w:val="3E5D2885"/>
    <w:rsid w:val="3E5E2B23"/>
    <w:rsid w:val="3E5E5697"/>
    <w:rsid w:val="3E6220B3"/>
    <w:rsid w:val="3E660F1A"/>
    <w:rsid w:val="3E6C0D03"/>
    <w:rsid w:val="3E6C0EB3"/>
    <w:rsid w:val="3E6C66E1"/>
    <w:rsid w:val="3E6D2731"/>
    <w:rsid w:val="3E712BA7"/>
    <w:rsid w:val="3E7B5D4D"/>
    <w:rsid w:val="3E85480F"/>
    <w:rsid w:val="3E867915"/>
    <w:rsid w:val="3E8A3F55"/>
    <w:rsid w:val="3E8C15A9"/>
    <w:rsid w:val="3E91142B"/>
    <w:rsid w:val="3E9C527D"/>
    <w:rsid w:val="3E9E2739"/>
    <w:rsid w:val="3EA45188"/>
    <w:rsid w:val="3EA52A93"/>
    <w:rsid w:val="3EB1564A"/>
    <w:rsid w:val="3EB91D15"/>
    <w:rsid w:val="3EC011BD"/>
    <w:rsid w:val="3EC55881"/>
    <w:rsid w:val="3EC91F80"/>
    <w:rsid w:val="3ECA3697"/>
    <w:rsid w:val="3ECC5B82"/>
    <w:rsid w:val="3ED152B5"/>
    <w:rsid w:val="3EDF0E14"/>
    <w:rsid w:val="3EE427B9"/>
    <w:rsid w:val="3EF77664"/>
    <w:rsid w:val="3EF77F3F"/>
    <w:rsid w:val="3EFB79E7"/>
    <w:rsid w:val="3F04422F"/>
    <w:rsid w:val="3F081138"/>
    <w:rsid w:val="3F0E01CC"/>
    <w:rsid w:val="3F10340F"/>
    <w:rsid w:val="3F1633AE"/>
    <w:rsid w:val="3F18002F"/>
    <w:rsid w:val="3F1F23E9"/>
    <w:rsid w:val="3F20456A"/>
    <w:rsid w:val="3F2059A1"/>
    <w:rsid w:val="3F33550F"/>
    <w:rsid w:val="3F3A1872"/>
    <w:rsid w:val="3F3B6AA4"/>
    <w:rsid w:val="3F3D49F9"/>
    <w:rsid w:val="3F3F22EF"/>
    <w:rsid w:val="3F41208E"/>
    <w:rsid w:val="3F425946"/>
    <w:rsid w:val="3F483C6D"/>
    <w:rsid w:val="3F492606"/>
    <w:rsid w:val="3F505B33"/>
    <w:rsid w:val="3F547C2A"/>
    <w:rsid w:val="3F5C7CC3"/>
    <w:rsid w:val="3F603898"/>
    <w:rsid w:val="3F78765C"/>
    <w:rsid w:val="3F792681"/>
    <w:rsid w:val="3F89626D"/>
    <w:rsid w:val="3F8F7CEE"/>
    <w:rsid w:val="3F962131"/>
    <w:rsid w:val="3F9F45F3"/>
    <w:rsid w:val="3FA460F8"/>
    <w:rsid w:val="3FA80D85"/>
    <w:rsid w:val="3FA91416"/>
    <w:rsid w:val="3FAA22AD"/>
    <w:rsid w:val="3FAE00A3"/>
    <w:rsid w:val="3FB21FD5"/>
    <w:rsid w:val="3FB561F6"/>
    <w:rsid w:val="3FB6165E"/>
    <w:rsid w:val="3FBB14FD"/>
    <w:rsid w:val="3FC71ACE"/>
    <w:rsid w:val="3FC73BD2"/>
    <w:rsid w:val="3FCA16A1"/>
    <w:rsid w:val="3FCB344E"/>
    <w:rsid w:val="3FCD4856"/>
    <w:rsid w:val="3FD15600"/>
    <w:rsid w:val="3FD27106"/>
    <w:rsid w:val="3FD8665A"/>
    <w:rsid w:val="3FDC0D8B"/>
    <w:rsid w:val="3FDE0809"/>
    <w:rsid w:val="3FE167DA"/>
    <w:rsid w:val="3FE2407B"/>
    <w:rsid w:val="3FE43B55"/>
    <w:rsid w:val="3FE801C4"/>
    <w:rsid w:val="3FEB3ED8"/>
    <w:rsid w:val="3FEC2740"/>
    <w:rsid w:val="3FF02D9D"/>
    <w:rsid w:val="3FF136F1"/>
    <w:rsid w:val="3FF43BB4"/>
    <w:rsid w:val="3FFA4A9E"/>
    <w:rsid w:val="3FFA5805"/>
    <w:rsid w:val="3FFC0728"/>
    <w:rsid w:val="400E03D6"/>
    <w:rsid w:val="4022027B"/>
    <w:rsid w:val="40232F45"/>
    <w:rsid w:val="40243214"/>
    <w:rsid w:val="402846F5"/>
    <w:rsid w:val="402A3855"/>
    <w:rsid w:val="402B6E1B"/>
    <w:rsid w:val="402C1C64"/>
    <w:rsid w:val="403230BD"/>
    <w:rsid w:val="40342CBD"/>
    <w:rsid w:val="40351A33"/>
    <w:rsid w:val="403B5411"/>
    <w:rsid w:val="403C4E9F"/>
    <w:rsid w:val="403D6667"/>
    <w:rsid w:val="403D66A6"/>
    <w:rsid w:val="404F7209"/>
    <w:rsid w:val="40516900"/>
    <w:rsid w:val="40591EBD"/>
    <w:rsid w:val="405A4AEC"/>
    <w:rsid w:val="40602F04"/>
    <w:rsid w:val="406153B9"/>
    <w:rsid w:val="40630CF1"/>
    <w:rsid w:val="4066361B"/>
    <w:rsid w:val="40681B22"/>
    <w:rsid w:val="407E0DD3"/>
    <w:rsid w:val="40853680"/>
    <w:rsid w:val="408719D2"/>
    <w:rsid w:val="40920C71"/>
    <w:rsid w:val="409229B9"/>
    <w:rsid w:val="409279F1"/>
    <w:rsid w:val="40950065"/>
    <w:rsid w:val="40980A97"/>
    <w:rsid w:val="409C54DC"/>
    <w:rsid w:val="409E6D01"/>
    <w:rsid w:val="40AD2CAA"/>
    <w:rsid w:val="40AD6772"/>
    <w:rsid w:val="40AF1595"/>
    <w:rsid w:val="40B124EF"/>
    <w:rsid w:val="40B46A46"/>
    <w:rsid w:val="40B81ABC"/>
    <w:rsid w:val="40BB6771"/>
    <w:rsid w:val="40BC64BA"/>
    <w:rsid w:val="40BC6DB2"/>
    <w:rsid w:val="40BE7A1D"/>
    <w:rsid w:val="40C47B25"/>
    <w:rsid w:val="40C61AEA"/>
    <w:rsid w:val="40C92C61"/>
    <w:rsid w:val="40D50776"/>
    <w:rsid w:val="40E53CEE"/>
    <w:rsid w:val="40EA1271"/>
    <w:rsid w:val="40EC62D8"/>
    <w:rsid w:val="40EE6E0D"/>
    <w:rsid w:val="40F12627"/>
    <w:rsid w:val="40F1779C"/>
    <w:rsid w:val="40F31961"/>
    <w:rsid w:val="40F3277D"/>
    <w:rsid w:val="40F733C5"/>
    <w:rsid w:val="40FB6D83"/>
    <w:rsid w:val="40FD50D6"/>
    <w:rsid w:val="40FE6229"/>
    <w:rsid w:val="41000874"/>
    <w:rsid w:val="41002C95"/>
    <w:rsid w:val="410041D5"/>
    <w:rsid w:val="410476C4"/>
    <w:rsid w:val="410C3F36"/>
    <w:rsid w:val="41115875"/>
    <w:rsid w:val="4112503D"/>
    <w:rsid w:val="411C2C70"/>
    <w:rsid w:val="412229F7"/>
    <w:rsid w:val="41252902"/>
    <w:rsid w:val="41267EF3"/>
    <w:rsid w:val="412E4BB0"/>
    <w:rsid w:val="412E4D13"/>
    <w:rsid w:val="41396CAF"/>
    <w:rsid w:val="413C1991"/>
    <w:rsid w:val="413D2AC2"/>
    <w:rsid w:val="414C4791"/>
    <w:rsid w:val="4156021D"/>
    <w:rsid w:val="41594CE2"/>
    <w:rsid w:val="415A7759"/>
    <w:rsid w:val="415D32C2"/>
    <w:rsid w:val="41653BC2"/>
    <w:rsid w:val="416E3804"/>
    <w:rsid w:val="41702AAC"/>
    <w:rsid w:val="41704EF3"/>
    <w:rsid w:val="417374C9"/>
    <w:rsid w:val="41776184"/>
    <w:rsid w:val="4178593D"/>
    <w:rsid w:val="41793D34"/>
    <w:rsid w:val="417A0363"/>
    <w:rsid w:val="417A23E5"/>
    <w:rsid w:val="41807431"/>
    <w:rsid w:val="4181295B"/>
    <w:rsid w:val="41820C5B"/>
    <w:rsid w:val="4182730F"/>
    <w:rsid w:val="41893838"/>
    <w:rsid w:val="418C22CE"/>
    <w:rsid w:val="418C69BD"/>
    <w:rsid w:val="418F19C9"/>
    <w:rsid w:val="419C7BFF"/>
    <w:rsid w:val="41A07CAF"/>
    <w:rsid w:val="41A3611E"/>
    <w:rsid w:val="41B073E7"/>
    <w:rsid w:val="41BA59AC"/>
    <w:rsid w:val="41BA7BA5"/>
    <w:rsid w:val="41BC6192"/>
    <w:rsid w:val="41C05F81"/>
    <w:rsid w:val="41C35466"/>
    <w:rsid w:val="41CB11AB"/>
    <w:rsid w:val="41CF2EF2"/>
    <w:rsid w:val="41D22F43"/>
    <w:rsid w:val="41D475E6"/>
    <w:rsid w:val="41E4542D"/>
    <w:rsid w:val="41E8338E"/>
    <w:rsid w:val="41EA4431"/>
    <w:rsid w:val="41F12101"/>
    <w:rsid w:val="41F66A1C"/>
    <w:rsid w:val="41F83E58"/>
    <w:rsid w:val="42010966"/>
    <w:rsid w:val="42047050"/>
    <w:rsid w:val="42067E04"/>
    <w:rsid w:val="420D4E53"/>
    <w:rsid w:val="421725CA"/>
    <w:rsid w:val="4219691D"/>
    <w:rsid w:val="421B28F6"/>
    <w:rsid w:val="4220174E"/>
    <w:rsid w:val="42206E24"/>
    <w:rsid w:val="422603EE"/>
    <w:rsid w:val="422702F0"/>
    <w:rsid w:val="42281DAE"/>
    <w:rsid w:val="422B77B7"/>
    <w:rsid w:val="422E0AEF"/>
    <w:rsid w:val="422E31A8"/>
    <w:rsid w:val="422F009B"/>
    <w:rsid w:val="4236409F"/>
    <w:rsid w:val="423C2164"/>
    <w:rsid w:val="423D5F35"/>
    <w:rsid w:val="42411605"/>
    <w:rsid w:val="424822A2"/>
    <w:rsid w:val="424C4288"/>
    <w:rsid w:val="424E2301"/>
    <w:rsid w:val="42522604"/>
    <w:rsid w:val="4252624F"/>
    <w:rsid w:val="425C42A7"/>
    <w:rsid w:val="425E765D"/>
    <w:rsid w:val="42666E3F"/>
    <w:rsid w:val="426A78B0"/>
    <w:rsid w:val="426C73A2"/>
    <w:rsid w:val="426D10C0"/>
    <w:rsid w:val="426D2306"/>
    <w:rsid w:val="42711618"/>
    <w:rsid w:val="427405D6"/>
    <w:rsid w:val="427F145C"/>
    <w:rsid w:val="42884E8B"/>
    <w:rsid w:val="42975417"/>
    <w:rsid w:val="42977FC1"/>
    <w:rsid w:val="42A25DAA"/>
    <w:rsid w:val="42AD44AE"/>
    <w:rsid w:val="42AE28C6"/>
    <w:rsid w:val="42AF12F6"/>
    <w:rsid w:val="42B33990"/>
    <w:rsid w:val="42B77B7B"/>
    <w:rsid w:val="42BA5D21"/>
    <w:rsid w:val="42BB34A7"/>
    <w:rsid w:val="42BC79BF"/>
    <w:rsid w:val="42C11A19"/>
    <w:rsid w:val="42C13D42"/>
    <w:rsid w:val="42C91512"/>
    <w:rsid w:val="42CA17FF"/>
    <w:rsid w:val="42D0372B"/>
    <w:rsid w:val="42D130C9"/>
    <w:rsid w:val="42D21947"/>
    <w:rsid w:val="42D71332"/>
    <w:rsid w:val="42E0110C"/>
    <w:rsid w:val="42E05E62"/>
    <w:rsid w:val="42E11AA0"/>
    <w:rsid w:val="42E27618"/>
    <w:rsid w:val="42E6158C"/>
    <w:rsid w:val="42E85523"/>
    <w:rsid w:val="42E87EC7"/>
    <w:rsid w:val="42EB1DE7"/>
    <w:rsid w:val="42ED1ED5"/>
    <w:rsid w:val="42ED6AC7"/>
    <w:rsid w:val="42F436DD"/>
    <w:rsid w:val="42F45E08"/>
    <w:rsid w:val="42FC2466"/>
    <w:rsid w:val="42FF06DB"/>
    <w:rsid w:val="43050568"/>
    <w:rsid w:val="43063736"/>
    <w:rsid w:val="43080376"/>
    <w:rsid w:val="43084D26"/>
    <w:rsid w:val="430967CA"/>
    <w:rsid w:val="430A7848"/>
    <w:rsid w:val="431629AC"/>
    <w:rsid w:val="43171A2E"/>
    <w:rsid w:val="4318039C"/>
    <w:rsid w:val="43183046"/>
    <w:rsid w:val="43226FC4"/>
    <w:rsid w:val="43243049"/>
    <w:rsid w:val="43287FB2"/>
    <w:rsid w:val="43297984"/>
    <w:rsid w:val="432C5A30"/>
    <w:rsid w:val="432E268F"/>
    <w:rsid w:val="43321336"/>
    <w:rsid w:val="433243F1"/>
    <w:rsid w:val="433846BF"/>
    <w:rsid w:val="43414549"/>
    <w:rsid w:val="434353FA"/>
    <w:rsid w:val="4343646C"/>
    <w:rsid w:val="434424CE"/>
    <w:rsid w:val="434701D5"/>
    <w:rsid w:val="434857B5"/>
    <w:rsid w:val="434F2B61"/>
    <w:rsid w:val="434F4C17"/>
    <w:rsid w:val="4350074A"/>
    <w:rsid w:val="43586B98"/>
    <w:rsid w:val="435A7091"/>
    <w:rsid w:val="435D3B65"/>
    <w:rsid w:val="435D6F3F"/>
    <w:rsid w:val="43625291"/>
    <w:rsid w:val="43661C36"/>
    <w:rsid w:val="4366319F"/>
    <w:rsid w:val="436E0BD2"/>
    <w:rsid w:val="436E3172"/>
    <w:rsid w:val="437539EA"/>
    <w:rsid w:val="437B5352"/>
    <w:rsid w:val="437D0F0D"/>
    <w:rsid w:val="4380662C"/>
    <w:rsid w:val="438069EF"/>
    <w:rsid w:val="438E6700"/>
    <w:rsid w:val="438F2871"/>
    <w:rsid w:val="43901E25"/>
    <w:rsid w:val="439B1992"/>
    <w:rsid w:val="439F0F7D"/>
    <w:rsid w:val="43A5544E"/>
    <w:rsid w:val="43A55F24"/>
    <w:rsid w:val="43A72337"/>
    <w:rsid w:val="43A86030"/>
    <w:rsid w:val="43AB3D49"/>
    <w:rsid w:val="43AB3E4A"/>
    <w:rsid w:val="43AE4585"/>
    <w:rsid w:val="43AF4444"/>
    <w:rsid w:val="43B15451"/>
    <w:rsid w:val="43B71785"/>
    <w:rsid w:val="43B72DE1"/>
    <w:rsid w:val="43C23F03"/>
    <w:rsid w:val="43C477BE"/>
    <w:rsid w:val="43C5059E"/>
    <w:rsid w:val="43C637A7"/>
    <w:rsid w:val="43C75597"/>
    <w:rsid w:val="43C7637B"/>
    <w:rsid w:val="43CD0730"/>
    <w:rsid w:val="43CE31E1"/>
    <w:rsid w:val="43D37B85"/>
    <w:rsid w:val="43D41000"/>
    <w:rsid w:val="43D60A3B"/>
    <w:rsid w:val="43D70C80"/>
    <w:rsid w:val="43DB1FF9"/>
    <w:rsid w:val="43DE7B96"/>
    <w:rsid w:val="43E541EA"/>
    <w:rsid w:val="43E61C02"/>
    <w:rsid w:val="43E6232D"/>
    <w:rsid w:val="43EA27E4"/>
    <w:rsid w:val="43EB55B9"/>
    <w:rsid w:val="43EE2B0E"/>
    <w:rsid w:val="43F052D0"/>
    <w:rsid w:val="43F24271"/>
    <w:rsid w:val="43F700E1"/>
    <w:rsid w:val="43FA017A"/>
    <w:rsid w:val="43FA0874"/>
    <w:rsid w:val="43FD7A5F"/>
    <w:rsid w:val="43FE31C8"/>
    <w:rsid w:val="43FF6563"/>
    <w:rsid w:val="440135C5"/>
    <w:rsid w:val="440279FE"/>
    <w:rsid w:val="440A3F6B"/>
    <w:rsid w:val="440C6412"/>
    <w:rsid w:val="440D5429"/>
    <w:rsid w:val="441A192D"/>
    <w:rsid w:val="44284CA7"/>
    <w:rsid w:val="442A37A1"/>
    <w:rsid w:val="442E2125"/>
    <w:rsid w:val="442E6CC7"/>
    <w:rsid w:val="44321750"/>
    <w:rsid w:val="44351FB8"/>
    <w:rsid w:val="44363720"/>
    <w:rsid w:val="4437409B"/>
    <w:rsid w:val="443C4A1C"/>
    <w:rsid w:val="443F1492"/>
    <w:rsid w:val="44430DA6"/>
    <w:rsid w:val="444511AB"/>
    <w:rsid w:val="444B253F"/>
    <w:rsid w:val="444C1525"/>
    <w:rsid w:val="445C2C50"/>
    <w:rsid w:val="4467054A"/>
    <w:rsid w:val="44692990"/>
    <w:rsid w:val="44770461"/>
    <w:rsid w:val="447F758C"/>
    <w:rsid w:val="44812944"/>
    <w:rsid w:val="44817051"/>
    <w:rsid w:val="44843622"/>
    <w:rsid w:val="44855634"/>
    <w:rsid w:val="448721F4"/>
    <w:rsid w:val="448737DB"/>
    <w:rsid w:val="448E448F"/>
    <w:rsid w:val="44927C76"/>
    <w:rsid w:val="4498458C"/>
    <w:rsid w:val="44984686"/>
    <w:rsid w:val="449B65FA"/>
    <w:rsid w:val="44A15BAB"/>
    <w:rsid w:val="44A225EA"/>
    <w:rsid w:val="44AC0833"/>
    <w:rsid w:val="44B42609"/>
    <w:rsid w:val="44B55995"/>
    <w:rsid w:val="44B871E6"/>
    <w:rsid w:val="44BB5FA7"/>
    <w:rsid w:val="44BD1A52"/>
    <w:rsid w:val="44BF448F"/>
    <w:rsid w:val="44C411C6"/>
    <w:rsid w:val="44CA325C"/>
    <w:rsid w:val="44CB3DDB"/>
    <w:rsid w:val="44CE4DB0"/>
    <w:rsid w:val="44D20788"/>
    <w:rsid w:val="44D32493"/>
    <w:rsid w:val="44D36004"/>
    <w:rsid w:val="44D6057E"/>
    <w:rsid w:val="44D855F6"/>
    <w:rsid w:val="44DA4827"/>
    <w:rsid w:val="44DB064F"/>
    <w:rsid w:val="44E438B9"/>
    <w:rsid w:val="44E43C23"/>
    <w:rsid w:val="44E4464F"/>
    <w:rsid w:val="44EA371F"/>
    <w:rsid w:val="44F740BE"/>
    <w:rsid w:val="44FD13BF"/>
    <w:rsid w:val="450F506C"/>
    <w:rsid w:val="45113E51"/>
    <w:rsid w:val="451233F3"/>
    <w:rsid w:val="451442D3"/>
    <w:rsid w:val="45175DF7"/>
    <w:rsid w:val="451E7531"/>
    <w:rsid w:val="451F00A3"/>
    <w:rsid w:val="45216BB5"/>
    <w:rsid w:val="45221198"/>
    <w:rsid w:val="45222988"/>
    <w:rsid w:val="452312E6"/>
    <w:rsid w:val="452507EC"/>
    <w:rsid w:val="45281E0F"/>
    <w:rsid w:val="452D06D7"/>
    <w:rsid w:val="45314506"/>
    <w:rsid w:val="453460B8"/>
    <w:rsid w:val="45363C86"/>
    <w:rsid w:val="453779AA"/>
    <w:rsid w:val="453A7366"/>
    <w:rsid w:val="453A7692"/>
    <w:rsid w:val="453B58CD"/>
    <w:rsid w:val="453F5363"/>
    <w:rsid w:val="454143CA"/>
    <w:rsid w:val="4542683F"/>
    <w:rsid w:val="45471000"/>
    <w:rsid w:val="454A75E3"/>
    <w:rsid w:val="454C7D4D"/>
    <w:rsid w:val="454E52B8"/>
    <w:rsid w:val="45515151"/>
    <w:rsid w:val="45563027"/>
    <w:rsid w:val="45567EAA"/>
    <w:rsid w:val="455B201C"/>
    <w:rsid w:val="456472CE"/>
    <w:rsid w:val="45650E29"/>
    <w:rsid w:val="45675C0B"/>
    <w:rsid w:val="456D2B50"/>
    <w:rsid w:val="456F182E"/>
    <w:rsid w:val="45704DE8"/>
    <w:rsid w:val="45740BD8"/>
    <w:rsid w:val="4578131F"/>
    <w:rsid w:val="45805C31"/>
    <w:rsid w:val="4581748A"/>
    <w:rsid w:val="4585533A"/>
    <w:rsid w:val="458955DE"/>
    <w:rsid w:val="458C5E2A"/>
    <w:rsid w:val="458D13B0"/>
    <w:rsid w:val="458E7E4F"/>
    <w:rsid w:val="45923A2A"/>
    <w:rsid w:val="459269E1"/>
    <w:rsid w:val="45950395"/>
    <w:rsid w:val="459A2303"/>
    <w:rsid w:val="45A67463"/>
    <w:rsid w:val="45B66D36"/>
    <w:rsid w:val="45BD32B9"/>
    <w:rsid w:val="45BD6536"/>
    <w:rsid w:val="45C67506"/>
    <w:rsid w:val="45CA0DA9"/>
    <w:rsid w:val="45CB48FB"/>
    <w:rsid w:val="45CF3361"/>
    <w:rsid w:val="45D2520B"/>
    <w:rsid w:val="45D37648"/>
    <w:rsid w:val="45DA5824"/>
    <w:rsid w:val="45E707AA"/>
    <w:rsid w:val="45EA46E3"/>
    <w:rsid w:val="45EA7506"/>
    <w:rsid w:val="45EB7586"/>
    <w:rsid w:val="45EC3DD6"/>
    <w:rsid w:val="45EE1CB1"/>
    <w:rsid w:val="45F4302D"/>
    <w:rsid w:val="45F86806"/>
    <w:rsid w:val="45FC072A"/>
    <w:rsid w:val="46002DB6"/>
    <w:rsid w:val="46025D67"/>
    <w:rsid w:val="460D45D1"/>
    <w:rsid w:val="460D48E1"/>
    <w:rsid w:val="460F2777"/>
    <w:rsid w:val="461138CC"/>
    <w:rsid w:val="46132A43"/>
    <w:rsid w:val="461D69E1"/>
    <w:rsid w:val="461E75CB"/>
    <w:rsid w:val="461F7628"/>
    <w:rsid w:val="462530AC"/>
    <w:rsid w:val="46266CE1"/>
    <w:rsid w:val="462B6A8F"/>
    <w:rsid w:val="462C0362"/>
    <w:rsid w:val="46350536"/>
    <w:rsid w:val="46414258"/>
    <w:rsid w:val="46436BDD"/>
    <w:rsid w:val="46444ECD"/>
    <w:rsid w:val="46461950"/>
    <w:rsid w:val="46462550"/>
    <w:rsid w:val="464C1CD2"/>
    <w:rsid w:val="46510647"/>
    <w:rsid w:val="46574B28"/>
    <w:rsid w:val="465D10A4"/>
    <w:rsid w:val="466139FB"/>
    <w:rsid w:val="466470FD"/>
    <w:rsid w:val="466C3688"/>
    <w:rsid w:val="466D3C81"/>
    <w:rsid w:val="466F3F06"/>
    <w:rsid w:val="46757219"/>
    <w:rsid w:val="46771B42"/>
    <w:rsid w:val="46794832"/>
    <w:rsid w:val="467B52AD"/>
    <w:rsid w:val="467C6B0E"/>
    <w:rsid w:val="467E1537"/>
    <w:rsid w:val="468B34E9"/>
    <w:rsid w:val="468E51CA"/>
    <w:rsid w:val="469674B1"/>
    <w:rsid w:val="469C1A13"/>
    <w:rsid w:val="469E3219"/>
    <w:rsid w:val="46A400D1"/>
    <w:rsid w:val="46A425C0"/>
    <w:rsid w:val="46A56D72"/>
    <w:rsid w:val="46A5714D"/>
    <w:rsid w:val="46A841C1"/>
    <w:rsid w:val="46A876C5"/>
    <w:rsid w:val="46AA4AA2"/>
    <w:rsid w:val="46AE563D"/>
    <w:rsid w:val="46B048D9"/>
    <w:rsid w:val="46B11226"/>
    <w:rsid w:val="46B30458"/>
    <w:rsid w:val="46B3754D"/>
    <w:rsid w:val="46B41CE2"/>
    <w:rsid w:val="46B57C9A"/>
    <w:rsid w:val="46B93D23"/>
    <w:rsid w:val="46BC4224"/>
    <w:rsid w:val="46C47762"/>
    <w:rsid w:val="46C50569"/>
    <w:rsid w:val="46C911E4"/>
    <w:rsid w:val="46C947CB"/>
    <w:rsid w:val="46CA52E9"/>
    <w:rsid w:val="46CB3A21"/>
    <w:rsid w:val="46D210D7"/>
    <w:rsid w:val="46D26899"/>
    <w:rsid w:val="46DA47C9"/>
    <w:rsid w:val="46DB3B40"/>
    <w:rsid w:val="46DE3F6D"/>
    <w:rsid w:val="46E56D36"/>
    <w:rsid w:val="46E905A2"/>
    <w:rsid w:val="46EE0669"/>
    <w:rsid w:val="46EE71A2"/>
    <w:rsid w:val="46F3517D"/>
    <w:rsid w:val="46F5616C"/>
    <w:rsid w:val="46FC4E60"/>
    <w:rsid w:val="46FE1398"/>
    <w:rsid w:val="46FF15B8"/>
    <w:rsid w:val="4704732D"/>
    <w:rsid w:val="47072F7D"/>
    <w:rsid w:val="470E2E11"/>
    <w:rsid w:val="471A5447"/>
    <w:rsid w:val="471F6136"/>
    <w:rsid w:val="472339D2"/>
    <w:rsid w:val="47332648"/>
    <w:rsid w:val="4735118C"/>
    <w:rsid w:val="47354C8B"/>
    <w:rsid w:val="473566D3"/>
    <w:rsid w:val="47397DF8"/>
    <w:rsid w:val="473B260E"/>
    <w:rsid w:val="47407192"/>
    <w:rsid w:val="474264F2"/>
    <w:rsid w:val="4748294E"/>
    <w:rsid w:val="47482B15"/>
    <w:rsid w:val="47491BF8"/>
    <w:rsid w:val="474A19D4"/>
    <w:rsid w:val="47501CC4"/>
    <w:rsid w:val="47507252"/>
    <w:rsid w:val="47536743"/>
    <w:rsid w:val="475F395D"/>
    <w:rsid w:val="476034DE"/>
    <w:rsid w:val="47672DEF"/>
    <w:rsid w:val="4776489E"/>
    <w:rsid w:val="47774D8F"/>
    <w:rsid w:val="477D5429"/>
    <w:rsid w:val="47812DF6"/>
    <w:rsid w:val="4782673E"/>
    <w:rsid w:val="47840096"/>
    <w:rsid w:val="479533BC"/>
    <w:rsid w:val="479E6C71"/>
    <w:rsid w:val="47A00E9D"/>
    <w:rsid w:val="47A56DCB"/>
    <w:rsid w:val="47AC123A"/>
    <w:rsid w:val="47AF4750"/>
    <w:rsid w:val="47B065FE"/>
    <w:rsid w:val="47B95B06"/>
    <w:rsid w:val="47BE386F"/>
    <w:rsid w:val="47BF00B4"/>
    <w:rsid w:val="47BF7D21"/>
    <w:rsid w:val="47C54845"/>
    <w:rsid w:val="47C55512"/>
    <w:rsid w:val="47C67988"/>
    <w:rsid w:val="47D608E2"/>
    <w:rsid w:val="47E94556"/>
    <w:rsid w:val="47E949E7"/>
    <w:rsid w:val="47EA4476"/>
    <w:rsid w:val="47EC010F"/>
    <w:rsid w:val="47F724FF"/>
    <w:rsid w:val="47FD0F5A"/>
    <w:rsid w:val="480069A0"/>
    <w:rsid w:val="480347D0"/>
    <w:rsid w:val="480A76E5"/>
    <w:rsid w:val="48110A0D"/>
    <w:rsid w:val="48150F23"/>
    <w:rsid w:val="481F044C"/>
    <w:rsid w:val="48203314"/>
    <w:rsid w:val="482348EF"/>
    <w:rsid w:val="48272145"/>
    <w:rsid w:val="48295FDF"/>
    <w:rsid w:val="482A641A"/>
    <w:rsid w:val="482E2FF3"/>
    <w:rsid w:val="48317052"/>
    <w:rsid w:val="48353E9D"/>
    <w:rsid w:val="48357BA8"/>
    <w:rsid w:val="483A0620"/>
    <w:rsid w:val="483E359F"/>
    <w:rsid w:val="483E730B"/>
    <w:rsid w:val="4840017F"/>
    <w:rsid w:val="48402020"/>
    <w:rsid w:val="484104B5"/>
    <w:rsid w:val="484309AE"/>
    <w:rsid w:val="484B7836"/>
    <w:rsid w:val="484D08F2"/>
    <w:rsid w:val="485253F9"/>
    <w:rsid w:val="48544410"/>
    <w:rsid w:val="485B6892"/>
    <w:rsid w:val="485D2E97"/>
    <w:rsid w:val="486D5BCE"/>
    <w:rsid w:val="48710690"/>
    <w:rsid w:val="48717C6D"/>
    <w:rsid w:val="48720998"/>
    <w:rsid w:val="487A454F"/>
    <w:rsid w:val="487D0852"/>
    <w:rsid w:val="487F1DE8"/>
    <w:rsid w:val="48837C9B"/>
    <w:rsid w:val="488544C4"/>
    <w:rsid w:val="48856828"/>
    <w:rsid w:val="488E5ABD"/>
    <w:rsid w:val="48A32BED"/>
    <w:rsid w:val="48A3659F"/>
    <w:rsid w:val="48A63D3B"/>
    <w:rsid w:val="48A97BE2"/>
    <w:rsid w:val="48AA7A56"/>
    <w:rsid w:val="48AB7F0C"/>
    <w:rsid w:val="48AC07D8"/>
    <w:rsid w:val="48AE7A74"/>
    <w:rsid w:val="48AE7E97"/>
    <w:rsid w:val="48AF2B8F"/>
    <w:rsid w:val="48B01685"/>
    <w:rsid w:val="48BF7018"/>
    <w:rsid w:val="48C30E7B"/>
    <w:rsid w:val="48C757CF"/>
    <w:rsid w:val="48C9436A"/>
    <w:rsid w:val="48D80CE3"/>
    <w:rsid w:val="48DF1106"/>
    <w:rsid w:val="48DF28EE"/>
    <w:rsid w:val="48E005C7"/>
    <w:rsid w:val="48E02E29"/>
    <w:rsid w:val="48E10435"/>
    <w:rsid w:val="48E226DB"/>
    <w:rsid w:val="48E52864"/>
    <w:rsid w:val="48EB0443"/>
    <w:rsid w:val="48EF1E90"/>
    <w:rsid w:val="48F527DC"/>
    <w:rsid w:val="48F54FCB"/>
    <w:rsid w:val="48F70A74"/>
    <w:rsid w:val="48F71C12"/>
    <w:rsid w:val="48F8481E"/>
    <w:rsid w:val="48FB3D75"/>
    <w:rsid w:val="48FE17F8"/>
    <w:rsid w:val="49012391"/>
    <w:rsid w:val="4909205A"/>
    <w:rsid w:val="491151EF"/>
    <w:rsid w:val="491152DE"/>
    <w:rsid w:val="491442B8"/>
    <w:rsid w:val="491743DF"/>
    <w:rsid w:val="491B37AC"/>
    <w:rsid w:val="491C5C06"/>
    <w:rsid w:val="491D18DF"/>
    <w:rsid w:val="49203D49"/>
    <w:rsid w:val="492061C6"/>
    <w:rsid w:val="492429C2"/>
    <w:rsid w:val="492475BC"/>
    <w:rsid w:val="49294FAF"/>
    <w:rsid w:val="492B3E65"/>
    <w:rsid w:val="492D51C8"/>
    <w:rsid w:val="492F75BE"/>
    <w:rsid w:val="49315CF8"/>
    <w:rsid w:val="493336BD"/>
    <w:rsid w:val="49394546"/>
    <w:rsid w:val="493B2B75"/>
    <w:rsid w:val="49411B1A"/>
    <w:rsid w:val="494166D1"/>
    <w:rsid w:val="49434CE7"/>
    <w:rsid w:val="49451ADD"/>
    <w:rsid w:val="494F5938"/>
    <w:rsid w:val="49524ADB"/>
    <w:rsid w:val="49533750"/>
    <w:rsid w:val="49544FF1"/>
    <w:rsid w:val="49552F06"/>
    <w:rsid w:val="495D4A21"/>
    <w:rsid w:val="495E2C02"/>
    <w:rsid w:val="495F1FF4"/>
    <w:rsid w:val="496014F4"/>
    <w:rsid w:val="49606AB1"/>
    <w:rsid w:val="49655E90"/>
    <w:rsid w:val="496767D4"/>
    <w:rsid w:val="496C2950"/>
    <w:rsid w:val="496D6D95"/>
    <w:rsid w:val="496D7750"/>
    <w:rsid w:val="49704484"/>
    <w:rsid w:val="49766024"/>
    <w:rsid w:val="497D4E46"/>
    <w:rsid w:val="49817E3D"/>
    <w:rsid w:val="4982271C"/>
    <w:rsid w:val="498E40B1"/>
    <w:rsid w:val="498E7D88"/>
    <w:rsid w:val="499140F3"/>
    <w:rsid w:val="499345EB"/>
    <w:rsid w:val="4995511A"/>
    <w:rsid w:val="499749A4"/>
    <w:rsid w:val="499750C8"/>
    <w:rsid w:val="49977D25"/>
    <w:rsid w:val="499B4979"/>
    <w:rsid w:val="499D0A28"/>
    <w:rsid w:val="499D7D27"/>
    <w:rsid w:val="499E3029"/>
    <w:rsid w:val="49A63815"/>
    <w:rsid w:val="49AD18AB"/>
    <w:rsid w:val="49B0586E"/>
    <w:rsid w:val="49B07F26"/>
    <w:rsid w:val="49B10C3A"/>
    <w:rsid w:val="49B55885"/>
    <w:rsid w:val="49B67448"/>
    <w:rsid w:val="49BB191B"/>
    <w:rsid w:val="49BE4516"/>
    <w:rsid w:val="49C63D16"/>
    <w:rsid w:val="49C71B66"/>
    <w:rsid w:val="49C75D71"/>
    <w:rsid w:val="49CB15F3"/>
    <w:rsid w:val="49DD519B"/>
    <w:rsid w:val="49E40FF1"/>
    <w:rsid w:val="49E5620A"/>
    <w:rsid w:val="49E63243"/>
    <w:rsid w:val="49E65ED9"/>
    <w:rsid w:val="49E810E9"/>
    <w:rsid w:val="49EA1545"/>
    <w:rsid w:val="49F52EE8"/>
    <w:rsid w:val="49F535D7"/>
    <w:rsid w:val="49F9766B"/>
    <w:rsid w:val="49FA0BB2"/>
    <w:rsid w:val="49FB21E9"/>
    <w:rsid w:val="49FB278A"/>
    <w:rsid w:val="49FB649F"/>
    <w:rsid w:val="49FE6473"/>
    <w:rsid w:val="4A035CC0"/>
    <w:rsid w:val="4A050967"/>
    <w:rsid w:val="4A072D45"/>
    <w:rsid w:val="4A0A2329"/>
    <w:rsid w:val="4A0A601D"/>
    <w:rsid w:val="4A0F6DD8"/>
    <w:rsid w:val="4A1219C2"/>
    <w:rsid w:val="4A1439D4"/>
    <w:rsid w:val="4A1467E3"/>
    <w:rsid w:val="4A1C03D8"/>
    <w:rsid w:val="4A1F1290"/>
    <w:rsid w:val="4A2611A9"/>
    <w:rsid w:val="4A27722D"/>
    <w:rsid w:val="4A3A0659"/>
    <w:rsid w:val="4A44668F"/>
    <w:rsid w:val="4A484CAF"/>
    <w:rsid w:val="4A4D2B91"/>
    <w:rsid w:val="4A563F18"/>
    <w:rsid w:val="4A58508A"/>
    <w:rsid w:val="4A5933C6"/>
    <w:rsid w:val="4A61158A"/>
    <w:rsid w:val="4A6546A6"/>
    <w:rsid w:val="4A685576"/>
    <w:rsid w:val="4A6941AC"/>
    <w:rsid w:val="4A732B7C"/>
    <w:rsid w:val="4A760AC9"/>
    <w:rsid w:val="4A777052"/>
    <w:rsid w:val="4A78650D"/>
    <w:rsid w:val="4A7D2FFF"/>
    <w:rsid w:val="4A850198"/>
    <w:rsid w:val="4A867FE8"/>
    <w:rsid w:val="4A8C5EAA"/>
    <w:rsid w:val="4A8E19CF"/>
    <w:rsid w:val="4A9114BD"/>
    <w:rsid w:val="4A925961"/>
    <w:rsid w:val="4A933253"/>
    <w:rsid w:val="4A970CCE"/>
    <w:rsid w:val="4A9813C9"/>
    <w:rsid w:val="4A997DE1"/>
    <w:rsid w:val="4A9E411F"/>
    <w:rsid w:val="4A9F4A44"/>
    <w:rsid w:val="4A9F74F8"/>
    <w:rsid w:val="4AA315AC"/>
    <w:rsid w:val="4AA40152"/>
    <w:rsid w:val="4AAA4F70"/>
    <w:rsid w:val="4AAC7A01"/>
    <w:rsid w:val="4AAF3F30"/>
    <w:rsid w:val="4AB04210"/>
    <w:rsid w:val="4AB15901"/>
    <w:rsid w:val="4AB17944"/>
    <w:rsid w:val="4AB44EFD"/>
    <w:rsid w:val="4AB50DC4"/>
    <w:rsid w:val="4AB83EC0"/>
    <w:rsid w:val="4ABA0190"/>
    <w:rsid w:val="4AC82426"/>
    <w:rsid w:val="4AC91ECD"/>
    <w:rsid w:val="4ACE7343"/>
    <w:rsid w:val="4AD44F47"/>
    <w:rsid w:val="4AD678F0"/>
    <w:rsid w:val="4AD93D2E"/>
    <w:rsid w:val="4AE33B4D"/>
    <w:rsid w:val="4AE47653"/>
    <w:rsid w:val="4AE8623F"/>
    <w:rsid w:val="4AE93FCB"/>
    <w:rsid w:val="4AEA0681"/>
    <w:rsid w:val="4AEC452B"/>
    <w:rsid w:val="4AFC0FF5"/>
    <w:rsid w:val="4AFD2AD7"/>
    <w:rsid w:val="4AFE628B"/>
    <w:rsid w:val="4B004CD2"/>
    <w:rsid w:val="4B04791D"/>
    <w:rsid w:val="4B08477A"/>
    <w:rsid w:val="4B0F2B09"/>
    <w:rsid w:val="4B1143A2"/>
    <w:rsid w:val="4B147F4D"/>
    <w:rsid w:val="4B1A0503"/>
    <w:rsid w:val="4B1F47AD"/>
    <w:rsid w:val="4B2336AD"/>
    <w:rsid w:val="4B290B39"/>
    <w:rsid w:val="4B3014C1"/>
    <w:rsid w:val="4B312466"/>
    <w:rsid w:val="4B3B7576"/>
    <w:rsid w:val="4B3D0559"/>
    <w:rsid w:val="4B3E2648"/>
    <w:rsid w:val="4B472192"/>
    <w:rsid w:val="4B4D77F1"/>
    <w:rsid w:val="4B5C3B7E"/>
    <w:rsid w:val="4B5C6A27"/>
    <w:rsid w:val="4B5E6791"/>
    <w:rsid w:val="4B612D4C"/>
    <w:rsid w:val="4B6410E0"/>
    <w:rsid w:val="4B680F89"/>
    <w:rsid w:val="4B6A3A14"/>
    <w:rsid w:val="4B6B44CC"/>
    <w:rsid w:val="4B6C1CA0"/>
    <w:rsid w:val="4B6F33F9"/>
    <w:rsid w:val="4B6F7E08"/>
    <w:rsid w:val="4B70560C"/>
    <w:rsid w:val="4B721CE6"/>
    <w:rsid w:val="4B7B449D"/>
    <w:rsid w:val="4B8E322E"/>
    <w:rsid w:val="4B8F2D1E"/>
    <w:rsid w:val="4B955DD5"/>
    <w:rsid w:val="4B987389"/>
    <w:rsid w:val="4B9A424F"/>
    <w:rsid w:val="4B9F1091"/>
    <w:rsid w:val="4BA01DC2"/>
    <w:rsid w:val="4BA11A50"/>
    <w:rsid w:val="4BA15FF6"/>
    <w:rsid w:val="4BAD37E5"/>
    <w:rsid w:val="4BB826C5"/>
    <w:rsid w:val="4BC4786B"/>
    <w:rsid w:val="4BC57F79"/>
    <w:rsid w:val="4BC802D6"/>
    <w:rsid w:val="4BC84D56"/>
    <w:rsid w:val="4BCA4B71"/>
    <w:rsid w:val="4BCB7E08"/>
    <w:rsid w:val="4BCC6483"/>
    <w:rsid w:val="4BD06E8D"/>
    <w:rsid w:val="4BD61C29"/>
    <w:rsid w:val="4BD82D90"/>
    <w:rsid w:val="4BDA1CC7"/>
    <w:rsid w:val="4BDB205C"/>
    <w:rsid w:val="4BDE31B2"/>
    <w:rsid w:val="4BE127E0"/>
    <w:rsid w:val="4BE41529"/>
    <w:rsid w:val="4BE55E88"/>
    <w:rsid w:val="4BE97324"/>
    <w:rsid w:val="4BEF5913"/>
    <w:rsid w:val="4BF13F0C"/>
    <w:rsid w:val="4BF24EF1"/>
    <w:rsid w:val="4BF63C56"/>
    <w:rsid w:val="4C01408B"/>
    <w:rsid w:val="4C042394"/>
    <w:rsid w:val="4C081B24"/>
    <w:rsid w:val="4C0D1AD0"/>
    <w:rsid w:val="4C0E4CD1"/>
    <w:rsid w:val="4C146C11"/>
    <w:rsid w:val="4C170898"/>
    <w:rsid w:val="4C19370A"/>
    <w:rsid w:val="4C221FC6"/>
    <w:rsid w:val="4C265F87"/>
    <w:rsid w:val="4C31000F"/>
    <w:rsid w:val="4C372056"/>
    <w:rsid w:val="4C377468"/>
    <w:rsid w:val="4C3E3E99"/>
    <w:rsid w:val="4C3E592D"/>
    <w:rsid w:val="4C432DA6"/>
    <w:rsid w:val="4C467A6A"/>
    <w:rsid w:val="4C4F4E85"/>
    <w:rsid w:val="4C57166F"/>
    <w:rsid w:val="4C57497D"/>
    <w:rsid w:val="4C58339D"/>
    <w:rsid w:val="4C5929FB"/>
    <w:rsid w:val="4C622784"/>
    <w:rsid w:val="4C6358FF"/>
    <w:rsid w:val="4C655309"/>
    <w:rsid w:val="4C655FA2"/>
    <w:rsid w:val="4C69383E"/>
    <w:rsid w:val="4C6D5D30"/>
    <w:rsid w:val="4C6D7980"/>
    <w:rsid w:val="4C710D95"/>
    <w:rsid w:val="4C7125D9"/>
    <w:rsid w:val="4C7F2336"/>
    <w:rsid w:val="4C8143BD"/>
    <w:rsid w:val="4C843A30"/>
    <w:rsid w:val="4C8478DB"/>
    <w:rsid w:val="4C8868C4"/>
    <w:rsid w:val="4C8D2D0E"/>
    <w:rsid w:val="4C944478"/>
    <w:rsid w:val="4C973B64"/>
    <w:rsid w:val="4C97415C"/>
    <w:rsid w:val="4C993F40"/>
    <w:rsid w:val="4CA73D46"/>
    <w:rsid w:val="4CAD1E68"/>
    <w:rsid w:val="4CB96039"/>
    <w:rsid w:val="4CBA7ACE"/>
    <w:rsid w:val="4CBD2DC0"/>
    <w:rsid w:val="4CBD7608"/>
    <w:rsid w:val="4CBE5E31"/>
    <w:rsid w:val="4CBF0EDB"/>
    <w:rsid w:val="4CC00D95"/>
    <w:rsid w:val="4CC01A02"/>
    <w:rsid w:val="4CC3716E"/>
    <w:rsid w:val="4CC46B85"/>
    <w:rsid w:val="4CC637BD"/>
    <w:rsid w:val="4CC74A6C"/>
    <w:rsid w:val="4CCE65CA"/>
    <w:rsid w:val="4CDA63B3"/>
    <w:rsid w:val="4CDF2B0B"/>
    <w:rsid w:val="4CE632CF"/>
    <w:rsid w:val="4CE81E27"/>
    <w:rsid w:val="4CEB1C22"/>
    <w:rsid w:val="4CEF70FE"/>
    <w:rsid w:val="4CF537CA"/>
    <w:rsid w:val="4CFD5DF2"/>
    <w:rsid w:val="4D023CC9"/>
    <w:rsid w:val="4D0306ED"/>
    <w:rsid w:val="4D031091"/>
    <w:rsid w:val="4D043CB8"/>
    <w:rsid w:val="4D0463F9"/>
    <w:rsid w:val="4D0730D3"/>
    <w:rsid w:val="4D0815C4"/>
    <w:rsid w:val="4D0A08DA"/>
    <w:rsid w:val="4D0B5825"/>
    <w:rsid w:val="4D0C2FDE"/>
    <w:rsid w:val="4D217605"/>
    <w:rsid w:val="4D225C99"/>
    <w:rsid w:val="4D353290"/>
    <w:rsid w:val="4D3C6FDE"/>
    <w:rsid w:val="4D3E5F57"/>
    <w:rsid w:val="4D402099"/>
    <w:rsid w:val="4D402258"/>
    <w:rsid w:val="4D42788C"/>
    <w:rsid w:val="4D451836"/>
    <w:rsid w:val="4D452A6A"/>
    <w:rsid w:val="4D4538A5"/>
    <w:rsid w:val="4D4D3133"/>
    <w:rsid w:val="4D516C87"/>
    <w:rsid w:val="4D574D69"/>
    <w:rsid w:val="4D643FFA"/>
    <w:rsid w:val="4D6810B8"/>
    <w:rsid w:val="4D6B3FA1"/>
    <w:rsid w:val="4D6B490B"/>
    <w:rsid w:val="4D7112D8"/>
    <w:rsid w:val="4D761925"/>
    <w:rsid w:val="4D7809C6"/>
    <w:rsid w:val="4D786B52"/>
    <w:rsid w:val="4D79405A"/>
    <w:rsid w:val="4D7A7BFE"/>
    <w:rsid w:val="4D7F4B3B"/>
    <w:rsid w:val="4D8167CD"/>
    <w:rsid w:val="4D820FE7"/>
    <w:rsid w:val="4D8C01BC"/>
    <w:rsid w:val="4D927C93"/>
    <w:rsid w:val="4D9334A2"/>
    <w:rsid w:val="4D996B7D"/>
    <w:rsid w:val="4D9A5927"/>
    <w:rsid w:val="4D9E7E05"/>
    <w:rsid w:val="4D9F70CB"/>
    <w:rsid w:val="4DA20928"/>
    <w:rsid w:val="4DB315A3"/>
    <w:rsid w:val="4DB87785"/>
    <w:rsid w:val="4DBA17CB"/>
    <w:rsid w:val="4DBB394D"/>
    <w:rsid w:val="4DBD7FC3"/>
    <w:rsid w:val="4DC15BB8"/>
    <w:rsid w:val="4DC17C62"/>
    <w:rsid w:val="4DC352E7"/>
    <w:rsid w:val="4DC36E1D"/>
    <w:rsid w:val="4DC67C5B"/>
    <w:rsid w:val="4DC9282A"/>
    <w:rsid w:val="4DC94ADE"/>
    <w:rsid w:val="4DCF74C9"/>
    <w:rsid w:val="4DD27310"/>
    <w:rsid w:val="4DD36320"/>
    <w:rsid w:val="4DD473C0"/>
    <w:rsid w:val="4DD602D9"/>
    <w:rsid w:val="4DDD407C"/>
    <w:rsid w:val="4DE070DA"/>
    <w:rsid w:val="4DE272A0"/>
    <w:rsid w:val="4DE53317"/>
    <w:rsid w:val="4DF3078E"/>
    <w:rsid w:val="4DFB4306"/>
    <w:rsid w:val="4DFC1449"/>
    <w:rsid w:val="4E00567F"/>
    <w:rsid w:val="4E071CA5"/>
    <w:rsid w:val="4E07432B"/>
    <w:rsid w:val="4E0E0A9F"/>
    <w:rsid w:val="4E144DCC"/>
    <w:rsid w:val="4E181659"/>
    <w:rsid w:val="4E1939D4"/>
    <w:rsid w:val="4E1C7E24"/>
    <w:rsid w:val="4E1D6D09"/>
    <w:rsid w:val="4E1E4AE5"/>
    <w:rsid w:val="4E1E566B"/>
    <w:rsid w:val="4E1F4D0C"/>
    <w:rsid w:val="4E250B21"/>
    <w:rsid w:val="4E2745DA"/>
    <w:rsid w:val="4E2854F6"/>
    <w:rsid w:val="4E371167"/>
    <w:rsid w:val="4E372830"/>
    <w:rsid w:val="4E3A291F"/>
    <w:rsid w:val="4E3D3CF6"/>
    <w:rsid w:val="4E3F6CA0"/>
    <w:rsid w:val="4E466897"/>
    <w:rsid w:val="4E4F2737"/>
    <w:rsid w:val="4E5D6CB4"/>
    <w:rsid w:val="4E5E09EA"/>
    <w:rsid w:val="4E5F0BA0"/>
    <w:rsid w:val="4E60491B"/>
    <w:rsid w:val="4E660E0E"/>
    <w:rsid w:val="4E6C69A9"/>
    <w:rsid w:val="4E6D22E3"/>
    <w:rsid w:val="4E740ED2"/>
    <w:rsid w:val="4E776F17"/>
    <w:rsid w:val="4E792C6C"/>
    <w:rsid w:val="4E7D74CF"/>
    <w:rsid w:val="4E8C6820"/>
    <w:rsid w:val="4E8D0A54"/>
    <w:rsid w:val="4E9276F3"/>
    <w:rsid w:val="4E932EA9"/>
    <w:rsid w:val="4E9603D6"/>
    <w:rsid w:val="4EA06210"/>
    <w:rsid w:val="4EA62F1D"/>
    <w:rsid w:val="4EAB5CAF"/>
    <w:rsid w:val="4EAE5E29"/>
    <w:rsid w:val="4EAF002A"/>
    <w:rsid w:val="4EAF4EFA"/>
    <w:rsid w:val="4EB374DB"/>
    <w:rsid w:val="4EB80B8D"/>
    <w:rsid w:val="4EBB0250"/>
    <w:rsid w:val="4ECF2A74"/>
    <w:rsid w:val="4ED030D0"/>
    <w:rsid w:val="4ED541AF"/>
    <w:rsid w:val="4ED55BDE"/>
    <w:rsid w:val="4ED56D09"/>
    <w:rsid w:val="4ED76D9D"/>
    <w:rsid w:val="4EDC3843"/>
    <w:rsid w:val="4EE44C58"/>
    <w:rsid w:val="4EEC0C2A"/>
    <w:rsid w:val="4EEC154C"/>
    <w:rsid w:val="4EEC31BA"/>
    <w:rsid w:val="4EEE5C7D"/>
    <w:rsid w:val="4EF530C0"/>
    <w:rsid w:val="4EF874ED"/>
    <w:rsid w:val="4EF87E7F"/>
    <w:rsid w:val="4EF92F9C"/>
    <w:rsid w:val="4EFB38CA"/>
    <w:rsid w:val="4EFD03D4"/>
    <w:rsid w:val="4EFE011D"/>
    <w:rsid w:val="4F050F58"/>
    <w:rsid w:val="4F057D3C"/>
    <w:rsid w:val="4F082464"/>
    <w:rsid w:val="4F0C6EEC"/>
    <w:rsid w:val="4F0F6B16"/>
    <w:rsid w:val="4F1111E7"/>
    <w:rsid w:val="4F1611AB"/>
    <w:rsid w:val="4F172D71"/>
    <w:rsid w:val="4F181BAB"/>
    <w:rsid w:val="4F1E1072"/>
    <w:rsid w:val="4F211E6E"/>
    <w:rsid w:val="4F252F3A"/>
    <w:rsid w:val="4F292089"/>
    <w:rsid w:val="4F2A32F8"/>
    <w:rsid w:val="4F2B06F5"/>
    <w:rsid w:val="4F2C212C"/>
    <w:rsid w:val="4F2C37FC"/>
    <w:rsid w:val="4F2D0AC5"/>
    <w:rsid w:val="4F2D16C4"/>
    <w:rsid w:val="4F30613B"/>
    <w:rsid w:val="4F312138"/>
    <w:rsid w:val="4F321E6E"/>
    <w:rsid w:val="4F34408D"/>
    <w:rsid w:val="4F3B5DDC"/>
    <w:rsid w:val="4F3C0796"/>
    <w:rsid w:val="4F3E0F8E"/>
    <w:rsid w:val="4F401BDF"/>
    <w:rsid w:val="4F47054D"/>
    <w:rsid w:val="4F472B31"/>
    <w:rsid w:val="4F475897"/>
    <w:rsid w:val="4F485032"/>
    <w:rsid w:val="4F4A6B64"/>
    <w:rsid w:val="4F4E49BC"/>
    <w:rsid w:val="4F523432"/>
    <w:rsid w:val="4F552EB4"/>
    <w:rsid w:val="4F56471C"/>
    <w:rsid w:val="4F587395"/>
    <w:rsid w:val="4F5C49EE"/>
    <w:rsid w:val="4F5E446A"/>
    <w:rsid w:val="4F5E4973"/>
    <w:rsid w:val="4F5F4E2A"/>
    <w:rsid w:val="4F616ABC"/>
    <w:rsid w:val="4F68032F"/>
    <w:rsid w:val="4F6A40F4"/>
    <w:rsid w:val="4F6B7BEC"/>
    <w:rsid w:val="4F7070BA"/>
    <w:rsid w:val="4F7A7161"/>
    <w:rsid w:val="4F7B69B6"/>
    <w:rsid w:val="4F7D38F0"/>
    <w:rsid w:val="4F7E2281"/>
    <w:rsid w:val="4F7F4A90"/>
    <w:rsid w:val="4F851FC4"/>
    <w:rsid w:val="4F8758A1"/>
    <w:rsid w:val="4F8901A7"/>
    <w:rsid w:val="4F8A6158"/>
    <w:rsid w:val="4F8B48CB"/>
    <w:rsid w:val="4F8C2DD8"/>
    <w:rsid w:val="4F8D6148"/>
    <w:rsid w:val="4F8F2FBE"/>
    <w:rsid w:val="4F912CF0"/>
    <w:rsid w:val="4F937658"/>
    <w:rsid w:val="4F983496"/>
    <w:rsid w:val="4F986A4A"/>
    <w:rsid w:val="4FA07E82"/>
    <w:rsid w:val="4FA10B37"/>
    <w:rsid w:val="4FAF108F"/>
    <w:rsid w:val="4FAF5261"/>
    <w:rsid w:val="4FB065CA"/>
    <w:rsid w:val="4FB6406D"/>
    <w:rsid w:val="4FB83134"/>
    <w:rsid w:val="4FB932A5"/>
    <w:rsid w:val="4FBA1242"/>
    <w:rsid w:val="4FC4603F"/>
    <w:rsid w:val="4FC84F73"/>
    <w:rsid w:val="4FCB1E26"/>
    <w:rsid w:val="4FD22ECE"/>
    <w:rsid w:val="4FDB2A7F"/>
    <w:rsid w:val="4FEB43EF"/>
    <w:rsid w:val="4FEE6C41"/>
    <w:rsid w:val="4FF43C3F"/>
    <w:rsid w:val="4FF4584B"/>
    <w:rsid w:val="50017186"/>
    <w:rsid w:val="50062C10"/>
    <w:rsid w:val="50092824"/>
    <w:rsid w:val="50095A62"/>
    <w:rsid w:val="500C3296"/>
    <w:rsid w:val="500F3904"/>
    <w:rsid w:val="50145149"/>
    <w:rsid w:val="50173FCB"/>
    <w:rsid w:val="50196A5F"/>
    <w:rsid w:val="501C07B0"/>
    <w:rsid w:val="501C73CA"/>
    <w:rsid w:val="50212D47"/>
    <w:rsid w:val="5029441C"/>
    <w:rsid w:val="502A1791"/>
    <w:rsid w:val="502A4059"/>
    <w:rsid w:val="502F0304"/>
    <w:rsid w:val="503302F3"/>
    <w:rsid w:val="50363BDC"/>
    <w:rsid w:val="5039092A"/>
    <w:rsid w:val="503942E9"/>
    <w:rsid w:val="503A0C7A"/>
    <w:rsid w:val="50416CC8"/>
    <w:rsid w:val="504378A7"/>
    <w:rsid w:val="504A4FE4"/>
    <w:rsid w:val="504C39B2"/>
    <w:rsid w:val="504D2151"/>
    <w:rsid w:val="50533C62"/>
    <w:rsid w:val="505567D6"/>
    <w:rsid w:val="50580820"/>
    <w:rsid w:val="50596029"/>
    <w:rsid w:val="505E36EC"/>
    <w:rsid w:val="50612985"/>
    <w:rsid w:val="50665165"/>
    <w:rsid w:val="506819D0"/>
    <w:rsid w:val="506A4C27"/>
    <w:rsid w:val="506E2240"/>
    <w:rsid w:val="5074330F"/>
    <w:rsid w:val="507559E1"/>
    <w:rsid w:val="507D3E22"/>
    <w:rsid w:val="507D5BF3"/>
    <w:rsid w:val="507E7E3E"/>
    <w:rsid w:val="508069D8"/>
    <w:rsid w:val="5086796F"/>
    <w:rsid w:val="508A006E"/>
    <w:rsid w:val="508A290E"/>
    <w:rsid w:val="508F272C"/>
    <w:rsid w:val="5093416B"/>
    <w:rsid w:val="50940999"/>
    <w:rsid w:val="50981A6F"/>
    <w:rsid w:val="509B1F65"/>
    <w:rsid w:val="50A060E2"/>
    <w:rsid w:val="50AB5861"/>
    <w:rsid w:val="50AF7C08"/>
    <w:rsid w:val="50B73F7C"/>
    <w:rsid w:val="50B92E5A"/>
    <w:rsid w:val="50B97865"/>
    <w:rsid w:val="50BB2D46"/>
    <w:rsid w:val="50BF18F6"/>
    <w:rsid w:val="50C00B86"/>
    <w:rsid w:val="50C93130"/>
    <w:rsid w:val="50CA290F"/>
    <w:rsid w:val="50D36FC4"/>
    <w:rsid w:val="50D5209C"/>
    <w:rsid w:val="50DB7F90"/>
    <w:rsid w:val="50E377F7"/>
    <w:rsid w:val="50E8050F"/>
    <w:rsid w:val="50EA269A"/>
    <w:rsid w:val="50EC4C24"/>
    <w:rsid w:val="50F87F7F"/>
    <w:rsid w:val="50FB0F89"/>
    <w:rsid w:val="50FB3712"/>
    <w:rsid w:val="50FC44BB"/>
    <w:rsid w:val="50FD2BE6"/>
    <w:rsid w:val="50FE2B61"/>
    <w:rsid w:val="51001A6B"/>
    <w:rsid w:val="5104586C"/>
    <w:rsid w:val="51056050"/>
    <w:rsid w:val="510878A9"/>
    <w:rsid w:val="510C0B61"/>
    <w:rsid w:val="51121CCE"/>
    <w:rsid w:val="511E37C2"/>
    <w:rsid w:val="512114A8"/>
    <w:rsid w:val="51260109"/>
    <w:rsid w:val="51297F21"/>
    <w:rsid w:val="512A4E2D"/>
    <w:rsid w:val="51362406"/>
    <w:rsid w:val="513A4292"/>
    <w:rsid w:val="51410993"/>
    <w:rsid w:val="514127BE"/>
    <w:rsid w:val="51436E54"/>
    <w:rsid w:val="51445D8C"/>
    <w:rsid w:val="514D1B0A"/>
    <w:rsid w:val="514D753B"/>
    <w:rsid w:val="51531DE0"/>
    <w:rsid w:val="515E4F57"/>
    <w:rsid w:val="517256FC"/>
    <w:rsid w:val="51727576"/>
    <w:rsid w:val="51756FF1"/>
    <w:rsid w:val="51793CB4"/>
    <w:rsid w:val="517A5268"/>
    <w:rsid w:val="517C185C"/>
    <w:rsid w:val="51840A29"/>
    <w:rsid w:val="51853E7D"/>
    <w:rsid w:val="51863CC6"/>
    <w:rsid w:val="51880D56"/>
    <w:rsid w:val="51887E07"/>
    <w:rsid w:val="51890E56"/>
    <w:rsid w:val="518B11E8"/>
    <w:rsid w:val="518E38D2"/>
    <w:rsid w:val="51994606"/>
    <w:rsid w:val="519A6868"/>
    <w:rsid w:val="519B0EDB"/>
    <w:rsid w:val="519F44E3"/>
    <w:rsid w:val="51A40472"/>
    <w:rsid w:val="51AB3CA6"/>
    <w:rsid w:val="51AE0A5A"/>
    <w:rsid w:val="51AF6410"/>
    <w:rsid w:val="51B606DF"/>
    <w:rsid w:val="51B74CE0"/>
    <w:rsid w:val="51BF31A5"/>
    <w:rsid w:val="51C53475"/>
    <w:rsid w:val="51C91427"/>
    <w:rsid w:val="51CA690E"/>
    <w:rsid w:val="51CB56FB"/>
    <w:rsid w:val="51CD7DD3"/>
    <w:rsid w:val="51DB31CC"/>
    <w:rsid w:val="51DD53F0"/>
    <w:rsid w:val="51E075C7"/>
    <w:rsid w:val="51E440E7"/>
    <w:rsid w:val="51ED3A71"/>
    <w:rsid w:val="51EF3BD1"/>
    <w:rsid w:val="51EF57E1"/>
    <w:rsid w:val="51F53B83"/>
    <w:rsid w:val="51F57CE5"/>
    <w:rsid w:val="51FE1A8F"/>
    <w:rsid w:val="520B085F"/>
    <w:rsid w:val="520B0C7D"/>
    <w:rsid w:val="52115D87"/>
    <w:rsid w:val="5215005F"/>
    <w:rsid w:val="52193E51"/>
    <w:rsid w:val="522F141E"/>
    <w:rsid w:val="52313A24"/>
    <w:rsid w:val="52317F85"/>
    <w:rsid w:val="52363DCE"/>
    <w:rsid w:val="523754E3"/>
    <w:rsid w:val="52392663"/>
    <w:rsid w:val="523C1442"/>
    <w:rsid w:val="523F18B5"/>
    <w:rsid w:val="52473DC0"/>
    <w:rsid w:val="524746FB"/>
    <w:rsid w:val="524755FB"/>
    <w:rsid w:val="5248138B"/>
    <w:rsid w:val="524A0861"/>
    <w:rsid w:val="52563389"/>
    <w:rsid w:val="52594466"/>
    <w:rsid w:val="525D572D"/>
    <w:rsid w:val="525D7678"/>
    <w:rsid w:val="5260539F"/>
    <w:rsid w:val="526106A9"/>
    <w:rsid w:val="52613D71"/>
    <w:rsid w:val="52661453"/>
    <w:rsid w:val="52673605"/>
    <w:rsid w:val="526939CB"/>
    <w:rsid w:val="526E4AA3"/>
    <w:rsid w:val="526E5833"/>
    <w:rsid w:val="526F1BF1"/>
    <w:rsid w:val="52734FE4"/>
    <w:rsid w:val="5278510A"/>
    <w:rsid w:val="527D6F85"/>
    <w:rsid w:val="527E6029"/>
    <w:rsid w:val="527F6666"/>
    <w:rsid w:val="528446EB"/>
    <w:rsid w:val="528647B7"/>
    <w:rsid w:val="5289673F"/>
    <w:rsid w:val="528B2E3E"/>
    <w:rsid w:val="52927CBF"/>
    <w:rsid w:val="52A110AD"/>
    <w:rsid w:val="52A77EFD"/>
    <w:rsid w:val="52AB4E13"/>
    <w:rsid w:val="52AF086C"/>
    <w:rsid w:val="52AF57F7"/>
    <w:rsid w:val="52BF1852"/>
    <w:rsid w:val="52C32159"/>
    <w:rsid w:val="52C447B3"/>
    <w:rsid w:val="52C87D16"/>
    <w:rsid w:val="52CF13BE"/>
    <w:rsid w:val="52CF58F0"/>
    <w:rsid w:val="52D502B0"/>
    <w:rsid w:val="52D5273C"/>
    <w:rsid w:val="52D62ACC"/>
    <w:rsid w:val="52D8371B"/>
    <w:rsid w:val="52D95F4F"/>
    <w:rsid w:val="52DE1B27"/>
    <w:rsid w:val="52E73E4E"/>
    <w:rsid w:val="52E83D5D"/>
    <w:rsid w:val="52EC7D8D"/>
    <w:rsid w:val="52F00E0F"/>
    <w:rsid w:val="52F728CE"/>
    <w:rsid w:val="53003E0A"/>
    <w:rsid w:val="53080A15"/>
    <w:rsid w:val="5310536D"/>
    <w:rsid w:val="53177AB1"/>
    <w:rsid w:val="53212B74"/>
    <w:rsid w:val="532645CF"/>
    <w:rsid w:val="53292475"/>
    <w:rsid w:val="53295CE3"/>
    <w:rsid w:val="533111CB"/>
    <w:rsid w:val="53312889"/>
    <w:rsid w:val="53325BFB"/>
    <w:rsid w:val="533823C1"/>
    <w:rsid w:val="53396A43"/>
    <w:rsid w:val="533D3D16"/>
    <w:rsid w:val="53445BE6"/>
    <w:rsid w:val="53445C0C"/>
    <w:rsid w:val="534804B0"/>
    <w:rsid w:val="534D3DD1"/>
    <w:rsid w:val="534D59C4"/>
    <w:rsid w:val="535A5290"/>
    <w:rsid w:val="53605E23"/>
    <w:rsid w:val="536A1148"/>
    <w:rsid w:val="536D33B5"/>
    <w:rsid w:val="5370339A"/>
    <w:rsid w:val="537073B5"/>
    <w:rsid w:val="53794490"/>
    <w:rsid w:val="537C773C"/>
    <w:rsid w:val="53914288"/>
    <w:rsid w:val="53954098"/>
    <w:rsid w:val="539619EC"/>
    <w:rsid w:val="53A634A7"/>
    <w:rsid w:val="53AA5480"/>
    <w:rsid w:val="53AD4FD8"/>
    <w:rsid w:val="53AE09FB"/>
    <w:rsid w:val="53B05968"/>
    <w:rsid w:val="53B139A4"/>
    <w:rsid w:val="53B33B1C"/>
    <w:rsid w:val="53BF5F4E"/>
    <w:rsid w:val="53C22E6A"/>
    <w:rsid w:val="53CE1442"/>
    <w:rsid w:val="53CE7107"/>
    <w:rsid w:val="53D17DB5"/>
    <w:rsid w:val="53DB2513"/>
    <w:rsid w:val="53E33757"/>
    <w:rsid w:val="53E7406A"/>
    <w:rsid w:val="53F32CFB"/>
    <w:rsid w:val="53F36EB4"/>
    <w:rsid w:val="53FA2981"/>
    <w:rsid w:val="53FA68ED"/>
    <w:rsid w:val="5402232B"/>
    <w:rsid w:val="54050BD1"/>
    <w:rsid w:val="5407095C"/>
    <w:rsid w:val="540B58CC"/>
    <w:rsid w:val="540D559A"/>
    <w:rsid w:val="541B57A2"/>
    <w:rsid w:val="541C7F34"/>
    <w:rsid w:val="54205C72"/>
    <w:rsid w:val="54212696"/>
    <w:rsid w:val="54214178"/>
    <w:rsid w:val="542B2369"/>
    <w:rsid w:val="543337C3"/>
    <w:rsid w:val="54354E29"/>
    <w:rsid w:val="543C5232"/>
    <w:rsid w:val="54400084"/>
    <w:rsid w:val="54406BF4"/>
    <w:rsid w:val="54453DE1"/>
    <w:rsid w:val="54494408"/>
    <w:rsid w:val="544C5D90"/>
    <w:rsid w:val="545407F6"/>
    <w:rsid w:val="54541983"/>
    <w:rsid w:val="54574CA9"/>
    <w:rsid w:val="54577891"/>
    <w:rsid w:val="545C2106"/>
    <w:rsid w:val="54673F63"/>
    <w:rsid w:val="54681F7B"/>
    <w:rsid w:val="546902A3"/>
    <w:rsid w:val="546C316A"/>
    <w:rsid w:val="546D4FFF"/>
    <w:rsid w:val="54706E35"/>
    <w:rsid w:val="5472166B"/>
    <w:rsid w:val="547277EC"/>
    <w:rsid w:val="547751C2"/>
    <w:rsid w:val="548540B1"/>
    <w:rsid w:val="548A112C"/>
    <w:rsid w:val="548D4C6B"/>
    <w:rsid w:val="54902CB1"/>
    <w:rsid w:val="54912099"/>
    <w:rsid w:val="5493406C"/>
    <w:rsid w:val="54957E2F"/>
    <w:rsid w:val="54981085"/>
    <w:rsid w:val="54A40344"/>
    <w:rsid w:val="54B80A3A"/>
    <w:rsid w:val="54B84BB9"/>
    <w:rsid w:val="54BC39A9"/>
    <w:rsid w:val="54C51439"/>
    <w:rsid w:val="54C5408A"/>
    <w:rsid w:val="54CD357F"/>
    <w:rsid w:val="54CE046C"/>
    <w:rsid w:val="54CE622E"/>
    <w:rsid w:val="54D413D2"/>
    <w:rsid w:val="54D66969"/>
    <w:rsid w:val="54D76ADA"/>
    <w:rsid w:val="54D84211"/>
    <w:rsid w:val="54DA682D"/>
    <w:rsid w:val="54E00A73"/>
    <w:rsid w:val="54E01C01"/>
    <w:rsid w:val="54E06E35"/>
    <w:rsid w:val="54E431F8"/>
    <w:rsid w:val="54E71CB8"/>
    <w:rsid w:val="54F65125"/>
    <w:rsid w:val="54F80C2A"/>
    <w:rsid w:val="54F95803"/>
    <w:rsid w:val="550079D7"/>
    <w:rsid w:val="55007E24"/>
    <w:rsid w:val="55015EE3"/>
    <w:rsid w:val="55046BF2"/>
    <w:rsid w:val="55090DFB"/>
    <w:rsid w:val="550E04D0"/>
    <w:rsid w:val="55115672"/>
    <w:rsid w:val="551634AD"/>
    <w:rsid w:val="551839D8"/>
    <w:rsid w:val="551A12E7"/>
    <w:rsid w:val="5522234C"/>
    <w:rsid w:val="55231363"/>
    <w:rsid w:val="55276E69"/>
    <w:rsid w:val="55294296"/>
    <w:rsid w:val="552F2861"/>
    <w:rsid w:val="552F7473"/>
    <w:rsid w:val="55374C47"/>
    <w:rsid w:val="553A13DC"/>
    <w:rsid w:val="553A7A71"/>
    <w:rsid w:val="553C7204"/>
    <w:rsid w:val="553D1B50"/>
    <w:rsid w:val="553E6F20"/>
    <w:rsid w:val="554419AC"/>
    <w:rsid w:val="55456530"/>
    <w:rsid w:val="554C6614"/>
    <w:rsid w:val="555119E0"/>
    <w:rsid w:val="555653BE"/>
    <w:rsid w:val="555A5E65"/>
    <w:rsid w:val="555B228A"/>
    <w:rsid w:val="555F6C92"/>
    <w:rsid w:val="55630EEB"/>
    <w:rsid w:val="556A59EA"/>
    <w:rsid w:val="556B068B"/>
    <w:rsid w:val="55762E0D"/>
    <w:rsid w:val="55785273"/>
    <w:rsid w:val="557A1480"/>
    <w:rsid w:val="557B455A"/>
    <w:rsid w:val="557E0E9C"/>
    <w:rsid w:val="557F3344"/>
    <w:rsid w:val="55805D28"/>
    <w:rsid w:val="55871F6E"/>
    <w:rsid w:val="55891F72"/>
    <w:rsid w:val="558E0024"/>
    <w:rsid w:val="559A46A3"/>
    <w:rsid w:val="559D1A84"/>
    <w:rsid w:val="55A24516"/>
    <w:rsid w:val="55B151B3"/>
    <w:rsid w:val="55B414A8"/>
    <w:rsid w:val="55BB7CA8"/>
    <w:rsid w:val="55BE5905"/>
    <w:rsid w:val="55CA1815"/>
    <w:rsid w:val="55CB730C"/>
    <w:rsid w:val="55CE6C66"/>
    <w:rsid w:val="55D25871"/>
    <w:rsid w:val="55D26EB2"/>
    <w:rsid w:val="55D317D8"/>
    <w:rsid w:val="55D5580E"/>
    <w:rsid w:val="55D85EE7"/>
    <w:rsid w:val="55DA3E6B"/>
    <w:rsid w:val="55DC2656"/>
    <w:rsid w:val="55DE48B5"/>
    <w:rsid w:val="55DF0183"/>
    <w:rsid w:val="55DF5E2D"/>
    <w:rsid w:val="55F17A84"/>
    <w:rsid w:val="55F30E27"/>
    <w:rsid w:val="55F7739B"/>
    <w:rsid w:val="55F968A0"/>
    <w:rsid w:val="55FB00A4"/>
    <w:rsid w:val="55FD023E"/>
    <w:rsid w:val="55FE3145"/>
    <w:rsid w:val="56053889"/>
    <w:rsid w:val="56111F18"/>
    <w:rsid w:val="56135023"/>
    <w:rsid w:val="561C72E2"/>
    <w:rsid w:val="561D0F3B"/>
    <w:rsid w:val="561D7B68"/>
    <w:rsid w:val="5641210B"/>
    <w:rsid w:val="564320DA"/>
    <w:rsid w:val="564A00EE"/>
    <w:rsid w:val="564B33CC"/>
    <w:rsid w:val="564E6E35"/>
    <w:rsid w:val="56540106"/>
    <w:rsid w:val="565D5181"/>
    <w:rsid w:val="566003BC"/>
    <w:rsid w:val="56636929"/>
    <w:rsid w:val="56641673"/>
    <w:rsid w:val="56656728"/>
    <w:rsid w:val="56697ECA"/>
    <w:rsid w:val="567D661C"/>
    <w:rsid w:val="567F138A"/>
    <w:rsid w:val="568D4649"/>
    <w:rsid w:val="569157EB"/>
    <w:rsid w:val="569452B5"/>
    <w:rsid w:val="569630A5"/>
    <w:rsid w:val="56973873"/>
    <w:rsid w:val="569B258A"/>
    <w:rsid w:val="569F5823"/>
    <w:rsid w:val="56A177E0"/>
    <w:rsid w:val="56A27FC2"/>
    <w:rsid w:val="56A47B5A"/>
    <w:rsid w:val="56A93307"/>
    <w:rsid w:val="56A95960"/>
    <w:rsid w:val="56AF372D"/>
    <w:rsid w:val="56AF72D2"/>
    <w:rsid w:val="56BC23D3"/>
    <w:rsid w:val="56BD530A"/>
    <w:rsid w:val="56BE72D0"/>
    <w:rsid w:val="56C3340E"/>
    <w:rsid w:val="56C544F1"/>
    <w:rsid w:val="56C739DC"/>
    <w:rsid w:val="56CB429C"/>
    <w:rsid w:val="56CC7667"/>
    <w:rsid w:val="56CF6076"/>
    <w:rsid w:val="56D35333"/>
    <w:rsid w:val="56D36F14"/>
    <w:rsid w:val="56D62F37"/>
    <w:rsid w:val="56DD2EBF"/>
    <w:rsid w:val="56DD7D19"/>
    <w:rsid w:val="56DF3B2B"/>
    <w:rsid w:val="56E835D8"/>
    <w:rsid w:val="56E97D73"/>
    <w:rsid w:val="56F04B7A"/>
    <w:rsid w:val="56F46769"/>
    <w:rsid w:val="56FD0D49"/>
    <w:rsid w:val="57020697"/>
    <w:rsid w:val="570324CB"/>
    <w:rsid w:val="5707144E"/>
    <w:rsid w:val="570A4E04"/>
    <w:rsid w:val="57162B5B"/>
    <w:rsid w:val="571B122C"/>
    <w:rsid w:val="571C2CEE"/>
    <w:rsid w:val="57244D7B"/>
    <w:rsid w:val="572929A8"/>
    <w:rsid w:val="57294317"/>
    <w:rsid w:val="572B28A4"/>
    <w:rsid w:val="572E1F54"/>
    <w:rsid w:val="57323074"/>
    <w:rsid w:val="573331B6"/>
    <w:rsid w:val="573B30A4"/>
    <w:rsid w:val="573F216C"/>
    <w:rsid w:val="573F28CE"/>
    <w:rsid w:val="5740771A"/>
    <w:rsid w:val="57432BB9"/>
    <w:rsid w:val="5743679B"/>
    <w:rsid w:val="5743704A"/>
    <w:rsid w:val="57455A9C"/>
    <w:rsid w:val="574642F8"/>
    <w:rsid w:val="5748551E"/>
    <w:rsid w:val="57525035"/>
    <w:rsid w:val="5755672F"/>
    <w:rsid w:val="575B4CDD"/>
    <w:rsid w:val="5760333F"/>
    <w:rsid w:val="57611386"/>
    <w:rsid w:val="576518AA"/>
    <w:rsid w:val="57680FF9"/>
    <w:rsid w:val="576B672D"/>
    <w:rsid w:val="576E2B0F"/>
    <w:rsid w:val="576E6CF6"/>
    <w:rsid w:val="57714D5B"/>
    <w:rsid w:val="57821DB4"/>
    <w:rsid w:val="57860583"/>
    <w:rsid w:val="57936266"/>
    <w:rsid w:val="57946445"/>
    <w:rsid w:val="579A2572"/>
    <w:rsid w:val="579A5635"/>
    <w:rsid w:val="579C49C2"/>
    <w:rsid w:val="579D7366"/>
    <w:rsid w:val="57A37929"/>
    <w:rsid w:val="57A810CE"/>
    <w:rsid w:val="57A924E9"/>
    <w:rsid w:val="57AA019B"/>
    <w:rsid w:val="57AA670E"/>
    <w:rsid w:val="57AD4141"/>
    <w:rsid w:val="57AD45F4"/>
    <w:rsid w:val="57AE0F95"/>
    <w:rsid w:val="57B62F30"/>
    <w:rsid w:val="57C025E2"/>
    <w:rsid w:val="57C07429"/>
    <w:rsid w:val="57C672D4"/>
    <w:rsid w:val="57C91714"/>
    <w:rsid w:val="57CD0683"/>
    <w:rsid w:val="57D61D2F"/>
    <w:rsid w:val="57D6297F"/>
    <w:rsid w:val="57DA3F12"/>
    <w:rsid w:val="57DB5FAD"/>
    <w:rsid w:val="57DC4959"/>
    <w:rsid w:val="57DD2B8D"/>
    <w:rsid w:val="57E452FC"/>
    <w:rsid w:val="57E9378D"/>
    <w:rsid w:val="57EA08C7"/>
    <w:rsid w:val="57EB4518"/>
    <w:rsid w:val="57EF355F"/>
    <w:rsid w:val="57F3108D"/>
    <w:rsid w:val="57F32078"/>
    <w:rsid w:val="57F403FD"/>
    <w:rsid w:val="57F448B9"/>
    <w:rsid w:val="57FC55A8"/>
    <w:rsid w:val="58045B87"/>
    <w:rsid w:val="58062943"/>
    <w:rsid w:val="58065290"/>
    <w:rsid w:val="580810B8"/>
    <w:rsid w:val="580D0805"/>
    <w:rsid w:val="580D10EA"/>
    <w:rsid w:val="580E5AD0"/>
    <w:rsid w:val="581B2A83"/>
    <w:rsid w:val="581D31FE"/>
    <w:rsid w:val="581D4B5B"/>
    <w:rsid w:val="581F470A"/>
    <w:rsid w:val="582D5AAA"/>
    <w:rsid w:val="58335CCA"/>
    <w:rsid w:val="583600E5"/>
    <w:rsid w:val="583614D0"/>
    <w:rsid w:val="583B6E20"/>
    <w:rsid w:val="58424D0D"/>
    <w:rsid w:val="584A604C"/>
    <w:rsid w:val="584A75DF"/>
    <w:rsid w:val="584B30F4"/>
    <w:rsid w:val="5851520F"/>
    <w:rsid w:val="5859283B"/>
    <w:rsid w:val="585C2A98"/>
    <w:rsid w:val="585C4202"/>
    <w:rsid w:val="58605813"/>
    <w:rsid w:val="58623EE5"/>
    <w:rsid w:val="58662F51"/>
    <w:rsid w:val="586949E0"/>
    <w:rsid w:val="586A2512"/>
    <w:rsid w:val="586C1490"/>
    <w:rsid w:val="58773CEE"/>
    <w:rsid w:val="58784EA3"/>
    <w:rsid w:val="587A232A"/>
    <w:rsid w:val="587B2BC5"/>
    <w:rsid w:val="587D6E9D"/>
    <w:rsid w:val="587F2719"/>
    <w:rsid w:val="587F315F"/>
    <w:rsid w:val="58817556"/>
    <w:rsid w:val="588565F4"/>
    <w:rsid w:val="5888012A"/>
    <w:rsid w:val="588E44DD"/>
    <w:rsid w:val="5896640B"/>
    <w:rsid w:val="589A148D"/>
    <w:rsid w:val="58AA035D"/>
    <w:rsid w:val="58AB4F4B"/>
    <w:rsid w:val="58AC7F92"/>
    <w:rsid w:val="58AD3D72"/>
    <w:rsid w:val="58B273F9"/>
    <w:rsid w:val="58B41942"/>
    <w:rsid w:val="58B458E6"/>
    <w:rsid w:val="58B46579"/>
    <w:rsid w:val="58BA1C99"/>
    <w:rsid w:val="58BB3F47"/>
    <w:rsid w:val="58BD7CEB"/>
    <w:rsid w:val="58BD7F16"/>
    <w:rsid w:val="58C72B8E"/>
    <w:rsid w:val="58CB2C15"/>
    <w:rsid w:val="58CC43FA"/>
    <w:rsid w:val="58D10C0E"/>
    <w:rsid w:val="58D216DB"/>
    <w:rsid w:val="58D32795"/>
    <w:rsid w:val="58D4605F"/>
    <w:rsid w:val="58D65675"/>
    <w:rsid w:val="58D727B0"/>
    <w:rsid w:val="58E25238"/>
    <w:rsid w:val="58E41176"/>
    <w:rsid w:val="58E50290"/>
    <w:rsid w:val="58E53FAF"/>
    <w:rsid w:val="58E71691"/>
    <w:rsid w:val="58F229F8"/>
    <w:rsid w:val="58F74607"/>
    <w:rsid w:val="58FB573C"/>
    <w:rsid w:val="58FC6270"/>
    <w:rsid w:val="59017D79"/>
    <w:rsid w:val="59077C15"/>
    <w:rsid w:val="590C4292"/>
    <w:rsid w:val="591543C5"/>
    <w:rsid w:val="591726BD"/>
    <w:rsid w:val="59193942"/>
    <w:rsid w:val="59275C74"/>
    <w:rsid w:val="592E6385"/>
    <w:rsid w:val="5935146D"/>
    <w:rsid w:val="59353F4C"/>
    <w:rsid w:val="5937500A"/>
    <w:rsid w:val="593A2A0F"/>
    <w:rsid w:val="593A5D58"/>
    <w:rsid w:val="593C588D"/>
    <w:rsid w:val="593C66E3"/>
    <w:rsid w:val="59454EA6"/>
    <w:rsid w:val="59491DB1"/>
    <w:rsid w:val="59497D8A"/>
    <w:rsid w:val="594E5FC3"/>
    <w:rsid w:val="595B739F"/>
    <w:rsid w:val="595C708A"/>
    <w:rsid w:val="595E0960"/>
    <w:rsid w:val="595E4861"/>
    <w:rsid w:val="59666845"/>
    <w:rsid w:val="596C01DC"/>
    <w:rsid w:val="59714804"/>
    <w:rsid w:val="597B62AD"/>
    <w:rsid w:val="597D7D59"/>
    <w:rsid w:val="598D4873"/>
    <w:rsid w:val="5992497A"/>
    <w:rsid w:val="599311B7"/>
    <w:rsid w:val="599E281E"/>
    <w:rsid w:val="59A773D0"/>
    <w:rsid w:val="59A93EDC"/>
    <w:rsid w:val="59AF070D"/>
    <w:rsid w:val="59B3646B"/>
    <w:rsid w:val="59B405F8"/>
    <w:rsid w:val="59B86942"/>
    <w:rsid w:val="59B972EA"/>
    <w:rsid w:val="59BC5761"/>
    <w:rsid w:val="59C47007"/>
    <w:rsid w:val="59CB4754"/>
    <w:rsid w:val="59D22FE8"/>
    <w:rsid w:val="59D430C0"/>
    <w:rsid w:val="59D64BA4"/>
    <w:rsid w:val="59DA2966"/>
    <w:rsid w:val="59DA7CB5"/>
    <w:rsid w:val="59E22DDA"/>
    <w:rsid w:val="59E501CA"/>
    <w:rsid w:val="59E51CF4"/>
    <w:rsid w:val="59E66F3F"/>
    <w:rsid w:val="59E73F7A"/>
    <w:rsid w:val="59E960EE"/>
    <w:rsid w:val="59FD3736"/>
    <w:rsid w:val="5A02287E"/>
    <w:rsid w:val="5A02797E"/>
    <w:rsid w:val="5A0354E6"/>
    <w:rsid w:val="5A044803"/>
    <w:rsid w:val="5A0A1084"/>
    <w:rsid w:val="5A0F36C4"/>
    <w:rsid w:val="5A0F4BAB"/>
    <w:rsid w:val="5A0F7F86"/>
    <w:rsid w:val="5A185DEE"/>
    <w:rsid w:val="5A1A07AB"/>
    <w:rsid w:val="5A2258E9"/>
    <w:rsid w:val="5A227D5B"/>
    <w:rsid w:val="5A2421EB"/>
    <w:rsid w:val="5A25714D"/>
    <w:rsid w:val="5A284D5E"/>
    <w:rsid w:val="5A2E3BB1"/>
    <w:rsid w:val="5A3950EC"/>
    <w:rsid w:val="5A3A5947"/>
    <w:rsid w:val="5A3C4CC3"/>
    <w:rsid w:val="5A3F5D16"/>
    <w:rsid w:val="5A415F36"/>
    <w:rsid w:val="5A42005B"/>
    <w:rsid w:val="5A432274"/>
    <w:rsid w:val="5A4633AE"/>
    <w:rsid w:val="5A482770"/>
    <w:rsid w:val="5A487DAD"/>
    <w:rsid w:val="5A4E399B"/>
    <w:rsid w:val="5A4F14F0"/>
    <w:rsid w:val="5A53771D"/>
    <w:rsid w:val="5A537A17"/>
    <w:rsid w:val="5A547726"/>
    <w:rsid w:val="5A560EE5"/>
    <w:rsid w:val="5A5B3BFE"/>
    <w:rsid w:val="5A645C14"/>
    <w:rsid w:val="5A69126E"/>
    <w:rsid w:val="5A6A57D2"/>
    <w:rsid w:val="5A6C0A02"/>
    <w:rsid w:val="5A6F2765"/>
    <w:rsid w:val="5A761B38"/>
    <w:rsid w:val="5A795798"/>
    <w:rsid w:val="5A7A6951"/>
    <w:rsid w:val="5A7D5D8D"/>
    <w:rsid w:val="5A827E12"/>
    <w:rsid w:val="5A8323BD"/>
    <w:rsid w:val="5A8D0203"/>
    <w:rsid w:val="5A922D62"/>
    <w:rsid w:val="5A932FBE"/>
    <w:rsid w:val="5A933305"/>
    <w:rsid w:val="5A935382"/>
    <w:rsid w:val="5A9A1961"/>
    <w:rsid w:val="5A9D0895"/>
    <w:rsid w:val="5A9E5640"/>
    <w:rsid w:val="5AA75008"/>
    <w:rsid w:val="5AAA347B"/>
    <w:rsid w:val="5AAA69F8"/>
    <w:rsid w:val="5AAF308B"/>
    <w:rsid w:val="5AB06678"/>
    <w:rsid w:val="5AB07C03"/>
    <w:rsid w:val="5AB72834"/>
    <w:rsid w:val="5ABE095A"/>
    <w:rsid w:val="5ABF7525"/>
    <w:rsid w:val="5AC47684"/>
    <w:rsid w:val="5AC566FC"/>
    <w:rsid w:val="5AC87DA2"/>
    <w:rsid w:val="5ACB2ACE"/>
    <w:rsid w:val="5AD049AC"/>
    <w:rsid w:val="5AD05115"/>
    <w:rsid w:val="5AD1773B"/>
    <w:rsid w:val="5AD3294E"/>
    <w:rsid w:val="5AD6740C"/>
    <w:rsid w:val="5AD775C6"/>
    <w:rsid w:val="5AD95537"/>
    <w:rsid w:val="5ADB223F"/>
    <w:rsid w:val="5ADB710B"/>
    <w:rsid w:val="5AE30847"/>
    <w:rsid w:val="5AE52759"/>
    <w:rsid w:val="5AE94F21"/>
    <w:rsid w:val="5AED75AA"/>
    <w:rsid w:val="5AF33B25"/>
    <w:rsid w:val="5AF733EB"/>
    <w:rsid w:val="5AF97757"/>
    <w:rsid w:val="5AFA6F4A"/>
    <w:rsid w:val="5B002410"/>
    <w:rsid w:val="5B080A8C"/>
    <w:rsid w:val="5B0A408B"/>
    <w:rsid w:val="5B112A77"/>
    <w:rsid w:val="5B152F54"/>
    <w:rsid w:val="5B1D26A6"/>
    <w:rsid w:val="5B1E04D8"/>
    <w:rsid w:val="5B355BE2"/>
    <w:rsid w:val="5B3632FF"/>
    <w:rsid w:val="5B377E3F"/>
    <w:rsid w:val="5B3C6096"/>
    <w:rsid w:val="5B3E7F42"/>
    <w:rsid w:val="5B482467"/>
    <w:rsid w:val="5B4C1E7A"/>
    <w:rsid w:val="5B4C328C"/>
    <w:rsid w:val="5B517DD8"/>
    <w:rsid w:val="5B5B15CB"/>
    <w:rsid w:val="5B62526A"/>
    <w:rsid w:val="5B636BEF"/>
    <w:rsid w:val="5B656D15"/>
    <w:rsid w:val="5B6B36AA"/>
    <w:rsid w:val="5B7476FD"/>
    <w:rsid w:val="5B7710C2"/>
    <w:rsid w:val="5B7D7932"/>
    <w:rsid w:val="5B7E3329"/>
    <w:rsid w:val="5B841545"/>
    <w:rsid w:val="5B857F0C"/>
    <w:rsid w:val="5B8703DB"/>
    <w:rsid w:val="5B8F167E"/>
    <w:rsid w:val="5B914F79"/>
    <w:rsid w:val="5B917FFD"/>
    <w:rsid w:val="5B976BC5"/>
    <w:rsid w:val="5B9B15D1"/>
    <w:rsid w:val="5BA26C9C"/>
    <w:rsid w:val="5BA52F0A"/>
    <w:rsid w:val="5BA86A9B"/>
    <w:rsid w:val="5BA90DE4"/>
    <w:rsid w:val="5BAB37DD"/>
    <w:rsid w:val="5BAD1FA2"/>
    <w:rsid w:val="5BAE1AA4"/>
    <w:rsid w:val="5BB116AE"/>
    <w:rsid w:val="5BB13CB1"/>
    <w:rsid w:val="5BB266B2"/>
    <w:rsid w:val="5BB32362"/>
    <w:rsid w:val="5BB50765"/>
    <w:rsid w:val="5BB562C7"/>
    <w:rsid w:val="5BB71BD9"/>
    <w:rsid w:val="5BBC7EC7"/>
    <w:rsid w:val="5BBE2F21"/>
    <w:rsid w:val="5BBE4564"/>
    <w:rsid w:val="5BC47D74"/>
    <w:rsid w:val="5BC52BB8"/>
    <w:rsid w:val="5BCC32B1"/>
    <w:rsid w:val="5BCC6796"/>
    <w:rsid w:val="5BD2158A"/>
    <w:rsid w:val="5BDE0BE2"/>
    <w:rsid w:val="5BDE4D65"/>
    <w:rsid w:val="5BDF0109"/>
    <w:rsid w:val="5BE306A9"/>
    <w:rsid w:val="5BE71631"/>
    <w:rsid w:val="5BEA1548"/>
    <w:rsid w:val="5BEA1DFB"/>
    <w:rsid w:val="5BEA71A3"/>
    <w:rsid w:val="5BEC0670"/>
    <w:rsid w:val="5BED4AB7"/>
    <w:rsid w:val="5BF72546"/>
    <w:rsid w:val="5BF85177"/>
    <w:rsid w:val="5BF85FC7"/>
    <w:rsid w:val="5BFE485B"/>
    <w:rsid w:val="5C0169AC"/>
    <w:rsid w:val="5C024DF9"/>
    <w:rsid w:val="5C0436A4"/>
    <w:rsid w:val="5C052665"/>
    <w:rsid w:val="5C0D6294"/>
    <w:rsid w:val="5C0F5D19"/>
    <w:rsid w:val="5C116A97"/>
    <w:rsid w:val="5C124972"/>
    <w:rsid w:val="5C1854C0"/>
    <w:rsid w:val="5C187319"/>
    <w:rsid w:val="5C1B5909"/>
    <w:rsid w:val="5C1C428C"/>
    <w:rsid w:val="5C2176F1"/>
    <w:rsid w:val="5C237246"/>
    <w:rsid w:val="5C270FA2"/>
    <w:rsid w:val="5C2B1C9F"/>
    <w:rsid w:val="5C2C3447"/>
    <w:rsid w:val="5C2D0FE7"/>
    <w:rsid w:val="5C2D1687"/>
    <w:rsid w:val="5C2F6CA3"/>
    <w:rsid w:val="5C345F79"/>
    <w:rsid w:val="5C3545B9"/>
    <w:rsid w:val="5C37358C"/>
    <w:rsid w:val="5C3A03B8"/>
    <w:rsid w:val="5C3B10F6"/>
    <w:rsid w:val="5C3B5F2E"/>
    <w:rsid w:val="5C3E204C"/>
    <w:rsid w:val="5C507A46"/>
    <w:rsid w:val="5C511BC0"/>
    <w:rsid w:val="5C543CF6"/>
    <w:rsid w:val="5C682499"/>
    <w:rsid w:val="5C684855"/>
    <w:rsid w:val="5C69799F"/>
    <w:rsid w:val="5C6A7BA6"/>
    <w:rsid w:val="5C6E617B"/>
    <w:rsid w:val="5C6F4F91"/>
    <w:rsid w:val="5C7162A5"/>
    <w:rsid w:val="5C745366"/>
    <w:rsid w:val="5C7B4282"/>
    <w:rsid w:val="5C7C3C70"/>
    <w:rsid w:val="5C7D6EB9"/>
    <w:rsid w:val="5C85568C"/>
    <w:rsid w:val="5C856BA1"/>
    <w:rsid w:val="5C877D32"/>
    <w:rsid w:val="5C8915AE"/>
    <w:rsid w:val="5C8E059C"/>
    <w:rsid w:val="5C8E149A"/>
    <w:rsid w:val="5C94243A"/>
    <w:rsid w:val="5C94720C"/>
    <w:rsid w:val="5C9506E9"/>
    <w:rsid w:val="5C953BFB"/>
    <w:rsid w:val="5C9613E7"/>
    <w:rsid w:val="5C974816"/>
    <w:rsid w:val="5C9C2CCC"/>
    <w:rsid w:val="5C9E2F91"/>
    <w:rsid w:val="5C9F5F10"/>
    <w:rsid w:val="5CA244DE"/>
    <w:rsid w:val="5CA45709"/>
    <w:rsid w:val="5CB20200"/>
    <w:rsid w:val="5CB40B49"/>
    <w:rsid w:val="5CB83032"/>
    <w:rsid w:val="5CBE3BA2"/>
    <w:rsid w:val="5CC15874"/>
    <w:rsid w:val="5CC30CBF"/>
    <w:rsid w:val="5CC35BCC"/>
    <w:rsid w:val="5CCE265F"/>
    <w:rsid w:val="5CD03FD3"/>
    <w:rsid w:val="5CD45961"/>
    <w:rsid w:val="5CDC0EBF"/>
    <w:rsid w:val="5CDE173E"/>
    <w:rsid w:val="5CE102AC"/>
    <w:rsid w:val="5CE60E1D"/>
    <w:rsid w:val="5CE756A5"/>
    <w:rsid w:val="5CEA10A3"/>
    <w:rsid w:val="5CF05612"/>
    <w:rsid w:val="5CF223A9"/>
    <w:rsid w:val="5CF3170A"/>
    <w:rsid w:val="5CF614BC"/>
    <w:rsid w:val="5CF90C99"/>
    <w:rsid w:val="5CFE1312"/>
    <w:rsid w:val="5CFE6E3A"/>
    <w:rsid w:val="5D0E2A1F"/>
    <w:rsid w:val="5D167C58"/>
    <w:rsid w:val="5D1C2258"/>
    <w:rsid w:val="5D1C50A6"/>
    <w:rsid w:val="5D1D0DAB"/>
    <w:rsid w:val="5D226D89"/>
    <w:rsid w:val="5D2663FE"/>
    <w:rsid w:val="5D2E0944"/>
    <w:rsid w:val="5D2F1BEC"/>
    <w:rsid w:val="5D2F305D"/>
    <w:rsid w:val="5D317F8F"/>
    <w:rsid w:val="5D3862F3"/>
    <w:rsid w:val="5D3A6937"/>
    <w:rsid w:val="5D3E789B"/>
    <w:rsid w:val="5D4147F1"/>
    <w:rsid w:val="5D452430"/>
    <w:rsid w:val="5D4F2D1F"/>
    <w:rsid w:val="5D5516E1"/>
    <w:rsid w:val="5D616CDE"/>
    <w:rsid w:val="5D62182C"/>
    <w:rsid w:val="5D644EBF"/>
    <w:rsid w:val="5D675F78"/>
    <w:rsid w:val="5D6D5259"/>
    <w:rsid w:val="5D6E370A"/>
    <w:rsid w:val="5D750621"/>
    <w:rsid w:val="5D79756E"/>
    <w:rsid w:val="5D7E28E3"/>
    <w:rsid w:val="5D7E6C30"/>
    <w:rsid w:val="5D7F392E"/>
    <w:rsid w:val="5D854C71"/>
    <w:rsid w:val="5D8603EE"/>
    <w:rsid w:val="5D8B180B"/>
    <w:rsid w:val="5D9C2CE0"/>
    <w:rsid w:val="5D9C6DDF"/>
    <w:rsid w:val="5D9E1AE7"/>
    <w:rsid w:val="5D9F6C3E"/>
    <w:rsid w:val="5DA0579D"/>
    <w:rsid w:val="5DA32305"/>
    <w:rsid w:val="5DAD1D0C"/>
    <w:rsid w:val="5DAD3A9E"/>
    <w:rsid w:val="5DAD5603"/>
    <w:rsid w:val="5DB07468"/>
    <w:rsid w:val="5DB27A0D"/>
    <w:rsid w:val="5DB91D8A"/>
    <w:rsid w:val="5DBA4219"/>
    <w:rsid w:val="5DBB5D19"/>
    <w:rsid w:val="5DBC0D18"/>
    <w:rsid w:val="5DCA1D00"/>
    <w:rsid w:val="5DCC7DB7"/>
    <w:rsid w:val="5DD4504D"/>
    <w:rsid w:val="5DD57088"/>
    <w:rsid w:val="5DD87CDA"/>
    <w:rsid w:val="5DDD1FBB"/>
    <w:rsid w:val="5DE03BFC"/>
    <w:rsid w:val="5DE22422"/>
    <w:rsid w:val="5DE81B0D"/>
    <w:rsid w:val="5DEB2EC8"/>
    <w:rsid w:val="5DED6309"/>
    <w:rsid w:val="5DEF7C2C"/>
    <w:rsid w:val="5DFE4249"/>
    <w:rsid w:val="5DFF1235"/>
    <w:rsid w:val="5E025075"/>
    <w:rsid w:val="5E0260AC"/>
    <w:rsid w:val="5E0611D3"/>
    <w:rsid w:val="5E067BED"/>
    <w:rsid w:val="5E073B33"/>
    <w:rsid w:val="5E0C4163"/>
    <w:rsid w:val="5E0D6900"/>
    <w:rsid w:val="5E126E7E"/>
    <w:rsid w:val="5E171BB8"/>
    <w:rsid w:val="5E1C4912"/>
    <w:rsid w:val="5E1F1E60"/>
    <w:rsid w:val="5E201D7F"/>
    <w:rsid w:val="5E275917"/>
    <w:rsid w:val="5E2B5EBC"/>
    <w:rsid w:val="5E2C3E6E"/>
    <w:rsid w:val="5E2C52BE"/>
    <w:rsid w:val="5E350F23"/>
    <w:rsid w:val="5E3B43C8"/>
    <w:rsid w:val="5E3F2F3C"/>
    <w:rsid w:val="5E3F31D1"/>
    <w:rsid w:val="5E43448B"/>
    <w:rsid w:val="5E4358A7"/>
    <w:rsid w:val="5E481E91"/>
    <w:rsid w:val="5E4965FF"/>
    <w:rsid w:val="5E4A2A94"/>
    <w:rsid w:val="5E4C4697"/>
    <w:rsid w:val="5E5675AD"/>
    <w:rsid w:val="5E567BC1"/>
    <w:rsid w:val="5E602643"/>
    <w:rsid w:val="5E621F7A"/>
    <w:rsid w:val="5E622A28"/>
    <w:rsid w:val="5E672358"/>
    <w:rsid w:val="5E674FD4"/>
    <w:rsid w:val="5E6762A6"/>
    <w:rsid w:val="5E6B1DC3"/>
    <w:rsid w:val="5E6E1409"/>
    <w:rsid w:val="5E724E43"/>
    <w:rsid w:val="5E764CFB"/>
    <w:rsid w:val="5E7A7125"/>
    <w:rsid w:val="5E7B4EF1"/>
    <w:rsid w:val="5E83172A"/>
    <w:rsid w:val="5E862CF2"/>
    <w:rsid w:val="5E8A4CC0"/>
    <w:rsid w:val="5E8B0C07"/>
    <w:rsid w:val="5E941B58"/>
    <w:rsid w:val="5E9775D8"/>
    <w:rsid w:val="5E9824F0"/>
    <w:rsid w:val="5E9A3B98"/>
    <w:rsid w:val="5E9E4CA8"/>
    <w:rsid w:val="5E9E782C"/>
    <w:rsid w:val="5EA23740"/>
    <w:rsid w:val="5EA968C4"/>
    <w:rsid w:val="5EAE11D7"/>
    <w:rsid w:val="5EAE76F7"/>
    <w:rsid w:val="5EB054A9"/>
    <w:rsid w:val="5EB1724F"/>
    <w:rsid w:val="5EC12501"/>
    <w:rsid w:val="5EC36A75"/>
    <w:rsid w:val="5EC44DAE"/>
    <w:rsid w:val="5EC73A3F"/>
    <w:rsid w:val="5ECD3871"/>
    <w:rsid w:val="5ED81C05"/>
    <w:rsid w:val="5ED84428"/>
    <w:rsid w:val="5ED8483F"/>
    <w:rsid w:val="5ED87C72"/>
    <w:rsid w:val="5EDA12E7"/>
    <w:rsid w:val="5EDE1819"/>
    <w:rsid w:val="5EE475D3"/>
    <w:rsid w:val="5EEB5A23"/>
    <w:rsid w:val="5EEE2E81"/>
    <w:rsid w:val="5EEF14A1"/>
    <w:rsid w:val="5EF06ECC"/>
    <w:rsid w:val="5EF70EA9"/>
    <w:rsid w:val="5EF75EFC"/>
    <w:rsid w:val="5EFD422D"/>
    <w:rsid w:val="5EFD726C"/>
    <w:rsid w:val="5F010198"/>
    <w:rsid w:val="5F024BE3"/>
    <w:rsid w:val="5F0424EC"/>
    <w:rsid w:val="5F050AB7"/>
    <w:rsid w:val="5F055FBA"/>
    <w:rsid w:val="5F064912"/>
    <w:rsid w:val="5F113229"/>
    <w:rsid w:val="5F114E5B"/>
    <w:rsid w:val="5F1526BE"/>
    <w:rsid w:val="5F1557AA"/>
    <w:rsid w:val="5F193F12"/>
    <w:rsid w:val="5F245C44"/>
    <w:rsid w:val="5F271565"/>
    <w:rsid w:val="5F275372"/>
    <w:rsid w:val="5F2C44B1"/>
    <w:rsid w:val="5F2D29F0"/>
    <w:rsid w:val="5F312140"/>
    <w:rsid w:val="5F362383"/>
    <w:rsid w:val="5F3662D3"/>
    <w:rsid w:val="5F3821AF"/>
    <w:rsid w:val="5F427A15"/>
    <w:rsid w:val="5F5162BA"/>
    <w:rsid w:val="5F5B283D"/>
    <w:rsid w:val="5F5C5E5F"/>
    <w:rsid w:val="5F5E5BF7"/>
    <w:rsid w:val="5F5F102D"/>
    <w:rsid w:val="5F626EC1"/>
    <w:rsid w:val="5F6A5D62"/>
    <w:rsid w:val="5F725F49"/>
    <w:rsid w:val="5F75670A"/>
    <w:rsid w:val="5F77406B"/>
    <w:rsid w:val="5F804A4E"/>
    <w:rsid w:val="5F811C1C"/>
    <w:rsid w:val="5F8A172F"/>
    <w:rsid w:val="5F934D1A"/>
    <w:rsid w:val="5F9768C7"/>
    <w:rsid w:val="5F9B3BB0"/>
    <w:rsid w:val="5F9C0EAC"/>
    <w:rsid w:val="5F9D39EB"/>
    <w:rsid w:val="5F9E5ADF"/>
    <w:rsid w:val="5FA24F1A"/>
    <w:rsid w:val="5FAA0926"/>
    <w:rsid w:val="5FAF4805"/>
    <w:rsid w:val="5FB218D2"/>
    <w:rsid w:val="5FB24AAD"/>
    <w:rsid w:val="5FB31092"/>
    <w:rsid w:val="5FBF65FB"/>
    <w:rsid w:val="5FC11160"/>
    <w:rsid w:val="5FC27864"/>
    <w:rsid w:val="5FC57B8A"/>
    <w:rsid w:val="5FC778C8"/>
    <w:rsid w:val="5FC9724F"/>
    <w:rsid w:val="5FCF1558"/>
    <w:rsid w:val="5FD00C64"/>
    <w:rsid w:val="5FD06CA5"/>
    <w:rsid w:val="5FD5783E"/>
    <w:rsid w:val="5FD6018E"/>
    <w:rsid w:val="5FD823DB"/>
    <w:rsid w:val="5FDA214D"/>
    <w:rsid w:val="5FDD38AA"/>
    <w:rsid w:val="5FE2195A"/>
    <w:rsid w:val="5FE2363A"/>
    <w:rsid w:val="5FE75D28"/>
    <w:rsid w:val="5FEB56F4"/>
    <w:rsid w:val="5FF84B43"/>
    <w:rsid w:val="5FF85D97"/>
    <w:rsid w:val="5FF9533F"/>
    <w:rsid w:val="5FFC1B57"/>
    <w:rsid w:val="5FFF08F3"/>
    <w:rsid w:val="5FFF3736"/>
    <w:rsid w:val="6005169C"/>
    <w:rsid w:val="600526D4"/>
    <w:rsid w:val="600D1F4A"/>
    <w:rsid w:val="600F40C0"/>
    <w:rsid w:val="601117A7"/>
    <w:rsid w:val="60161102"/>
    <w:rsid w:val="601841A2"/>
    <w:rsid w:val="601B2136"/>
    <w:rsid w:val="601C1E77"/>
    <w:rsid w:val="602400EE"/>
    <w:rsid w:val="6030672C"/>
    <w:rsid w:val="60321267"/>
    <w:rsid w:val="6034256A"/>
    <w:rsid w:val="603872B5"/>
    <w:rsid w:val="603B0CFF"/>
    <w:rsid w:val="603C6520"/>
    <w:rsid w:val="603D1807"/>
    <w:rsid w:val="60422096"/>
    <w:rsid w:val="60437E5C"/>
    <w:rsid w:val="60444564"/>
    <w:rsid w:val="60457C83"/>
    <w:rsid w:val="6049226D"/>
    <w:rsid w:val="60550454"/>
    <w:rsid w:val="605636F4"/>
    <w:rsid w:val="60586D49"/>
    <w:rsid w:val="60592158"/>
    <w:rsid w:val="6059612B"/>
    <w:rsid w:val="605B7DA1"/>
    <w:rsid w:val="606411C2"/>
    <w:rsid w:val="606D10D3"/>
    <w:rsid w:val="606E1741"/>
    <w:rsid w:val="60754BA7"/>
    <w:rsid w:val="60781FA4"/>
    <w:rsid w:val="607B3B2F"/>
    <w:rsid w:val="607D5BA9"/>
    <w:rsid w:val="60813452"/>
    <w:rsid w:val="60821459"/>
    <w:rsid w:val="6082741D"/>
    <w:rsid w:val="60877007"/>
    <w:rsid w:val="60885401"/>
    <w:rsid w:val="608A7B99"/>
    <w:rsid w:val="60900F57"/>
    <w:rsid w:val="60933062"/>
    <w:rsid w:val="609C3A85"/>
    <w:rsid w:val="609F1B3D"/>
    <w:rsid w:val="60A26AE5"/>
    <w:rsid w:val="60A528E6"/>
    <w:rsid w:val="60AC6F66"/>
    <w:rsid w:val="60AF37B8"/>
    <w:rsid w:val="60B46C8D"/>
    <w:rsid w:val="60B54913"/>
    <w:rsid w:val="60B66C9C"/>
    <w:rsid w:val="60C01440"/>
    <w:rsid w:val="60C6194B"/>
    <w:rsid w:val="60C81186"/>
    <w:rsid w:val="60C91CF0"/>
    <w:rsid w:val="60D27F56"/>
    <w:rsid w:val="60DB555D"/>
    <w:rsid w:val="60ED5A65"/>
    <w:rsid w:val="60F024FB"/>
    <w:rsid w:val="60F11E8F"/>
    <w:rsid w:val="60F55686"/>
    <w:rsid w:val="60FE7C12"/>
    <w:rsid w:val="6101770A"/>
    <w:rsid w:val="6103138D"/>
    <w:rsid w:val="610402B3"/>
    <w:rsid w:val="61090A93"/>
    <w:rsid w:val="610D134F"/>
    <w:rsid w:val="610F2A19"/>
    <w:rsid w:val="611C3BB0"/>
    <w:rsid w:val="611C5205"/>
    <w:rsid w:val="61216385"/>
    <w:rsid w:val="61230E7D"/>
    <w:rsid w:val="61264AB9"/>
    <w:rsid w:val="612913B5"/>
    <w:rsid w:val="612C1A4C"/>
    <w:rsid w:val="612D23F0"/>
    <w:rsid w:val="613574FA"/>
    <w:rsid w:val="613E6838"/>
    <w:rsid w:val="61434884"/>
    <w:rsid w:val="61447492"/>
    <w:rsid w:val="61477EAF"/>
    <w:rsid w:val="614F28A2"/>
    <w:rsid w:val="614F5AD2"/>
    <w:rsid w:val="61505DFD"/>
    <w:rsid w:val="61514BBF"/>
    <w:rsid w:val="61521A1C"/>
    <w:rsid w:val="615422E3"/>
    <w:rsid w:val="615D5949"/>
    <w:rsid w:val="615E031A"/>
    <w:rsid w:val="61651A2A"/>
    <w:rsid w:val="616C05EB"/>
    <w:rsid w:val="6170172A"/>
    <w:rsid w:val="617B004E"/>
    <w:rsid w:val="617C40F9"/>
    <w:rsid w:val="61810EEF"/>
    <w:rsid w:val="619414DC"/>
    <w:rsid w:val="61942F75"/>
    <w:rsid w:val="61992B99"/>
    <w:rsid w:val="619D407E"/>
    <w:rsid w:val="61A214CE"/>
    <w:rsid w:val="61A55015"/>
    <w:rsid w:val="61AC5417"/>
    <w:rsid w:val="61B11D6C"/>
    <w:rsid w:val="61B22496"/>
    <w:rsid w:val="61B23797"/>
    <w:rsid w:val="61B91D79"/>
    <w:rsid w:val="61C23A03"/>
    <w:rsid w:val="61C54331"/>
    <w:rsid w:val="61C56327"/>
    <w:rsid w:val="61CA1A6F"/>
    <w:rsid w:val="61CA7AF9"/>
    <w:rsid w:val="61D1069E"/>
    <w:rsid w:val="61D4032A"/>
    <w:rsid w:val="61DC72FF"/>
    <w:rsid w:val="61DD0EB8"/>
    <w:rsid w:val="61E06C32"/>
    <w:rsid w:val="61E334E8"/>
    <w:rsid w:val="61E53D87"/>
    <w:rsid w:val="61E729DB"/>
    <w:rsid w:val="61E94486"/>
    <w:rsid w:val="61EB286D"/>
    <w:rsid w:val="61EB745F"/>
    <w:rsid w:val="61F52694"/>
    <w:rsid w:val="61F70FEE"/>
    <w:rsid w:val="61FC25EF"/>
    <w:rsid w:val="61FC52C8"/>
    <w:rsid w:val="620D7296"/>
    <w:rsid w:val="621406DF"/>
    <w:rsid w:val="62142B10"/>
    <w:rsid w:val="621C636E"/>
    <w:rsid w:val="622F71C2"/>
    <w:rsid w:val="623574A7"/>
    <w:rsid w:val="62366D06"/>
    <w:rsid w:val="62392BD3"/>
    <w:rsid w:val="623A0500"/>
    <w:rsid w:val="623B1DC9"/>
    <w:rsid w:val="623D6604"/>
    <w:rsid w:val="62445427"/>
    <w:rsid w:val="624B195E"/>
    <w:rsid w:val="624B3781"/>
    <w:rsid w:val="624C0F7A"/>
    <w:rsid w:val="62502A4D"/>
    <w:rsid w:val="62512720"/>
    <w:rsid w:val="62522E41"/>
    <w:rsid w:val="62554115"/>
    <w:rsid w:val="62565171"/>
    <w:rsid w:val="62567E0B"/>
    <w:rsid w:val="62577814"/>
    <w:rsid w:val="625924DB"/>
    <w:rsid w:val="625E6A64"/>
    <w:rsid w:val="62626C37"/>
    <w:rsid w:val="62640902"/>
    <w:rsid w:val="62656A1E"/>
    <w:rsid w:val="626A4EDF"/>
    <w:rsid w:val="626E0FCD"/>
    <w:rsid w:val="62704590"/>
    <w:rsid w:val="62717EBF"/>
    <w:rsid w:val="62790A00"/>
    <w:rsid w:val="627E6761"/>
    <w:rsid w:val="62801711"/>
    <w:rsid w:val="62834BFB"/>
    <w:rsid w:val="628352F8"/>
    <w:rsid w:val="62986D81"/>
    <w:rsid w:val="62993FA3"/>
    <w:rsid w:val="629E0341"/>
    <w:rsid w:val="62A57D3F"/>
    <w:rsid w:val="62A76118"/>
    <w:rsid w:val="62AA2347"/>
    <w:rsid w:val="62AA5E71"/>
    <w:rsid w:val="62B13A6B"/>
    <w:rsid w:val="62C34CB1"/>
    <w:rsid w:val="62C639E3"/>
    <w:rsid w:val="62C8118D"/>
    <w:rsid w:val="62C97CBF"/>
    <w:rsid w:val="62CD6E83"/>
    <w:rsid w:val="62D42AA6"/>
    <w:rsid w:val="62D637E7"/>
    <w:rsid w:val="62E3005B"/>
    <w:rsid w:val="62E523B8"/>
    <w:rsid w:val="62E72594"/>
    <w:rsid w:val="62F62B27"/>
    <w:rsid w:val="62F64519"/>
    <w:rsid w:val="62F830C3"/>
    <w:rsid w:val="62F90692"/>
    <w:rsid w:val="62FC61DF"/>
    <w:rsid w:val="62FC76AD"/>
    <w:rsid w:val="62FD7DD9"/>
    <w:rsid w:val="62FF57DC"/>
    <w:rsid w:val="630120A3"/>
    <w:rsid w:val="6301432A"/>
    <w:rsid w:val="630475C5"/>
    <w:rsid w:val="63090A11"/>
    <w:rsid w:val="6319469B"/>
    <w:rsid w:val="631E7383"/>
    <w:rsid w:val="631F7F16"/>
    <w:rsid w:val="63231BFE"/>
    <w:rsid w:val="632438ED"/>
    <w:rsid w:val="63244842"/>
    <w:rsid w:val="6325357C"/>
    <w:rsid w:val="632578D5"/>
    <w:rsid w:val="632D434F"/>
    <w:rsid w:val="6333121B"/>
    <w:rsid w:val="63331CDD"/>
    <w:rsid w:val="633A2151"/>
    <w:rsid w:val="633F7151"/>
    <w:rsid w:val="6349281B"/>
    <w:rsid w:val="634C2B8C"/>
    <w:rsid w:val="63553067"/>
    <w:rsid w:val="635C1167"/>
    <w:rsid w:val="635E2F40"/>
    <w:rsid w:val="6361616F"/>
    <w:rsid w:val="63707310"/>
    <w:rsid w:val="6373231B"/>
    <w:rsid w:val="63735DD4"/>
    <w:rsid w:val="63754BE8"/>
    <w:rsid w:val="637870E9"/>
    <w:rsid w:val="637C4D59"/>
    <w:rsid w:val="637D0FE6"/>
    <w:rsid w:val="637E4434"/>
    <w:rsid w:val="63801446"/>
    <w:rsid w:val="6385408F"/>
    <w:rsid w:val="63863BF2"/>
    <w:rsid w:val="638976D7"/>
    <w:rsid w:val="63906DC5"/>
    <w:rsid w:val="639170F5"/>
    <w:rsid w:val="63950739"/>
    <w:rsid w:val="63A16922"/>
    <w:rsid w:val="63A202DE"/>
    <w:rsid w:val="63A60E25"/>
    <w:rsid w:val="63AA4C8E"/>
    <w:rsid w:val="63AC0B47"/>
    <w:rsid w:val="63AF520C"/>
    <w:rsid w:val="63B70526"/>
    <w:rsid w:val="63B8788A"/>
    <w:rsid w:val="63B921F2"/>
    <w:rsid w:val="63B94DBF"/>
    <w:rsid w:val="63C13739"/>
    <w:rsid w:val="63C31D49"/>
    <w:rsid w:val="63C55500"/>
    <w:rsid w:val="63C64355"/>
    <w:rsid w:val="63CC750C"/>
    <w:rsid w:val="63D00613"/>
    <w:rsid w:val="63D23A43"/>
    <w:rsid w:val="63D45B0D"/>
    <w:rsid w:val="63D651B5"/>
    <w:rsid w:val="63D714E7"/>
    <w:rsid w:val="63D871E7"/>
    <w:rsid w:val="63DB39C3"/>
    <w:rsid w:val="63DB46F9"/>
    <w:rsid w:val="63DD4C50"/>
    <w:rsid w:val="63DD5785"/>
    <w:rsid w:val="63E05237"/>
    <w:rsid w:val="63E20888"/>
    <w:rsid w:val="63E70A52"/>
    <w:rsid w:val="63E76088"/>
    <w:rsid w:val="63F60F4F"/>
    <w:rsid w:val="63F677F3"/>
    <w:rsid w:val="63FB24E1"/>
    <w:rsid w:val="63FE6386"/>
    <w:rsid w:val="64004C2E"/>
    <w:rsid w:val="64071000"/>
    <w:rsid w:val="64090C1D"/>
    <w:rsid w:val="640A469B"/>
    <w:rsid w:val="640B0D12"/>
    <w:rsid w:val="640C25E9"/>
    <w:rsid w:val="640C3593"/>
    <w:rsid w:val="64101D1C"/>
    <w:rsid w:val="64150C0C"/>
    <w:rsid w:val="64245896"/>
    <w:rsid w:val="642621FB"/>
    <w:rsid w:val="64351F4F"/>
    <w:rsid w:val="6438704C"/>
    <w:rsid w:val="643E55FB"/>
    <w:rsid w:val="6444732F"/>
    <w:rsid w:val="6445507B"/>
    <w:rsid w:val="64471005"/>
    <w:rsid w:val="644845F9"/>
    <w:rsid w:val="644A5E4C"/>
    <w:rsid w:val="644D1579"/>
    <w:rsid w:val="644E3063"/>
    <w:rsid w:val="64521BDD"/>
    <w:rsid w:val="645D5C27"/>
    <w:rsid w:val="6461763D"/>
    <w:rsid w:val="64631BA3"/>
    <w:rsid w:val="646337B8"/>
    <w:rsid w:val="6463447C"/>
    <w:rsid w:val="64660111"/>
    <w:rsid w:val="6467035E"/>
    <w:rsid w:val="64675B58"/>
    <w:rsid w:val="64677485"/>
    <w:rsid w:val="646D489D"/>
    <w:rsid w:val="646E2ECF"/>
    <w:rsid w:val="646F41DB"/>
    <w:rsid w:val="647035EF"/>
    <w:rsid w:val="64727833"/>
    <w:rsid w:val="647C055F"/>
    <w:rsid w:val="647D0D5D"/>
    <w:rsid w:val="647F5A27"/>
    <w:rsid w:val="64812F7C"/>
    <w:rsid w:val="648B1B6D"/>
    <w:rsid w:val="649805A3"/>
    <w:rsid w:val="649E43C8"/>
    <w:rsid w:val="64A05BB9"/>
    <w:rsid w:val="64A20D10"/>
    <w:rsid w:val="64A21210"/>
    <w:rsid w:val="64AE4FDE"/>
    <w:rsid w:val="64AF107A"/>
    <w:rsid w:val="64B36E34"/>
    <w:rsid w:val="64BD3D37"/>
    <w:rsid w:val="64BF443C"/>
    <w:rsid w:val="64C01E65"/>
    <w:rsid w:val="64C1361A"/>
    <w:rsid w:val="64C662CA"/>
    <w:rsid w:val="64C805B7"/>
    <w:rsid w:val="64C80D4E"/>
    <w:rsid w:val="64C94036"/>
    <w:rsid w:val="64CA4CCF"/>
    <w:rsid w:val="64D15DD6"/>
    <w:rsid w:val="64D429DE"/>
    <w:rsid w:val="64D55645"/>
    <w:rsid w:val="64DC6D4D"/>
    <w:rsid w:val="64E0208B"/>
    <w:rsid w:val="64E4603D"/>
    <w:rsid w:val="64F42251"/>
    <w:rsid w:val="64F467BE"/>
    <w:rsid w:val="64FB1DA7"/>
    <w:rsid w:val="65021E17"/>
    <w:rsid w:val="65056D2C"/>
    <w:rsid w:val="650D6ECD"/>
    <w:rsid w:val="6515395E"/>
    <w:rsid w:val="65196FC9"/>
    <w:rsid w:val="651B07CC"/>
    <w:rsid w:val="6527056A"/>
    <w:rsid w:val="652A18A0"/>
    <w:rsid w:val="652C7617"/>
    <w:rsid w:val="65302CD2"/>
    <w:rsid w:val="65322ED5"/>
    <w:rsid w:val="65337861"/>
    <w:rsid w:val="6534412C"/>
    <w:rsid w:val="654040C4"/>
    <w:rsid w:val="654354FA"/>
    <w:rsid w:val="654D215F"/>
    <w:rsid w:val="65514B8C"/>
    <w:rsid w:val="65543B5E"/>
    <w:rsid w:val="6555212C"/>
    <w:rsid w:val="65564D6D"/>
    <w:rsid w:val="655E4553"/>
    <w:rsid w:val="65663D79"/>
    <w:rsid w:val="656F60CD"/>
    <w:rsid w:val="65701D49"/>
    <w:rsid w:val="65702E11"/>
    <w:rsid w:val="657D1503"/>
    <w:rsid w:val="6583189E"/>
    <w:rsid w:val="65870560"/>
    <w:rsid w:val="65873E63"/>
    <w:rsid w:val="658B793F"/>
    <w:rsid w:val="65911A01"/>
    <w:rsid w:val="659138EC"/>
    <w:rsid w:val="65925E1F"/>
    <w:rsid w:val="659346E5"/>
    <w:rsid w:val="65947A34"/>
    <w:rsid w:val="659C28A4"/>
    <w:rsid w:val="659E2AC8"/>
    <w:rsid w:val="65B32CF3"/>
    <w:rsid w:val="65B64B3A"/>
    <w:rsid w:val="65B84093"/>
    <w:rsid w:val="65BA32EE"/>
    <w:rsid w:val="65BB299C"/>
    <w:rsid w:val="65BD3D0E"/>
    <w:rsid w:val="65BD71E3"/>
    <w:rsid w:val="65C133E2"/>
    <w:rsid w:val="65C420C0"/>
    <w:rsid w:val="65C518A4"/>
    <w:rsid w:val="65C76199"/>
    <w:rsid w:val="65C82DCC"/>
    <w:rsid w:val="65C83DAA"/>
    <w:rsid w:val="65CC4284"/>
    <w:rsid w:val="65CE6CAF"/>
    <w:rsid w:val="65D20F7E"/>
    <w:rsid w:val="65D245D0"/>
    <w:rsid w:val="65D54ABC"/>
    <w:rsid w:val="65D65995"/>
    <w:rsid w:val="65D9007F"/>
    <w:rsid w:val="65DD262A"/>
    <w:rsid w:val="65E46B1E"/>
    <w:rsid w:val="65E75E1F"/>
    <w:rsid w:val="65EA1FC3"/>
    <w:rsid w:val="65EA2D77"/>
    <w:rsid w:val="65EE38E1"/>
    <w:rsid w:val="65F23438"/>
    <w:rsid w:val="65F3465A"/>
    <w:rsid w:val="65F65E3A"/>
    <w:rsid w:val="65FF44D7"/>
    <w:rsid w:val="66013A29"/>
    <w:rsid w:val="66030443"/>
    <w:rsid w:val="66043F9E"/>
    <w:rsid w:val="660C7F7E"/>
    <w:rsid w:val="661B2221"/>
    <w:rsid w:val="66243E96"/>
    <w:rsid w:val="662847F8"/>
    <w:rsid w:val="662C4235"/>
    <w:rsid w:val="662E4930"/>
    <w:rsid w:val="66334C5B"/>
    <w:rsid w:val="663E114F"/>
    <w:rsid w:val="66452559"/>
    <w:rsid w:val="664816CC"/>
    <w:rsid w:val="66495F17"/>
    <w:rsid w:val="664B05F2"/>
    <w:rsid w:val="664C55FA"/>
    <w:rsid w:val="66527553"/>
    <w:rsid w:val="66533D5F"/>
    <w:rsid w:val="665459B8"/>
    <w:rsid w:val="66547D57"/>
    <w:rsid w:val="665650A1"/>
    <w:rsid w:val="66593043"/>
    <w:rsid w:val="665B37A8"/>
    <w:rsid w:val="6660398D"/>
    <w:rsid w:val="66642935"/>
    <w:rsid w:val="666612F6"/>
    <w:rsid w:val="66680256"/>
    <w:rsid w:val="666A200E"/>
    <w:rsid w:val="666D1CC2"/>
    <w:rsid w:val="667047A8"/>
    <w:rsid w:val="6672231F"/>
    <w:rsid w:val="66723E72"/>
    <w:rsid w:val="6672799D"/>
    <w:rsid w:val="667D5C94"/>
    <w:rsid w:val="66800018"/>
    <w:rsid w:val="668E4DBB"/>
    <w:rsid w:val="6696747F"/>
    <w:rsid w:val="669C19AE"/>
    <w:rsid w:val="669F71E2"/>
    <w:rsid w:val="66A35D86"/>
    <w:rsid w:val="66A65CAA"/>
    <w:rsid w:val="66AB1704"/>
    <w:rsid w:val="66AF6871"/>
    <w:rsid w:val="66B1426C"/>
    <w:rsid w:val="66B14DDF"/>
    <w:rsid w:val="66B368F4"/>
    <w:rsid w:val="66B518F3"/>
    <w:rsid w:val="66B667CD"/>
    <w:rsid w:val="66BB222E"/>
    <w:rsid w:val="66BB2B6E"/>
    <w:rsid w:val="66BC1C7E"/>
    <w:rsid w:val="66C1050D"/>
    <w:rsid w:val="66C42D68"/>
    <w:rsid w:val="66C8559F"/>
    <w:rsid w:val="66CB1C7E"/>
    <w:rsid w:val="66CB37A2"/>
    <w:rsid w:val="66DD1B93"/>
    <w:rsid w:val="66DE7925"/>
    <w:rsid w:val="66E16A6E"/>
    <w:rsid w:val="66E72B6F"/>
    <w:rsid w:val="66EA5345"/>
    <w:rsid w:val="66F405FD"/>
    <w:rsid w:val="66F65AFE"/>
    <w:rsid w:val="66FA5CF8"/>
    <w:rsid w:val="66FE0DCC"/>
    <w:rsid w:val="670038B6"/>
    <w:rsid w:val="67060783"/>
    <w:rsid w:val="6707070F"/>
    <w:rsid w:val="671176C2"/>
    <w:rsid w:val="67161C2C"/>
    <w:rsid w:val="67177328"/>
    <w:rsid w:val="671C1A35"/>
    <w:rsid w:val="671E65F7"/>
    <w:rsid w:val="67227E58"/>
    <w:rsid w:val="6723231D"/>
    <w:rsid w:val="67260947"/>
    <w:rsid w:val="672A4FC3"/>
    <w:rsid w:val="672C6268"/>
    <w:rsid w:val="672E00ED"/>
    <w:rsid w:val="672F6BC9"/>
    <w:rsid w:val="6742378C"/>
    <w:rsid w:val="6743329A"/>
    <w:rsid w:val="67494464"/>
    <w:rsid w:val="674E5B90"/>
    <w:rsid w:val="67554335"/>
    <w:rsid w:val="67575916"/>
    <w:rsid w:val="675A25D0"/>
    <w:rsid w:val="675E02D6"/>
    <w:rsid w:val="675F316A"/>
    <w:rsid w:val="67622ED8"/>
    <w:rsid w:val="67673D1F"/>
    <w:rsid w:val="67682921"/>
    <w:rsid w:val="67696445"/>
    <w:rsid w:val="676A52B8"/>
    <w:rsid w:val="676F5BA8"/>
    <w:rsid w:val="677245E5"/>
    <w:rsid w:val="67741011"/>
    <w:rsid w:val="6781327A"/>
    <w:rsid w:val="67825C27"/>
    <w:rsid w:val="678A64B1"/>
    <w:rsid w:val="678D470A"/>
    <w:rsid w:val="678D5C28"/>
    <w:rsid w:val="67916086"/>
    <w:rsid w:val="67937573"/>
    <w:rsid w:val="679A7F7C"/>
    <w:rsid w:val="67A02CD5"/>
    <w:rsid w:val="67A3580C"/>
    <w:rsid w:val="67A63175"/>
    <w:rsid w:val="67A73F31"/>
    <w:rsid w:val="67AC5013"/>
    <w:rsid w:val="67B64B8F"/>
    <w:rsid w:val="67BB7A4C"/>
    <w:rsid w:val="67BE2845"/>
    <w:rsid w:val="67C10590"/>
    <w:rsid w:val="67C214A6"/>
    <w:rsid w:val="67C708B4"/>
    <w:rsid w:val="67C86DD0"/>
    <w:rsid w:val="67CF718E"/>
    <w:rsid w:val="67D016F0"/>
    <w:rsid w:val="67E03DAE"/>
    <w:rsid w:val="67E64CEE"/>
    <w:rsid w:val="67EB641D"/>
    <w:rsid w:val="67EF1F9E"/>
    <w:rsid w:val="67EF4A20"/>
    <w:rsid w:val="67F37614"/>
    <w:rsid w:val="67F71FBA"/>
    <w:rsid w:val="67F77470"/>
    <w:rsid w:val="67FB1036"/>
    <w:rsid w:val="67FE2358"/>
    <w:rsid w:val="6800633D"/>
    <w:rsid w:val="68015722"/>
    <w:rsid w:val="68035A84"/>
    <w:rsid w:val="68072229"/>
    <w:rsid w:val="68084564"/>
    <w:rsid w:val="68097BCA"/>
    <w:rsid w:val="680A079A"/>
    <w:rsid w:val="680C674D"/>
    <w:rsid w:val="68111D29"/>
    <w:rsid w:val="681123FB"/>
    <w:rsid w:val="68131173"/>
    <w:rsid w:val="68141689"/>
    <w:rsid w:val="68191ED6"/>
    <w:rsid w:val="681B59CD"/>
    <w:rsid w:val="68226819"/>
    <w:rsid w:val="68287252"/>
    <w:rsid w:val="68355775"/>
    <w:rsid w:val="683565F6"/>
    <w:rsid w:val="68357FBA"/>
    <w:rsid w:val="683B7F7B"/>
    <w:rsid w:val="683C7F27"/>
    <w:rsid w:val="683D6537"/>
    <w:rsid w:val="684008B1"/>
    <w:rsid w:val="684426B6"/>
    <w:rsid w:val="684671BA"/>
    <w:rsid w:val="684E04D5"/>
    <w:rsid w:val="68514C5F"/>
    <w:rsid w:val="68575B63"/>
    <w:rsid w:val="68613EA6"/>
    <w:rsid w:val="68656966"/>
    <w:rsid w:val="686B0474"/>
    <w:rsid w:val="686B2318"/>
    <w:rsid w:val="686F4EC3"/>
    <w:rsid w:val="68736BB5"/>
    <w:rsid w:val="68761D1B"/>
    <w:rsid w:val="68797643"/>
    <w:rsid w:val="687F6E60"/>
    <w:rsid w:val="68800F67"/>
    <w:rsid w:val="68810C60"/>
    <w:rsid w:val="6881457D"/>
    <w:rsid w:val="68842179"/>
    <w:rsid w:val="68855E27"/>
    <w:rsid w:val="688611F8"/>
    <w:rsid w:val="688945F4"/>
    <w:rsid w:val="688D5C84"/>
    <w:rsid w:val="688D68BD"/>
    <w:rsid w:val="68902DAA"/>
    <w:rsid w:val="68942C38"/>
    <w:rsid w:val="689673D3"/>
    <w:rsid w:val="689B0B3A"/>
    <w:rsid w:val="689D06D4"/>
    <w:rsid w:val="68AF6E34"/>
    <w:rsid w:val="68B307C0"/>
    <w:rsid w:val="68B30A48"/>
    <w:rsid w:val="68B36129"/>
    <w:rsid w:val="68B53D16"/>
    <w:rsid w:val="68C16123"/>
    <w:rsid w:val="68C21E31"/>
    <w:rsid w:val="68C822DA"/>
    <w:rsid w:val="68D3251A"/>
    <w:rsid w:val="68D723D7"/>
    <w:rsid w:val="68D850C5"/>
    <w:rsid w:val="68DB32A6"/>
    <w:rsid w:val="68DF05EA"/>
    <w:rsid w:val="68E01595"/>
    <w:rsid w:val="68E86120"/>
    <w:rsid w:val="68E962CF"/>
    <w:rsid w:val="68EA387C"/>
    <w:rsid w:val="68F4383D"/>
    <w:rsid w:val="68FD6E0D"/>
    <w:rsid w:val="68FF33A5"/>
    <w:rsid w:val="68FF78F7"/>
    <w:rsid w:val="69032C63"/>
    <w:rsid w:val="69050B4F"/>
    <w:rsid w:val="69051108"/>
    <w:rsid w:val="69063790"/>
    <w:rsid w:val="69172E85"/>
    <w:rsid w:val="69183FDA"/>
    <w:rsid w:val="691F0FFA"/>
    <w:rsid w:val="692527C4"/>
    <w:rsid w:val="692F0DEE"/>
    <w:rsid w:val="69326141"/>
    <w:rsid w:val="69364AE1"/>
    <w:rsid w:val="6937761A"/>
    <w:rsid w:val="693D311A"/>
    <w:rsid w:val="69404775"/>
    <w:rsid w:val="69417228"/>
    <w:rsid w:val="69451DFF"/>
    <w:rsid w:val="694536A3"/>
    <w:rsid w:val="694E1A3E"/>
    <w:rsid w:val="6951518A"/>
    <w:rsid w:val="696203D2"/>
    <w:rsid w:val="69634ADD"/>
    <w:rsid w:val="69637FEA"/>
    <w:rsid w:val="696831B1"/>
    <w:rsid w:val="69696029"/>
    <w:rsid w:val="69763083"/>
    <w:rsid w:val="69767832"/>
    <w:rsid w:val="697827BB"/>
    <w:rsid w:val="69783A3C"/>
    <w:rsid w:val="697C7C9E"/>
    <w:rsid w:val="697D7D9C"/>
    <w:rsid w:val="697F6F07"/>
    <w:rsid w:val="698336E2"/>
    <w:rsid w:val="698423FD"/>
    <w:rsid w:val="698925DB"/>
    <w:rsid w:val="698E7D1A"/>
    <w:rsid w:val="69901D33"/>
    <w:rsid w:val="699118A6"/>
    <w:rsid w:val="69950602"/>
    <w:rsid w:val="69956512"/>
    <w:rsid w:val="699731DE"/>
    <w:rsid w:val="699C7C1B"/>
    <w:rsid w:val="699F01D4"/>
    <w:rsid w:val="699F4FDC"/>
    <w:rsid w:val="69A02744"/>
    <w:rsid w:val="69AB3D71"/>
    <w:rsid w:val="69B41F59"/>
    <w:rsid w:val="69B4441B"/>
    <w:rsid w:val="69B74512"/>
    <w:rsid w:val="69BD4680"/>
    <w:rsid w:val="69BE615A"/>
    <w:rsid w:val="69C1208C"/>
    <w:rsid w:val="69C939D2"/>
    <w:rsid w:val="69CE31EB"/>
    <w:rsid w:val="69CF66AB"/>
    <w:rsid w:val="69D66E98"/>
    <w:rsid w:val="69DC17D6"/>
    <w:rsid w:val="69E137BB"/>
    <w:rsid w:val="69E234C0"/>
    <w:rsid w:val="69E43D25"/>
    <w:rsid w:val="69E701F6"/>
    <w:rsid w:val="69E90FF9"/>
    <w:rsid w:val="69EC1CCA"/>
    <w:rsid w:val="69F25BC3"/>
    <w:rsid w:val="69F350F3"/>
    <w:rsid w:val="69F81E00"/>
    <w:rsid w:val="6A0226AD"/>
    <w:rsid w:val="6A031C14"/>
    <w:rsid w:val="6A072FC8"/>
    <w:rsid w:val="6A090DB4"/>
    <w:rsid w:val="6A0C0D0A"/>
    <w:rsid w:val="6A0E4FF6"/>
    <w:rsid w:val="6A126895"/>
    <w:rsid w:val="6A146EAD"/>
    <w:rsid w:val="6A1D1582"/>
    <w:rsid w:val="6A1D4A75"/>
    <w:rsid w:val="6A1E2C05"/>
    <w:rsid w:val="6A205477"/>
    <w:rsid w:val="6A21508B"/>
    <w:rsid w:val="6A237175"/>
    <w:rsid w:val="6A2448A9"/>
    <w:rsid w:val="6A2A3C6B"/>
    <w:rsid w:val="6A325C7A"/>
    <w:rsid w:val="6A35569A"/>
    <w:rsid w:val="6A3A2D57"/>
    <w:rsid w:val="6A3A60EA"/>
    <w:rsid w:val="6A3C5CE2"/>
    <w:rsid w:val="6A5654AC"/>
    <w:rsid w:val="6A6037AA"/>
    <w:rsid w:val="6A651068"/>
    <w:rsid w:val="6A68244F"/>
    <w:rsid w:val="6A6979E6"/>
    <w:rsid w:val="6A6B3EAD"/>
    <w:rsid w:val="6A705B54"/>
    <w:rsid w:val="6A755910"/>
    <w:rsid w:val="6A773F94"/>
    <w:rsid w:val="6A7C5842"/>
    <w:rsid w:val="6A7C7BD3"/>
    <w:rsid w:val="6A80613F"/>
    <w:rsid w:val="6A815D6E"/>
    <w:rsid w:val="6A845B66"/>
    <w:rsid w:val="6A890BDD"/>
    <w:rsid w:val="6A891FD3"/>
    <w:rsid w:val="6A8C54C4"/>
    <w:rsid w:val="6A917F9F"/>
    <w:rsid w:val="6A9332D3"/>
    <w:rsid w:val="6A9D409E"/>
    <w:rsid w:val="6A9E2138"/>
    <w:rsid w:val="6A9F25E6"/>
    <w:rsid w:val="6AA007A6"/>
    <w:rsid w:val="6AA12437"/>
    <w:rsid w:val="6AA16989"/>
    <w:rsid w:val="6AA9268C"/>
    <w:rsid w:val="6AAD02A2"/>
    <w:rsid w:val="6AB74420"/>
    <w:rsid w:val="6ABA0919"/>
    <w:rsid w:val="6ACE0024"/>
    <w:rsid w:val="6AD24F0A"/>
    <w:rsid w:val="6AD37D02"/>
    <w:rsid w:val="6AD400AD"/>
    <w:rsid w:val="6AD64DFB"/>
    <w:rsid w:val="6AD67915"/>
    <w:rsid w:val="6AE168F9"/>
    <w:rsid w:val="6AE379B3"/>
    <w:rsid w:val="6AE65F47"/>
    <w:rsid w:val="6AEA10FE"/>
    <w:rsid w:val="6AEA6D5F"/>
    <w:rsid w:val="6AEB699E"/>
    <w:rsid w:val="6AEE35D3"/>
    <w:rsid w:val="6AF827F2"/>
    <w:rsid w:val="6AFA5A37"/>
    <w:rsid w:val="6AFD4017"/>
    <w:rsid w:val="6B00565F"/>
    <w:rsid w:val="6B024535"/>
    <w:rsid w:val="6B045A99"/>
    <w:rsid w:val="6B0665C5"/>
    <w:rsid w:val="6B1E49AC"/>
    <w:rsid w:val="6B201A4C"/>
    <w:rsid w:val="6B205CB6"/>
    <w:rsid w:val="6B267225"/>
    <w:rsid w:val="6B276DFD"/>
    <w:rsid w:val="6B2B5601"/>
    <w:rsid w:val="6B2B5D00"/>
    <w:rsid w:val="6B2E18BA"/>
    <w:rsid w:val="6B2E28A0"/>
    <w:rsid w:val="6B2E427B"/>
    <w:rsid w:val="6B2E68C3"/>
    <w:rsid w:val="6B334C4F"/>
    <w:rsid w:val="6B354714"/>
    <w:rsid w:val="6B3879A0"/>
    <w:rsid w:val="6B395BD7"/>
    <w:rsid w:val="6B3F5705"/>
    <w:rsid w:val="6B404B6C"/>
    <w:rsid w:val="6B463A71"/>
    <w:rsid w:val="6B4652C8"/>
    <w:rsid w:val="6B477E06"/>
    <w:rsid w:val="6B4A70CC"/>
    <w:rsid w:val="6B537339"/>
    <w:rsid w:val="6B5F46AC"/>
    <w:rsid w:val="6B63240C"/>
    <w:rsid w:val="6B653C8C"/>
    <w:rsid w:val="6B6D1F4C"/>
    <w:rsid w:val="6B704FDD"/>
    <w:rsid w:val="6B7379A3"/>
    <w:rsid w:val="6B770EA0"/>
    <w:rsid w:val="6B774CDA"/>
    <w:rsid w:val="6B784950"/>
    <w:rsid w:val="6B79104C"/>
    <w:rsid w:val="6B7A41B8"/>
    <w:rsid w:val="6B7B0B83"/>
    <w:rsid w:val="6B891648"/>
    <w:rsid w:val="6B8E1E81"/>
    <w:rsid w:val="6B90476F"/>
    <w:rsid w:val="6B913387"/>
    <w:rsid w:val="6B97577F"/>
    <w:rsid w:val="6B9A33BA"/>
    <w:rsid w:val="6B9F58B0"/>
    <w:rsid w:val="6BA14256"/>
    <w:rsid w:val="6BA325B5"/>
    <w:rsid w:val="6BA81B81"/>
    <w:rsid w:val="6BA86CCD"/>
    <w:rsid w:val="6BAC5447"/>
    <w:rsid w:val="6BB24452"/>
    <w:rsid w:val="6BB33F51"/>
    <w:rsid w:val="6BB37939"/>
    <w:rsid w:val="6BB50FE3"/>
    <w:rsid w:val="6BB80707"/>
    <w:rsid w:val="6BBB7CC7"/>
    <w:rsid w:val="6BBC036F"/>
    <w:rsid w:val="6BBC3EFE"/>
    <w:rsid w:val="6BBC5749"/>
    <w:rsid w:val="6BC15EF5"/>
    <w:rsid w:val="6BC803B6"/>
    <w:rsid w:val="6BCA2469"/>
    <w:rsid w:val="6BD24577"/>
    <w:rsid w:val="6BD301F0"/>
    <w:rsid w:val="6BD453BE"/>
    <w:rsid w:val="6BD866A3"/>
    <w:rsid w:val="6BE018C1"/>
    <w:rsid w:val="6BE34E65"/>
    <w:rsid w:val="6BEA185D"/>
    <w:rsid w:val="6BEA6A0E"/>
    <w:rsid w:val="6BF44093"/>
    <w:rsid w:val="6C011FC3"/>
    <w:rsid w:val="6C050B77"/>
    <w:rsid w:val="6C071680"/>
    <w:rsid w:val="6C076121"/>
    <w:rsid w:val="6C0B6AC0"/>
    <w:rsid w:val="6C0E0D04"/>
    <w:rsid w:val="6C0F7E32"/>
    <w:rsid w:val="6C104748"/>
    <w:rsid w:val="6C1478DF"/>
    <w:rsid w:val="6C190FA6"/>
    <w:rsid w:val="6C1F1C46"/>
    <w:rsid w:val="6C216F87"/>
    <w:rsid w:val="6C2351DB"/>
    <w:rsid w:val="6C287D91"/>
    <w:rsid w:val="6C2F1A22"/>
    <w:rsid w:val="6C31323C"/>
    <w:rsid w:val="6C394332"/>
    <w:rsid w:val="6C39744D"/>
    <w:rsid w:val="6C3E181B"/>
    <w:rsid w:val="6C3E449D"/>
    <w:rsid w:val="6C410392"/>
    <w:rsid w:val="6C4C5096"/>
    <w:rsid w:val="6C4E2627"/>
    <w:rsid w:val="6C512ACE"/>
    <w:rsid w:val="6C53341F"/>
    <w:rsid w:val="6C547609"/>
    <w:rsid w:val="6C5565BA"/>
    <w:rsid w:val="6C566489"/>
    <w:rsid w:val="6C590866"/>
    <w:rsid w:val="6C5F0DBF"/>
    <w:rsid w:val="6C5F5457"/>
    <w:rsid w:val="6C65410D"/>
    <w:rsid w:val="6C6F240C"/>
    <w:rsid w:val="6C6F30E7"/>
    <w:rsid w:val="6C7051C8"/>
    <w:rsid w:val="6C71312A"/>
    <w:rsid w:val="6C713D04"/>
    <w:rsid w:val="6C766B78"/>
    <w:rsid w:val="6C791A24"/>
    <w:rsid w:val="6C7B7D88"/>
    <w:rsid w:val="6C8330DC"/>
    <w:rsid w:val="6C8513CC"/>
    <w:rsid w:val="6C893875"/>
    <w:rsid w:val="6C9101B8"/>
    <w:rsid w:val="6C961180"/>
    <w:rsid w:val="6C9645B5"/>
    <w:rsid w:val="6C9C3E3E"/>
    <w:rsid w:val="6C9F1921"/>
    <w:rsid w:val="6CA36B1D"/>
    <w:rsid w:val="6CA623DF"/>
    <w:rsid w:val="6CB03DE8"/>
    <w:rsid w:val="6CB516EF"/>
    <w:rsid w:val="6CB57306"/>
    <w:rsid w:val="6CB63172"/>
    <w:rsid w:val="6CBA24AB"/>
    <w:rsid w:val="6CBB0F33"/>
    <w:rsid w:val="6CBB4AF8"/>
    <w:rsid w:val="6CBC204F"/>
    <w:rsid w:val="6CBC7DBF"/>
    <w:rsid w:val="6CC158BA"/>
    <w:rsid w:val="6CC50BC1"/>
    <w:rsid w:val="6CC5370A"/>
    <w:rsid w:val="6CC83C4F"/>
    <w:rsid w:val="6CC908C6"/>
    <w:rsid w:val="6CCC2D47"/>
    <w:rsid w:val="6CCC334C"/>
    <w:rsid w:val="6CD207CE"/>
    <w:rsid w:val="6CE15A8B"/>
    <w:rsid w:val="6CE72B74"/>
    <w:rsid w:val="6CEA4D83"/>
    <w:rsid w:val="6CEF033A"/>
    <w:rsid w:val="6CF90652"/>
    <w:rsid w:val="6CFA0ACF"/>
    <w:rsid w:val="6CFA2B58"/>
    <w:rsid w:val="6CFE351E"/>
    <w:rsid w:val="6D01479E"/>
    <w:rsid w:val="6D0266A8"/>
    <w:rsid w:val="6D032B04"/>
    <w:rsid w:val="6D0969D4"/>
    <w:rsid w:val="6D10508B"/>
    <w:rsid w:val="6D1A27D3"/>
    <w:rsid w:val="6D205547"/>
    <w:rsid w:val="6D2B0745"/>
    <w:rsid w:val="6D2D308F"/>
    <w:rsid w:val="6D356582"/>
    <w:rsid w:val="6D356A5E"/>
    <w:rsid w:val="6D383897"/>
    <w:rsid w:val="6D445EB4"/>
    <w:rsid w:val="6D4645BB"/>
    <w:rsid w:val="6D493976"/>
    <w:rsid w:val="6D4A6ACF"/>
    <w:rsid w:val="6D4F574E"/>
    <w:rsid w:val="6D555633"/>
    <w:rsid w:val="6D556891"/>
    <w:rsid w:val="6D5D70AD"/>
    <w:rsid w:val="6D6962EC"/>
    <w:rsid w:val="6D827EC9"/>
    <w:rsid w:val="6D867FCA"/>
    <w:rsid w:val="6D894461"/>
    <w:rsid w:val="6D895E7D"/>
    <w:rsid w:val="6D8A5858"/>
    <w:rsid w:val="6D8E6978"/>
    <w:rsid w:val="6D921A71"/>
    <w:rsid w:val="6D945573"/>
    <w:rsid w:val="6D983849"/>
    <w:rsid w:val="6DA4005A"/>
    <w:rsid w:val="6DA711DA"/>
    <w:rsid w:val="6DAE7415"/>
    <w:rsid w:val="6DB41BD6"/>
    <w:rsid w:val="6DB61E71"/>
    <w:rsid w:val="6DB7461F"/>
    <w:rsid w:val="6DBB3078"/>
    <w:rsid w:val="6DBC0443"/>
    <w:rsid w:val="6DCB746B"/>
    <w:rsid w:val="6DCC5D00"/>
    <w:rsid w:val="6DCD0943"/>
    <w:rsid w:val="6DCD19A1"/>
    <w:rsid w:val="6DCD6D5B"/>
    <w:rsid w:val="6DD24101"/>
    <w:rsid w:val="6DD33D4A"/>
    <w:rsid w:val="6DD51F4E"/>
    <w:rsid w:val="6DDC1CBA"/>
    <w:rsid w:val="6DDC72E8"/>
    <w:rsid w:val="6DDD214F"/>
    <w:rsid w:val="6DE156B3"/>
    <w:rsid w:val="6DE90E17"/>
    <w:rsid w:val="6DE95659"/>
    <w:rsid w:val="6DED24B1"/>
    <w:rsid w:val="6DEE0225"/>
    <w:rsid w:val="6DF2445F"/>
    <w:rsid w:val="6DF44312"/>
    <w:rsid w:val="6DF477EB"/>
    <w:rsid w:val="6DFA213A"/>
    <w:rsid w:val="6DFC186D"/>
    <w:rsid w:val="6DFC24DE"/>
    <w:rsid w:val="6DFD1B9D"/>
    <w:rsid w:val="6DFF1351"/>
    <w:rsid w:val="6E063703"/>
    <w:rsid w:val="6E084B44"/>
    <w:rsid w:val="6E0922DD"/>
    <w:rsid w:val="6E0B6735"/>
    <w:rsid w:val="6E0F372C"/>
    <w:rsid w:val="6E0F757E"/>
    <w:rsid w:val="6E1E092E"/>
    <w:rsid w:val="6E1E3C03"/>
    <w:rsid w:val="6E1E3F09"/>
    <w:rsid w:val="6E1F6A00"/>
    <w:rsid w:val="6E220FCD"/>
    <w:rsid w:val="6E224521"/>
    <w:rsid w:val="6E2A7381"/>
    <w:rsid w:val="6E2F14EB"/>
    <w:rsid w:val="6E3211A5"/>
    <w:rsid w:val="6E3276FD"/>
    <w:rsid w:val="6E3529E1"/>
    <w:rsid w:val="6E36220F"/>
    <w:rsid w:val="6E383062"/>
    <w:rsid w:val="6E3D7EBE"/>
    <w:rsid w:val="6E3E3BD1"/>
    <w:rsid w:val="6E3E60B5"/>
    <w:rsid w:val="6E403167"/>
    <w:rsid w:val="6E406749"/>
    <w:rsid w:val="6E425FBF"/>
    <w:rsid w:val="6E4C29AD"/>
    <w:rsid w:val="6E4F316B"/>
    <w:rsid w:val="6E532CEC"/>
    <w:rsid w:val="6E645BAE"/>
    <w:rsid w:val="6E683E73"/>
    <w:rsid w:val="6E68583C"/>
    <w:rsid w:val="6E6A097D"/>
    <w:rsid w:val="6E75316B"/>
    <w:rsid w:val="6E754B4A"/>
    <w:rsid w:val="6E7A3099"/>
    <w:rsid w:val="6E8D5EA6"/>
    <w:rsid w:val="6E90611E"/>
    <w:rsid w:val="6E91017A"/>
    <w:rsid w:val="6E92185E"/>
    <w:rsid w:val="6E963271"/>
    <w:rsid w:val="6E965EBB"/>
    <w:rsid w:val="6E9A0F09"/>
    <w:rsid w:val="6E9B4E80"/>
    <w:rsid w:val="6EA16C29"/>
    <w:rsid w:val="6EA45D20"/>
    <w:rsid w:val="6EA66AD1"/>
    <w:rsid w:val="6EA86B24"/>
    <w:rsid w:val="6EAB3A5E"/>
    <w:rsid w:val="6EAB5142"/>
    <w:rsid w:val="6EB34874"/>
    <w:rsid w:val="6EB72428"/>
    <w:rsid w:val="6EB755F6"/>
    <w:rsid w:val="6EC07426"/>
    <w:rsid w:val="6EC07FBC"/>
    <w:rsid w:val="6EC269FC"/>
    <w:rsid w:val="6EC354B4"/>
    <w:rsid w:val="6EC83A2C"/>
    <w:rsid w:val="6ECA156E"/>
    <w:rsid w:val="6ECF6A39"/>
    <w:rsid w:val="6EDA6265"/>
    <w:rsid w:val="6EDB1D79"/>
    <w:rsid w:val="6EE90954"/>
    <w:rsid w:val="6EE96FDA"/>
    <w:rsid w:val="6EEA4A2F"/>
    <w:rsid w:val="6EEB0FCD"/>
    <w:rsid w:val="6EF01851"/>
    <w:rsid w:val="6EF251CB"/>
    <w:rsid w:val="6EF7091E"/>
    <w:rsid w:val="6EF959BA"/>
    <w:rsid w:val="6EF965FF"/>
    <w:rsid w:val="6EFB113A"/>
    <w:rsid w:val="6EFD450C"/>
    <w:rsid w:val="6EFF4975"/>
    <w:rsid w:val="6F033148"/>
    <w:rsid w:val="6F0734F3"/>
    <w:rsid w:val="6F076F9D"/>
    <w:rsid w:val="6F1227DB"/>
    <w:rsid w:val="6F12654F"/>
    <w:rsid w:val="6F1577EC"/>
    <w:rsid w:val="6F16013A"/>
    <w:rsid w:val="6F166B5C"/>
    <w:rsid w:val="6F180A70"/>
    <w:rsid w:val="6F182498"/>
    <w:rsid w:val="6F1A3AB2"/>
    <w:rsid w:val="6F1C37FF"/>
    <w:rsid w:val="6F203B79"/>
    <w:rsid w:val="6F216B09"/>
    <w:rsid w:val="6F22582A"/>
    <w:rsid w:val="6F241F48"/>
    <w:rsid w:val="6F2A5123"/>
    <w:rsid w:val="6F2B2B13"/>
    <w:rsid w:val="6F2B2E3C"/>
    <w:rsid w:val="6F2B660D"/>
    <w:rsid w:val="6F331858"/>
    <w:rsid w:val="6F362975"/>
    <w:rsid w:val="6F3E44C9"/>
    <w:rsid w:val="6F3E6830"/>
    <w:rsid w:val="6F435478"/>
    <w:rsid w:val="6F4B38B2"/>
    <w:rsid w:val="6F506900"/>
    <w:rsid w:val="6F516D57"/>
    <w:rsid w:val="6F554624"/>
    <w:rsid w:val="6F5A2A41"/>
    <w:rsid w:val="6F6003AC"/>
    <w:rsid w:val="6F62024B"/>
    <w:rsid w:val="6F644CA6"/>
    <w:rsid w:val="6F6647A7"/>
    <w:rsid w:val="6F703212"/>
    <w:rsid w:val="6F7228F4"/>
    <w:rsid w:val="6F746988"/>
    <w:rsid w:val="6F76610C"/>
    <w:rsid w:val="6F7A0C32"/>
    <w:rsid w:val="6F7C4B49"/>
    <w:rsid w:val="6F812B17"/>
    <w:rsid w:val="6F82595A"/>
    <w:rsid w:val="6F843407"/>
    <w:rsid w:val="6F896D74"/>
    <w:rsid w:val="6F8A728F"/>
    <w:rsid w:val="6F93122F"/>
    <w:rsid w:val="6F9378ED"/>
    <w:rsid w:val="6F967F39"/>
    <w:rsid w:val="6F9966CF"/>
    <w:rsid w:val="6FA238AC"/>
    <w:rsid w:val="6FAD0F1E"/>
    <w:rsid w:val="6FB101C6"/>
    <w:rsid w:val="6FB2164B"/>
    <w:rsid w:val="6FB631D3"/>
    <w:rsid w:val="6FB775A0"/>
    <w:rsid w:val="6FBC3888"/>
    <w:rsid w:val="6FC278BF"/>
    <w:rsid w:val="6FC57F78"/>
    <w:rsid w:val="6FC773E1"/>
    <w:rsid w:val="6FD17A33"/>
    <w:rsid w:val="6FD26DC2"/>
    <w:rsid w:val="6FD514FC"/>
    <w:rsid w:val="6FDB47C6"/>
    <w:rsid w:val="6FDC7EDB"/>
    <w:rsid w:val="6FDE4476"/>
    <w:rsid w:val="6FDE5E71"/>
    <w:rsid w:val="6FE508D7"/>
    <w:rsid w:val="6FE87AF6"/>
    <w:rsid w:val="6FE940E0"/>
    <w:rsid w:val="6FEB1027"/>
    <w:rsid w:val="6FEB7D89"/>
    <w:rsid w:val="6FED5AD1"/>
    <w:rsid w:val="6FEE615B"/>
    <w:rsid w:val="6FEF1912"/>
    <w:rsid w:val="700358BD"/>
    <w:rsid w:val="70062E9D"/>
    <w:rsid w:val="700841F3"/>
    <w:rsid w:val="70196815"/>
    <w:rsid w:val="701F3A50"/>
    <w:rsid w:val="702D7EF4"/>
    <w:rsid w:val="702F1DC7"/>
    <w:rsid w:val="70321FC1"/>
    <w:rsid w:val="703619F7"/>
    <w:rsid w:val="703A6B0A"/>
    <w:rsid w:val="703C7E39"/>
    <w:rsid w:val="704D64EA"/>
    <w:rsid w:val="70527690"/>
    <w:rsid w:val="705A038B"/>
    <w:rsid w:val="705A487B"/>
    <w:rsid w:val="705A6318"/>
    <w:rsid w:val="70621615"/>
    <w:rsid w:val="70671C5F"/>
    <w:rsid w:val="70672115"/>
    <w:rsid w:val="706731AA"/>
    <w:rsid w:val="70681E78"/>
    <w:rsid w:val="706A68DB"/>
    <w:rsid w:val="70702033"/>
    <w:rsid w:val="7070476B"/>
    <w:rsid w:val="70706DB6"/>
    <w:rsid w:val="707D36E7"/>
    <w:rsid w:val="707E7CF2"/>
    <w:rsid w:val="707F1213"/>
    <w:rsid w:val="709230F6"/>
    <w:rsid w:val="709277AA"/>
    <w:rsid w:val="709818E0"/>
    <w:rsid w:val="709F3C2C"/>
    <w:rsid w:val="70A02F83"/>
    <w:rsid w:val="70A0450A"/>
    <w:rsid w:val="70A14589"/>
    <w:rsid w:val="70A563D5"/>
    <w:rsid w:val="70AC3F1F"/>
    <w:rsid w:val="70AC7D88"/>
    <w:rsid w:val="70B03204"/>
    <w:rsid w:val="70B21A10"/>
    <w:rsid w:val="70B45A39"/>
    <w:rsid w:val="70BA58A6"/>
    <w:rsid w:val="70C41350"/>
    <w:rsid w:val="70C72B3C"/>
    <w:rsid w:val="70C80D4F"/>
    <w:rsid w:val="70CD1060"/>
    <w:rsid w:val="70CE1DC9"/>
    <w:rsid w:val="70D1212D"/>
    <w:rsid w:val="70D366E9"/>
    <w:rsid w:val="70DB4517"/>
    <w:rsid w:val="70E5513A"/>
    <w:rsid w:val="70E567CA"/>
    <w:rsid w:val="70E72679"/>
    <w:rsid w:val="70E77E6C"/>
    <w:rsid w:val="70E9396C"/>
    <w:rsid w:val="70E96BA8"/>
    <w:rsid w:val="70ED4477"/>
    <w:rsid w:val="70F9332B"/>
    <w:rsid w:val="70FC0C9B"/>
    <w:rsid w:val="71007C01"/>
    <w:rsid w:val="710418A7"/>
    <w:rsid w:val="710D1192"/>
    <w:rsid w:val="71141D14"/>
    <w:rsid w:val="711B2300"/>
    <w:rsid w:val="7122600D"/>
    <w:rsid w:val="71234EE9"/>
    <w:rsid w:val="71265BBF"/>
    <w:rsid w:val="71267361"/>
    <w:rsid w:val="712B205E"/>
    <w:rsid w:val="712F170F"/>
    <w:rsid w:val="71314082"/>
    <w:rsid w:val="713310A4"/>
    <w:rsid w:val="71364252"/>
    <w:rsid w:val="713A5E60"/>
    <w:rsid w:val="713B5263"/>
    <w:rsid w:val="713B7B5B"/>
    <w:rsid w:val="713F6E1B"/>
    <w:rsid w:val="71411875"/>
    <w:rsid w:val="71427BA1"/>
    <w:rsid w:val="71543C73"/>
    <w:rsid w:val="71544DFE"/>
    <w:rsid w:val="71562857"/>
    <w:rsid w:val="715E483E"/>
    <w:rsid w:val="715F46A9"/>
    <w:rsid w:val="71641580"/>
    <w:rsid w:val="71661FB3"/>
    <w:rsid w:val="716E5FB4"/>
    <w:rsid w:val="71723381"/>
    <w:rsid w:val="71723D40"/>
    <w:rsid w:val="71782102"/>
    <w:rsid w:val="71796467"/>
    <w:rsid w:val="717B16C5"/>
    <w:rsid w:val="71824686"/>
    <w:rsid w:val="718A4083"/>
    <w:rsid w:val="7196228F"/>
    <w:rsid w:val="719809B1"/>
    <w:rsid w:val="71980D45"/>
    <w:rsid w:val="719868E5"/>
    <w:rsid w:val="719D680F"/>
    <w:rsid w:val="71A350D4"/>
    <w:rsid w:val="71AC1837"/>
    <w:rsid w:val="71B52FCD"/>
    <w:rsid w:val="71B82FC9"/>
    <w:rsid w:val="71BE1D33"/>
    <w:rsid w:val="71BF75F1"/>
    <w:rsid w:val="71C149DB"/>
    <w:rsid w:val="71C304D5"/>
    <w:rsid w:val="71C92AC9"/>
    <w:rsid w:val="71C93A27"/>
    <w:rsid w:val="71CB2294"/>
    <w:rsid w:val="71CB24D1"/>
    <w:rsid w:val="71CE7702"/>
    <w:rsid w:val="71CF5436"/>
    <w:rsid w:val="71D62E27"/>
    <w:rsid w:val="71D723F4"/>
    <w:rsid w:val="71E41AEF"/>
    <w:rsid w:val="71E626F2"/>
    <w:rsid w:val="71E705AA"/>
    <w:rsid w:val="71E97746"/>
    <w:rsid w:val="71EC0DD8"/>
    <w:rsid w:val="71F26A23"/>
    <w:rsid w:val="71F860E7"/>
    <w:rsid w:val="72022959"/>
    <w:rsid w:val="721058D1"/>
    <w:rsid w:val="72123A8F"/>
    <w:rsid w:val="72172B44"/>
    <w:rsid w:val="721A3FBC"/>
    <w:rsid w:val="722227D8"/>
    <w:rsid w:val="722D36C8"/>
    <w:rsid w:val="72311EE9"/>
    <w:rsid w:val="72347292"/>
    <w:rsid w:val="72353926"/>
    <w:rsid w:val="723B7E45"/>
    <w:rsid w:val="723C09FA"/>
    <w:rsid w:val="724608A1"/>
    <w:rsid w:val="7247168B"/>
    <w:rsid w:val="72475024"/>
    <w:rsid w:val="724D1252"/>
    <w:rsid w:val="724D78F1"/>
    <w:rsid w:val="724F4069"/>
    <w:rsid w:val="7251271B"/>
    <w:rsid w:val="725A1480"/>
    <w:rsid w:val="725F4349"/>
    <w:rsid w:val="72600836"/>
    <w:rsid w:val="726351D9"/>
    <w:rsid w:val="7269115A"/>
    <w:rsid w:val="726A535D"/>
    <w:rsid w:val="726A6B4C"/>
    <w:rsid w:val="727A7E80"/>
    <w:rsid w:val="727F7DDF"/>
    <w:rsid w:val="72856920"/>
    <w:rsid w:val="728C4D94"/>
    <w:rsid w:val="728F25AC"/>
    <w:rsid w:val="7291007C"/>
    <w:rsid w:val="72940684"/>
    <w:rsid w:val="72A736AA"/>
    <w:rsid w:val="72AC440A"/>
    <w:rsid w:val="72AD7F1A"/>
    <w:rsid w:val="72B26C63"/>
    <w:rsid w:val="72B647A2"/>
    <w:rsid w:val="72B95A92"/>
    <w:rsid w:val="72BA5406"/>
    <w:rsid w:val="72C1765F"/>
    <w:rsid w:val="72C26C84"/>
    <w:rsid w:val="72CB50E3"/>
    <w:rsid w:val="72D05D0E"/>
    <w:rsid w:val="72D561B5"/>
    <w:rsid w:val="72D60C00"/>
    <w:rsid w:val="72D9038E"/>
    <w:rsid w:val="72DF4C7C"/>
    <w:rsid w:val="72E242C9"/>
    <w:rsid w:val="72E41673"/>
    <w:rsid w:val="72E471C4"/>
    <w:rsid w:val="72E84809"/>
    <w:rsid w:val="72EC7EE7"/>
    <w:rsid w:val="72F5384B"/>
    <w:rsid w:val="72F96FF5"/>
    <w:rsid w:val="72FD03D5"/>
    <w:rsid w:val="73025D38"/>
    <w:rsid w:val="73045512"/>
    <w:rsid w:val="73060DB7"/>
    <w:rsid w:val="730842C8"/>
    <w:rsid w:val="730853D6"/>
    <w:rsid w:val="73086C4E"/>
    <w:rsid w:val="730967FD"/>
    <w:rsid w:val="730A474D"/>
    <w:rsid w:val="730F4F31"/>
    <w:rsid w:val="732328A5"/>
    <w:rsid w:val="73235488"/>
    <w:rsid w:val="73254BAC"/>
    <w:rsid w:val="732D677B"/>
    <w:rsid w:val="732F7775"/>
    <w:rsid w:val="73322CC1"/>
    <w:rsid w:val="73327BD7"/>
    <w:rsid w:val="733A031E"/>
    <w:rsid w:val="73400FCF"/>
    <w:rsid w:val="734415A2"/>
    <w:rsid w:val="734C566C"/>
    <w:rsid w:val="734F7B46"/>
    <w:rsid w:val="735039EA"/>
    <w:rsid w:val="73511A35"/>
    <w:rsid w:val="73575147"/>
    <w:rsid w:val="735A31CE"/>
    <w:rsid w:val="735C44BA"/>
    <w:rsid w:val="735E77EC"/>
    <w:rsid w:val="73601919"/>
    <w:rsid w:val="73601B78"/>
    <w:rsid w:val="73610638"/>
    <w:rsid w:val="736155BA"/>
    <w:rsid w:val="73625D74"/>
    <w:rsid w:val="73635296"/>
    <w:rsid w:val="73746E6D"/>
    <w:rsid w:val="73764FBC"/>
    <w:rsid w:val="737855F4"/>
    <w:rsid w:val="73786BB0"/>
    <w:rsid w:val="73794C2D"/>
    <w:rsid w:val="737B73C3"/>
    <w:rsid w:val="737C78A6"/>
    <w:rsid w:val="73806012"/>
    <w:rsid w:val="738729C0"/>
    <w:rsid w:val="73877CFA"/>
    <w:rsid w:val="73886644"/>
    <w:rsid w:val="738A5104"/>
    <w:rsid w:val="738C51D4"/>
    <w:rsid w:val="738D4FA3"/>
    <w:rsid w:val="73902949"/>
    <w:rsid w:val="73930D98"/>
    <w:rsid w:val="73930E0B"/>
    <w:rsid w:val="739D31E7"/>
    <w:rsid w:val="739F5A16"/>
    <w:rsid w:val="73A0109C"/>
    <w:rsid w:val="73A96007"/>
    <w:rsid w:val="73AB1793"/>
    <w:rsid w:val="73AF1ECA"/>
    <w:rsid w:val="73B723EF"/>
    <w:rsid w:val="73BB6B22"/>
    <w:rsid w:val="73BD75CC"/>
    <w:rsid w:val="73C17B8C"/>
    <w:rsid w:val="73C54695"/>
    <w:rsid w:val="73C620DD"/>
    <w:rsid w:val="73C66AA8"/>
    <w:rsid w:val="73CF5BA1"/>
    <w:rsid w:val="73D43832"/>
    <w:rsid w:val="73D71C91"/>
    <w:rsid w:val="73DB5734"/>
    <w:rsid w:val="73DC7ADD"/>
    <w:rsid w:val="73DE4483"/>
    <w:rsid w:val="73EC7DAC"/>
    <w:rsid w:val="73F30133"/>
    <w:rsid w:val="73F37294"/>
    <w:rsid w:val="73F47EE7"/>
    <w:rsid w:val="73F60C7A"/>
    <w:rsid w:val="73F8764C"/>
    <w:rsid w:val="73F908A3"/>
    <w:rsid w:val="73FF16E9"/>
    <w:rsid w:val="74024EC1"/>
    <w:rsid w:val="74060CB7"/>
    <w:rsid w:val="7409239F"/>
    <w:rsid w:val="740C264E"/>
    <w:rsid w:val="740D0C12"/>
    <w:rsid w:val="740D2761"/>
    <w:rsid w:val="74116F13"/>
    <w:rsid w:val="74143D77"/>
    <w:rsid w:val="741A3BDD"/>
    <w:rsid w:val="741C3A19"/>
    <w:rsid w:val="741C434A"/>
    <w:rsid w:val="74201897"/>
    <w:rsid w:val="742037A0"/>
    <w:rsid w:val="74215842"/>
    <w:rsid w:val="74265BC7"/>
    <w:rsid w:val="742A654A"/>
    <w:rsid w:val="742E3B88"/>
    <w:rsid w:val="74301113"/>
    <w:rsid w:val="74307786"/>
    <w:rsid w:val="74321644"/>
    <w:rsid w:val="743836CB"/>
    <w:rsid w:val="74470171"/>
    <w:rsid w:val="74491F7B"/>
    <w:rsid w:val="74553BFD"/>
    <w:rsid w:val="74555642"/>
    <w:rsid w:val="745622A6"/>
    <w:rsid w:val="745638BF"/>
    <w:rsid w:val="745A611C"/>
    <w:rsid w:val="745C6BEB"/>
    <w:rsid w:val="745E5061"/>
    <w:rsid w:val="746346CC"/>
    <w:rsid w:val="74676779"/>
    <w:rsid w:val="746E5CAF"/>
    <w:rsid w:val="746E6F5F"/>
    <w:rsid w:val="74711E78"/>
    <w:rsid w:val="747614E4"/>
    <w:rsid w:val="74773A35"/>
    <w:rsid w:val="74784EFF"/>
    <w:rsid w:val="747A7AF5"/>
    <w:rsid w:val="747B2DD3"/>
    <w:rsid w:val="747E2A19"/>
    <w:rsid w:val="747F10B3"/>
    <w:rsid w:val="747F7D38"/>
    <w:rsid w:val="74862A31"/>
    <w:rsid w:val="748971C2"/>
    <w:rsid w:val="748A0137"/>
    <w:rsid w:val="748C572C"/>
    <w:rsid w:val="748F2EA8"/>
    <w:rsid w:val="74955F2F"/>
    <w:rsid w:val="7497769E"/>
    <w:rsid w:val="749935AF"/>
    <w:rsid w:val="749B58EB"/>
    <w:rsid w:val="749E0006"/>
    <w:rsid w:val="749F050D"/>
    <w:rsid w:val="74A411A6"/>
    <w:rsid w:val="74AD66E3"/>
    <w:rsid w:val="74B34159"/>
    <w:rsid w:val="74C21CE9"/>
    <w:rsid w:val="74C3116E"/>
    <w:rsid w:val="74C77DF4"/>
    <w:rsid w:val="74C9290C"/>
    <w:rsid w:val="74CC0157"/>
    <w:rsid w:val="74CE1115"/>
    <w:rsid w:val="74CE6C64"/>
    <w:rsid w:val="74D05B06"/>
    <w:rsid w:val="74D12C32"/>
    <w:rsid w:val="74D6079D"/>
    <w:rsid w:val="74D943A4"/>
    <w:rsid w:val="74DA5430"/>
    <w:rsid w:val="74DC0F94"/>
    <w:rsid w:val="74DC1E3D"/>
    <w:rsid w:val="74DC522B"/>
    <w:rsid w:val="74E06EE0"/>
    <w:rsid w:val="74E722EE"/>
    <w:rsid w:val="74EA78E2"/>
    <w:rsid w:val="74EC109F"/>
    <w:rsid w:val="74EC1F4D"/>
    <w:rsid w:val="74ED5323"/>
    <w:rsid w:val="74EF0AAE"/>
    <w:rsid w:val="74F064D4"/>
    <w:rsid w:val="74F34016"/>
    <w:rsid w:val="74F72852"/>
    <w:rsid w:val="74FB02CF"/>
    <w:rsid w:val="74FD1943"/>
    <w:rsid w:val="75011D3B"/>
    <w:rsid w:val="750E014E"/>
    <w:rsid w:val="75194006"/>
    <w:rsid w:val="751F157F"/>
    <w:rsid w:val="75205232"/>
    <w:rsid w:val="75280F67"/>
    <w:rsid w:val="752935E7"/>
    <w:rsid w:val="752C134E"/>
    <w:rsid w:val="75307893"/>
    <w:rsid w:val="75307E3E"/>
    <w:rsid w:val="75333A73"/>
    <w:rsid w:val="75347E37"/>
    <w:rsid w:val="753627C6"/>
    <w:rsid w:val="753A06CD"/>
    <w:rsid w:val="753D4DB9"/>
    <w:rsid w:val="753E54D5"/>
    <w:rsid w:val="753F3D35"/>
    <w:rsid w:val="75412F75"/>
    <w:rsid w:val="75465EDF"/>
    <w:rsid w:val="754C496D"/>
    <w:rsid w:val="754D2349"/>
    <w:rsid w:val="754F490C"/>
    <w:rsid w:val="755179B1"/>
    <w:rsid w:val="75550A4B"/>
    <w:rsid w:val="75551B6B"/>
    <w:rsid w:val="7560578C"/>
    <w:rsid w:val="756B6242"/>
    <w:rsid w:val="756F05DF"/>
    <w:rsid w:val="756F0D84"/>
    <w:rsid w:val="75761174"/>
    <w:rsid w:val="757A2511"/>
    <w:rsid w:val="757C649C"/>
    <w:rsid w:val="758166A4"/>
    <w:rsid w:val="758831A7"/>
    <w:rsid w:val="75883ED4"/>
    <w:rsid w:val="758B78D1"/>
    <w:rsid w:val="759069E8"/>
    <w:rsid w:val="75920964"/>
    <w:rsid w:val="75937EA9"/>
    <w:rsid w:val="75976FFF"/>
    <w:rsid w:val="759979AC"/>
    <w:rsid w:val="75AA43A4"/>
    <w:rsid w:val="75AA6926"/>
    <w:rsid w:val="75B4625F"/>
    <w:rsid w:val="75B8348E"/>
    <w:rsid w:val="75C51FC1"/>
    <w:rsid w:val="75C61DD5"/>
    <w:rsid w:val="75D24A70"/>
    <w:rsid w:val="75D57F10"/>
    <w:rsid w:val="75D7117D"/>
    <w:rsid w:val="75D74254"/>
    <w:rsid w:val="75DA1486"/>
    <w:rsid w:val="75E17C3D"/>
    <w:rsid w:val="75E419C1"/>
    <w:rsid w:val="75EE2107"/>
    <w:rsid w:val="75EF56C1"/>
    <w:rsid w:val="75F33EB6"/>
    <w:rsid w:val="75FC5B52"/>
    <w:rsid w:val="75FD681D"/>
    <w:rsid w:val="760442CC"/>
    <w:rsid w:val="760619CF"/>
    <w:rsid w:val="76082501"/>
    <w:rsid w:val="76116437"/>
    <w:rsid w:val="76184B66"/>
    <w:rsid w:val="761A6CE4"/>
    <w:rsid w:val="761E1EEC"/>
    <w:rsid w:val="76257FFD"/>
    <w:rsid w:val="762B18F2"/>
    <w:rsid w:val="762C1DDA"/>
    <w:rsid w:val="762C1E1C"/>
    <w:rsid w:val="76301ECE"/>
    <w:rsid w:val="76334983"/>
    <w:rsid w:val="763D553A"/>
    <w:rsid w:val="7644193A"/>
    <w:rsid w:val="76454EB6"/>
    <w:rsid w:val="764B66E4"/>
    <w:rsid w:val="764E616B"/>
    <w:rsid w:val="76595A7E"/>
    <w:rsid w:val="765D7346"/>
    <w:rsid w:val="766A1762"/>
    <w:rsid w:val="766E4358"/>
    <w:rsid w:val="766F2918"/>
    <w:rsid w:val="767024C2"/>
    <w:rsid w:val="767102F8"/>
    <w:rsid w:val="76727F21"/>
    <w:rsid w:val="767319A2"/>
    <w:rsid w:val="767A5D70"/>
    <w:rsid w:val="767B39A8"/>
    <w:rsid w:val="768A2128"/>
    <w:rsid w:val="768B4962"/>
    <w:rsid w:val="768B4A2D"/>
    <w:rsid w:val="76977D71"/>
    <w:rsid w:val="7699387F"/>
    <w:rsid w:val="76A70616"/>
    <w:rsid w:val="76AB421C"/>
    <w:rsid w:val="76AD050E"/>
    <w:rsid w:val="76B1471D"/>
    <w:rsid w:val="76B57885"/>
    <w:rsid w:val="76BB1E8B"/>
    <w:rsid w:val="76BB2E8A"/>
    <w:rsid w:val="76BB5080"/>
    <w:rsid w:val="76CA2EB4"/>
    <w:rsid w:val="76D01A9C"/>
    <w:rsid w:val="76D3092A"/>
    <w:rsid w:val="76D5314D"/>
    <w:rsid w:val="76D6726E"/>
    <w:rsid w:val="76E14469"/>
    <w:rsid w:val="76F40E31"/>
    <w:rsid w:val="76F43645"/>
    <w:rsid w:val="76F823C7"/>
    <w:rsid w:val="76FE467A"/>
    <w:rsid w:val="7705158D"/>
    <w:rsid w:val="77061854"/>
    <w:rsid w:val="77094731"/>
    <w:rsid w:val="770C05B0"/>
    <w:rsid w:val="770F65D6"/>
    <w:rsid w:val="772546F7"/>
    <w:rsid w:val="77260574"/>
    <w:rsid w:val="77277AC9"/>
    <w:rsid w:val="77292A70"/>
    <w:rsid w:val="77292B92"/>
    <w:rsid w:val="772C149D"/>
    <w:rsid w:val="77317DDB"/>
    <w:rsid w:val="773466CC"/>
    <w:rsid w:val="77387B0E"/>
    <w:rsid w:val="77395404"/>
    <w:rsid w:val="773F1D06"/>
    <w:rsid w:val="77453D5B"/>
    <w:rsid w:val="774D6DF6"/>
    <w:rsid w:val="77547A67"/>
    <w:rsid w:val="775665CF"/>
    <w:rsid w:val="775A24B2"/>
    <w:rsid w:val="775B5B30"/>
    <w:rsid w:val="775F25E2"/>
    <w:rsid w:val="77603B2C"/>
    <w:rsid w:val="776275F7"/>
    <w:rsid w:val="77730D78"/>
    <w:rsid w:val="77744833"/>
    <w:rsid w:val="77752CB8"/>
    <w:rsid w:val="77765EA0"/>
    <w:rsid w:val="777759C0"/>
    <w:rsid w:val="77781F52"/>
    <w:rsid w:val="777B56B7"/>
    <w:rsid w:val="777C5E6E"/>
    <w:rsid w:val="778107F9"/>
    <w:rsid w:val="77836B55"/>
    <w:rsid w:val="77946892"/>
    <w:rsid w:val="77972551"/>
    <w:rsid w:val="7797583D"/>
    <w:rsid w:val="7799538C"/>
    <w:rsid w:val="779F78FD"/>
    <w:rsid w:val="77A07A22"/>
    <w:rsid w:val="77AD0944"/>
    <w:rsid w:val="77B27201"/>
    <w:rsid w:val="77B30D95"/>
    <w:rsid w:val="77B9067D"/>
    <w:rsid w:val="77BB1E78"/>
    <w:rsid w:val="77C0222F"/>
    <w:rsid w:val="77C263FC"/>
    <w:rsid w:val="77C61298"/>
    <w:rsid w:val="77CA65DC"/>
    <w:rsid w:val="77D101AD"/>
    <w:rsid w:val="77D531A8"/>
    <w:rsid w:val="77D567FD"/>
    <w:rsid w:val="77E06404"/>
    <w:rsid w:val="77E54FC6"/>
    <w:rsid w:val="77F01818"/>
    <w:rsid w:val="77F41484"/>
    <w:rsid w:val="77FF209B"/>
    <w:rsid w:val="77FF6FF4"/>
    <w:rsid w:val="78067EF4"/>
    <w:rsid w:val="78074724"/>
    <w:rsid w:val="781726C3"/>
    <w:rsid w:val="781726F4"/>
    <w:rsid w:val="781C4957"/>
    <w:rsid w:val="782A6C81"/>
    <w:rsid w:val="782B4185"/>
    <w:rsid w:val="782F0FD5"/>
    <w:rsid w:val="783020C7"/>
    <w:rsid w:val="783A525D"/>
    <w:rsid w:val="783B4EFD"/>
    <w:rsid w:val="78450E6C"/>
    <w:rsid w:val="784728BD"/>
    <w:rsid w:val="78481AB1"/>
    <w:rsid w:val="784A03A5"/>
    <w:rsid w:val="784B3C7A"/>
    <w:rsid w:val="78553ADC"/>
    <w:rsid w:val="78587492"/>
    <w:rsid w:val="78587C22"/>
    <w:rsid w:val="78640189"/>
    <w:rsid w:val="786B542D"/>
    <w:rsid w:val="786D1113"/>
    <w:rsid w:val="78724F78"/>
    <w:rsid w:val="787A4FF1"/>
    <w:rsid w:val="787C37F3"/>
    <w:rsid w:val="78806169"/>
    <w:rsid w:val="788E558C"/>
    <w:rsid w:val="78990DF1"/>
    <w:rsid w:val="78990E64"/>
    <w:rsid w:val="78997D92"/>
    <w:rsid w:val="789B7200"/>
    <w:rsid w:val="78A21B21"/>
    <w:rsid w:val="78A512E4"/>
    <w:rsid w:val="78AA1A66"/>
    <w:rsid w:val="78AB7890"/>
    <w:rsid w:val="78B007D6"/>
    <w:rsid w:val="78BA6191"/>
    <w:rsid w:val="78BD508A"/>
    <w:rsid w:val="78C04B40"/>
    <w:rsid w:val="78C14CC7"/>
    <w:rsid w:val="78C75846"/>
    <w:rsid w:val="78C8016C"/>
    <w:rsid w:val="78CE4656"/>
    <w:rsid w:val="78CE5FB7"/>
    <w:rsid w:val="78D5768D"/>
    <w:rsid w:val="78D65A24"/>
    <w:rsid w:val="78D65E11"/>
    <w:rsid w:val="78D77EA7"/>
    <w:rsid w:val="78DA5398"/>
    <w:rsid w:val="78DF475E"/>
    <w:rsid w:val="78DF4837"/>
    <w:rsid w:val="78E77A34"/>
    <w:rsid w:val="78ED3FD2"/>
    <w:rsid w:val="78F00E2F"/>
    <w:rsid w:val="7900118B"/>
    <w:rsid w:val="79013CA1"/>
    <w:rsid w:val="790149D1"/>
    <w:rsid w:val="790A0B41"/>
    <w:rsid w:val="790A2F97"/>
    <w:rsid w:val="790A5CA1"/>
    <w:rsid w:val="790C5420"/>
    <w:rsid w:val="790E7A96"/>
    <w:rsid w:val="7919707F"/>
    <w:rsid w:val="791A320F"/>
    <w:rsid w:val="791A5DD4"/>
    <w:rsid w:val="791D0F91"/>
    <w:rsid w:val="791E7CBB"/>
    <w:rsid w:val="79245553"/>
    <w:rsid w:val="79262651"/>
    <w:rsid w:val="79292FBC"/>
    <w:rsid w:val="792F26C1"/>
    <w:rsid w:val="793F2D4E"/>
    <w:rsid w:val="794A0F54"/>
    <w:rsid w:val="794A44F9"/>
    <w:rsid w:val="794D3476"/>
    <w:rsid w:val="795231F9"/>
    <w:rsid w:val="79584F66"/>
    <w:rsid w:val="7961537B"/>
    <w:rsid w:val="7963721B"/>
    <w:rsid w:val="796A57DE"/>
    <w:rsid w:val="796E48E1"/>
    <w:rsid w:val="797F5FBA"/>
    <w:rsid w:val="79810E55"/>
    <w:rsid w:val="798533D5"/>
    <w:rsid w:val="79872C7A"/>
    <w:rsid w:val="798D79A7"/>
    <w:rsid w:val="79910133"/>
    <w:rsid w:val="799B25F3"/>
    <w:rsid w:val="79AC0389"/>
    <w:rsid w:val="79B02038"/>
    <w:rsid w:val="79B80649"/>
    <w:rsid w:val="79C20D67"/>
    <w:rsid w:val="79C5167F"/>
    <w:rsid w:val="79C87FFB"/>
    <w:rsid w:val="79CD01AF"/>
    <w:rsid w:val="79D75296"/>
    <w:rsid w:val="79D80CB6"/>
    <w:rsid w:val="79E4041E"/>
    <w:rsid w:val="79EB07C5"/>
    <w:rsid w:val="79F053DB"/>
    <w:rsid w:val="79F374DD"/>
    <w:rsid w:val="79F6669B"/>
    <w:rsid w:val="7A0739B9"/>
    <w:rsid w:val="7A0B1A35"/>
    <w:rsid w:val="7A124B94"/>
    <w:rsid w:val="7A146176"/>
    <w:rsid w:val="7A1922F2"/>
    <w:rsid w:val="7A1B00D5"/>
    <w:rsid w:val="7A1B3E43"/>
    <w:rsid w:val="7A2453C1"/>
    <w:rsid w:val="7A261B88"/>
    <w:rsid w:val="7A2B657C"/>
    <w:rsid w:val="7A343394"/>
    <w:rsid w:val="7A356099"/>
    <w:rsid w:val="7A367C5D"/>
    <w:rsid w:val="7A3743AE"/>
    <w:rsid w:val="7A3B2453"/>
    <w:rsid w:val="7A435962"/>
    <w:rsid w:val="7A4770ED"/>
    <w:rsid w:val="7A4A05A4"/>
    <w:rsid w:val="7A4C6F62"/>
    <w:rsid w:val="7A54350B"/>
    <w:rsid w:val="7A551846"/>
    <w:rsid w:val="7A5978D9"/>
    <w:rsid w:val="7A650CFD"/>
    <w:rsid w:val="7A690550"/>
    <w:rsid w:val="7A6B0C65"/>
    <w:rsid w:val="7A6D7F78"/>
    <w:rsid w:val="7A702CAE"/>
    <w:rsid w:val="7A79226C"/>
    <w:rsid w:val="7A794B8D"/>
    <w:rsid w:val="7A7D45B0"/>
    <w:rsid w:val="7A7D72B4"/>
    <w:rsid w:val="7A812AC3"/>
    <w:rsid w:val="7A874382"/>
    <w:rsid w:val="7A894BEE"/>
    <w:rsid w:val="7A8972BF"/>
    <w:rsid w:val="7A8B20AC"/>
    <w:rsid w:val="7A8E7225"/>
    <w:rsid w:val="7A941544"/>
    <w:rsid w:val="7A946D57"/>
    <w:rsid w:val="7A947C69"/>
    <w:rsid w:val="7A9953E3"/>
    <w:rsid w:val="7A9A6530"/>
    <w:rsid w:val="7A9C46E9"/>
    <w:rsid w:val="7A9E1354"/>
    <w:rsid w:val="7A9E301E"/>
    <w:rsid w:val="7AA4667B"/>
    <w:rsid w:val="7AAF2882"/>
    <w:rsid w:val="7AB2123E"/>
    <w:rsid w:val="7AB22EBC"/>
    <w:rsid w:val="7AB541F6"/>
    <w:rsid w:val="7AB60AA0"/>
    <w:rsid w:val="7ABA0A9F"/>
    <w:rsid w:val="7ABC014C"/>
    <w:rsid w:val="7AC15513"/>
    <w:rsid w:val="7AC22F2B"/>
    <w:rsid w:val="7AC53F8C"/>
    <w:rsid w:val="7AC67242"/>
    <w:rsid w:val="7AC75199"/>
    <w:rsid w:val="7ACD054B"/>
    <w:rsid w:val="7ACF35D2"/>
    <w:rsid w:val="7AD47E75"/>
    <w:rsid w:val="7AE1115F"/>
    <w:rsid w:val="7AE23CC9"/>
    <w:rsid w:val="7AE61EF4"/>
    <w:rsid w:val="7AEA2640"/>
    <w:rsid w:val="7AF00683"/>
    <w:rsid w:val="7AF40554"/>
    <w:rsid w:val="7AF507A5"/>
    <w:rsid w:val="7AF855B5"/>
    <w:rsid w:val="7AF919A1"/>
    <w:rsid w:val="7AFB01DB"/>
    <w:rsid w:val="7AFC0BA6"/>
    <w:rsid w:val="7B1C76F1"/>
    <w:rsid w:val="7B3148B9"/>
    <w:rsid w:val="7B392B4B"/>
    <w:rsid w:val="7B3D65E1"/>
    <w:rsid w:val="7B4042AD"/>
    <w:rsid w:val="7B40431B"/>
    <w:rsid w:val="7B4231AC"/>
    <w:rsid w:val="7B4D28E3"/>
    <w:rsid w:val="7B532E03"/>
    <w:rsid w:val="7B587999"/>
    <w:rsid w:val="7B5A2104"/>
    <w:rsid w:val="7B5B1CEF"/>
    <w:rsid w:val="7B6A6D9D"/>
    <w:rsid w:val="7B70149A"/>
    <w:rsid w:val="7B711E7E"/>
    <w:rsid w:val="7B791456"/>
    <w:rsid w:val="7B7C0FC1"/>
    <w:rsid w:val="7B7E36EB"/>
    <w:rsid w:val="7B855570"/>
    <w:rsid w:val="7B875181"/>
    <w:rsid w:val="7B88466B"/>
    <w:rsid w:val="7B921950"/>
    <w:rsid w:val="7B92588E"/>
    <w:rsid w:val="7B993FFC"/>
    <w:rsid w:val="7B9A7858"/>
    <w:rsid w:val="7BAB74B0"/>
    <w:rsid w:val="7BB04CFB"/>
    <w:rsid w:val="7BB248CD"/>
    <w:rsid w:val="7BB37C3B"/>
    <w:rsid w:val="7BBA10FB"/>
    <w:rsid w:val="7BBE1F83"/>
    <w:rsid w:val="7BC222B7"/>
    <w:rsid w:val="7BC27213"/>
    <w:rsid w:val="7BC81E08"/>
    <w:rsid w:val="7BCD2B4A"/>
    <w:rsid w:val="7BCE4120"/>
    <w:rsid w:val="7BD320F7"/>
    <w:rsid w:val="7BD614A9"/>
    <w:rsid w:val="7BD94E95"/>
    <w:rsid w:val="7BDF3A3B"/>
    <w:rsid w:val="7BE254C0"/>
    <w:rsid w:val="7BE54751"/>
    <w:rsid w:val="7BEE300C"/>
    <w:rsid w:val="7BF058F2"/>
    <w:rsid w:val="7BF33194"/>
    <w:rsid w:val="7BF819FD"/>
    <w:rsid w:val="7BFA119A"/>
    <w:rsid w:val="7BFF4A88"/>
    <w:rsid w:val="7C05254C"/>
    <w:rsid w:val="7C066A17"/>
    <w:rsid w:val="7C080DF9"/>
    <w:rsid w:val="7C084E96"/>
    <w:rsid w:val="7C087DE3"/>
    <w:rsid w:val="7C0D44B4"/>
    <w:rsid w:val="7C0E15C9"/>
    <w:rsid w:val="7C1975BC"/>
    <w:rsid w:val="7C1E4BFF"/>
    <w:rsid w:val="7C1E5485"/>
    <w:rsid w:val="7C1F7967"/>
    <w:rsid w:val="7C2A0E04"/>
    <w:rsid w:val="7C2B472A"/>
    <w:rsid w:val="7C383146"/>
    <w:rsid w:val="7C39686A"/>
    <w:rsid w:val="7C3E61C0"/>
    <w:rsid w:val="7C42788C"/>
    <w:rsid w:val="7C4779FF"/>
    <w:rsid w:val="7C5441D0"/>
    <w:rsid w:val="7C5A66C0"/>
    <w:rsid w:val="7C5E563A"/>
    <w:rsid w:val="7C5E7867"/>
    <w:rsid w:val="7C62343B"/>
    <w:rsid w:val="7C6517BB"/>
    <w:rsid w:val="7C671B2B"/>
    <w:rsid w:val="7C68356D"/>
    <w:rsid w:val="7C696021"/>
    <w:rsid w:val="7C704FC6"/>
    <w:rsid w:val="7C720762"/>
    <w:rsid w:val="7C7B024D"/>
    <w:rsid w:val="7C7D23AA"/>
    <w:rsid w:val="7C826074"/>
    <w:rsid w:val="7C9A1A73"/>
    <w:rsid w:val="7C9A47B3"/>
    <w:rsid w:val="7CA01E84"/>
    <w:rsid w:val="7CA14E95"/>
    <w:rsid w:val="7CA27BC5"/>
    <w:rsid w:val="7CA5291E"/>
    <w:rsid w:val="7CAF7CBF"/>
    <w:rsid w:val="7CB052E0"/>
    <w:rsid w:val="7CB35E1B"/>
    <w:rsid w:val="7CB42A19"/>
    <w:rsid w:val="7CB566C4"/>
    <w:rsid w:val="7CBA04B9"/>
    <w:rsid w:val="7CBA4788"/>
    <w:rsid w:val="7CC44671"/>
    <w:rsid w:val="7CC623EE"/>
    <w:rsid w:val="7CC72903"/>
    <w:rsid w:val="7CCD2C21"/>
    <w:rsid w:val="7CCD6604"/>
    <w:rsid w:val="7CCF2016"/>
    <w:rsid w:val="7CD01318"/>
    <w:rsid w:val="7CD210A4"/>
    <w:rsid w:val="7CD5315C"/>
    <w:rsid w:val="7CE371F6"/>
    <w:rsid w:val="7CE767ED"/>
    <w:rsid w:val="7CEE19C0"/>
    <w:rsid w:val="7CF340FC"/>
    <w:rsid w:val="7CF34FBC"/>
    <w:rsid w:val="7CF40233"/>
    <w:rsid w:val="7CF45E09"/>
    <w:rsid w:val="7CF813AC"/>
    <w:rsid w:val="7CF86AE3"/>
    <w:rsid w:val="7D0232EB"/>
    <w:rsid w:val="7D02369D"/>
    <w:rsid w:val="7D035BA3"/>
    <w:rsid w:val="7D040F46"/>
    <w:rsid w:val="7D073873"/>
    <w:rsid w:val="7D0A536E"/>
    <w:rsid w:val="7D0E53A0"/>
    <w:rsid w:val="7D0F6434"/>
    <w:rsid w:val="7D1B1803"/>
    <w:rsid w:val="7D1D240A"/>
    <w:rsid w:val="7D227992"/>
    <w:rsid w:val="7D23058D"/>
    <w:rsid w:val="7D2E1959"/>
    <w:rsid w:val="7D316371"/>
    <w:rsid w:val="7D38785E"/>
    <w:rsid w:val="7D395867"/>
    <w:rsid w:val="7D402E52"/>
    <w:rsid w:val="7D403960"/>
    <w:rsid w:val="7D424AEC"/>
    <w:rsid w:val="7D450867"/>
    <w:rsid w:val="7D471BE7"/>
    <w:rsid w:val="7D5024EA"/>
    <w:rsid w:val="7D555729"/>
    <w:rsid w:val="7D5A5AE0"/>
    <w:rsid w:val="7D5F1433"/>
    <w:rsid w:val="7D607500"/>
    <w:rsid w:val="7D61452E"/>
    <w:rsid w:val="7D625539"/>
    <w:rsid w:val="7D700FA2"/>
    <w:rsid w:val="7D763743"/>
    <w:rsid w:val="7D845FFB"/>
    <w:rsid w:val="7D892272"/>
    <w:rsid w:val="7D8C4A68"/>
    <w:rsid w:val="7D961766"/>
    <w:rsid w:val="7DA47976"/>
    <w:rsid w:val="7DA936CB"/>
    <w:rsid w:val="7DA9648A"/>
    <w:rsid w:val="7DB8536E"/>
    <w:rsid w:val="7DBC3F23"/>
    <w:rsid w:val="7DBE2F4F"/>
    <w:rsid w:val="7DBF1D43"/>
    <w:rsid w:val="7DC061C5"/>
    <w:rsid w:val="7DC23E3F"/>
    <w:rsid w:val="7DC806BD"/>
    <w:rsid w:val="7DCB6B86"/>
    <w:rsid w:val="7DCD193F"/>
    <w:rsid w:val="7DCD44BA"/>
    <w:rsid w:val="7DD05C70"/>
    <w:rsid w:val="7DD22E9E"/>
    <w:rsid w:val="7DD30D4C"/>
    <w:rsid w:val="7DD40DD4"/>
    <w:rsid w:val="7DDA2124"/>
    <w:rsid w:val="7DED66A5"/>
    <w:rsid w:val="7DEE5A6F"/>
    <w:rsid w:val="7DF020AA"/>
    <w:rsid w:val="7DF04246"/>
    <w:rsid w:val="7DF20D22"/>
    <w:rsid w:val="7DF24CA3"/>
    <w:rsid w:val="7DF30949"/>
    <w:rsid w:val="7DF400D6"/>
    <w:rsid w:val="7DFB7270"/>
    <w:rsid w:val="7DFE31E9"/>
    <w:rsid w:val="7DFF32F4"/>
    <w:rsid w:val="7E064D06"/>
    <w:rsid w:val="7E0F62D2"/>
    <w:rsid w:val="7E101286"/>
    <w:rsid w:val="7E156746"/>
    <w:rsid w:val="7E180B72"/>
    <w:rsid w:val="7E192C66"/>
    <w:rsid w:val="7E196D18"/>
    <w:rsid w:val="7E1B39D5"/>
    <w:rsid w:val="7E1D2181"/>
    <w:rsid w:val="7E2827E8"/>
    <w:rsid w:val="7E296168"/>
    <w:rsid w:val="7E2B556C"/>
    <w:rsid w:val="7E2B710C"/>
    <w:rsid w:val="7E2E2D01"/>
    <w:rsid w:val="7E2F6768"/>
    <w:rsid w:val="7E3457C9"/>
    <w:rsid w:val="7E3853BB"/>
    <w:rsid w:val="7E3968E6"/>
    <w:rsid w:val="7E3D1BBF"/>
    <w:rsid w:val="7E3E6258"/>
    <w:rsid w:val="7E445E1A"/>
    <w:rsid w:val="7E462865"/>
    <w:rsid w:val="7E4E5976"/>
    <w:rsid w:val="7E5077A1"/>
    <w:rsid w:val="7E541821"/>
    <w:rsid w:val="7E5B60C9"/>
    <w:rsid w:val="7E6300D7"/>
    <w:rsid w:val="7E6935C0"/>
    <w:rsid w:val="7E734623"/>
    <w:rsid w:val="7E737175"/>
    <w:rsid w:val="7E77792A"/>
    <w:rsid w:val="7E7C5116"/>
    <w:rsid w:val="7E7E14C6"/>
    <w:rsid w:val="7E8163BA"/>
    <w:rsid w:val="7E833CE5"/>
    <w:rsid w:val="7E860566"/>
    <w:rsid w:val="7E8F601C"/>
    <w:rsid w:val="7E9359AA"/>
    <w:rsid w:val="7E98080A"/>
    <w:rsid w:val="7E993CEE"/>
    <w:rsid w:val="7EA471F5"/>
    <w:rsid w:val="7EA5183D"/>
    <w:rsid w:val="7EA87B2C"/>
    <w:rsid w:val="7EAA18AF"/>
    <w:rsid w:val="7EB925C7"/>
    <w:rsid w:val="7EBB6052"/>
    <w:rsid w:val="7EC326C7"/>
    <w:rsid w:val="7EC40209"/>
    <w:rsid w:val="7EC85E69"/>
    <w:rsid w:val="7ECA00BF"/>
    <w:rsid w:val="7ECB41FB"/>
    <w:rsid w:val="7ED43FB1"/>
    <w:rsid w:val="7EE4376A"/>
    <w:rsid w:val="7EE441FE"/>
    <w:rsid w:val="7EE471FC"/>
    <w:rsid w:val="7EE654E0"/>
    <w:rsid w:val="7EE67C3D"/>
    <w:rsid w:val="7EE72773"/>
    <w:rsid w:val="7EE90D43"/>
    <w:rsid w:val="7EEE47B3"/>
    <w:rsid w:val="7EF05424"/>
    <w:rsid w:val="7EF23DDD"/>
    <w:rsid w:val="7EF777E7"/>
    <w:rsid w:val="7EFB0882"/>
    <w:rsid w:val="7EFC23D3"/>
    <w:rsid w:val="7EFD6B0D"/>
    <w:rsid w:val="7F062D84"/>
    <w:rsid w:val="7F0E3CEE"/>
    <w:rsid w:val="7F113C1A"/>
    <w:rsid w:val="7F125F3A"/>
    <w:rsid w:val="7F154825"/>
    <w:rsid w:val="7F182FE7"/>
    <w:rsid w:val="7F1D19F3"/>
    <w:rsid w:val="7F2202F3"/>
    <w:rsid w:val="7F225615"/>
    <w:rsid w:val="7F264E22"/>
    <w:rsid w:val="7F285C72"/>
    <w:rsid w:val="7F33182C"/>
    <w:rsid w:val="7F3455C5"/>
    <w:rsid w:val="7F374131"/>
    <w:rsid w:val="7F382BEA"/>
    <w:rsid w:val="7F390C4B"/>
    <w:rsid w:val="7F400BED"/>
    <w:rsid w:val="7F412359"/>
    <w:rsid w:val="7F484CFB"/>
    <w:rsid w:val="7F4E4944"/>
    <w:rsid w:val="7F4E4C44"/>
    <w:rsid w:val="7F5B7D8B"/>
    <w:rsid w:val="7F5D7396"/>
    <w:rsid w:val="7F5F284E"/>
    <w:rsid w:val="7F6306BE"/>
    <w:rsid w:val="7F630E5C"/>
    <w:rsid w:val="7F6857F8"/>
    <w:rsid w:val="7F6B38FB"/>
    <w:rsid w:val="7F7472BD"/>
    <w:rsid w:val="7F772258"/>
    <w:rsid w:val="7F7A28B1"/>
    <w:rsid w:val="7F8956D7"/>
    <w:rsid w:val="7F9062F4"/>
    <w:rsid w:val="7F926D7B"/>
    <w:rsid w:val="7F92700D"/>
    <w:rsid w:val="7F95450A"/>
    <w:rsid w:val="7F97450B"/>
    <w:rsid w:val="7FAC4DBB"/>
    <w:rsid w:val="7FAD685D"/>
    <w:rsid w:val="7FB75375"/>
    <w:rsid w:val="7FB82F07"/>
    <w:rsid w:val="7FC31797"/>
    <w:rsid w:val="7FC73397"/>
    <w:rsid w:val="7FC8208C"/>
    <w:rsid w:val="7FCE7E33"/>
    <w:rsid w:val="7FD0411E"/>
    <w:rsid w:val="7FD06CB2"/>
    <w:rsid w:val="7FD46972"/>
    <w:rsid w:val="7FD744C8"/>
    <w:rsid w:val="7FD85DAA"/>
    <w:rsid w:val="7FDA24EC"/>
    <w:rsid w:val="7FDA7D7B"/>
    <w:rsid w:val="7FE21351"/>
    <w:rsid w:val="7FEA62C5"/>
    <w:rsid w:val="7FF10DAF"/>
    <w:rsid w:val="7FF32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79FF705"/>
  <w15:chartTrackingRefBased/>
  <w15:docId w15:val="{56F16D70-B247-4A86-862F-6B3E5631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qFormat="1"/>
    <w:lsdException w:name="index 2" w:semiHidden="1" w:qFormat="1"/>
    <w:lsdException w:name="index 3" w:semiHidden="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locked="1" w:uiPriority="0" w:qFormat="1"/>
    <w:lsdException w:name="toc 5" w:locked="1" w:uiPriority="0" w:qFormat="1"/>
    <w:lsdException w:name="toc 6" w:locked="1" w:uiPriority="0" w:qFormat="1"/>
    <w:lsdException w:name="toc 7" w:locked="1" w:uiPriority="0" w:qFormat="1"/>
    <w:lsdException w:name="toc 8" w:locked="1" w:uiPriority="0" w:qFormat="1"/>
    <w:lsdException w:name="toc 9" w:locked="1" w:uiPriority="0"/>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nhideWhenUsed="1"/>
    <w:lsdException w:name="Strong" w:locked="1" w:uiPriority="0" w:qFormat="1"/>
    <w:lsdException w:name="Emphasis" w:locked="1" w:uiPriority="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9"/>
    <w:qFormat/>
    <w:pPr>
      <w:keepNext/>
      <w:keepLines/>
      <w:spacing w:before="600" w:after="600"/>
      <w:jc w:val="center"/>
      <w:outlineLvl w:val="0"/>
    </w:pPr>
    <w:rPr>
      <w:b/>
      <w:kern w:val="44"/>
      <w:sz w:val="44"/>
      <w:szCs w:val="20"/>
    </w:rPr>
  </w:style>
  <w:style w:type="paragraph" w:styleId="2">
    <w:name w:val="heading 2"/>
    <w:basedOn w:val="a"/>
    <w:next w:val="a"/>
    <w:link w:val="21"/>
    <w:uiPriority w:val="99"/>
    <w:qFormat/>
    <w:pPr>
      <w:keepNext/>
      <w:keepLines/>
      <w:spacing w:before="260" w:after="260" w:line="416" w:lineRule="auto"/>
      <w:outlineLvl w:val="1"/>
    </w:pPr>
    <w:rPr>
      <w:rFonts w:ascii="Cambria" w:hAnsi="Cambria"/>
      <w:b/>
      <w:sz w:val="32"/>
      <w:szCs w:val="20"/>
    </w:rPr>
  </w:style>
  <w:style w:type="paragraph" w:styleId="3">
    <w:name w:val="heading 3"/>
    <w:basedOn w:val="a"/>
    <w:next w:val="a"/>
    <w:link w:val="31"/>
    <w:uiPriority w:val="99"/>
    <w:qFormat/>
    <w:pPr>
      <w:keepNext/>
      <w:keepLines/>
      <w:spacing w:before="260" w:after="260" w:line="416" w:lineRule="auto"/>
      <w:outlineLvl w:val="2"/>
    </w:pPr>
    <w:rPr>
      <w:b/>
      <w:sz w:val="32"/>
      <w:szCs w:val="20"/>
    </w:rPr>
  </w:style>
  <w:style w:type="paragraph" w:styleId="4">
    <w:name w:val="heading 4"/>
    <w:basedOn w:val="a"/>
    <w:next w:val="a"/>
    <w:qFormat/>
    <w:locked/>
    <w:pPr>
      <w:spacing w:before="100" w:beforeAutospacing="1" w:after="100" w:afterAutospacing="1"/>
      <w:jc w:val="left"/>
      <w:outlineLvl w:val="3"/>
    </w:pPr>
    <w:rPr>
      <w:rFonts w:ascii="宋体" w:hAnsi="宋体"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uiPriority w:val="99"/>
    <w:qFormat/>
    <w:locked/>
    <w:rPr>
      <w:rFonts w:cs="Times New Roman"/>
      <w:sz w:val="18"/>
    </w:rPr>
  </w:style>
  <w:style w:type="character" w:styleId="HTML">
    <w:name w:val="HTML Code"/>
    <w:uiPriority w:val="99"/>
    <w:unhideWhenUsed/>
    <w:rPr>
      <w:rFonts w:ascii="Courier New" w:hAnsi="Courier New"/>
      <w:sz w:val="20"/>
    </w:rPr>
  </w:style>
  <w:style w:type="character" w:customStyle="1" w:styleId="2Char">
    <w:name w:val="标题2 Char"/>
    <w:link w:val="20"/>
    <w:uiPriority w:val="99"/>
    <w:qFormat/>
    <w:locked/>
    <w:rPr>
      <w:rFonts w:ascii="黑体" w:eastAsia="黑体" w:hAnsi="黑体"/>
      <w:kern w:val="2"/>
      <w:sz w:val="28"/>
    </w:rPr>
  </w:style>
  <w:style w:type="character" w:customStyle="1" w:styleId="10">
    <w:name w:val="标题 1 字符"/>
    <w:link w:val="1"/>
    <w:uiPriority w:val="99"/>
    <w:qFormat/>
    <w:locked/>
    <w:rPr>
      <w:rFonts w:cs="Times New Roman"/>
      <w:b/>
      <w:kern w:val="44"/>
      <w:sz w:val="44"/>
    </w:rPr>
  </w:style>
  <w:style w:type="character" w:customStyle="1" w:styleId="21">
    <w:name w:val="标题 2 字符1"/>
    <w:link w:val="2"/>
    <w:uiPriority w:val="99"/>
    <w:semiHidden/>
    <w:qFormat/>
    <w:locked/>
    <w:rPr>
      <w:rFonts w:ascii="Cambria" w:hAnsi="Cambria"/>
      <w:b/>
      <w:kern w:val="2"/>
      <w:sz w:val="32"/>
    </w:rPr>
  </w:style>
  <w:style w:type="character" w:styleId="a5">
    <w:name w:val="Emphasis"/>
    <w:qFormat/>
    <w:locked/>
    <w:rPr>
      <w:i/>
    </w:rPr>
  </w:style>
  <w:style w:type="character" w:customStyle="1" w:styleId="31">
    <w:name w:val="标题 3 字符1"/>
    <w:link w:val="3"/>
    <w:uiPriority w:val="99"/>
    <w:qFormat/>
    <w:locked/>
    <w:rPr>
      <w:b/>
      <w:kern w:val="2"/>
      <w:sz w:val="32"/>
    </w:rPr>
  </w:style>
  <w:style w:type="character" w:customStyle="1" w:styleId="apple-converted-space">
    <w:name w:val="apple-converted-space"/>
    <w:basedOn w:val="a0"/>
  </w:style>
  <w:style w:type="character" w:styleId="a6">
    <w:name w:val="Hyperlink"/>
    <w:uiPriority w:val="99"/>
    <w:qFormat/>
    <w:rPr>
      <w:rFonts w:cs="Times New Roman"/>
      <w:color w:val="0563C1"/>
      <w:u w:val="single"/>
    </w:rPr>
  </w:style>
  <w:style w:type="character" w:customStyle="1" w:styleId="Heading2Char">
    <w:name w:val="Heading 2 Char"/>
    <w:uiPriority w:val="99"/>
    <w:semiHidden/>
    <w:qFormat/>
    <w:locked/>
    <w:rPr>
      <w:rFonts w:ascii="Cambria" w:eastAsia="宋体" w:hAnsi="Cambria" w:cs="Times New Roman"/>
      <w:b/>
      <w:sz w:val="32"/>
    </w:rPr>
  </w:style>
  <w:style w:type="character" w:customStyle="1" w:styleId="22">
    <w:name w:val="标题 2 字符"/>
    <w:uiPriority w:val="99"/>
    <w:semiHidden/>
    <w:qFormat/>
    <w:locked/>
    <w:rPr>
      <w:rFonts w:ascii="Cambria" w:hAnsi="Cambria"/>
      <w:b/>
      <w:kern w:val="2"/>
      <w:sz w:val="32"/>
    </w:rPr>
  </w:style>
  <w:style w:type="character" w:customStyle="1" w:styleId="a7">
    <w:name w:val="页脚 字符"/>
    <w:link w:val="a8"/>
    <w:uiPriority w:val="99"/>
    <w:qFormat/>
    <w:locked/>
    <w:rPr>
      <w:rFonts w:eastAsia="宋体" w:cs="Times New Roman"/>
      <w:kern w:val="2"/>
      <w:sz w:val="22"/>
      <w:lang w:val="en-US" w:eastAsia="zh-CN"/>
    </w:rPr>
  </w:style>
  <w:style w:type="character" w:customStyle="1" w:styleId="30">
    <w:name w:val="标题 3 字符"/>
    <w:uiPriority w:val="99"/>
    <w:qFormat/>
    <w:locked/>
    <w:rPr>
      <w:b/>
      <w:kern w:val="2"/>
      <w:sz w:val="32"/>
    </w:rPr>
  </w:style>
  <w:style w:type="character" w:styleId="a9">
    <w:name w:val="FollowedHyperlink"/>
    <w:uiPriority w:val="99"/>
    <w:unhideWhenUsed/>
    <w:rPr>
      <w:color w:val="800080"/>
      <w:u w:val="single"/>
    </w:rPr>
  </w:style>
  <w:style w:type="character" w:styleId="aa">
    <w:name w:val="page number"/>
    <w:uiPriority w:val="99"/>
    <w:qFormat/>
    <w:rPr>
      <w:rFonts w:cs="Times New Roman"/>
    </w:rPr>
  </w:style>
  <w:style w:type="character" w:customStyle="1" w:styleId="Heading3Char">
    <w:name w:val="Heading 3 Char"/>
    <w:uiPriority w:val="99"/>
    <w:semiHidden/>
    <w:qFormat/>
    <w:locked/>
    <w:rPr>
      <w:rFonts w:cs="Times New Roman"/>
      <w:b/>
      <w:sz w:val="32"/>
    </w:rPr>
  </w:style>
  <w:style w:type="character" w:customStyle="1" w:styleId="ab">
    <w:name w:val="文档结构图 字符"/>
    <w:link w:val="ac"/>
    <w:uiPriority w:val="99"/>
    <w:semiHidden/>
    <w:rPr>
      <w:rFonts w:ascii="宋体"/>
      <w:kern w:val="2"/>
      <w:sz w:val="18"/>
      <w:szCs w:val="18"/>
    </w:rPr>
  </w:style>
  <w:style w:type="paragraph" w:styleId="11">
    <w:name w:val="index 1"/>
    <w:basedOn w:val="a"/>
    <w:next w:val="a"/>
    <w:uiPriority w:val="99"/>
    <w:semiHidden/>
    <w:qFormat/>
    <w:rPr>
      <w:rFonts w:eastAsia="黑体"/>
      <w:sz w:val="24"/>
    </w:rPr>
  </w:style>
  <w:style w:type="paragraph" w:styleId="TOC9">
    <w:name w:val="toc 9"/>
    <w:basedOn w:val="a"/>
    <w:next w:val="a"/>
    <w:locked/>
    <w:pPr>
      <w:ind w:leftChars="1600" w:left="3360"/>
    </w:pPr>
  </w:style>
  <w:style w:type="paragraph" w:styleId="a8">
    <w:name w:val="footer"/>
    <w:basedOn w:val="a"/>
    <w:link w:val="a7"/>
    <w:uiPriority w:val="99"/>
    <w:qFormat/>
    <w:pPr>
      <w:tabs>
        <w:tab w:val="center" w:pos="4153"/>
        <w:tab w:val="right" w:pos="8306"/>
      </w:tabs>
      <w:snapToGrid w:val="0"/>
      <w:jc w:val="left"/>
    </w:pPr>
    <w:rPr>
      <w:sz w:val="22"/>
      <w:szCs w:val="20"/>
    </w:rPr>
  </w:style>
  <w:style w:type="paragraph" w:styleId="32">
    <w:name w:val="index 3"/>
    <w:basedOn w:val="a"/>
    <w:next w:val="a"/>
    <w:uiPriority w:val="99"/>
    <w:semiHidden/>
    <w:qFormat/>
    <w:pPr>
      <w:ind w:leftChars="400" w:left="400"/>
    </w:pPr>
    <w:rPr>
      <w:rFonts w:eastAsia="黑体"/>
    </w:rPr>
  </w:style>
  <w:style w:type="paragraph" w:styleId="TOC3">
    <w:name w:val="toc 3"/>
    <w:basedOn w:val="a"/>
    <w:next w:val="a"/>
    <w:uiPriority w:val="39"/>
    <w:qFormat/>
    <w:pPr>
      <w:ind w:leftChars="400" w:left="840"/>
    </w:pPr>
  </w:style>
  <w:style w:type="paragraph" w:customStyle="1" w:styleId="p0">
    <w:name w:val="p0"/>
    <w:basedOn w:val="a"/>
    <w:pPr>
      <w:widowControl/>
    </w:pPr>
    <w:rPr>
      <w:rFonts w:ascii="Calibri" w:hAnsi="Calibri" w:cs="宋体"/>
      <w:kern w:val="0"/>
      <w:szCs w:val="21"/>
    </w:rPr>
  </w:style>
  <w:style w:type="paragraph" w:customStyle="1" w:styleId="20">
    <w:name w:val="标题2"/>
    <w:basedOn w:val="a"/>
    <w:link w:val="2Char"/>
    <w:uiPriority w:val="99"/>
    <w:qFormat/>
    <w:rPr>
      <w:rFonts w:ascii="黑体" w:eastAsia="黑体" w:hAnsi="黑体"/>
      <w:sz w:val="28"/>
      <w:szCs w:val="20"/>
    </w:rPr>
  </w:style>
  <w:style w:type="paragraph" w:styleId="23">
    <w:name w:val="index 2"/>
    <w:basedOn w:val="a"/>
    <w:next w:val="a"/>
    <w:uiPriority w:val="99"/>
    <w:semiHidden/>
    <w:qFormat/>
    <w:pPr>
      <w:ind w:leftChars="200" w:left="200"/>
    </w:pPr>
    <w:rPr>
      <w:rFonts w:eastAsia="黑体"/>
      <w:sz w:val="24"/>
    </w:rPr>
  </w:style>
  <w:style w:type="paragraph" w:styleId="TOC1">
    <w:name w:val="toc 1"/>
    <w:basedOn w:val="a"/>
    <w:next w:val="a"/>
    <w:uiPriority w:val="39"/>
    <w:qFormat/>
  </w:style>
  <w:style w:type="paragraph" w:styleId="a4">
    <w:name w:val="header"/>
    <w:basedOn w:val="a"/>
    <w:link w:val="a3"/>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szCs w:val="20"/>
    </w:rPr>
  </w:style>
  <w:style w:type="paragraph" w:styleId="TOC7">
    <w:name w:val="toc 7"/>
    <w:basedOn w:val="a"/>
    <w:next w:val="a"/>
    <w:qFormat/>
    <w:locked/>
    <w:pPr>
      <w:ind w:leftChars="1200" w:left="2520"/>
    </w:pPr>
  </w:style>
  <w:style w:type="paragraph" w:styleId="TOC5">
    <w:name w:val="toc 5"/>
    <w:basedOn w:val="a"/>
    <w:next w:val="a"/>
    <w:qFormat/>
    <w:locked/>
    <w:pPr>
      <w:ind w:leftChars="800" w:left="1680"/>
    </w:pPr>
  </w:style>
  <w:style w:type="paragraph" w:customStyle="1" w:styleId="ListParagraph1">
    <w:name w:val="List Paragraph1"/>
    <w:basedOn w:val="a"/>
    <w:uiPriority w:val="34"/>
    <w:qFormat/>
    <w:pPr>
      <w:ind w:firstLineChars="200" w:firstLine="420"/>
    </w:pPr>
  </w:style>
  <w:style w:type="paragraph" w:customStyle="1" w:styleId="12">
    <w:name w:val="列表段落1"/>
    <w:basedOn w:val="a"/>
    <w:uiPriority w:val="99"/>
    <w:qFormat/>
    <w:pPr>
      <w:ind w:firstLineChars="200" w:firstLine="420"/>
    </w:pPr>
    <w:rPr>
      <w:szCs w:val="24"/>
    </w:rPr>
  </w:style>
  <w:style w:type="paragraph" w:styleId="ad">
    <w:name w:val="Normal (Web)"/>
    <w:basedOn w:val="a"/>
    <w:uiPriority w:val="99"/>
    <w:qFormat/>
    <w:pPr>
      <w:widowControl/>
      <w:spacing w:before="100" w:beforeAutospacing="1" w:after="100" w:afterAutospacing="1"/>
      <w:jc w:val="left"/>
    </w:pPr>
    <w:rPr>
      <w:rFonts w:ascii="宋体" w:hAnsi="宋体"/>
      <w:kern w:val="0"/>
      <w:sz w:val="24"/>
      <w:szCs w:val="24"/>
    </w:rPr>
  </w:style>
  <w:style w:type="paragraph" w:styleId="ac">
    <w:name w:val="Document Map"/>
    <w:basedOn w:val="a"/>
    <w:link w:val="ab"/>
    <w:uiPriority w:val="99"/>
    <w:unhideWhenUsed/>
    <w:rPr>
      <w:rFonts w:ascii="宋体"/>
      <w:sz w:val="18"/>
      <w:szCs w:val="18"/>
    </w:rPr>
  </w:style>
  <w:style w:type="paragraph" w:styleId="TOC4">
    <w:name w:val="toc 4"/>
    <w:basedOn w:val="a"/>
    <w:next w:val="a"/>
    <w:qFormat/>
    <w:locked/>
    <w:pPr>
      <w:ind w:leftChars="600" w:left="1260"/>
    </w:pPr>
  </w:style>
  <w:style w:type="paragraph" w:styleId="TOC8">
    <w:name w:val="toc 8"/>
    <w:basedOn w:val="a"/>
    <w:next w:val="a"/>
    <w:qFormat/>
    <w:locked/>
    <w:pPr>
      <w:ind w:leftChars="1400" w:left="2940"/>
    </w:pPr>
  </w:style>
  <w:style w:type="paragraph" w:styleId="TOC6">
    <w:name w:val="toc 6"/>
    <w:basedOn w:val="a"/>
    <w:next w:val="a"/>
    <w:qFormat/>
    <w:locked/>
    <w:pPr>
      <w:ind w:leftChars="1000" w:left="2100"/>
    </w:pPr>
  </w:style>
  <w:style w:type="paragraph" w:styleId="TOC2">
    <w:name w:val="toc 2"/>
    <w:basedOn w:val="a"/>
    <w:next w:val="a"/>
    <w:uiPriority w:val="39"/>
    <w:qFormat/>
    <w:pPr>
      <w:ind w:leftChars="200" w:left="420"/>
    </w:pPr>
  </w:style>
  <w:style w:type="paragraph" w:customStyle="1" w:styleId="TOC10">
    <w:name w:val="TOC 标题1"/>
    <w:basedOn w:val="1"/>
    <w:next w:val="a"/>
    <w:uiPriority w:val="99"/>
    <w:semiHidden/>
    <w:qFormat/>
    <w:pPr>
      <w:spacing w:before="340" w:after="330" w:line="578" w:lineRule="auto"/>
      <w:jc w:val="both"/>
      <w:outlineLvl w:val="9"/>
    </w:pPr>
  </w:style>
  <w:style w:type="table" w:styleId="ae">
    <w:name w:val="Table Grid"/>
    <w:basedOn w:val="a1"/>
    <w:lock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footer" Target="footer8.xm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yperlink" Target="https://codebrowser.dev/" TargetMode="External"/><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en.cppreference.com/w/cpp/standard_library" TargetMode="External"/><Relationship Id="rId32" Type="http://schemas.openxmlformats.org/officeDocument/2006/relationships/image" Target="media/image10.png"/><Relationship Id="rId37" Type="http://schemas.openxmlformats.org/officeDocument/2006/relationships/hyperlink" Target="https://conan.io/center" TargetMode="External"/><Relationship Id="rId40" Type="http://schemas.openxmlformats.org/officeDocument/2006/relationships/image" Target="media/image16.png"/><Relationship Id="rId45" Type="http://schemas.openxmlformats.org/officeDocument/2006/relationships/hyperlink" Target="https://www.x.org/releases/X11R7.7/doc/libX11/libX11/libX11.html" TargetMode="External"/><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docs.conan.io/2/reference/tools/system/package_manager.html" TargetMode="External"/><Relationship Id="rId48" Type="http://schemas.openxmlformats.org/officeDocument/2006/relationships/image" Target="media/image22.png"/><Relationship Id="rId56" Type="http://schemas.openxmlformats.org/officeDocument/2006/relationships/footer" Target="footer9.xml"/><Relationship Id="rId8" Type="http://schemas.openxmlformats.org/officeDocument/2006/relationships/footer" Target="foot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yperlink" Target="https://learn.microsoft.com/en-us/cpp/mfc/mfc-desktop-applications" TargetMode="External"/><Relationship Id="rId33" Type="http://schemas.openxmlformats.org/officeDocument/2006/relationships/image" Target="media/image11.png"/><Relationship Id="rId38" Type="http://schemas.openxmlformats.org/officeDocument/2006/relationships/hyperlink" Target="https://conan.io/center/recipes/cairo" TargetMode="External"/><Relationship Id="rId46" Type="http://schemas.openxmlformats.org/officeDocument/2006/relationships/image" Target="media/image20.png"/><Relationship Id="rId20" Type="http://schemas.openxmlformats.org/officeDocument/2006/relationships/footer" Target="footer7.xml"/><Relationship Id="rId41" Type="http://schemas.openxmlformats.org/officeDocument/2006/relationships/image" Target="media/image17.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F2C3F-9F57-4D68-8266-626DAB5BE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41</TotalTime>
  <Pages>79</Pages>
  <Words>11057</Words>
  <Characters>63027</Characters>
  <Application>Microsoft Office Word</Application>
  <DocSecurity>0</DocSecurity>
  <PresentationFormat/>
  <Lines>525</Lines>
  <Paragraphs>147</Paragraphs>
  <Slides>0</Slides>
  <Notes>0</Notes>
  <HiddenSlides>0</HiddenSlides>
  <MMClips>0</MMClips>
  <ScaleCrop>false</ScaleCrop>
  <Manager/>
  <Company>Hewlett-Packard Company</Company>
  <LinksUpToDate>false</LinksUpToDate>
  <CharactersWithSpaces>73937</CharactersWithSpaces>
  <SharedDoc>false</SharedDoc>
  <HLinks>
    <vt:vector size="468" baseType="variant">
      <vt:variant>
        <vt:i4>262171</vt:i4>
      </vt:variant>
      <vt:variant>
        <vt:i4>363</vt:i4>
      </vt:variant>
      <vt:variant>
        <vt:i4>0</vt:i4>
      </vt:variant>
      <vt:variant>
        <vt:i4>5</vt:i4>
      </vt:variant>
      <vt:variant>
        <vt:lpwstr>https://larksdk.davidingplus.cn/</vt:lpwstr>
      </vt:variant>
      <vt:variant>
        <vt:lpwstr/>
      </vt:variant>
      <vt:variant>
        <vt:i4>8192038</vt:i4>
      </vt:variant>
      <vt:variant>
        <vt:i4>360</vt:i4>
      </vt:variant>
      <vt:variant>
        <vt:i4>0</vt:i4>
      </vt:variant>
      <vt:variant>
        <vt:i4>5</vt:i4>
      </vt:variant>
      <vt:variant>
        <vt:lpwstr>https://www.sinux.com.cn/product1.html</vt:lpwstr>
      </vt:variant>
      <vt:variant>
        <vt:lpwstr/>
      </vt:variant>
      <vt:variant>
        <vt:i4>5636104</vt:i4>
      </vt:variant>
      <vt:variant>
        <vt:i4>357</vt:i4>
      </vt:variant>
      <vt:variant>
        <vt:i4>0</vt:i4>
      </vt:variant>
      <vt:variant>
        <vt:i4>5</vt:i4>
      </vt:variant>
      <vt:variant>
        <vt:lpwstr>https://github.com/DavidingPlus/mine-sweeper</vt:lpwstr>
      </vt:variant>
      <vt:variant>
        <vt:lpwstr/>
      </vt:variant>
      <vt:variant>
        <vt:i4>262171</vt:i4>
      </vt:variant>
      <vt:variant>
        <vt:i4>354</vt:i4>
      </vt:variant>
      <vt:variant>
        <vt:i4>0</vt:i4>
      </vt:variant>
      <vt:variant>
        <vt:i4>5</vt:i4>
      </vt:variant>
      <vt:variant>
        <vt:lpwstr>https://larksdk.davidingplus.cn/</vt:lpwstr>
      </vt:variant>
      <vt:variant>
        <vt:lpwstr/>
      </vt:variant>
      <vt:variant>
        <vt:i4>4718619</vt:i4>
      </vt:variant>
      <vt:variant>
        <vt:i4>351</vt:i4>
      </vt:variant>
      <vt:variant>
        <vt:i4>0</vt:i4>
      </vt:variant>
      <vt:variant>
        <vt:i4>5</vt:i4>
      </vt:variant>
      <vt:variant>
        <vt:lpwstr>https://github.com/DavidingPlus/code-browser/</vt:lpwstr>
      </vt:variant>
      <vt:variant>
        <vt:lpwstr/>
      </vt:variant>
      <vt:variant>
        <vt:i4>4915270</vt:i4>
      </vt:variant>
      <vt:variant>
        <vt:i4>348</vt:i4>
      </vt:variant>
      <vt:variant>
        <vt:i4>0</vt:i4>
      </vt:variant>
      <vt:variant>
        <vt:i4>5</vt:i4>
      </vt:variant>
      <vt:variant>
        <vt:lpwstr>https://github.com/google/googletest</vt:lpwstr>
      </vt:variant>
      <vt:variant>
        <vt:lpwstr/>
      </vt:variant>
      <vt:variant>
        <vt:i4>6619241</vt:i4>
      </vt:variant>
      <vt:variant>
        <vt:i4>345</vt:i4>
      </vt:variant>
      <vt:variant>
        <vt:i4>0</vt:i4>
      </vt:variant>
      <vt:variant>
        <vt:i4>5</vt:i4>
      </vt:variant>
      <vt:variant>
        <vt:lpwstr>https://clang.llvm.org/docs/LibTooling.html</vt:lpwstr>
      </vt:variant>
      <vt:variant>
        <vt:lpwstr/>
      </vt:variant>
      <vt:variant>
        <vt:i4>4194379</vt:i4>
      </vt:variant>
      <vt:variant>
        <vt:i4>342</vt:i4>
      </vt:variant>
      <vt:variant>
        <vt:i4>0</vt:i4>
      </vt:variant>
      <vt:variant>
        <vt:i4>5</vt:i4>
      </vt:variant>
      <vt:variant>
        <vt:lpwstr>https://sarcasm.github.io/notes/dev/compilation-database.html</vt:lpwstr>
      </vt:variant>
      <vt:variant>
        <vt:lpwstr/>
      </vt:variant>
      <vt:variant>
        <vt:i4>5177424</vt:i4>
      </vt:variant>
      <vt:variant>
        <vt:i4>339</vt:i4>
      </vt:variant>
      <vt:variant>
        <vt:i4>0</vt:i4>
      </vt:variant>
      <vt:variant>
        <vt:i4>5</vt:i4>
      </vt:variant>
      <vt:variant>
        <vt:lpwstr>https://github.com/KDAB/codebrowser/blob/master/README.md</vt:lpwstr>
      </vt:variant>
      <vt:variant>
        <vt:lpwstr/>
      </vt:variant>
      <vt:variant>
        <vt:i4>3407954</vt:i4>
      </vt:variant>
      <vt:variant>
        <vt:i4>336</vt:i4>
      </vt:variant>
      <vt:variant>
        <vt:i4>0</vt:i4>
      </vt:variant>
      <vt:variant>
        <vt:i4>5</vt:i4>
      </vt:variant>
      <vt:variant>
        <vt:lpwstr>https://blog.csdn.net/weixin_50749380/article/details/128319851</vt:lpwstr>
      </vt:variant>
      <vt:variant>
        <vt:lpwstr/>
      </vt:variant>
      <vt:variant>
        <vt:i4>6357028</vt:i4>
      </vt:variant>
      <vt:variant>
        <vt:i4>333</vt:i4>
      </vt:variant>
      <vt:variant>
        <vt:i4>0</vt:i4>
      </vt:variant>
      <vt:variant>
        <vt:i4>5</vt:i4>
      </vt:variant>
      <vt:variant>
        <vt:lpwstr>https://github.com/KDAB/codebrowser/issues/119</vt:lpwstr>
      </vt:variant>
      <vt:variant>
        <vt:lpwstr/>
      </vt:variant>
      <vt:variant>
        <vt:i4>3342391</vt:i4>
      </vt:variant>
      <vt:variant>
        <vt:i4>330</vt:i4>
      </vt:variant>
      <vt:variant>
        <vt:i4>0</vt:i4>
      </vt:variant>
      <vt:variant>
        <vt:i4>5</vt:i4>
      </vt:variant>
      <vt:variant>
        <vt:lpwstr>https://github.com/KDAB/codebrowser</vt:lpwstr>
      </vt:variant>
      <vt:variant>
        <vt:lpwstr/>
      </vt:variant>
      <vt:variant>
        <vt:i4>2031705</vt:i4>
      </vt:variant>
      <vt:variant>
        <vt:i4>327</vt:i4>
      </vt:variant>
      <vt:variant>
        <vt:i4>0</vt:i4>
      </vt:variant>
      <vt:variant>
        <vt:i4>5</vt:i4>
      </vt:variant>
      <vt:variant>
        <vt:lpwstr>https://codebrowser.dev/</vt:lpwstr>
      </vt:variant>
      <vt:variant>
        <vt:lpwstr/>
      </vt:variant>
      <vt:variant>
        <vt:i4>3342391</vt:i4>
      </vt:variant>
      <vt:variant>
        <vt:i4>324</vt:i4>
      </vt:variant>
      <vt:variant>
        <vt:i4>0</vt:i4>
      </vt:variant>
      <vt:variant>
        <vt:i4>5</vt:i4>
      </vt:variant>
      <vt:variant>
        <vt:lpwstr>https://github.com/KDAB/codebrowser</vt:lpwstr>
      </vt:variant>
      <vt:variant>
        <vt:lpwstr/>
      </vt:variant>
      <vt:variant>
        <vt:i4>5963799</vt:i4>
      </vt:variant>
      <vt:variant>
        <vt:i4>321</vt:i4>
      </vt:variant>
      <vt:variant>
        <vt:i4>0</vt:i4>
      </vt:variant>
      <vt:variant>
        <vt:i4>5</vt:i4>
      </vt:variant>
      <vt:variant>
        <vt:lpwstr>https://cairographics.org/manual/cairo-XLib-Surfaces.html</vt:lpwstr>
      </vt:variant>
      <vt:variant>
        <vt:lpwstr/>
      </vt:variant>
      <vt:variant>
        <vt:i4>262231</vt:i4>
      </vt:variant>
      <vt:variant>
        <vt:i4>318</vt:i4>
      </vt:variant>
      <vt:variant>
        <vt:i4>0</vt:i4>
      </vt:variant>
      <vt:variant>
        <vt:i4>5</vt:i4>
      </vt:variant>
      <vt:variant>
        <vt:lpwstr>https://cairographics.org/manual/</vt:lpwstr>
      </vt:variant>
      <vt:variant>
        <vt:lpwstr/>
      </vt:variant>
      <vt:variant>
        <vt:i4>2555956</vt:i4>
      </vt:variant>
      <vt:variant>
        <vt:i4>315</vt:i4>
      </vt:variant>
      <vt:variant>
        <vt:i4>0</vt:i4>
      </vt:variant>
      <vt:variant>
        <vt:i4>5</vt:i4>
      </vt:variant>
      <vt:variant>
        <vt:lpwstr>https://cairographics.org/samples/</vt:lpwstr>
      </vt:variant>
      <vt:variant>
        <vt:lpwstr/>
      </vt:variant>
      <vt:variant>
        <vt:i4>4980754</vt:i4>
      </vt:variant>
      <vt:variant>
        <vt:i4>312</vt:i4>
      </vt:variant>
      <vt:variant>
        <vt:i4>0</vt:i4>
      </vt:variant>
      <vt:variant>
        <vt:i4>5</vt:i4>
      </vt:variant>
      <vt:variant>
        <vt:lpwstr>https://www.x.org/releases/X11R7.7/doc/libX11/libX11/libX11.html</vt:lpwstr>
      </vt:variant>
      <vt:variant>
        <vt:lpwstr/>
      </vt:variant>
      <vt:variant>
        <vt:i4>1900575</vt:i4>
      </vt:variant>
      <vt:variant>
        <vt:i4>309</vt:i4>
      </vt:variant>
      <vt:variant>
        <vt:i4>0</vt:i4>
      </vt:variant>
      <vt:variant>
        <vt:i4>5</vt:i4>
      </vt:variant>
      <vt:variant>
        <vt:lpwstr>https://www.secjuice.com/wayland-vs-xorg/</vt:lpwstr>
      </vt:variant>
      <vt:variant>
        <vt:lpwstr/>
      </vt:variant>
      <vt:variant>
        <vt:i4>6684758</vt:i4>
      </vt:variant>
      <vt:variant>
        <vt:i4>306</vt:i4>
      </vt:variant>
      <vt:variant>
        <vt:i4>0</vt:i4>
      </vt:variant>
      <vt:variant>
        <vt:i4>5</vt:i4>
      </vt:variant>
      <vt:variant>
        <vt:lpwstr>https://docs.conan.io/2/reference/tools/system/package_manager.html</vt:lpwstr>
      </vt:variant>
      <vt:variant>
        <vt:lpwstr/>
      </vt:variant>
      <vt:variant>
        <vt:i4>7471150</vt:i4>
      </vt:variant>
      <vt:variant>
        <vt:i4>303</vt:i4>
      </vt:variant>
      <vt:variant>
        <vt:i4>0</vt:i4>
      </vt:variant>
      <vt:variant>
        <vt:i4>5</vt:i4>
      </vt:variant>
      <vt:variant>
        <vt:lpwstr>https://docs.conan.io/2/reference/binary_model/package_id.html</vt:lpwstr>
      </vt:variant>
      <vt:variant>
        <vt:lpwstr/>
      </vt:variant>
      <vt:variant>
        <vt:i4>4980766</vt:i4>
      </vt:variant>
      <vt:variant>
        <vt:i4>300</vt:i4>
      </vt:variant>
      <vt:variant>
        <vt:i4>0</vt:i4>
      </vt:variant>
      <vt:variant>
        <vt:i4>5</vt:i4>
      </vt:variant>
      <vt:variant>
        <vt:lpwstr>https://conan.io/center/recipes/cairo</vt:lpwstr>
      </vt:variant>
      <vt:variant>
        <vt:lpwstr/>
      </vt:variant>
      <vt:variant>
        <vt:i4>3539060</vt:i4>
      </vt:variant>
      <vt:variant>
        <vt:i4>297</vt:i4>
      </vt:variant>
      <vt:variant>
        <vt:i4>0</vt:i4>
      </vt:variant>
      <vt:variant>
        <vt:i4>5</vt:i4>
      </vt:variant>
      <vt:variant>
        <vt:lpwstr>https://conan.io/center</vt:lpwstr>
      </vt:variant>
      <vt:variant>
        <vt:lpwstr/>
      </vt:variant>
      <vt:variant>
        <vt:i4>458772</vt:i4>
      </vt:variant>
      <vt:variant>
        <vt:i4>294</vt:i4>
      </vt:variant>
      <vt:variant>
        <vt:i4>0</vt:i4>
      </vt:variant>
      <vt:variant>
        <vt:i4>5</vt:i4>
      </vt:variant>
      <vt:variant>
        <vt:lpwstr>https://docs.conan.io/2/</vt:lpwstr>
      </vt:variant>
      <vt:variant>
        <vt:lpwstr/>
      </vt:variant>
      <vt:variant>
        <vt:i4>6160458</vt:i4>
      </vt:variant>
      <vt:variant>
        <vt:i4>291</vt:i4>
      </vt:variant>
      <vt:variant>
        <vt:i4>0</vt:i4>
      </vt:variant>
      <vt:variant>
        <vt:i4>5</vt:i4>
      </vt:variant>
      <vt:variant>
        <vt:lpwstr>https://conan.io/</vt:lpwstr>
      </vt:variant>
      <vt:variant>
        <vt:lpwstr/>
      </vt:variant>
      <vt:variant>
        <vt:i4>8126517</vt:i4>
      </vt:variant>
      <vt:variant>
        <vt:i4>288</vt:i4>
      </vt:variant>
      <vt:variant>
        <vt:i4>0</vt:i4>
      </vt:variant>
      <vt:variant>
        <vt:i4>5</vt:i4>
      </vt:variant>
      <vt:variant>
        <vt:lpwstr>https://cairographics.org/</vt:lpwstr>
      </vt:variant>
      <vt:variant>
        <vt:lpwstr/>
      </vt:variant>
      <vt:variant>
        <vt:i4>3539062</vt:i4>
      </vt:variant>
      <vt:variant>
        <vt:i4>285</vt:i4>
      </vt:variant>
      <vt:variant>
        <vt:i4>0</vt:i4>
      </vt:variant>
      <vt:variant>
        <vt:i4>5</vt:i4>
      </vt:variant>
      <vt:variant>
        <vt:lpwstr>https://www.libsdl.org/</vt:lpwstr>
      </vt:variant>
      <vt:variant>
        <vt:lpwstr/>
      </vt:variant>
      <vt:variant>
        <vt:i4>2097270</vt:i4>
      </vt:variant>
      <vt:variant>
        <vt:i4>282</vt:i4>
      </vt:variant>
      <vt:variant>
        <vt:i4>0</vt:i4>
      </vt:variant>
      <vt:variant>
        <vt:i4>5</vt:i4>
      </vt:variant>
      <vt:variant>
        <vt:lpwstr>https://www.zlg.cn/index/pub/awtk.html</vt:lpwstr>
      </vt:variant>
      <vt:variant>
        <vt:lpwstr/>
      </vt:variant>
      <vt:variant>
        <vt:i4>5570630</vt:i4>
      </vt:variant>
      <vt:variant>
        <vt:i4>279</vt:i4>
      </vt:variant>
      <vt:variant>
        <vt:i4>0</vt:i4>
      </vt:variant>
      <vt:variant>
        <vt:i4>5</vt:i4>
      </vt:variant>
      <vt:variant>
        <vt:lpwstr>https://developer.harmonyos.com/cn/develop/arkUI</vt:lpwstr>
      </vt:variant>
      <vt:variant>
        <vt:lpwstr/>
      </vt:variant>
      <vt:variant>
        <vt:i4>3211360</vt:i4>
      </vt:variant>
      <vt:variant>
        <vt:i4>276</vt:i4>
      </vt:variant>
      <vt:variant>
        <vt:i4>0</vt:i4>
      </vt:variant>
      <vt:variant>
        <vt:i4>5</vt:i4>
      </vt:variant>
      <vt:variant>
        <vt:lpwstr>https://docs.deepin.org/info/%E5%BC%80%E5%8F%91%E5%85%A5%E9%97%A8/%E5%9F%BA%E7%A1%80%E7%8E%AF%E5%A2%83/DTK/%E6%A6%82%E8%BF%B0/%E6%A6%82%E8%BF%B0/%E7%BB%9F%E4%BF%A1DTK</vt:lpwstr>
      </vt:variant>
      <vt:variant>
        <vt:lpwstr/>
      </vt:variant>
      <vt:variant>
        <vt:i4>2949174</vt:i4>
      </vt:variant>
      <vt:variant>
        <vt:i4>273</vt:i4>
      </vt:variant>
      <vt:variant>
        <vt:i4>0</vt:i4>
      </vt:variant>
      <vt:variant>
        <vt:i4>5</vt:i4>
      </vt:variant>
      <vt:variant>
        <vt:lpwstr>http://caiyi.tech/larksdk/concept/larksdk-3rdparty.html</vt:lpwstr>
      </vt:variant>
      <vt:variant>
        <vt:lpwstr/>
      </vt:variant>
      <vt:variant>
        <vt:i4>5177412</vt:i4>
      </vt:variant>
      <vt:variant>
        <vt:i4>270</vt:i4>
      </vt:variant>
      <vt:variant>
        <vt:i4>0</vt:i4>
      </vt:variant>
      <vt:variant>
        <vt:i4>5</vt:i4>
      </vt:variant>
      <vt:variant>
        <vt:lpwstr>https://www.gtk.org/</vt:lpwstr>
      </vt:variant>
      <vt:variant>
        <vt:lpwstr/>
      </vt:variant>
      <vt:variant>
        <vt:i4>7995506</vt:i4>
      </vt:variant>
      <vt:variant>
        <vt:i4>267</vt:i4>
      </vt:variant>
      <vt:variant>
        <vt:i4>0</vt:i4>
      </vt:variant>
      <vt:variant>
        <vt:i4>5</vt:i4>
      </vt:variant>
      <vt:variant>
        <vt:lpwstr>https://learn.microsoft.com/en-us/cpp/mfc/mfc-desktop-applications</vt:lpwstr>
      </vt:variant>
      <vt:variant>
        <vt:lpwstr/>
      </vt:variant>
      <vt:variant>
        <vt:i4>2555953</vt:i4>
      </vt:variant>
      <vt:variant>
        <vt:i4>264</vt:i4>
      </vt:variant>
      <vt:variant>
        <vt:i4>0</vt:i4>
      </vt:variant>
      <vt:variant>
        <vt:i4>5</vt:i4>
      </vt:variant>
      <vt:variant>
        <vt:lpwstr>https://www.boost.org/</vt:lpwstr>
      </vt:variant>
      <vt:variant>
        <vt:lpwstr/>
      </vt:variant>
      <vt:variant>
        <vt:i4>8192078</vt:i4>
      </vt:variant>
      <vt:variant>
        <vt:i4>261</vt:i4>
      </vt:variant>
      <vt:variant>
        <vt:i4>0</vt:i4>
      </vt:variant>
      <vt:variant>
        <vt:i4>5</vt:i4>
      </vt:variant>
      <vt:variant>
        <vt:lpwstr>https://en.cppreference.com/w/cpp/standard_library</vt:lpwstr>
      </vt:variant>
      <vt:variant>
        <vt:lpwstr/>
      </vt:variant>
      <vt:variant>
        <vt:i4>1507378</vt:i4>
      </vt:variant>
      <vt:variant>
        <vt:i4>254</vt:i4>
      </vt:variant>
      <vt:variant>
        <vt:i4>0</vt:i4>
      </vt:variant>
      <vt:variant>
        <vt:i4>5</vt:i4>
      </vt:variant>
      <vt:variant>
        <vt:lpwstr/>
      </vt:variant>
      <vt:variant>
        <vt:lpwstr>_Toc13337</vt:lpwstr>
      </vt:variant>
      <vt:variant>
        <vt:i4>1966129</vt:i4>
      </vt:variant>
      <vt:variant>
        <vt:i4>248</vt:i4>
      </vt:variant>
      <vt:variant>
        <vt:i4>0</vt:i4>
      </vt:variant>
      <vt:variant>
        <vt:i4>5</vt:i4>
      </vt:variant>
      <vt:variant>
        <vt:lpwstr/>
      </vt:variant>
      <vt:variant>
        <vt:lpwstr>_Toc1900</vt:lpwstr>
      </vt:variant>
      <vt:variant>
        <vt:i4>1310775</vt:i4>
      </vt:variant>
      <vt:variant>
        <vt:i4>242</vt:i4>
      </vt:variant>
      <vt:variant>
        <vt:i4>0</vt:i4>
      </vt:variant>
      <vt:variant>
        <vt:i4>5</vt:i4>
      </vt:variant>
      <vt:variant>
        <vt:lpwstr/>
      </vt:variant>
      <vt:variant>
        <vt:lpwstr>_Toc24571</vt:lpwstr>
      </vt:variant>
      <vt:variant>
        <vt:i4>1114162</vt:i4>
      </vt:variant>
      <vt:variant>
        <vt:i4>236</vt:i4>
      </vt:variant>
      <vt:variant>
        <vt:i4>0</vt:i4>
      </vt:variant>
      <vt:variant>
        <vt:i4>5</vt:i4>
      </vt:variant>
      <vt:variant>
        <vt:lpwstr/>
      </vt:variant>
      <vt:variant>
        <vt:lpwstr>_Toc25030</vt:lpwstr>
      </vt:variant>
      <vt:variant>
        <vt:i4>1441845</vt:i4>
      </vt:variant>
      <vt:variant>
        <vt:i4>230</vt:i4>
      </vt:variant>
      <vt:variant>
        <vt:i4>0</vt:i4>
      </vt:variant>
      <vt:variant>
        <vt:i4>5</vt:i4>
      </vt:variant>
      <vt:variant>
        <vt:lpwstr/>
      </vt:variant>
      <vt:variant>
        <vt:lpwstr>_Toc5908</vt:lpwstr>
      </vt:variant>
      <vt:variant>
        <vt:i4>1245234</vt:i4>
      </vt:variant>
      <vt:variant>
        <vt:i4>224</vt:i4>
      </vt:variant>
      <vt:variant>
        <vt:i4>0</vt:i4>
      </vt:variant>
      <vt:variant>
        <vt:i4>5</vt:i4>
      </vt:variant>
      <vt:variant>
        <vt:lpwstr/>
      </vt:variant>
      <vt:variant>
        <vt:lpwstr>_Toc6440</vt:lpwstr>
      </vt:variant>
      <vt:variant>
        <vt:i4>1245237</vt:i4>
      </vt:variant>
      <vt:variant>
        <vt:i4>218</vt:i4>
      </vt:variant>
      <vt:variant>
        <vt:i4>0</vt:i4>
      </vt:variant>
      <vt:variant>
        <vt:i4>5</vt:i4>
      </vt:variant>
      <vt:variant>
        <vt:lpwstr/>
      </vt:variant>
      <vt:variant>
        <vt:lpwstr>_Toc10445</vt:lpwstr>
      </vt:variant>
      <vt:variant>
        <vt:i4>1441845</vt:i4>
      </vt:variant>
      <vt:variant>
        <vt:i4>212</vt:i4>
      </vt:variant>
      <vt:variant>
        <vt:i4>0</vt:i4>
      </vt:variant>
      <vt:variant>
        <vt:i4>5</vt:i4>
      </vt:variant>
      <vt:variant>
        <vt:lpwstr/>
      </vt:variant>
      <vt:variant>
        <vt:lpwstr>_Toc12432</vt:lpwstr>
      </vt:variant>
      <vt:variant>
        <vt:i4>1441843</vt:i4>
      </vt:variant>
      <vt:variant>
        <vt:i4>206</vt:i4>
      </vt:variant>
      <vt:variant>
        <vt:i4>0</vt:i4>
      </vt:variant>
      <vt:variant>
        <vt:i4>5</vt:i4>
      </vt:variant>
      <vt:variant>
        <vt:lpwstr/>
      </vt:variant>
      <vt:variant>
        <vt:lpwstr>_Toc2415</vt:lpwstr>
      </vt:variant>
      <vt:variant>
        <vt:i4>1441843</vt:i4>
      </vt:variant>
      <vt:variant>
        <vt:i4>200</vt:i4>
      </vt:variant>
      <vt:variant>
        <vt:i4>0</vt:i4>
      </vt:variant>
      <vt:variant>
        <vt:i4>5</vt:i4>
      </vt:variant>
      <vt:variant>
        <vt:lpwstr/>
      </vt:variant>
      <vt:variant>
        <vt:lpwstr>_Toc18296</vt:lpwstr>
      </vt:variant>
      <vt:variant>
        <vt:i4>1900597</vt:i4>
      </vt:variant>
      <vt:variant>
        <vt:i4>194</vt:i4>
      </vt:variant>
      <vt:variant>
        <vt:i4>0</vt:i4>
      </vt:variant>
      <vt:variant>
        <vt:i4>5</vt:i4>
      </vt:variant>
      <vt:variant>
        <vt:lpwstr/>
      </vt:variant>
      <vt:variant>
        <vt:lpwstr>_Toc18424</vt:lpwstr>
      </vt:variant>
      <vt:variant>
        <vt:i4>1048624</vt:i4>
      </vt:variant>
      <vt:variant>
        <vt:i4>188</vt:i4>
      </vt:variant>
      <vt:variant>
        <vt:i4>0</vt:i4>
      </vt:variant>
      <vt:variant>
        <vt:i4>5</vt:i4>
      </vt:variant>
      <vt:variant>
        <vt:lpwstr/>
      </vt:variant>
      <vt:variant>
        <vt:lpwstr>_Toc21262</vt:lpwstr>
      </vt:variant>
      <vt:variant>
        <vt:i4>1114160</vt:i4>
      </vt:variant>
      <vt:variant>
        <vt:i4>182</vt:i4>
      </vt:variant>
      <vt:variant>
        <vt:i4>0</vt:i4>
      </vt:variant>
      <vt:variant>
        <vt:i4>5</vt:i4>
      </vt:variant>
      <vt:variant>
        <vt:lpwstr/>
      </vt:variant>
      <vt:variant>
        <vt:lpwstr>_Toc23254</vt:lpwstr>
      </vt:variant>
      <vt:variant>
        <vt:i4>1441843</vt:i4>
      </vt:variant>
      <vt:variant>
        <vt:i4>176</vt:i4>
      </vt:variant>
      <vt:variant>
        <vt:i4>0</vt:i4>
      </vt:variant>
      <vt:variant>
        <vt:i4>5</vt:i4>
      </vt:variant>
      <vt:variant>
        <vt:lpwstr/>
      </vt:variant>
      <vt:variant>
        <vt:lpwstr>_Toc22132</vt:lpwstr>
      </vt:variant>
      <vt:variant>
        <vt:i4>1376308</vt:i4>
      </vt:variant>
      <vt:variant>
        <vt:i4>170</vt:i4>
      </vt:variant>
      <vt:variant>
        <vt:i4>0</vt:i4>
      </vt:variant>
      <vt:variant>
        <vt:i4>5</vt:i4>
      </vt:variant>
      <vt:variant>
        <vt:lpwstr/>
      </vt:variant>
      <vt:variant>
        <vt:lpwstr>_Toc3674</vt:lpwstr>
      </vt:variant>
      <vt:variant>
        <vt:i4>1376319</vt:i4>
      </vt:variant>
      <vt:variant>
        <vt:i4>164</vt:i4>
      </vt:variant>
      <vt:variant>
        <vt:i4>0</vt:i4>
      </vt:variant>
      <vt:variant>
        <vt:i4>5</vt:i4>
      </vt:variant>
      <vt:variant>
        <vt:lpwstr/>
      </vt:variant>
      <vt:variant>
        <vt:lpwstr>_Toc8476</vt:lpwstr>
      </vt:variant>
      <vt:variant>
        <vt:i4>1966137</vt:i4>
      </vt:variant>
      <vt:variant>
        <vt:i4>158</vt:i4>
      </vt:variant>
      <vt:variant>
        <vt:i4>0</vt:i4>
      </vt:variant>
      <vt:variant>
        <vt:i4>5</vt:i4>
      </vt:variant>
      <vt:variant>
        <vt:lpwstr/>
      </vt:variant>
      <vt:variant>
        <vt:lpwstr>_Toc1980</vt:lpwstr>
      </vt:variant>
      <vt:variant>
        <vt:i4>1048627</vt:i4>
      </vt:variant>
      <vt:variant>
        <vt:i4>152</vt:i4>
      </vt:variant>
      <vt:variant>
        <vt:i4>0</vt:i4>
      </vt:variant>
      <vt:variant>
        <vt:i4>5</vt:i4>
      </vt:variant>
      <vt:variant>
        <vt:lpwstr/>
      </vt:variant>
      <vt:variant>
        <vt:lpwstr>_Toc14234</vt:lpwstr>
      </vt:variant>
      <vt:variant>
        <vt:i4>1179704</vt:i4>
      </vt:variant>
      <vt:variant>
        <vt:i4>146</vt:i4>
      </vt:variant>
      <vt:variant>
        <vt:i4>0</vt:i4>
      </vt:variant>
      <vt:variant>
        <vt:i4>5</vt:i4>
      </vt:variant>
      <vt:variant>
        <vt:lpwstr/>
      </vt:variant>
      <vt:variant>
        <vt:lpwstr>_Toc17924</vt:lpwstr>
      </vt:variant>
      <vt:variant>
        <vt:i4>1376306</vt:i4>
      </vt:variant>
      <vt:variant>
        <vt:i4>140</vt:i4>
      </vt:variant>
      <vt:variant>
        <vt:i4>0</vt:i4>
      </vt:variant>
      <vt:variant>
        <vt:i4>5</vt:i4>
      </vt:variant>
      <vt:variant>
        <vt:lpwstr/>
      </vt:variant>
      <vt:variant>
        <vt:lpwstr>_Toc3715</vt:lpwstr>
      </vt:variant>
      <vt:variant>
        <vt:i4>1114163</vt:i4>
      </vt:variant>
      <vt:variant>
        <vt:i4>134</vt:i4>
      </vt:variant>
      <vt:variant>
        <vt:i4>0</vt:i4>
      </vt:variant>
      <vt:variant>
        <vt:i4>5</vt:i4>
      </vt:variant>
      <vt:variant>
        <vt:lpwstr/>
      </vt:variant>
      <vt:variant>
        <vt:lpwstr>_Toc24128</vt:lpwstr>
      </vt:variant>
      <vt:variant>
        <vt:i4>1114164</vt:i4>
      </vt:variant>
      <vt:variant>
        <vt:i4>128</vt:i4>
      </vt:variant>
      <vt:variant>
        <vt:i4>0</vt:i4>
      </vt:variant>
      <vt:variant>
        <vt:i4>5</vt:i4>
      </vt:variant>
      <vt:variant>
        <vt:lpwstr/>
      </vt:variant>
      <vt:variant>
        <vt:lpwstr>_Toc30766</vt:lpwstr>
      </vt:variant>
      <vt:variant>
        <vt:i4>1441841</vt:i4>
      </vt:variant>
      <vt:variant>
        <vt:i4>122</vt:i4>
      </vt:variant>
      <vt:variant>
        <vt:i4>0</vt:i4>
      </vt:variant>
      <vt:variant>
        <vt:i4>5</vt:i4>
      </vt:variant>
      <vt:variant>
        <vt:lpwstr/>
      </vt:variant>
      <vt:variant>
        <vt:lpwstr>_Toc29380</vt:lpwstr>
      </vt:variant>
      <vt:variant>
        <vt:i4>1376315</vt:i4>
      </vt:variant>
      <vt:variant>
        <vt:i4>116</vt:i4>
      </vt:variant>
      <vt:variant>
        <vt:i4>0</vt:i4>
      </vt:variant>
      <vt:variant>
        <vt:i4>5</vt:i4>
      </vt:variant>
      <vt:variant>
        <vt:lpwstr/>
      </vt:variant>
      <vt:variant>
        <vt:lpwstr>_Toc25977</vt:lpwstr>
      </vt:variant>
      <vt:variant>
        <vt:i4>1245246</vt:i4>
      </vt:variant>
      <vt:variant>
        <vt:i4>110</vt:i4>
      </vt:variant>
      <vt:variant>
        <vt:i4>0</vt:i4>
      </vt:variant>
      <vt:variant>
        <vt:i4>5</vt:i4>
      </vt:variant>
      <vt:variant>
        <vt:lpwstr/>
      </vt:variant>
      <vt:variant>
        <vt:lpwstr>_Toc9571</vt:lpwstr>
      </vt:variant>
      <vt:variant>
        <vt:i4>2031672</vt:i4>
      </vt:variant>
      <vt:variant>
        <vt:i4>104</vt:i4>
      </vt:variant>
      <vt:variant>
        <vt:i4>0</vt:i4>
      </vt:variant>
      <vt:variant>
        <vt:i4>5</vt:i4>
      </vt:variant>
      <vt:variant>
        <vt:lpwstr/>
      </vt:variant>
      <vt:variant>
        <vt:lpwstr>_Toc11992</vt:lpwstr>
      </vt:variant>
      <vt:variant>
        <vt:i4>2031665</vt:i4>
      </vt:variant>
      <vt:variant>
        <vt:i4>98</vt:i4>
      </vt:variant>
      <vt:variant>
        <vt:i4>0</vt:i4>
      </vt:variant>
      <vt:variant>
        <vt:i4>5</vt:i4>
      </vt:variant>
      <vt:variant>
        <vt:lpwstr/>
      </vt:variant>
      <vt:variant>
        <vt:lpwstr>_Toc4850</vt:lpwstr>
      </vt:variant>
      <vt:variant>
        <vt:i4>1376307</vt:i4>
      </vt:variant>
      <vt:variant>
        <vt:i4>92</vt:i4>
      </vt:variant>
      <vt:variant>
        <vt:i4>0</vt:i4>
      </vt:variant>
      <vt:variant>
        <vt:i4>5</vt:i4>
      </vt:variant>
      <vt:variant>
        <vt:lpwstr/>
      </vt:variant>
      <vt:variant>
        <vt:lpwstr>_Toc22109</vt:lpwstr>
      </vt:variant>
      <vt:variant>
        <vt:i4>2031666</vt:i4>
      </vt:variant>
      <vt:variant>
        <vt:i4>86</vt:i4>
      </vt:variant>
      <vt:variant>
        <vt:i4>0</vt:i4>
      </vt:variant>
      <vt:variant>
        <vt:i4>5</vt:i4>
      </vt:variant>
      <vt:variant>
        <vt:lpwstr/>
      </vt:variant>
      <vt:variant>
        <vt:lpwstr>_Toc21098</vt:lpwstr>
      </vt:variant>
      <vt:variant>
        <vt:i4>1048629</vt:i4>
      </vt:variant>
      <vt:variant>
        <vt:i4>80</vt:i4>
      </vt:variant>
      <vt:variant>
        <vt:i4>0</vt:i4>
      </vt:variant>
      <vt:variant>
        <vt:i4>5</vt:i4>
      </vt:variant>
      <vt:variant>
        <vt:lpwstr/>
      </vt:variant>
      <vt:variant>
        <vt:lpwstr>_Toc25723</vt:lpwstr>
      </vt:variant>
      <vt:variant>
        <vt:i4>1966138</vt:i4>
      </vt:variant>
      <vt:variant>
        <vt:i4>74</vt:i4>
      </vt:variant>
      <vt:variant>
        <vt:i4>0</vt:i4>
      </vt:variant>
      <vt:variant>
        <vt:i4>5</vt:i4>
      </vt:variant>
      <vt:variant>
        <vt:lpwstr/>
      </vt:variant>
      <vt:variant>
        <vt:lpwstr>_Toc3198</vt:lpwstr>
      </vt:variant>
      <vt:variant>
        <vt:i4>1966139</vt:i4>
      </vt:variant>
      <vt:variant>
        <vt:i4>68</vt:i4>
      </vt:variant>
      <vt:variant>
        <vt:i4>0</vt:i4>
      </vt:variant>
      <vt:variant>
        <vt:i4>5</vt:i4>
      </vt:variant>
      <vt:variant>
        <vt:lpwstr/>
      </vt:variant>
      <vt:variant>
        <vt:lpwstr>_Toc30893</vt:lpwstr>
      </vt:variant>
      <vt:variant>
        <vt:i4>1179710</vt:i4>
      </vt:variant>
      <vt:variant>
        <vt:i4>62</vt:i4>
      </vt:variant>
      <vt:variant>
        <vt:i4>0</vt:i4>
      </vt:variant>
      <vt:variant>
        <vt:i4>5</vt:i4>
      </vt:variant>
      <vt:variant>
        <vt:lpwstr/>
      </vt:variant>
      <vt:variant>
        <vt:lpwstr>_Toc6287</vt:lpwstr>
      </vt:variant>
      <vt:variant>
        <vt:i4>1900594</vt:i4>
      </vt:variant>
      <vt:variant>
        <vt:i4>56</vt:i4>
      </vt:variant>
      <vt:variant>
        <vt:i4>0</vt:i4>
      </vt:variant>
      <vt:variant>
        <vt:i4>5</vt:i4>
      </vt:variant>
      <vt:variant>
        <vt:lpwstr/>
      </vt:variant>
      <vt:variant>
        <vt:lpwstr>_Toc13394</vt:lpwstr>
      </vt:variant>
      <vt:variant>
        <vt:i4>1048633</vt:i4>
      </vt:variant>
      <vt:variant>
        <vt:i4>50</vt:i4>
      </vt:variant>
      <vt:variant>
        <vt:i4>0</vt:i4>
      </vt:variant>
      <vt:variant>
        <vt:i4>5</vt:i4>
      </vt:variant>
      <vt:variant>
        <vt:lpwstr/>
      </vt:variant>
      <vt:variant>
        <vt:lpwstr>_Toc12857</vt:lpwstr>
      </vt:variant>
      <vt:variant>
        <vt:i4>1441841</vt:i4>
      </vt:variant>
      <vt:variant>
        <vt:i4>44</vt:i4>
      </vt:variant>
      <vt:variant>
        <vt:i4>0</vt:i4>
      </vt:variant>
      <vt:variant>
        <vt:i4>5</vt:i4>
      </vt:variant>
      <vt:variant>
        <vt:lpwstr/>
      </vt:variant>
      <vt:variant>
        <vt:lpwstr>_Toc6475</vt:lpwstr>
      </vt:variant>
      <vt:variant>
        <vt:i4>1245233</vt:i4>
      </vt:variant>
      <vt:variant>
        <vt:i4>38</vt:i4>
      </vt:variant>
      <vt:variant>
        <vt:i4>0</vt:i4>
      </vt:variant>
      <vt:variant>
        <vt:i4>5</vt:i4>
      </vt:variant>
      <vt:variant>
        <vt:lpwstr/>
      </vt:variant>
      <vt:variant>
        <vt:lpwstr>_Toc24302</vt:lpwstr>
      </vt:variant>
      <vt:variant>
        <vt:i4>1179705</vt:i4>
      </vt:variant>
      <vt:variant>
        <vt:i4>32</vt:i4>
      </vt:variant>
      <vt:variant>
        <vt:i4>0</vt:i4>
      </vt:variant>
      <vt:variant>
        <vt:i4>5</vt:i4>
      </vt:variant>
      <vt:variant>
        <vt:lpwstr/>
      </vt:variant>
      <vt:variant>
        <vt:lpwstr>_Toc8015</vt:lpwstr>
      </vt:variant>
      <vt:variant>
        <vt:i4>1376305</vt:i4>
      </vt:variant>
      <vt:variant>
        <vt:i4>26</vt:i4>
      </vt:variant>
      <vt:variant>
        <vt:i4>0</vt:i4>
      </vt:variant>
      <vt:variant>
        <vt:i4>5</vt:i4>
      </vt:variant>
      <vt:variant>
        <vt:lpwstr/>
      </vt:variant>
      <vt:variant>
        <vt:lpwstr>_Toc3426</vt:lpwstr>
      </vt:variant>
      <vt:variant>
        <vt:i4>1572915</vt:i4>
      </vt:variant>
      <vt:variant>
        <vt:i4>20</vt:i4>
      </vt:variant>
      <vt:variant>
        <vt:i4>0</vt:i4>
      </vt:variant>
      <vt:variant>
        <vt:i4>5</vt:i4>
      </vt:variant>
      <vt:variant>
        <vt:lpwstr/>
      </vt:variant>
      <vt:variant>
        <vt:lpwstr>_Toc29168</vt:lpwstr>
      </vt:variant>
      <vt:variant>
        <vt:i4>1572917</vt:i4>
      </vt:variant>
      <vt:variant>
        <vt:i4>14</vt:i4>
      </vt:variant>
      <vt:variant>
        <vt:i4>0</vt:i4>
      </vt:variant>
      <vt:variant>
        <vt:i4>5</vt:i4>
      </vt:variant>
      <vt:variant>
        <vt:lpwstr/>
      </vt:variant>
      <vt:variant>
        <vt:lpwstr>_Toc26797</vt:lpwstr>
      </vt:variant>
      <vt:variant>
        <vt:i4>1179699</vt:i4>
      </vt:variant>
      <vt:variant>
        <vt:i4>8</vt:i4>
      </vt:variant>
      <vt:variant>
        <vt:i4>0</vt:i4>
      </vt:variant>
      <vt:variant>
        <vt:i4>5</vt:i4>
      </vt:variant>
      <vt:variant>
        <vt:lpwstr/>
      </vt:variant>
      <vt:variant>
        <vt:lpwstr>_Toc20150</vt:lpwstr>
      </vt:variant>
      <vt:variant>
        <vt:i4>1900593</vt:i4>
      </vt:variant>
      <vt:variant>
        <vt:i4>2</vt:i4>
      </vt:variant>
      <vt:variant>
        <vt:i4>0</vt:i4>
      </vt:variant>
      <vt:variant>
        <vt:i4>5</vt:i4>
      </vt:variant>
      <vt:variant>
        <vt:lpwstr/>
      </vt:variant>
      <vt:variant>
        <vt:lpwstr>_Toc22386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wty</dc:creator>
  <cp:keywords/>
  <dc:description/>
  <cp:lastModifiedBy>Zhixue</cp:lastModifiedBy>
  <cp:revision>643</cp:revision>
  <cp:lastPrinted>2024-08-10T02:53:00Z</cp:lastPrinted>
  <dcterms:created xsi:type="dcterms:W3CDTF">2024-08-07T08:32:00Z</dcterms:created>
  <dcterms:modified xsi:type="dcterms:W3CDTF">2024-08-10T02:54:00Z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